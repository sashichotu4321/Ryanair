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US"/>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7C31" w:rsidRPr="00213BBF" w:rsidRDefault="00C77C31"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C77C31" w:rsidRPr="00213BBF" w:rsidRDefault="00C77C31"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roofErr w:type="gramStart"/>
            <w:r w:rsidR="00F5770F">
              <w:t>..</w:t>
            </w:r>
            <w:proofErr w:type="gramEnd"/>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w:t>
            </w:r>
            <w:proofErr w:type="gramStart"/>
            <w:r>
              <w:t>uses</w:t>
            </w:r>
            <w:proofErr w:type="gramEnd"/>
            <w:r>
              <w:t xml:space="preserve">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w:t>
            </w:r>
            <w:proofErr w:type="spellStart"/>
            <w:r w:rsidR="005D67FE" w:rsidRPr="005D67FE">
              <w:t>Sonama</w:t>
            </w:r>
            <w:proofErr w:type="spellEnd"/>
            <w:r w:rsidR="005D67FE" w:rsidRPr="005D67FE">
              <w:t>,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US"/>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w:t>
            </w:r>
            <w:proofErr w:type="spellStart"/>
            <w:r w:rsidR="00550C1A">
              <w:t>Capgemini</w:t>
            </w:r>
            <w:proofErr w:type="spellEnd"/>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w:t>
            </w:r>
            <w:proofErr w:type="spellStart"/>
            <w:r w:rsidR="00691B62">
              <w:t>CSeCare</w:t>
            </w:r>
            <w:proofErr w:type="spellEnd"/>
            <w:r w:rsidR="00691B62">
              <w:t xml:space="preserve"> and </w:t>
            </w:r>
            <w:proofErr w:type="spellStart"/>
            <w:r w:rsidR="00691B62">
              <w:lastRenderedPageBreak/>
              <w:t>RSeCare</w:t>
            </w:r>
            <w:proofErr w:type="spellEnd"/>
            <w:r w:rsidR="00691B62">
              <w:t xml:space="preserve">. </w:t>
            </w:r>
          </w:p>
          <w:p w:rsidR="00B51DE7" w:rsidRDefault="00691B62" w:rsidP="00B51DE7">
            <w:pPr>
              <w:pStyle w:val="IPENZBodyText"/>
              <w:ind w:left="720"/>
              <w:jc w:val="left"/>
            </w:pPr>
            <w:proofErr w:type="spellStart"/>
            <w:r>
              <w:t>CSeCare</w:t>
            </w:r>
            <w:proofErr w:type="spellEnd"/>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proofErr w:type="spellStart"/>
            <w:r>
              <w:t>RSeCare</w:t>
            </w:r>
            <w:proofErr w:type="spellEnd"/>
            <w:r>
              <w:t xml:space="preserv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w:t>
            </w:r>
            <w:proofErr w:type="spellStart"/>
            <w:r>
              <w:t>Capgemini</w:t>
            </w:r>
            <w:proofErr w:type="spellEnd"/>
            <w:r>
              <w:t xml:space="preserve">.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US"/>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US"/>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w:t>
            </w:r>
            <w:proofErr w:type="gramStart"/>
            <w:r>
              <w:t>explain,</w:t>
            </w:r>
            <w:proofErr w:type="gramEnd"/>
            <w:r>
              <w:t xml:space="preserve">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w:t>
            </w:r>
            <w:proofErr w:type="gramStart"/>
            <w:r>
              <w:t>..</w:t>
            </w:r>
            <w:proofErr w:type="gramEnd"/>
            <w:r>
              <w:t xml:space="preserve">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US"/>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US"/>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 xml:space="preserve">Testing of HSBC credit card applications when I was employed in </w:t>
            </w:r>
            <w:proofErr w:type="spellStart"/>
            <w:r w:rsidRPr="00F6249B">
              <w:t>Capgemini</w:t>
            </w:r>
            <w:proofErr w:type="spellEnd"/>
            <w:r w:rsidRPr="00F6249B">
              <w:t xml:space="preserve">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US"/>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US"/>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p>
          <w:p w:rsidR="00EF3A43" w:rsidRDefault="00EF3A43" w:rsidP="00EF3A43">
            <w:pPr>
              <w:pStyle w:val="IPENZBodyText"/>
              <w:jc w:val="left"/>
            </w:pPr>
            <w:r>
              <w:t>Source of fico score chart/image : Internet</w:t>
            </w: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t>Problem –</w:t>
            </w:r>
            <w:r>
              <w:rPr>
                <w:b/>
              </w:rPr>
              <w:t xml:space="preserve"> </w:t>
            </w:r>
          </w:p>
          <w:p w:rsidR="00EF3A43" w:rsidRDefault="00EF3A43" w:rsidP="00EF3A43">
            <w:pPr>
              <w:pStyle w:val="IPENZBodyText"/>
              <w:jc w:val="left"/>
            </w:pPr>
            <w:r w:rsidRPr="000C4076">
              <w:t>Automation solution for Citi trading application (</w:t>
            </w:r>
            <w:proofErr w:type="spellStart"/>
            <w:r w:rsidRPr="000C4076">
              <w:t>CitiSmart</w:t>
            </w:r>
            <w:proofErr w:type="spellEnd"/>
            <w:r w:rsidRPr="000C4076">
              <w: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EF3A43" w:rsidRDefault="00EF3A43" w:rsidP="00EF3A43">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proofErr w:type="spellStart"/>
            <w:r>
              <w:t>Citismart</w:t>
            </w:r>
            <w:proofErr w:type="spellEnd"/>
            <w:r>
              <w:t xml:space="preserve"> algorithm basically works upon the strategy (pre-defined by the client) of the order. The strategies in </w:t>
            </w:r>
            <w:proofErr w:type="spellStart"/>
            <w:r>
              <w:t>algo</w:t>
            </w:r>
            <w:proofErr w:type="spellEnd"/>
            <w:r>
              <w:t xml:space="preserve">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lastRenderedPageBreak/>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 xml:space="preserve">Based on the strategies, algorithms are defined in the </w:t>
            </w:r>
            <w:proofErr w:type="spellStart"/>
            <w:r>
              <w:t>CitiSmart</w:t>
            </w:r>
            <w:proofErr w:type="spellEnd"/>
            <w:r>
              <w:t xml:space="preserve"> application to pick the order from the client in the form of fix messages and create splits of the order (child orders)  and send parent level &amp; child level fix messages through </w:t>
            </w:r>
            <w:proofErr w:type="spellStart"/>
            <w:r>
              <w:t>Tibco</w:t>
            </w:r>
            <w:proofErr w:type="spellEnd"/>
            <w:r>
              <w:t xml:space="preserve"> EMS topics to internal systems (KDB services, UI’s, Databases etc.) and exchanges.</w:t>
            </w:r>
          </w:p>
          <w:p w:rsidR="00EF3A43" w:rsidRDefault="00EF3A43" w:rsidP="00EF3A43">
            <w:pPr>
              <w:pStyle w:val="IPENZBodyText"/>
              <w:jc w:val="left"/>
            </w:pPr>
            <w:r>
              <w:t xml:space="preserve">As per the logic defined in exchange simulators, fills are sent back to the client through </w:t>
            </w:r>
            <w:proofErr w:type="spellStart"/>
            <w:r>
              <w:t>CitiSmart</w:t>
            </w:r>
            <w:proofErr w:type="spellEnd"/>
            <w:r>
              <w:t xml:space="preserve">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proofErr w:type="spellStart"/>
            <w:r>
              <w:t>CitiSmart</w:t>
            </w:r>
            <w:proofErr w:type="spellEnd"/>
            <w:r>
              <w:t xml:space="preserve"> (</w:t>
            </w:r>
            <w:proofErr w:type="spellStart"/>
            <w:r>
              <w:t>Algo</w:t>
            </w:r>
            <w:proofErr w:type="spellEnd"/>
            <w:r>
              <w:t xml:space="preserve">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8" o:title=""/>
                </v:shape>
                <o:OLEObject Type="Embed" ProgID="PBrush" ShapeID="_x0000_i1025" DrawAspect="Content" ObjectID="_1542565789" r:id="rId19"/>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w:t>
            </w:r>
            <w:r>
              <w:lastRenderedPageBreak/>
              <w:t xml:space="preserve">application (mocking client actions) and reads fix messages from </w:t>
            </w:r>
            <w:proofErr w:type="spellStart"/>
            <w:r>
              <w:t>tibco</w:t>
            </w:r>
            <w:proofErr w:type="spellEnd"/>
            <w:r>
              <w:t xml:space="preserve">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US"/>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US"/>
              </w:rPr>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US"/>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US"/>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US"/>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US"/>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US"/>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US"/>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US"/>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proofErr w:type="spellStart"/>
            <w:r>
              <w:t>Capgemini</w:t>
            </w:r>
            <w:proofErr w:type="spellEnd"/>
            <w:r>
              <w:t xml:space="preserve">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 xml:space="preserve">g using </w:t>
                  </w:r>
                  <w:proofErr w:type="spellStart"/>
                  <w:r w:rsidR="00916A0B" w:rsidRPr="00DA50F0">
                    <w:rPr>
                      <w:rFonts w:cs="Arial"/>
                      <w:szCs w:val="20"/>
                    </w:rPr>
                    <w:t>ExtentReports</w:t>
                  </w:r>
                  <w:proofErr w:type="spellEnd"/>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US"/>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C77C31" w:rsidRPr="00067BEB" w:rsidRDefault="00C77C31">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C77C31" w:rsidRPr="00067BEB" w:rsidRDefault="00C77C31">
                            <w:pPr>
                              <w:rPr>
                                <w:sz w:val="18"/>
                                <w:szCs w:val="18"/>
                                <w:lang w:val="en-IN"/>
                              </w:rPr>
                            </w:pPr>
                            <w:r w:rsidRPr="00067BEB">
                              <w:rPr>
                                <w:sz w:val="18"/>
                                <w:szCs w:val="18"/>
                                <w:lang w:val="en-IN"/>
                              </w:rPr>
                              <w:t>Modularization</w:t>
                            </w:r>
                          </w:p>
                        </w:txbxContent>
                      </v:textbox>
                    </v:shape>
                  </w:pict>
                </mc:Fallback>
              </mc:AlternateContent>
            </w:r>
            <w:r>
              <w:rPr>
                <w:noProof/>
                <w:szCs w:val="20"/>
                <w:lang w:val="en-US"/>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C77C31" w:rsidRPr="00067BEB" w:rsidRDefault="00C77C31"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C77C31" w:rsidRPr="00067BEB" w:rsidRDefault="00C77C31" w:rsidP="00067BEB">
                            <w:pPr>
                              <w:rPr>
                                <w:sz w:val="18"/>
                                <w:szCs w:val="18"/>
                                <w:lang w:val="en-IN"/>
                              </w:rPr>
                            </w:pPr>
                            <w:r>
                              <w:rPr>
                                <w:sz w:val="18"/>
                                <w:szCs w:val="18"/>
                                <w:lang w:val="en-IN"/>
                              </w:rPr>
                              <w:t>Data abstraction</w:t>
                            </w:r>
                          </w:p>
                        </w:txbxContent>
                      </v:textbox>
                    </v:shape>
                  </w:pict>
                </mc:Fallback>
              </mc:AlternateContent>
            </w:r>
            <w:r>
              <w:rPr>
                <w:noProof/>
                <w:szCs w:val="20"/>
                <w:lang w:val="en-US"/>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C77C31" w:rsidRDefault="00C77C31" w:rsidP="00067BEB">
                                  <w:pPr>
                                    <w:rPr>
                                      <w:sz w:val="18"/>
                                      <w:szCs w:val="18"/>
                                      <w:lang w:val="en-IN"/>
                                    </w:rPr>
                                  </w:pPr>
                                  <w:r w:rsidRPr="00067BEB">
                                    <w:rPr>
                                      <w:sz w:val="18"/>
                                      <w:szCs w:val="18"/>
                                      <w:lang w:val="en-IN"/>
                                    </w:rPr>
                                    <w:t>Polymorphism</w:t>
                                  </w:r>
                                </w:p>
                                <w:p w:rsidR="00C77C31" w:rsidRDefault="00C77C31" w:rsidP="00067BEB">
                                  <w:r>
                                    <w:t>Encapsulation</w:t>
                                  </w:r>
                                </w:p>
                                <w:p w:rsidR="00C77C31" w:rsidRPr="00067BEB" w:rsidRDefault="00C77C31"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C77C31" w:rsidRDefault="00C77C31" w:rsidP="00067BEB">
                            <w:pPr>
                              <w:rPr>
                                <w:sz w:val="18"/>
                                <w:szCs w:val="18"/>
                                <w:lang w:val="en-IN"/>
                              </w:rPr>
                            </w:pPr>
                            <w:r w:rsidRPr="00067BEB">
                              <w:rPr>
                                <w:sz w:val="18"/>
                                <w:szCs w:val="18"/>
                                <w:lang w:val="en-IN"/>
                              </w:rPr>
                              <w:t>Polymorphism</w:t>
                            </w:r>
                          </w:p>
                          <w:p w:rsidR="00C77C31" w:rsidRDefault="00C77C31" w:rsidP="00067BEB">
                            <w:r>
                              <w:t>Encapsulation</w:t>
                            </w:r>
                          </w:p>
                          <w:p w:rsidR="00C77C31" w:rsidRPr="00067BEB" w:rsidRDefault="00C77C31" w:rsidP="00067BEB">
                            <w:r>
                              <w:t>Inheritance</w:t>
                            </w:r>
                          </w:p>
                        </w:txbxContent>
                      </v:textbox>
                    </v:shape>
                  </w:pict>
                </mc:Fallback>
              </mc:AlternateContent>
            </w:r>
            <w:r>
              <w:rPr>
                <w:noProof/>
                <w:lang w:val="en-US"/>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w:t>
            </w:r>
            <w:proofErr w:type="spellStart"/>
            <w:r w:rsidRPr="000C4076">
              <w:t>CitiSmart</w:t>
            </w:r>
            <w:proofErr w:type="spellEnd"/>
            <w:r w:rsidRPr="000C4076">
              <w: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5E4852" w:rsidRDefault="005E4852" w:rsidP="005E4852">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 xml:space="preserve">I prepared an automation solution for </w:t>
            </w:r>
            <w:proofErr w:type="spellStart"/>
            <w:r>
              <w:t>Citismart</w:t>
            </w:r>
            <w:proofErr w:type="spellEnd"/>
            <w:r>
              <w:t xml:space="preserve"> application using Java programming language and “Selenium web driver” automation tool.</w:t>
            </w:r>
            <w:r w:rsidR="005E4852">
              <w:t xml:space="preserve"> I also used C# to interact with the </w:t>
            </w:r>
            <w:proofErr w:type="spellStart"/>
            <w:r w:rsidR="005E4852">
              <w:t>Tibco</w:t>
            </w:r>
            <w:proofErr w:type="spellEnd"/>
            <w:r w:rsidR="005E4852">
              <w:t xml:space="preserve">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Created modules (classes) for each components of </w:t>
            </w:r>
            <w:proofErr w:type="spellStart"/>
            <w:r>
              <w:rPr>
                <w:rFonts w:ascii="Arial" w:hAnsi="Arial" w:cs="Arial"/>
                <w:sz w:val="20"/>
                <w:szCs w:val="20"/>
              </w:rPr>
              <w:t>citismart</w:t>
            </w:r>
            <w:proofErr w:type="spellEnd"/>
            <w:r>
              <w:rPr>
                <w:rFonts w:ascii="Arial" w:hAnsi="Arial" w:cs="Arial"/>
                <w:sz w:val="20"/>
                <w:szCs w:val="20"/>
              </w:rPr>
              <w:t xml:space="preserve">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005E4852">
              <w:rPr>
                <w:rFonts w:ascii="Arial" w:hAnsi="Arial" w:cs="Arial"/>
                <w:sz w:val="20"/>
                <w:szCs w:val="20"/>
              </w:rPr>
              <w:t>driver jars</w:t>
            </w:r>
            <w:r w:rsidRPr="00116679">
              <w:rPr>
                <w:rFonts w:ascii="Arial" w:hAnsi="Arial" w:cs="Arial"/>
                <w:sz w:val="20"/>
                <w:szCs w:val="20"/>
              </w:rPr>
              <w:t xml:space="preserve"> with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proofErr w:type="gramStart"/>
            <w:r w:rsidR="005E4852">
              <w:rPr>
                <w:rFonts w:ascii="Arial" w:hAnsi="Arial" w:cs="Arial"/>
                <w:sz w:val="20"/>
                <w:szCs w:val="20"/>
              </w:rPr>
              <w:t>XML’</w:t>
            </w:r>
            <w:r w:rsidR="00641399">
              <w:rPr>
                <w:rFonts w:ascii="Arial" w:hAnsi="Arial" w:cs="Arial"/>
                <w:sz w:val="20"/>
                <w:szCs w:val="20"/>
              </w:rPr>
              <w:t>s ,</w:t>
            </w:r>
            <w:proofErr w:type="gramEnd"/>
            <w:r w:rsidR="00641399">
              <w:rPr>
                <w:rFonts w:ascii="Arial" w:hAnsi="Arial" w:cs="Arial"/>
                <w:sz w:val="20"/>
                <w:szCs w:val="20"/>
              </w:rPr>
              <w:t xml:space="preserve">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005E4852">
              <w:rPr>
                <w:rFonts w:ascii="Arial" w:hAnsi="Arial" w:cs="Arial"/>
                <w:sz w:val="20"/>
                <w:szCs w:val="20"/>
              </w:rPr>
              <w:t>TestNG</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 xml:space="preserve">Selenium </w:t>
                  </w:r>
                  <w:proofErr w:type="spellStart"/>
                  <w:r w:rsidRPr="00D623BF">
                    <w:rPr>
                      <w:rFonts w:cs="Arial"/>
                      <w:sz w:val="16"/>
                      <w:szCs w:val="16"/>
                    </w:rPr>
                    <w:t>webdriver</w:t>
                  </w:r>
                  <w:proofErr w:type="spellEnd"/>
                  <w:r w:rsidRPr="00D623BF">
                    <w:rPr>
                      <w:rFonts w:cs="Arial"/>
                      <w:sz w:val="16"/>
                      <w:szCs w:val="16"/>
                    </w:rPr>
                    <w:t xml:space="preserve">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proofErr w:type="spellStart"/>
                  <w:r>
                    <w:rPr>
                      <w:rFonts w:cs="Arial"/>
                      <w:sz w:val="16"/>
                      <w:szCs w:val="16"/>
                    </w:rPr>
                    <w:t>TestNG</w:t>
                  </w:r>
                  <w:proofErr w:type="spellEnd"/>
                  <w:r>
                    <w:rPr>
                      <w:rFonts w:cs="Arial"/>
                      <w:sz w:val="16"/>
                      <w:szCs w:val="16"/>
                    </w:rPr>
                    <w:t xml:space="preserve">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proofErr w:type="spellStart"/>
                  <w:r w:rsidR="005E4852">
                    <w:rPr>
                      <w:rFonts w:cs="Arial"/>
                      <w:sz w:val="16"/>
                      <w:szCs w:val="16"/>
                    </w:rPr>
                    <w:t>TestNG</w:t>
                  </w:r>
                  <w:proofErr w:type="spellEnd"/>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proofErr w:type="spellStart"/>
                  <w:r w:rsidRPr="00D623BF">
                    <w:rPr>
                      <w:rFonts w:cs="Arial"/>
                      <w:sz w:val="16"/>
                      <w:szCs w:val="16"/>
                    </w:rPr>
                    <w:t>IntelliJ</w:t>
                  </w:r>
                  <w:proofErr w:type="spellEnd"/>
                  <w:r w:rsidRPr="00D623BF">
                    <w:rPr>
                      <w:rFonts w:cs="Arial"/>
                      <w:sz w:val="16"/>
                      <w:szCs w:val="16"/>
                    </w:rPr>
                    <w:t xml:space="preserve">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US"/>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C77C31" w:rsidRPr="00067BEB" w:rsidRDefault="00C77C31"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C77C31" w:rsidRPr="00067BEB" w:rsidRDefault="00C77C31"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C77C31" w:rsidRDefault="00C77C31" w:rsidP="00E359B2">
                                  <w:pPr>
                                    <w:rPr>
                                      <w:sz w:val="18"/>
                                      <w:szCs w:val="18"/>
                                      <w:lang w:val="en-IN"/>
                                    </w:rPr>
                                  </w:pPr>
                                  <w:r w:rsidRPr="00067BEB">
                                    <w:rPr>
                                      <w:sz w:val="18"/>
                                      <w:szCs w:val="18"/>
                                      <w:lang w:val="en-IN"/>
                                    </w:rPr>
                                    <w:t>Polymorphism</w:t>
                                  </w:r>
                                </w:p>
                                <w:p w:rsidR="00C77C31" w:rsidRDefault="00C77C31" w:rsidP="00E359B2">
                                  <w:r>
                                    <w:t>Encapsulation</w:t>
                                  </w:r>
                                </w:p>
                                <w:p w:rsidR="00C77C31" w:rsidRPr="00067BEB" w:rsidRDefault="00C77C31"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C77C31" w:rsidRDefault="00C77C31" w:rsidP="00E359B2">
                            <w:pPr>
                              <w:rPr>
                                <w:sz w:val="18"/>
                                <w:szCs w:val="18"/>
                                <w:lang w:val="en-IN"/>
                              </w:rPr>
                            </w:pPr>
                            <w:r w:rsidRPr="00067BEB">
                              <w:rPr>
                                <w:sz w:val="18"/>
                                <w:szCs w:val="18"/>
                                <w:lang w:val="en-IN"/>
                              </w:rPr>
                              <w:t>Polymorphism</w:t>
                            </w:r>
                          </w:p>
                          <w:p w:rsidR="00C77C31" w:rsidRDefault="00C77C31" w:rsidP="00E359B2">
                            <w:r>
                              <w:t>Encapsulation</w:t>
                            </w:r>
                          </w:p>
                          <w:p w:rsidR="00C77C31" w:rsidRPr="00067BEB" w:rsidRDefault="00C77C31" w:rsidP="00E359B2">
                            <w:r>
                              <w:t>Inheritance</w:t>
                            </w:r>
                          </w:p>
                        </w:txbxContent>
                      </v:textbox>
                    </v:shape>
                  </w:pict>
                </mc:Fallback>
              </mc:AlternateContent>
            </w:r>
            <w:r>
              <w:rPr>
                <w:noProof/>
                <w:lang w:val="en-US"/>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C77C31" w:rsidRPr="00067BEB" w:rsidRDefault="00C77C31"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C77C31" w:rsidRPr="00067BEB" w:rsidRDefault="00C77C31" w:rsidP="00F8285E">
                            <w:pPr>
                              <w:rPr>
                                <w:sz w:val="18"/>
                                <w:szCs w:val="18"/>
                                <w:lang w:val="en-IN"/>
                              </w:rPr>
                            </w:pPr>
                            <w:r>
                              <w:rPr>
                                <w:sz w:val="18"/>
                                <w:szCs w:val="18"/>
                                <w:lang w:val="en-IN"/>
                              </w:rPr>
                              <w:t>Data abstraction and implementation</w:t>
                            </w:r>
                          </w:p>
                        </w:txbxContent>
                      </v:textbox>
                    </v:shape>
                  </w:pict>
                </mc:Fallback>
              </mc:AlternateContent>
            </w:r>
            <w:r>
              <w:rPr>
                <w:noProof/>
                <w:lang w:val="en-US"/>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US"/>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C77C31" w:rsidRPr="00067BEB" w:rsidRDefault="00C77C31"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C77C31" w:rsidRPr="00067BEB" w:rsidRDefault="00C77C31"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 xml:space="preserve">I joined </w:t>
            </w:r>
            <w:proofErr w:type="spellStart"/>
            <w:r>
              <w:t>CitiCorp</w:t>
            </w:r>
            <w:proofErr w:type="spellEnd"/>
            <w:r>
              <w:t xml:space="preserve">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w:t>
            </w:r>
            <w:proofErr w:type="spellStart"/>
            <w:r>
              <w:t>Citismart</w:t>
            </w:r>
            <w:proofErr w:type="spellEnd"/>
            <w:r>
              <w:t xml:space="preserve">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427983">
              <w:rPr>
                <w:rFonts w:ascii="Courier New" w:hAnsi="Courier New" w:cs="Courier New"/>
                <w:i/>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 xml:space="preserve">@Test (expected = </w:t>
            </w:r>
            <w:proofErr w:type="spellStart"/>
            <w:r w:rsidRPr="00A309EA">
              <w:rPr>
                <w:b/>
                <w:i/>
                <w:color w:val="0070C0"/>
                <w:u w:val="single"/>
              </w:rPr>
              <w:t>Exception.class</w:t>
            </w:r>
            <w:proofErr w:type="spellEnd"/>
            <w:r w:rsidRPr="00A309EA">
              <w:rPr>
                <w:b/>
                <w:i/>
                <w:color w:val="0070C0"/>
                <w:u w:val="single"/>
              </w:rPr>
              <w:t>):</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proofErr w:type="gramStart"/>
            <w:r w:rsidRPr="00A309EA">
              <w:rPr>
                <w:b/>
                <w:i/>
                <w:color w:val="0070C0"/>
                <w:u w:val="single"/>
              </w:rPr>
              <w:t>@Test(</w:t>
            </w:r>
            <w:proofErr w:type="gramEnd"/>
            <w:r w:rsidRPr="00A309EA">
              <w:rPr>
                <w:b/>
                <w:i/>
                <w:color w:val="0070C0"/>
                <w:u w:val="single"/>
              </w:rPr>
              <w: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w:t>
            </w:r>
            <w:proofErr w:type="spellStart"/>
            <w:r w:rsidRPr="00C72804">
              <w:t>superclasses</w:t>
            </w:r>
            <w:proofErr w:type="spellEnd"/>
            <w:r w:rsidRPr="00C72804">
              <w:t xml:space="preserve"> will be run after those of the current class.</w:t>
            </w:r>
          </w:p>
          <w:p w:rsidR="00AC20F4" w:rsidRDefault="00AC20F4" w:rsidP="00AC20F4">
            <w:pPr>
              <w:pStyle w:val="IPENZBodyText"/>
            </w:pPr>
            <w:r w:rsidRPr="00AC20F4">
              <w:rPr>
                <w:b/>
                <w:i/>
                <w:color w:val="0070C0"/>
                <w:u w:val="single"/>
              </w:rPr>
              <w:t>@</w:t>
            </w:r>
            <w:proofErr w:type="spellStart"/>
            <w:r w:rsidRPr="00AC20F4">
              <w:rPr>
                <w:b/>
                <w:i/>
                <w:color w:val="0070C0"/>
                <w:u w:val="single"/>
              </w:rPr>
              <w:t>BeforeClass</w:t>
            </w:r>
            <w:proofErr w:type="spellEnd"/>
            <w:r w:rsidRPr="00AC20F4">
              <w:rPr>
                <w:b/>
                <w:i/>
                <w:color w:val="0070C0"/>
                <w:u w:val="single"/>
              </w:rPr>
              <w:t>:</w:t>
            </w:r>
            <w:r>
              <w:t xml:space="preserve"> Sometimes several tests need to share computationally expensive setup (like logging into a database). While this can compromise the independence of tests, sometimes it is a necessary optimization. Annotating a public static void no-</w:t>
            </w:r>
            <w:proofErr w:type="spellStart"/>
            <w:r>
              <w:t>arg</w:t>
            </w:r>
            <w:proofErr w:type="spellEnd"/>
            <w:r>
              <w:t xml:space="preserve"> method with @</w:t>
            </w:r>
            <w:proofErr w:type="spellStart"/>
            <w:r>
              <w:t>BeforeClass</w:t>
            </w:r>
            <w:proofErr w:type="spellEnd"/>
            <w:r>
              <w:t xml:space="preserve"> causes it to be run once before any of the test methods in the class. The @</w:t>
            </w:r>
            <w:proofErr w:type="spellStart"/>
            <w:r>
              <w:t>BeforeClass</w:t>
            </w:r>
            <w:proofErr w:type="spellEnd"/>
            <w:r>
              <w:t xml:space="preserve"> methods of </w:t>
            </w:r>
            <w:proofErr w:type="spellStart"/>
            <w:r>
              <w:t>superclasses</w:t>
            </w:r>
            <w:proofErr w:type="spellEnd"/>
            <w:r>
              <w:t xml:space="preserve"> will be run before those the current class.</w:t>
            </w:r>
          </w:p>
          <w:p w:rsidR="00C72804" w:rsidRDefault="00AC20F4" w:rsidP="00AC20F4">
            <w:pPr>
              <w:pStyle w:val="IPENZBodyText"/>
            </w:pPr>
            <w:r>
              <w:t>The annotations @</w:t>
            </w:r>
            <w:proofErr w:type="spellStart"/>
            <w:r>
              <w:t>BeforeClass</w:t>
            </w:r>
            <w:proofErr w:type="spellEnd"/>
            <w:r>
              <w:t xml:space="preserve"> and @Before are same in functionality. The only difference is the method annotated with @</w:t>
            </w:r>
            <w:proofErr w:type="spellStart"/>
            <w:r>
              <w:t>BeforeClass</w:t>
            </w:r>
            <w:proofErr w:type="spellEnd"/>
            <w:r>
              <w:t xml:space="preserve">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w:t>
            </w:r>
            <w:proofErr w:type="spellStart"/>
            <w:r w:rsidRPr="009C1F8A">
              <w:rPr>
                <w:b/>
                <w:i/>
                <w:color w:val="0070C0"/>
                <w:u w:val="single"/>
              </w:rPr>
              <w:t>AfterClass</w:t>
            </w:r>
            <w:proofErr w:type="spellEnd"/>
            <w:r w:rsidRPr="009C1F8A">
              <w:rPr>
                <w:b/>
                <w:i/>
                <w:color w:val="0070C0"/>
                <w:u w:val="single"/>
              </w:rPr>
              <w:t>:</w:t>
            </w:r>
            <w:r>
              <w:t xml:space="preserve"> If you allocate expensive external resources in a </w:t>
            </w:r>
            <w:proofErr w:type="spellStart"/>
            <w:r>
              <w:t>BeforeClass</w:t>
            </w:r>
            <w:proofErr w:type="spellEnd"/>
            <w:r>
              <w:t xml:space="preserve"> method you need to release them after all the tests in the class have run. Annotating a public static void method with @</w:t>
            </w:r>
            <w:proofErr w:type="spellStart"/>
            <w:r>
              <w:t>AfterClass</w:t>
            </w:r>
            <w:proofErr w:type="spellEnd"/>
            <w:r>
              <w:t xml:space="preserve"> causes that method to be run after all the tests in the class have been run. All @</w:t>
            </w:r>
            <w:proofErr w:type="spellStart"/>
            <w:r>
              <w:t>AfterClass</w:t>
            </w:r>
            <w:proofErr w:type="spellEnd"/>
            <w:r>
              <w:t xml:space="preserve"> methods are guaranteed to run even if a </w:t>
            </w:r>
            <w:proofErr w:type="spellStart"/>
            <w:r>
              <w:t>BeforeClass</w:t>
            </w:r>
            <w:proofErr w:type="spellEnd"/>
            <w:r>
              <w:t xml:space="preserve"> method throws an exception. The @</w:t>
            </w:r>
            <w:proofErr w:type="spellStart"/>
            <w:r>
              <w:t>AfterClass</w:t>
            </w:r>
            <w:proofErr w:type="spellEnd"/>
            <w:r>
              <w:t xml:space="preserve"> methods declared in </w:t>
            </w:r>
            <w:proofErr w:type="spellStart"/>
            <w:r>
              <w:t>superclasses</w:t>
            </w:r>
            <w:proofErr w:type="spellEnd"/>
            <w:r>
              <w:t xml:space="preserve"> will be run after those of the current class.</w:t>
            </w:r>
          </w:p>
          <w:p w:rsidR="00AC20F4" w:rsidRDefault="009C1F8A" w:rsidP="009C1F8A">
            <w:pPr>
              <w:pStyle w:val="IPENZBodyText"/>
            </w:pPr>
            <w:r>
              <w:lastRenderedPageBreak/>
              <w:t>The annotations @</w:t>
            </w:r>
            <w:proofErr w:type="spellStart"/>
            <w:r>
              <w:t>AfterClass</w:t>
            </w:r>
            <w:proofErr w:type="spellEnd"/>
            <w:r>
              <w:t xml:space="preserve"> and @After are same in functionality. The only difference is the method annotated with @</w:t>
            </w:r>
            <w:proofErr w:type="spellStart"/>
            <w:r>
              <w:t>AfterClass</w:t>
            </w:r>
            <w:proofErr w:type="spellEnd"/>
            <w:r>
              <w:t xml:space="preserve">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w:t>
            </w:r>
            <w:proofErr w:type="spellStart"/>
            <w:proofErr w:type="gramStart"/>
            <w:r>
              <w:t>assertTrue</w:t>
            </w:r>
            <w:proofErr w:type="spellEnd"/>
            <w:r>
              <w:t>(</w:t>
            </w:r>
            <w:proofErr w:type="gramEnd"/>
            <w:r>
              <w:t xml:space="preserve">), </w:t>
            </w:r>
            <w:proofErr w:type="spellStart"/>
            <w:r>
              <w:t>assertFalse</w:t>
            </w:r>
            <w:proofErr w:type="spellEnd"/>
            <w:r>
              <w:t>(),</w:t>
            </w:r>
            <w:proofErr w:type="spellStart"/>
            <w:r>
              <w:t>assertEquals</w:t>
            </w:r>
            <w:proofErr w:type="spellEnd"/>
            <w:r>
              <w:t xml:space="preserve">(), </w:t>
            </w:r>
            <w:proofErr w:type="spellStart"/>
            <w:r>
              <w:t>assertNull</w:t>
            </w:r>
            <w:proofErr w:type="spellEnd"/>
            <w:r>
              <w:t xml:space="preserve">(), </w:t>
            </w:r>
            <w:proofErr w:type="spellStart"/>
            <w:r>
              <w:t>assertNotNull</w:t>
            </w:r>
            <w:proofErr w:type="spellEnd"/>
            <w:r>
              <w:t xml:space="preserve">() etc.. </w:t>
            </w:r>
            <w:proofErr w:type="gramStart"/>
            <w:r>
              <w:t>to</w:t>
            </w:r>
            <w:proofErr w:type="gramEnd"/>
            <w:r>
              <w:t xml:space="preserve"> validate the output of classes with the expected results. </w:t>
            </w:r>
          </w:p>
          <w:p w:rsidR="00C42E00" w:rsidRDefault="00C42E00" w:rsidP="00A933F1">
            <w:pPr>
              <w:pStyle w:val="IPENZBodyText"/>
              <w:numPr>
                <w:ilvl w:val="0"/>
                <w:numId w:val="35"/>
              </w:numPr>
              <w:spacing w:before="0"/>
            </w:pPr>
            <w:r>
              <w:t>Used constructors, abstract classes etc</w:t>
            </w:r>
            <w:proofErr w:type="gramStart"/>
            <w:r>
              <w:t>..</w:t>
            </w:r>
            <w:proofErr w:type="gramEnd"/>
            <w:r>
              <w:t xml:space="preserve"> </w:t>
            </w:r>
            <w:proofErr w:type="gramStart"/>
            <w:r>
              <w:t>to</w:t>
            </w:r>
            <w:proofErr w:type="gramEnd"/>
            <w:r>
              <w:t xml:space="preserve">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US"/>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proofErr w:type="spellStart"/>
            <w:r>
              <w:t>Capgemini</w:t>
            </w:r>
            <w:proofErr w:type="spellEnd"/>
            <w:r>
              <w:t xml:space="preserve">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lastRenderedPageBreak/>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Advanced selenium reporting using </w:t>
                  </w:r>
                  <w:proofErr w:type="spellStart"/>
                  <w:r w:rsidRPr="00DA50F0">
                    <w:rPr>
                      <w:rFonts w:cs="Arial"/>
                      <w:szCs w:val="20"/>
                    </w:rPr>
                    <w:t>ExtentReports</w:t>
                  </w:r>
                  <w:proofErr w:type="spellEnd"/>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US"/>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Pr="005458D1" w:rsidRDefault="004C1FE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lastRenderedPageBreak/>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lastRenderedPageBreak/>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 xml:space="preserve">Modular design unintentionally follows the rules of ‘divide and conquer’ problem-solving strategy this is because there are many other benefits attached with the modular design of </w:t>
            </w:r>
            <w:proofErr w:type="gramStart"/>
            <w:r w:rsidRPr="00662FAC">
              <w:t>a software</w:t>
            </w:r>
            <w:proofErr w:type="gramEnd"/>
            <w:r w:rsidRPr="00662FAC">
              <w:t>.</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 xml:space="preserve">Back in time, all software </w:t>
            </w:r>
            <w:proofErr w:type="gramStart"/>
            <w:r w:rsidRPr="00662FAC">
              <w:t>are</w:t>
            </w:r>
            <w:proofErr w:type="gramEnd"/>
            <w:r w:rsidRPr="00662FAC">
              <w:t xml:space="preserve"> meant to be executed sequentially. By sequential execution we mean that the coded instruction will be executed one after another implying only one portion of program being activated at any given time. Say, </w:t>
            </w:r>
            <w:proofErr w:type="gramStart"/>
            <w:r w:rsidRPr="00662FAC">
              <w:t>a software</w:t>
            </w:r>
            <w:proofErr w:type="gramEnd"/>
            <w:r w:rsidRPr="00662FAC">
              <w:t xml:space="preserv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lastRenderedPageBreak/>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 xml:space="preserve">By structured verification approach, reviewers can detect defects that might be caused by overlooking some </w:t>
            </w:r>
            <w:r w:rsidRPr="00662FAC">
              <w:lastRenderedPageBreak/>
              <w:t>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w:t>
            </w:r>
            <w:proofErr w:type="spellStart"/>
            <w:r w:rsidR="00282215" w:rsidRPr="005D67FE">
              <w:t>Sonama</w:t>
            </w:r>
            <w:proofErr w:type="spellEnd"/>
            <w:r w:rsidR="00282215" w:rsidRPr="005D67FE">
              <w:t>,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lastRenderedPageBreak/>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US"/>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t xml:space="preserve">                     </w:t>
            </w:r>
            <w:r w:rsidR="00903D4C">
              <w:rPr>
                <w:noProof/>
                <w:lang w:val="en-US"/>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lastRenderedPageBreak/>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US"/>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t xml:space="preserve">                       </w:t>
            </w:r>
            <w:r w:rsidR="00903D4C">
              <w:rPr>
                <w:noProof/>
                <w:lang w:val="en-US"/>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 xml:space="preserve">Function library is Quick Test Document containing </w:t>
            </w:r>
            <w:proofErr w:type="spellStart"/>
            <w:r w:rsidR="005277DF">
              <w:t>VBscript</w:t>
            </w:r>
            <w:proofErr w:type="spellEnd"/>
            <w:r w:rsidR="005277DF">
              <w:t xml:space="preserve">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lastRenderedPageBreak/>
              <w:t xml:space="preserve">                      </w:t>
            </w:r>
            <w:r w:rsidR="00903D4C">
              <w:rPr>
                <w:noProof/>
                <w:lang w:val="en-US"/>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t xml:space="preserve">                   </w:t>
            </w:r>
            <w:r w:rsidR="00903D4C">
              <w:rPr>
                <w:noProof/>
                <w:lang w:val="en-US"/>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lastRenderedPageBreak/>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US"/>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US"/>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US"/>
              </w:rPr>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US"/>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 xml:space="preserve">In the </w:t>
            </w:r>
            <w:proofErr w:type="spellStart"/>
            <w:r>
              <w:t>QuickTest</w:t>
            </w:r>
            <w:proofErr w:type="spellEnd"/>
            <w:r>
              <w:t xml:space="preserve"> Professional, under the Tools menu, select “Object Identification…”</w:t>
            </w:r>
          </w:p>
          <w:p w:rsidR="005277DF" w:rsidRDefault="00903D4C" w:rsidP="005277DF">
            <w:pPr>
              <w:ind w:left="1440"/>
            </w:pPr>
            <w:r>
              <w:rPr>
                <w:noProof/>
                <w:lang w:val="en-US"/>
              </w:rPr>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US"/>
              </w:rPr>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 xml:space="preserve">The External Actions should be saved and called from its respective application folder. </w:t>
            </w:r>
            <w:proofErr w:type="gramStart"/>
            <w:r>
              <w:t>e.g</w:t>
            </w:r>
            <w:proofErr w:type="gramEnd"/>
            <w:r>
              <w:t>.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US"/>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US"/>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US"/>
              </w:rPr>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US"/>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w:t>
            </w:r>
            <w:proofErr w:type="gramStart"/>
            <w:r>
              <w:t>e.g</w:t>
            </w:r>
            <w:proofErr w:type="gramEnd"/>
            <w:r>
              <w:t xml:space="preserve">.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US"/>
              </w:rPr>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lastRenderedPageBreak/>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US"/>
              </w:rPr>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US"/>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w:t>
            </w:r>
            <w:proofErr w:type="spellStart"/>
            <w:r>
              <w:t>VBscript</w:t>
            </w:r>
            <w:proofErr w:type="spellEnd"/>
            <w:r>
              <w:t xml:space="preserve">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US"/>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w:t>
            </w:r>
            <w:proofErr w:type="spellStart"/>
            <w:r>
              <w:t>vbs</w:t>
            </w:r>
            <w:proofErr w:type="spellEnd"/>
            <w:r>
              <w:t xml:space="preserve"> format file. All the web functions are saved in the “CommonFunctions.vbs”</w:t>
            </w:r>
          </w:p>
          <w:p w:rsidR="005277DF" w:rsidRDefault="005277DF" w:rsidP="005277DF">
            <w:pPr>
              <w:ind w:left="360"/>
            </w:pPr>
          </w:p>
          <w:p w:rsidR="005277DF" w:rsidRDefault="00903D4C" w:rsidP="005277DF">
            <w:pPr>
              <w:ind w:left="360"/>
            </w:pPr>
            <w:r>
              <w:rPr>
                <w:noProof/>
                <w:lang w:val="en-US"/>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US"/>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US"/>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US"/>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The sheet name of the Save Values sheet should be same as the file name excluding “_</w:t>
            </w:r>
            <w:proofErr w:type="spellStart"/>
            <w:r>
              <w:t>SaveValues</w:t>
            </w:r>
            <w:proofErr w:type="spellEnd"/>
            <w:r>
              <w:t xml:space="preserve">” </w:t>
            </w:r>
            <w:r>
              <w:lastRenderedPageBreak/>
              <w:t xml:space="preserve">e.g. If the Save Value file name is </w:t>
            </w:r>
            <w:r>
              <w:rPr>
                <w:b/>
              </w:rPr>
              <w:t>“IX_BranchEmailUpgrade_SaveValues.xls”</w:t>
            </w:r>
            <w:r>
              <w:t xml:space="preserve"> then the sheet name would be </w:t>
            </w:r>
            <w:r>
              <w:rPr>
                <w:b/>
              </w:rPr>
              <w:t>“</w:t>
            </w:r>
            <w:proofErr w:type="spellStart"/>
            <w:r>
              <w:rPr>
                <w:b/>
              </w:rPr>
              <w:t>IX_BranchEmailUpgrade</w:t>
            </w:r>
            <w:proofErr w:type="spellEnd"/>
            <w:r>
              <w:rPr>
                <w:b/>
              </w:rPr>
              <w:t>”</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 xml:space="preserve">All Common Functions must be placed in Quality </w:t>
            </w:r>
            <w:proofErr w:type="spellStart"/>
            <w:r>
              <w:t>Center</w:t>
            </w:r>
            <w:proofErr w:type="spellEnd"/>
            <w:r>
              <w:t xml:space="preserve">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US"/>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US"/>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w:t>
            </w:r>
            <w:proofErr w:type="spellStart"/>
            <w:r w:rsidR="005277DF" w:rsidRPr="00AB6EB8">
              <w:rPr>
                <w:sz w:val="20"/>
                <w:szCs w:val="20"/>
              </w:rPr>
              <w:t>fnSetVariable</w:t>
            </w:r>
            <w:bookmarkEnd w:id="16"/>
            <w:proofErr w:type="spellEnd"/>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w:t>
            </w:r>
            <w:proofErr w:type="spellStart"/>
            <w:r>
              <w:t>fnSetVariable</w:t>
            </w:r>
            <w:proofErr w:type="spellEnd"/>
            <w:r>
              <w:t xml:space="preserve"> (</w:t>
            </w:r>
            <w:proofErr w:type="spellStart"/>
            <w:r>
              <w:t>strSheetName</w:t>
            </w:r>
            <w:proofErr w:type="spellEnd"/>
            <w:r>
              <w:t xml:space="preserve">, </w:t>
            </w:r>
            <w:proofErr w:type="spellStart"/>
            <w:r>
              <w:t>strVariableName</w:t>
            </w:r>
            <w:proofErr w:type="spellEnd"/>
            <w:r>
              <w:t xml:space="preserve">, </w:t>
            </w:r>
            <w:proofErr w:type="spellStart"/>
            <w:r>
              <w:t>strVariableValue</w:t>
            </w:r>
            <w:proofErr w:type="spellEnd"/>
            <w:r>
              <w:t>)</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w:t>
            </w:r>
            <w:proofErr w:type="spellStart"/>
            <w:r w:rsidR="005277DF" w:rsidRPr="00AB6EB8">
              <w:rPr>
                <w:sz w:val="20"/>
                <w:szCs w:val="20"/>
              </w:rPr>
              <w:t>fnGetVariable</w:t>
            </w:r>
            <w:bookmarkEnd w:id="17"/>
            <w:proofErr w:type="spellEnd"/>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w:t>
            </w:r>
            <w:proofErr w:type="spellStart"/>
            <w:r>
              <w:t>fnGetVariable</w:t>
            </w:r>
            <w:proofErr w:type="spellEnd"/>
            <w:r>
              <w:t>(</w:t>
            </w:r>
            <w:proofErr w:type="spellStart"/>
            <w:r>
              <w:t>strSheetName</w:t>
            </w:r>
            <w:proofErr w:type="spellEnd"/>
            <w:r>
              <w:t xml:space="preserve">, </w:t>
            </w:r>
            <w:proofErr w:type="spellStart"/>
            <w:r>
              <w:t>strVariableName</w:t>
            </w:r>
            <w:proofErr w:type="spellEnd"/>
            <w:r>
              <w:t>)</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w:t>
            </w:r>
            <w:proofErr w:type="spellStart"/>
            <w:r w:rsidR="005277DF" w:rsidRPr="00AB6EB8">
              <w:rPr>
                <w:sz w:val="20"/>
                <w:szCs w:val="20"/>
              </w:rPr>
              <w:t>fnClick</w:t>
            </w:r>
            <w:bookmarkEnd w:id="18"/>
            <w:proofErr w:type="spellEnd"/>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 xml:space="preserve">Click on Button, Link, Image, </w:t>
            </w:r>
            <w:proofErr w:type="spellStart"/>
            <w:r w:rsidR="005277DF">
              <w:t>WebElement</w:t>
            </w:r>
            <w:proofErr w:type="spellEnd"/>
          </w:p>
          <w:p w:rsidR="001E1026" w:rsidRDefault="00AB6EB8" w:rsidP="005277DF">
            <w:pPr>
              <w:ind w:firstLine="720"/>
            </w:pPr>
            <w:r>
              <w:t xml:space="preserve"> </w:t>
            </w:r>
            <w:proofErr w:type="spellStart"/>
            <w:r>
              <w:t>fnClick</w:t>
            </w:r>
            <w:proofErr w:type="spellEnd"/>
            <w:r>
              <w:t xml:space="preserve"> (</w:t>
            </w:r>
            <w:proofErr w:type="spellStart"/>
            <w:r>
              <w:t>obj</w:t>
            </w:r>
            <w:proofErr w:type="spellEnd"/>
            <w:r>
              <w:t>)</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proofErr w:type="spellStart"/>
            <w:r w:rsidR="005277DF" w:rsidRPr="001E1026">
              <w:rPr>
                <w:i/>
                <w:sz w:val="18"/>
                <w:szCs w:val="18"/>
              </w:rPr>
              <w:t>fnClick</w:t>
            </w:r>
            <w:proofErr w:type="spellEnd"/>
            <w:r w:rsidR="005277DF" w:rsidRPr="001E1026">
              <w:rPr>
                <w:i/>
                <w:sz w:val="18"/>
                <w:szCs w:val="18"/>
              </w:rPr>
              <w:t xml:space="preserve">(Browser("Customer").Page("CS5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t>
            </w:r>
            <w:proofErr w:type="spellStart"/>
            <w:r w:rsidR="005277DF" w:rsidRPr="001E1026">
              <w:rPr>
                <w:i/>
                <w:sz w:val="18"/>
                <w:szCs w:val="18"/>
              </w:rPr>
              <w:t>WebButton</w:t>
            </w:r>
            <w:proofErr w:type="spellEnd"/>
            <w:r w:rsidR="005277DF" w:rsidRPr="001E1026">
              <w:rPr>
                <w:i/>
                <w:sz w:val="18"/>
                <w:szCs w:val="18"/>
              </w:rPr>
              <w:t>("Done"))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w:t>
            </w:r>
            <w:proofErr w:type="spellStart"/>
            <w:r w:rsidR="005277DF" w:rsidRPr="00AB6EB8">
              <w:rPr>
                <w:sz w:val="20"/>
                <w:szCs w:val="20"/>
              </w:rPr>
              <w:t>DropDownListVerification</w:t>
            </w:r>
            <w:bookmarkEnd w:id="19"/>
            <w:proofErr w:type="spellEnd"/>
          </w:p>
          <w:p w:rsidR="005277DF" w:rsidRDefault="00AB6EB8" w:rsidP="005277DF">
            <w:pPr>
              <w:ind w:firstLine="720"/>
            </w:pPr>
            <w:r>
              <w:rPr>
                <w:b/>
              </w:rPr>
              <w:t xml:space="preserve">           </w:t>
            </w:r>
            <w:r w:rsidR="005277DF">
              <w:rPr>
                <w:b/>
              </w:rPr>
              <w:t xml:space="preserve">Purpose: </w:t>
            </w:r>
            <w:r w:rsidR="005277DF">
              <w:t xml:space="preserve">To verify </w:t>
            </w:r>
            <w:proofErr w:type="spellStart"/>
            <w:r w:rsidR="005277DF">
              <w:t>DropDownList</w:t>
            </w:r>
            <w:proofErr w:type="spellEnd"/>
          </w:p>
          <w:p w:rsidR="00AB6EB8" w:rsidRDefault="00AB6EB8" w:rsidP="005277DF">
            <w:pPr>
              <w:ind w:firstLine="720"/>
            </w:pPr>
          </w:p>
          <w:p w:rsidR="005277DF" w:rsidRDefault="005277DF" w:rsidP="005277DF">
            <w:pPr>
              <w:ind w:firstLine="720"/>
            </w:pPr>
            <w:proofErr w:type="spellStart"/>
            <w:r>
              <w:t>DropDownListVerification</w:t>
            </w:r>
            <w:proofErr w:type="spellEnd"/>
            <w:r>
              <w:t>(</w:t>
            </w:r>
            <w:proofErr w:type="spellStart"/>
            <w:r>
              <w:t>pData,pSheetOrFileName</w:t>
            </w:r>
            <w:proofErr w:type="spellEnd"/>
            <w:r>
              <w:t>)</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 xml:space="preserve">Do not use </w:t>
            </w:r>
            <w:proofErr w:type="spellStart"/>
            <w:r>
              <w:t>fnClick</w:t>
            </w:r>
            <w:proofErr w:type="spellEnd"/>
            <w:r>
              <w:t xml:space="preserve">. </w:t>
            </w:r>
            <w:proofErr w:type="spellStart"/>
            <w:r>
              <w:t>RegisterUserFunc</w:t>
            </w:r>
            <w:proofErr w:type="spellEnd"/>
            <w:r>
              <w:t xml:space="preserve"> is now been used to redirect the Click method to call the </w:t>
            </w:r>
            <w:proofErr w:type="spellStart"/>
            <w:r>
              <w:t>fnClick</w:t>
            </w:r>
            <w:proofErr w:type="spellEnd"/>
            <w:r>
              <w:t xml:space="preserve"> internally.</w:t>
            </w:r>
            <w:r w:rsidR="00F247D5">
              <w:t xml:space="preserve"> </w:t>
            </w:r>
            <w:r>
              <w:t xml:space="preserve">Earlier we use to use </w:t>
            </w:r>
            <w:proofErr w:type="spellStart"/>
            <w:r>
              <w:t>fnClick</w:t>
            </w:r>
            <w:proofErr w:type="spellEnd"/>
            <w:r>
              <w:t xml:space="preserve">(&lt;&lt;Object to be clicked&gt;&gt;), </w:t>
            </w:r>
          </w:p>
          <w:p w:rsidR="00F247D5" w:rsidRDefault="00F247D5" w:rsidP="00F247D5">
            <w:pPr>
              <w:ind w:left="1440"/>
            </w:pPr>
          </w:p>
          <w:p w:rsidR="005277DF" w:rsidRDefault="005277DF" w:rsidP="005277DF">
            <w:pPr>
              <w:ind w:left="1440"/>
              <w:rPr>
                <w:color w:val="000000"/>
              </w:rPr>
            </w:pPr>
            <w:proofErr w:type="spellStart"/>
            <w:r>
              <w:t>Eg</w:t>
            </w:r>
            <w:proofErr w:type="spellEnd"/>
            <w:r>
              <w:t xml:space="preserve">: - </w:t>
            </w:r>
            <w:proofErr w:type="spellStart"/>
            <w:r>
              <w:t>fnClick</w:t>
            </w:r>
            <w:proofErr w:type="spellEnd"/>
            <w:r>
              <w:rPr>
                <w:color w:val="000000"/>
              </w:rPr>
              <w:t>(</w:t>
            </w:r>
            <w:r>
              <w:t>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proofErr w:type="spellStart"/>
            <w:r>
              <w:t>Eg</w:t>
            </w:r>
            <w:proofErr w:type="spellEnd"/>
            <w:r>
              <w:t>: - 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 xml:space="preserve">Optimus application provides a platform which generates recommendations to achieve best client order objectives. The </w:t>
            </w:r>
            <w:proofErr w:type="gramStart"/>
            <w:r>
              <w:t>platform evaluates multiple models, making use of analytics and signals and generate</w:t>
            </w:r>
            <w:proofErr w:type="gramEnd"/>
            <w:r>
              <w:t xml:space="preserv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 xml:space="preserve">It also enables clients to visualize order state and execution performance of trade in </w:t>
            </w:r>
            <w:proofErr w:type="spellStart"/>
            <w:r>
              <w:t>realtime</w:t>
            </w:r>
            <w:proofErr w:type="spellEnd"/>
            <w:r>
              <w:t>.</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 xml:space="preserve">Optimus </w:t>
            </w:r>
            <w:proofErr w:type="spellStart"/>
            <w:r w:rsidRPr="003A49E7">
              <w:t>Algo</w:t>
            </w:r>
            <w:proofErr w:type="spellEnd"/>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US"/>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US"/>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C77C31" w:rsidRPr="007C1DF5" w:rsidRDefault="00C77C31">
                                  <w:pPr>
                                    <w:rPr>
                                      <w:lang w:val="en-IN"/>
                                    </w:rPr>
                                  </w:pPr>
                                  <w:r>
                                    <w:rPr>
                                      <w:lang w:val="en-IN"/>
                                    </w:rPr>
                                    <w:t>Modularity: Created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C77C31" w:rsidRPr="007C1DF5" w:rsidRDefault="00C77C31">
                            <w:pPr>
                              <w:rPr>
                                <w:lang w:val="en-IN"/>
                              </w:rPr>
                            </w:pPr>
                            <w:r>
                              <w:rPr>
                                <w:lang w:val="en-IN"/>
                              </w:rPr>
                              <w:t>Modularity: Created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roofErr w:type="gramStart"/>
            <w:r w:rsidR="003C5996">
              <w:t>..</w:t>
            </w:r>
            <w:proofErr w:type="gramEnd"/>
          </w:p>
          <w:p w:rsidR="0018236F" w:rsidRDefault="00903D4C" w:rsidP="00270AF8">
            <w:pPr>
              <w:pStyle w:val="IPENZBodyText"/>
            </w:pPr>
            <w:r>
              <w:rPr>
                <w:noProof/>
                <w:lang w:val="en-US"/>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US"/>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US"/>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 xml:space="preserve">when I started my career in </w:t>
            </w:r>
            <w:proofErr w:type="spellStart"/>
            <w:r>
              <w:rPr>
                <w:rFonts w:cs="Arial"/>
              </w:rPr>
              <w:t>Capgemini</w:t>
            </w:r>
            <w:proofErr w:type="spellEnd"/>
            <w:r>
              <w:rPr>
                <w:rFonts w:cs="Arial"/>
              </w:rPr>
              <w:t xml:space="preserve">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t>
            </w:r>
            <w:proofErr w:type="spellStart"/>
            <w:r>
              <w:rPr>
                <w:rFonts w:cs="Arial"/>
              </w:rPr>
              <w:t>webdriver</w:t>
            </w:r>
            <w:proofErr w:type="spellEnd"/>
            <w:r>
              <w:rPr>
                <w:rFonts w:cs="Arial"/>
              </w:rPr>
              <w:t xml:space="preserve">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 xml:space="preserve">There are several tools like Load runner, </w:t>
            </w:r>
            <w:proofErr w:type="spellStart"/>
            <w:r>
              <w:rPr>
                <w:rFonts w:cs="Arial"/>
              </w:rPr>
              <w:t>JMeter</w:t>
            </w:r>
            <w:proofErr w:type="spellEnd"/>
            <w:r>
              <w:rPr>
                <w:rFonts w:cs="Arial"/>
              </w:rPr>
              <w:t xml:space="preserve"> etc</w:t>
            </w:r>
            <w:r w:rsidR="00A979BD">
              <w:rPr>
                <w:rFonts w:cs="Arial"/>
              </w:rPr>
              <w:t>...</w:t>
            </w:r>
            <w:r>
              <w:rPr>
                <w:rFonts w:cs="Arial"/>
              </w:rPr>
              <w:t xml:space="preserve"> </w:t>
            </w:r>
            <w:proofErr w:type="gramStart"/>
            <w:r>
              <w:rPr>
                <w:rFonts w:cs="Arial"/>
              </w:rPr>
              <w:t>that</w:t>
            </w:r>
            <w:proofErr w:type="gramEnd"/>
            <w:r>
              <w:rPr>
                <w:rFonts w:cs="Arial"/>
              </w:rPr>
              <w:t xml:space="preserve">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w:t>
            </w:r>
            <w:proofErr w:type="spellStart"/>
            <w:r>
              <w:rPr>
                <w:rFonts w:cs="Arial"/>
              </w:rPr>
              <w:t>Capgemini</w:t>
            </w:r>
            <w:proofErr w:type="spellEnd"/>
            <w:r>
              <w:rPr>
                <w:rFonts w:cs="Arial"/>
              </w:rPr>
              <w:t xml:space="preserve">. I was given this opportunity, because I was working in that team for past 3 years and became the subject matter expert (SME) for </w:t>
            </w:r>
            <w:proofErr w:type="spellStart"/>
            <w:r>
              <w:rPr>
                <w:rFonts w:cs="Arial"/>
              </w:rPr>
              <w:t>RSeCare</w:t>
            </w:r>
            <w:proofErr w:type="spellEnd"/>
            <w:r>
              <w:rPr>
                <w:rFonts w:cs="Arial"/>
              </w:rPr>
              <w:t xml:space="preserv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w:t>
            </w:r>
            <w:proofErr w:type="spellStart"/>
            <w:r>
              <w:rPr>
                <w:rFonts w:cs="Arial"/>
              </w:rPr>
              <w:t>citi</w:t>
            </w:r>
            <w:proofErr w:type="spellEnd"/>
            <w:r>
              <w:rPr>
                <w:rFonts w:cs="Arial"/>
              </w:rPr>
              <w:t xml:space="preserve"> trading systems internally in the form on fix messages and validate the tags that flows between the systems starting from client’s input to the </w:t>
            </w:r>
            <w:proofErr w:type="spellStart"/>
            <w:r>
              <w:rPr>
                <w:rFonts w:cs="Arial"/>
              </w:rPr>
              <w:t>algo</w:t>
            </w:r>
            <w:proofErr w:type="spellEnd"/>
            <w:r>
              <w:rPr>
                <w:rFonts w:cs="Arial"/>
              </w:rPr>
              <w:t xml:space="preserve">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w:t>
            </w:r>
            <w:proofErr w:type="spellStart"/>
            <w:r>
              <w:rPr>
                <w:rFonts w:cs="Arial"/>
              </w:rPr>
              <w:t>tibco</w:t>
            </w:r>
            <w:proofErr w:type="spellEnd"/>
            <w:r>
              <w:rPr>
                <w:rFonts w:cs="Arial"/>
              </w:rPr>
              <w:t xml:space="preserve">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proofErr w:type="spellStart"/>
            <w:r>
              <w:rPr>
                <w:rFonts w:cs="Arial"/>
              </w:rPr>
              <w:t>citismart</w:t>
            </w:r>
            <w:proofErr w:type="spellEnd"/>
            <w:r>
              <w:rPr>
                <w:rFonts w:cs="Arial"/>
              </w:rPr>
              <w:t xml:space="preserve"> application, </w:t>
            </w:r>
            <w:r w:rsidR="00267CC3">
              <w:rPr>
                <w:rFonts w:cs="Arial"/>
              </w:rPr>
              <w:t xml:space="preserve">which </w:t>
            </w:r>
            <w:r w:rsidR="00FD707F">
              <w:rPr>
                <w:rFonts w:cs="Arial"/>
              </w:rPr>
              <w:t xml:space="preserve">take the inputs in the form of Java objects, I have to create an interpreter that can covert the fix messages into Java packages and push it into </w:t>
            </w:r>
            <w:proofErr w:type="spellStart"/>
            <w:r w:rsidR="00FD707F">
              <w:rPr>
                <w:rFonts w:cs="Arial"/>
              </w:rPr>
              <w:t>citismart</w:t>
            </w:r>
            <w:proofErr w:type="spellEnd"/>
            <w:r w:rsidR="00FD707F">
              <w:rPr>
                <w:rFonts w:cs="Arial"/>
              </w:rPr>
              <w:t xml:space="preserve">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 xml:space="preserve">Following steps were performed in building the model for </w:t>
            </w:r>
            <w:proofErr w:type="spellStart"/>
            <w:r>
              <w:rPr>
                <w:rFonts w:cs="Arial"/>
              </w:rPr>
              <w:t>Citismart</w:t>
            </w:r>
            <w:proofErr w:type="spellEnd"/>
            <w:r>
              <w:rPr>
                <w:rFonts w:cs="Arial"/>
              </w:rPr>
              <w:t xml:space="preserve">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 xml:space="preserve">Build a mechanism to interact and then read the fix messages that flows in the </w:t>
            </w:r>
            <w:proofErr w:type="spellStart"/>
            <w:r>
              <w:rPr>
                <w:rFonts w:cs="Arial"/>
              </w:rPr>
              <w:t>tibco</w:t>
            </w:r>
            <w:proofErr w:type="spellEnd"/>
            <w:r>
              <w:rPr>
                <w:rFonts w:cs="Arial"/>
              </w:rPr>
              <w:t xml:space="preserve">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w:t>
            </w:r>
            <w:proofErr w:type="spellStart"/>
            <w:r>
              <w:rPr>
                <w:rFonts w:cs="Arial"/>
              </w:rPr>
              <w:t>vbs</w:t>
            </w:r>
            <w:proofErr w:type="spellEnd"/>
            <w:r>
              <w:rPr>
                <w:rFonts w:cs="Arial"/>
              </w:rPr>
              <w:t>)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w:t>
            </w:r>
            <w:proofErr w:type="spellStart"/>
            <w:r>
              <w:rPr>
                <w:rFonts w:cs="Arial"/>
              </w:rPr>
              <w:t>Javascript</w:t>
            </w:r>
            <w:proofErr w:type="spellEnd"/>
            <w:r>
              <w:rPr>
                <w:rFonts w:cs="Arial"/>
              </w:rPr>
              <w:t xml:space="preserve">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US"/>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US"/>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w:t>
            </w:r>
            <w:proofErr w:type="spellStart"/>
            <w:r>
              <w:rPr>
                <w:rFonts w:cs="Arial"/>
              </w:rPr>
              <w:t>Capgemini</w:t>
            </w:r>
            <w:proofErr w:type="spellEnd"/>
            <w:r>
              <w:rPr>
                <w:rFonts w:cs="Arial"/>
              </w:rPr>
              <w:t xml:space="preserve"> in the year 2011, since I was a subject matter expert (SME) in the </w:t>
            </w:r>
            <w:proofErr w:type="spellStart"/>
            <w:r w:rsidR="00045850">
              <w:rPr>
                <w:rFonts w:cs="Arial"/>
              </w:rPr>
              <w:t>eCare</w:t>
            </w:r>
            <w:proofErr w:type="spellEnd"/>
            <w:r w:rsidR="00045850">
              <w:rPr>
                <w:rFonts w:cs="Arial"/>
              </w:rPr>
              <w:t xml:space="preserv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w:t>
            </w:r>
            <w:proofErr w:type="spellStart"/>
            <w:r>
              <w:rPr>
                <w:rFonts w:cs="Arial"/>
              </w:rPr>
              <w:t>eCare</w:t>
            </w:r>
            <w:proofErr w:type="spellEnd"/>
            <w:r>
              <w:rPr>
                <w:rFonts w:cs="Arial"/>
              </w:rPr>
              <w:t xml:space="preserv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w:t>
            </w:r>
            <w:proofErr w:type="spellStart"/>
            <w:r>
              <w:t>CSeCare</w:t>
            </w:r>
            <w:proofErr w:type="spellEnd"/>
            <w:r>
              <w:t xml:space="preserve"> and </w:t>
            </w:r>
            <w:proofErr w:type="spellStart"/>
            <w:r>
              <w:t>RSeCare</w:t>
            </w:r>
            <w:proofErr w:type="spellEnd"/>
            <w:r>
              <w:t xml:space="preserve">. </w:t>
            </w:r>
          </w:p>
          <w:p w:rsidR="00ED505E" w:rsidRDefault="00ED505E" w:rsidP="00ED505E">
            <w:pPr>
              <w:pStyle w:val="IPENZBodyText"/>
              <w:ind w:left="720"/>
              <w:jc w:val="left"/>
            </w:pPr>
            <w:proofErr w:type="spellStart"/>
            <w:r>
              <w:t>CSeCare</w:t>
            </w:r>
            <w:proofErr w:type="spellEnd"/>
            <w:r>
              <w:t xml:space="preserv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proofErr w:type="spellStart"/>
            <w:r>
              <w:t>RSeCare</w:t>
            </w:r>
            <w:proofErr w:type="spellEnd"/>
            <w:r>
              <w:t xml:space="preserve"> internet websites, on the other hand, 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 xml:space="preserve">Since all the HSBC north America websites, applications and infrastructure was maintained by </w:t>
            </w:r>
            <w:proofErr w:type="spellStart"/>
            <w:r>
              <w:t>Capgemini</w:t>
            </w:r>
            <w:proofErr w:type="spellEnd"/>
            <w:r>
              <w:t>.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w:t>
            </w:r>
            <w:proofErr w:type="spellStart"/>
            <w:r w:rsidR="009629BF">
              <w:t>RSeCare</w:t>
            </w:r>
            <w:proofErr w:type="spellEnd"/>
            <w:r w:rsidR="009629BF">
              <w:t xml:space="preserv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 xml:space="preserve">JAWS, Job Access With Speech, is the world's most popular screen reader, developed for computer users whose vision loss prevents them from seeing screen content or navigating with a mouse. </w:t>
            </w:r>
            <w:proofErr w:type="gramStart"/>
            <w:r>
              <w:t>JAWS provides</w:t>
            </w:r>
            <w:proofErr w:type="gramEnd"/>
            <w:r>
              <w:t xml:space="preserve">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 xml:space="preserve">Support for MathML content presented in Internet Explorer that is rendered with </w:t>
            </w:r>
            <w:proofErr w:type="spellStart"/>
            <w:r>
              <w:t>MathJax</w:t>
            </w:r>
            <w:proofErr w:type="spellEnd"/>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 xml:space="preserve">Fully compatible with </w:t>
            </w:r>
            <w:proofErr w:type="spellStart"/>
            <w:r>
              <w:t>MAGic</w:t>
            </w:r>
            <w:proofErr w:type="spellEnd"/>
            <w:r>
              <w:t xml:space="preserve">, screen magnification software, and </w:t>
            </w:r>
            <w:proofErr w:type="spellStart"/>
            <w:r>
              <w:t>OpenBook</w:t>
            </w:r>
            <w:proofErr w:type="spellEnd"/>
            <w:r>
              <w:t>,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US"/>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w:t>
            </w:r>
            <w:proofErr w:type="gramStart"/>
            <w:r w:rsidRPr="00052214">
              <w:rPr>
                <w:rFonts w:cs="Arial"/>
                <w:szCs w:val="20"/>
              </w:rPr>
              <w:t>have</w:t>
            </w:r>
            <w:proofErr w:type="gramEnd"/>
            <w:r w:rsidRPr="00052214">
              <w:rPr>
                <w:rFonts w:cs="Arial"/>
                <w:szCs w:val="20"/>
              </w:rPr>
              <w:t xml:space="preser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 xml:space="preserve">I always </w:t>
            </w:r>
            <w:proofErr w:type="gramStart"/>
            <w:r>
              <w:rPr>
                <w:rFonts w:cs="Arial"/>
                <w:szCs w:val="20"/>
              </w:rPr>
              <w:t>be</w:t>
            </w:r>
            <w:proofErr w:type="gramEnd"/>
            <w:r>
              <w:rPr>
                <w:rFonts w:cs="Arial"/>
                <w:szCs w:val="20"/>
              </w:rPr>
              <w:t xml:space="preserv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 xml:space="preserve">I practice my profession with quality, dedication, high standards of competency, morality and dignity. I always improve my skills and </w:t>
            </w:r>
            <w:proofErr w:type="gramStart"/>
            <w:r>
              <w:rPr>
                <w:rFonts w:cs="Arial"/>
                <w:szCs w:val="20"/>
              </w:rPr>
              <w:t>be</w:t>
            </w:r>
            <w:proofErr w:type="gramEnd"/>
            <w:r>
              <w:rPr>
                <w:rFonts w:cs="Arial"/>
                <w:szCs w:val="20"/>
              </w:rPr>
              <w:t xml:space="preserv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w:t>
            </w:r>
            <w:proofErr w:type="spellStart"/>
            <w:r>
              <w:rPr>
                <w:rFonts w:cs="Arial"/>
                <w:szCs w:val="20"/>
              </w:rPr>
              <w:t>citi’s</w:t>
            </w:r>
            <w:proofErr w:type="spellEnd"/>
            <w:r>
              <w:rPr>
                <w:rFonts w:cs="Arial"/>
                <w:szCs w:val="20"/>
              </w:rPr>
              <w:t xml:space="preserve">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w:t>
            </w:r>
            <w:proofErr w:type="gramStart"/>
            <w:r>
              <w:rPr>
                <w:rFonts w:cs="Arial"/>
                <w:szCs w:val="20"/>
              </w:rPr>
              <w:t>drivers</w:t>
            </w:r>
            <w:proofErr w:type="gramEnd"/>
            <w:r>
              <w:rPr>
                <w:rFonts w:cs="Arial"/>
                <w:szCs w:val="20"/>
              </w:rPr>
              <w:t xml:space="preserve">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US"/>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US"/>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Open-source technologies etc</w:t>
            </w:r>
            <w:proofErr w:type="gramStart"/>
            <w:r w:rsidR="00B13405">
              <w:rPr>
                <w:rFonts w:cs="Arial"/>
                <w:szCs w:val="20"/>
              </w:rPr>
              <w:t>..</w:t>
            </w:r>
            <w:proofErr w:type="gramEnd"/>
            <w:r w:rsidR="00B13405">
              <w:rPr>
                <w:rFonts w:cs="Arial"/>
                <w:szCs w:val="20"/>
              </w:rPr>
              <w:t xml:space="preserve">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 xml:space="preserve">When I was employed in </w:t>
            </w:r>
            <w:proofErr w:type="spellStart"/>
            <w:r>
              <w:rPr>
                <w:rFonts w:cs="Arial"/>
                <w:szCs w:val="20"/>
              </w:rPr>
              <w:t>Capgemini</w:t>
            </w:r>
            <w:proofErr w:type="spellEnd"/>
            <w:r>
              <w:rPr>
                <w:rFonts w:cs="Arial"/>
                <w:szCs w:val="20"/>
              </w:rPr>
              <w:t xml:space="preserve">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 xml:space="preserve">Level 0 estimates for the project </w:t>
                  </w:r>
                  <w:proofErr w:type="gramStart"/>
                  <w:r w:rsidRPr="00545E94">
                    <w:rPr>
                      <w:rFonts w:cs="Arial"/>
                      <w:b/>
                      <w:bCs/>
                      <w:color w:val="FFFFFF"/>
                      <w:szCs w:val="20"/>
                    </w:rPr>
                    <w:t>was</w:t>
                  </w:r>
                  <w:proofErr w:type="gramEnd"/>
                  <w:r w:rsidRPr="00545E94">
                    <w:rPr>
                      <w:rFonts w:cs="Arial"/>
                      <w:b/>
                      <w:bCs/>
                      <w:color w:val="FFFFFF"/>
                      <w:szCs w:val="20"/>
                    </w:rPr>
                    <w:t xml:space="preserve">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w:t>
                  </w:r>
                  <w:proofErr w:type="spellStart"/>
                  <w:r w:rsidRPr="00545E94">
                    <w:rPr>
                      <w:rFonts w:cs="Arial"/>
                      <w:szCs w:val="20"/>
                    </w:rPr>
                    <w:t>CSeCare</w:t>
                  </w:r>
                  <w:proofErr w:type="spellEnd"/>
                  <w:r w:rsidRPr="00545E94">
                    <w:rPr>
                      <w:rFonts w:cs="Arial"/>
                      <w:szCs w:val="20"/>
                    </w:rPr>
                    <w:t xml:space="preserve"> etc</w:t>
                  </w:r>
                  <w:proofErr w:type="gramStart"/>
                  <w:r w:rsidRPr="00545E94">
                    <w:rPr>
                      <w:rFonts w:cs="Arial"/>
                      <w:szCs w:val="20"/>
                    </w:rPr>
                    <w:t>..)</w:t>
                  </w:r>
                  <w:proofErr w:type="gramEnd"/>
                  <w:r w:rsidRPr="00545E94">
                    <w:rPr>
                      <w:rFonts w:cs="Arial"/>
                      <w:szCs w:val="20"/>
                    </w:rPr>
                    <w:t xml:space="preserve">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 xml:space="preserve">will start testing in development environment, assuming that the QA environment will be in sync with the </w:t>
                  </w:r>
                  <w:proofErr w:type="spellStart"/>
                  <w:r w:rsidR="00181E40" w:rsidRPr="00545E94">
                    <w:rPr>
                      <w:rFonts w:cs="Arial"/>
                      <w:szCs w:val="20"/>
                    </w:rPr>
                    <w:t>dev</w:t>
                  </w:r>
                  <w:proofErr w:type="spellEnd"/>
                  <w:r w:rsidR="00181E40" w:rsidRPr="00545E94">
                    <w:rPr>
                      <w:rFonts w:cs="Arial"/>
                      <w:szCs w:val="20"/>
                    </w:rPr>
                    <w:t xml:space="preserve">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proofErr w:type="spellStart"/>
            <w:r w:rsidRPr="007B0BC7">
              <w:rPr>
                <w:rFonts w:cs="Arial"/>
                <w:szCs w:val="20"/>
              </w:rPr>
              <w:t>Analyze</w:t>
            </w:r>
            <w:proofErr w:type="spellEnd"/>
            <w:r w:rsidRPr="007B0BC7">
              <w:rPr>
                <w:rFonts w:cs="Arial"/>
                <w:szCs w:val="20"/>
              </w:rPr>
              <w:t>: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US"/>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69">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US"/>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US"/>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 xml:space="preserve">QMS tools are used to achieve the objectives outlined in the above paragraph. It integrates the systems in an organization to achieve the quality and make </w:t>
            </w:r>
            <w:proofErr w:type="spellStart"/>
            <w:r>
              <w:rPr>
                <w:rFonts w:cs="Arial"/>
              </w:rPr>
              <w:t>sure’s</w:t>
            </w:r>
            <w:proofErr w:type="spellEnd"/>
            <w:r>
              <w:rPr>
                <w:rFonts w:cs="Arial"/>
              </w:rPr>
              <w:t xml:space="preserve">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US"/>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 xml:space="preserve">Some of the quality management tools that I have used in the organizations I have worked till now like were hybrid web hosted set of procedures with multiple quality checks, which use to </w:t>
            </w:r>
            <w:proofErr w:type="gramStart"/>
            <w:r>
              <w:rPr>
                <w:rFonts w:cs="Arial"/>
              </w:rPr>
              <w:t>ensures</w:t>
            </w:r>
            <w:proofErr w:type="gramEnd"/>
            <w:r>
              <w:rPr>
                <w:rFonts w:cs="Arial"/>
              </w:rPr>
              <w:t xml:space="preserve"> that the product is meeting all the quality standards. Most of the organizations that I have worked with are </w:t>
            </w:r>
            <w:proofErr w:type="gramStart"/>
            <w:r>
              <w:rPr>
                <w:rFonts w:cs="Arial"/>
              </w:rPr>
              <w:t>six sigma</w:t>
            </w:r>
            <w:proofErr w:type="gramEnd"/>
            <w:r>
              <w:rPr>
                <w:rFonts w:cs="Arial"/>
              </w:rPr>
              <w:t xml:space="preserve">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w:t>
            </w:r>
            <w:proofErr w:type="gramStart"/>
            <w:r>
              <w:rPr>
                <w:rFonts w:cs="Arial"/>
              </w:rPr>
              <w:t>..)</w:t>
            </w:r>
            <w:proofErr w:type="gramEnd"/>
            <w:r>
              <w:rPr>
                <w:rFonts w:cs="Arial"/>
              </w:rPr>
              <w:t xml:space="preserve">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There is a huge shift in software development and testing methodologies in years. When I started my career in </w:t>
            </w:r>
            <w:proofErr w:type="spellStart"/>
            <w:r>
              <w:rPr>
                <w:rFonts w:cs="Arial"/>
                <w:szCs w:val="20"/>
              </w:rPr>
              <w:t>Capgemini</w:t>
            </w:r>
            <w:proofErr w:type="spellEnd"/>
            <w:r>
              <w:rPr>
                <w:rFonts w:cs="Arial"/>
                <w:szCs w:val="20"/>
              </w:rPr>
              <w:t xml:space="preserve">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 xml:space="preserve">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t>
            </w:r>
            <w:proofErr w:type="spellStart"/>
            <w:r>
              <w:rPr>
                <w:rFonts w:cs="Arial"/>
                <w:szCs w:val="20"/>
              </w:rPr>
              <w:t>webriver</w:t>
            </w:r>
            <w:proofErr w:type="spellEnd"/>
            <w:r>
              <w:rPr>
                <w:rFonts w:cs="Arial"/>
                <w:szCs w:val="20"/>
              </w:rPr>
              <w:t xml:space="preserve">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 xml:space="preserve">Optimus </w:t>
            </w:r>
            <w:proofErr w:type="spellStart"/>
            <w:r w:rsidRPr="003A49E7">
              <w:t>Algo</w:t>
            </w:r>
            <w:proofErr w:type="spellEnd"/>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701B4B">
            <w:pPr>
              <w:numPr>
                <w:ilvl w:val="1"/>
                <w:numId w:val="61"/>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US"/>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US"/>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US"/>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US"/>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US"/>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US"/>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 xml:space="preserve">I also prepared a presentation on the research I did on the CMMI levels of the HSBC projects in </w:t>
            </w:r>
            <w:proofErr w:type="spellStart"/>
            <w:r>
              <w:rPr>
                <w:rFonts w:cs="Arial"/>
                <w:szCs w:val="20"/>
              </w:rPr>
              <w:t>Capgemini</w:t>
            </w:r>
            <w:proofErr w:type="spellEnd"/>
            <w:r>
              <w:rPr>
                <w:rFonts w:cs="Arial"/>
                <w:szCs w:val="20"/>
              </w:rPr>
              <w:t xml:space="preserve">. For which, I was awarded a certificate for implementing the CMMI level 5 regulations in the team for </w:t>
            </w:r>
            <w:proofErr w:type="spellStart"/>
            <w:r>
              <w:rPr>
                <w:rFonts w:cs="Arial"/>
                <w:szCs w:val="20"/>
              </w:rPr>
              <w:t>eBusiness</w:t>
            </w:r>
            <w:proofErr w:type="spellEnd"/>
            <w:r>
              <w:rPr>
                <w:rFonts w:cs="Arial"/>
                <w:szCs w:val="20"/>
              </w:rPr>
              <w:t xml:space="preserve">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701B4B">
            <w:pPr>
              <w:pStyle w:val="IPENZBodyText"/>
              <w:numPr>
                <w:ilvl w:val="0"/>
                <w:numId w:val="62"/>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w:t>
            </w:r>
            <w:proofErr w:type="spellStart"/>
            <w:r>
              <w:rPr>
                <w:rFonts w:cs="Arial"/>
                <w:szCs w:val="20"/>
              </w:rPr>
              <w:t>Mantyla</w:t>
            </w:r>
            <w:proofErr w:type="spellEnd"/>
          </w:p>
          <w:p w:rsidR="00CC5A0D" w:rsidRDefault="00CC5A0D" w:rsidP="00701B4B">
            <w:pPr>
              <w:pStyle w:val="IPENZBodyText"/>
              <w:numPr>
                <w:ilvl w:val="0"/>
                <w:numId w:val="62"/>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w:t>
            </w:r>
            <w:proofErr w:type="spellStart"/>
            <w:r w:rsidRPr="00CC5A0D">
              <w:rPr>
                <w:rFonts w:cs="Arial"/>
                <w:szCs w:val="20"/>
              </w:rPr>
              <w:t>Sheth</w:t>
            </w:r>
            <w:proofErr w:type="spellEnd"/>
            <w:r w:rsidRPr="00CC5A0D">
              <w:rPr>
                <w:rFonts w:cs="Arial"/>
                <w:szCs w:val="20"/>
              </w:rPr>
              <w:t xml:space="preserve"> and </w:t>
            </w:r>
            <w:r>
              <w:rPr>
                <w:rFonts w:cs="Arial"/>
                <w:szCs w:val="20"/>
              </w:rPr>
              <w:t xml:space="preserve"> </w:t>
            </w:r>
            <w:proofErr w:type="spellStart"/>
            <w:r>
              <w:rPr>
                <w:rFonts w:cs="Arial"/>
                <w:szCs w:val="20"/>
              </w:rPr>
              <w:t>D</w:t>
            </w:r>
            <w:r w:rsidRPr="00CC5A0D">
              <w:rPr>
                <w:rFonts w:cs="Arial"/>
                <w:szCs w:val="20"/>
              </w:rPr>
              <w:t>r.</w:t>
            </w:r>
            <w:proofErr w:type="spellEnd"/>
            <w:r w:rsidRPr="00CC5A0D">
              <w:rPr>
                <w:rFonts w:cs="Arial"/>
                <w:szCs w:val="20"/>
              </w:rPr>
              <w:t xml:space="preserve"> Sant</w:t>
            </w:r>
            <w:r>
              <w:rPr>
                <w:rFonts w:cs="Arial"/>
                <w:szCs w:val="20"/>
              </w:rPr>
              <w:t>osh Kumar Singh</w:t>
            </w:r>
          </w:p>
          <w:p w:rsidR="002076C6" w:rsidRPr="002076C6" w:rsidRDefault="002076C6" w:rsidP="00701B4B">
            <w:pPr>
              <w:pStyle w:val="IPENZBodyText"/>
              <w:numPr>
                <w:ilvl w:val="0"/>
                <w:numId w:val="62"/>
              </w:numPr>
              <w:spacing w:before="0"/>
              <w:jc w:val="left"/>
              <w:rPr>
                <w:rFonts w:cs="Arial"/>
                <w:szCs w:val="20"/>
              </w:rPr>
            </w:pPr>
            <w:r w:rsidRPr="002076C6">
              <w:rPr>
                <w:u w:val="single"/>
              </w:rPr>
              <w:t>Research on GUI-based Automation Test Technology Driven by  Separated Definition Data</w:t>
            </w:r>
            <w:r>
              <w:t xml:space="preserve"> by </w:t>
            </w:r>
            <w:proofErr w:type="spellStart"/>
            <w:r>
              <w:t>Zhenyu</w:t>
            </w:r>
            <w:proofErr w:type="spellEnd"/>
            <w:r>
              <w:t xml:space="preserve"> Liu, </w:t>
            </w:r>
            <w:proofErr w:type="spellStart"/>
            <w:r>
              <w:t>Qiang</w:t>
            </w:r>
            <w:proofErr w:type="spellEnd"/>
            <w:r>
              <w:t xml:space="preserve"> Chen and </w:t>
            </w:r>
            <w:proofErr w:type="spellStart"/>
            <w:r>
              <w:t>Lizhi</w:t>
            </w:r>
            <w:proofErr w:type="spellEnd"/>
            <w:r>
              <w:t xml:space="preserve"> </w:t>
            </w:r>
            <w:proofErr w:type="spellStart"/>
            <w:r>
              <w:t>Cai</w:t>
            </w:r>
            <w:proofErr w:type="spellEnd"/>
          </w:p>
          <w:p w:rsidR="002076C6" w:rsidRDefault="00D71DE0" w:rsidP="00701B4B">
            <w:pPr>
              <w:pStyle w:val="IPENZBodyText"/>
              <w:numPr>
                <w:ilvl w:val="0"/>
                <w:numId w:val="62"/>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w:t>
            </w:r>
            <w:proofErr w:type="spellStart"/>
            <w:r>
              <w:rPr>
                <w:rFonts w:cs="Arial"/>
                <w:szCs w:val="20"/>
              </w:rPr>
              <w:t>Samad</w:t>
            </w:r>
            <w:proofErr w:type="spellEnd"/>
            <w:r>
              <w:rPr>
                <w:rFonts w:cs="Arial"/>
                <w:szCs w:val="20"/>
              </w:rPr>
              <w:t xml:space="preserve"> </w:t>
            </w:r>
            <w:proofErr w:type="spellStart"/>
            <w:r>
              <w:rPr>
                <w:rFonts w:cs="Arial"/>
                <w:szCs w:val="20"/>
              </w:rPr>
              <w:t>Paydar</w:t>
            </w:r>
            <w:proofErr w:type="spellEnd"/>
            <w:r>
              <w:rPr>
                <w:rFonts w:cs="Arial"/>
                <w:szCs w:val="20"/>
              </w:rPr>
              <w:t xml:space="preserve"> and</w:t>
            </w:r>
            <w:r w:rsidRPr="00D71DE0">
              <w:rPr>
                <w:rFonts w:cs="Arial"/>
                <w:szCs w:val="20"/>
              </w:rPr>
              <w:t xml:space="preserve"> Mohsen </w:t>
            </w:r>
            <w:proofErr w:type="spellStart"/>
            <w:r w:rsidRPr="00D71DE0">
              <w:rPr>
                <w:rFonts w:cs="Arial"/>
                <w:szCs w:val="20"/>
              </w:rPr>
              <w:t>Kahani</w:t>
            </w:r>
            <w:proofErr w:type="spellEnd"/>
          </w:p>
          <w:p w:rsidR="00D71DE0" w:rsidRPr="00112D8C" w:rsidRDefault="00112D8C" w:rsidP="00701B4B">
            <w:pPr>
              <w:pStyle w:val="IPENZBodyText"/>
              <w:numPr>
                <w:ilvl w:val="0"/>
                <w:numId w:val="62"/>
              </w:numPr>
              <w:spacing w:before="0"/>
              <w:jc w:val="left"/>
              <w:rPr>
                <w:rFonts w:cs="Arial"/>
                <w:szCs w:val="20"/>
              </w:rPr>
            </w:pPr>
            <w:r w:rsidRPr="00112D8C">
              <w:rPr>
                <w:u w:val="single"/>
              </w:rPr>
              <w:t>A Method for Automated Program Code Testing</w:t>
            </w:r>
            <w:r>
              <w:t xml:space="preserve"> by </w:t>
            </w:r>
            <w:proofErr w:type="spellStart"/>
            <w:r>
              <w:t>Sigitas</w:t>
            </w:r>
            <w:proofErr w:type="spellEnd"/>
            <w:r>
              <w:t xml:space="preserve"> DRASUTIS, Vida MOTEKAITYT E and </w:t>
            </w:r>
            <w:proofErr w:type="spellStart"/>
            <w:r>
              <w:t>Algirdas</w:t>
            </w:r>
            <w:proofErr w:type="spellEnd"/>
            <w:r>
              <w:t xml:space="preserve"> NOREIKA</w:t>
            </w:r>
          </w:p>
          <w:p w:rsidR="00112D8C" w:rsidRPr="005E7FAE" w:rsidRDefault="00D37C50" w:rsidP="00701B4B">
            <w:pPr>
              <w:pStyle w:val="IPENZBodyText"/>
              <w:numPr>
                <w:ilvl w:val="0"/>
                <w:numId w:val="62"/>
              </w:numPr>
              <w:spacing w:before="0"/>
              <w:jc w:val="left"/>
              <w:rPr>
                <w:rFonts w:cs="Arial"/>
                <w:szCs w:val="20"/>
              </w:rPr>
            </w:pPr>
            <w:r w:rsidRPr="00D37C50">
              <w:rPr>
                <w:u w:val="single"/>
              </w:rPr>
              <w:t>Implementation of Selenium with JUNIT and Test-Ng</w:t>
            </w:r>
            <w:r>
              <w:t xml:space="preserve"> by </w:t>
            </w:r>
            <w:proofErr w:type="spellStart"/>
            <w:r>
              <w:t>Deepti</w:t>
            </w:r>
            <w:proofErr w:type="spellEnd"/>
            <w:r>
              <w:t xml:space="preserve"> Gaur and </w:t>
            </w:r>
            <w:proofErr w:type="spellStart"/>
            <w:r>
              <w:t>Dr.</w:t>
            </w:r>
            <w:proofErr w:type="spellEnd"/>
            <w:r>
              <w:t xml:space="preserve"> </w:t>
            </w:r>
            <w:proofErr w:type="spellStart"/>
            <w:r>
              <w:t>Rajender</w:t>
            </w:r>
            <w:proofErr w:type="spellEnd"/>
            <w:r>
              <w:t xml:space="preserve"> Singh </w:t>
            </w:r>
            <w:proofErr w:type="spellStart"/>
            <w:r>
              <w:t>Chhillar</w:t>
            </w:r>
            <w:proofErr w:type="spellEnd"/>
          </w:p>
          <w:p w:rsidR="005E7FAE" w:rsidRPr="005E7FAE" w:rsidRDefault="005E7FAE" w:rsidP="00701B4B">
            <w:pPr>
              <w:pStyle w:val="IPENZBodyText"/>
              <w:numPr>
                <w:ilvl w:val="0"/>
                <w:numId w:val="62"/>
              </w:numPr>
              <w:spacing w:before="0"/>
              <w:jc w:val="left"/>
              <w:rPr>
                <w:rFonts w:cs="Arial"/>
                <w:szCs w:val="20"/>
              </w:rPr>
            </w:pPr>
            <w:r w:rsidRPr="005E7FAE">
              <w:rPr>
                <w:u w:val="single"/>
              </w:rPr>
              <w:t xml:space="preserve">Test Automation Using Cucumber and Selenium </w:t>
            </w:r>
            <w:proofErr w:type="spellStart"/>
            <w:r w:rsidRPr="005E7FAE">
              <w:rPr>
                <w:u w:val="single"/>
              </w:rPr>
              <w:t>WebDriver</w:t>
            </w:r>
            <w:proofErr w:type="spellEnd"/>
            <w:r>
              <w:t xml:space="preserve"> by </w:t>
            </w:r>
            <w:proofErr w:type="spellStart"/>
            <w:r>
              <w:t>Yadvinder</w:t>
            </w:r>
            <w:proofErr w:type="spellEnd"/>
            <w:r>
              <w:t xml:space="preserve"> Singh </w:t>
            </w:r>
            <w:proofErr w:type="spellStart"/>
            <w:r>
              <w:t>Pannu</w:t>
            </w:r>
            <w:proofErr w:type="spellEnd"/>
          </w:p>
          <w:p w:rsidR="005E7FAE" w:rsidRDefault="005E7FAE" w:rsidP="00701B4B">
            <w:pPr>
              <w:pStyle w:val="IPENZBodyText"/>
              <w:numPr>
                <w:ilvl w:val="0"/>
                <w:numId w:val="62"/>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701B4B">
            <w:pPr>
              <w:pStyle w:val="IPENZBodyText"/>
              <w:numPr>
                <w:ilvl w:val="0"/>
                <w:numId w:val="62"/>
              </w:numPr>
              <w:spacing w:before="0"/>
              <w:jc w:val="left"/>
              <w:rPr>
                <w:rFonts w:cs="Arial"/>
                <w:szCs w:val="20"/>
              </w:rPr>
            </w:pPr>
            <w:r w:rsidRPr="006D3042">
              <w:rPr>
                <w:u w:val="single"/>
              </w:rPr>
              <w:t>Selenium Keyword Driven Automation Testing Framework</w:t>
            </w:r>
            <w:r>
              <w:t xml:space="preserve"> by Sherry </w:t>
            </w:r>
            <w:proofErr w:type="spellStart"/>
            <w:r>
              <w:t>Singla</w:t>
            </w:r>
            <w:proofErr w:type="spellEnd"/>
            <w:r>
              <w:t xml:space="preserve"> and </w:t>
            </w:r>
            <w:proofErr w:type="spellStart"/>
            <w:r>
              <w:t>Harpreet</w:t>
            </w:r>
            <w:proofErr w:type="spellEnd"/>
            <w:r>
              <w:t xml:space="preserve"> Kaur</w:t>
            </w:r>
          </w:p>
          <w:p w:rsidR="005E7FAE" w:rsidRPr="00F54C3E" w:rsidRDefault="00B15C1C" w:rsidP="00701B4B">
            <w:pPr>
              <w:pStyle w:val="IPENZBodyText"/>
              <w:numPr>
                <w:ilvl w:val="0"/>
                <w:numId w:val="62"/>
              </w:numPr>
              <w:spacing w:before="0"/>
              <w:jc w:val="left"/>
              <w:rPr>
                <w:rFonts w:cs="Arial"/>
                <w:szCs w:val="20"/>
              </w:rPr>
            </w:pPr>
            <w:r w:rsidRPr="00F54C3E">
              <w:rPr>
                <w:u w:val="single"/>
              </w:rPr>
              <w:t>Automating Test Automation</w:t>
            </w:r>
            <w:r>
              <w:t xml:space="preserve"> by Suresh </w:t>
            </w:r>
            <w:proofErr w:type="spellStart"/>
            <w:r>
              <w:t>Thummalapenta</w:t>
            </w:r>
            <w:proofErr w:type="spellEnd"/>
            <w:r>
              <w:t xml:space="preserve">, </w:t>
            </w:r>
            <w:proofErr w:type="spellStart"/>
            <w:r>
              <w:t>Saurabh</w:t>
            </w:r>
            <w:proofErr w:type="spellEnd"/>
            <w:r>
              <w:t xml:space="preserve"> Sinha, </w:t>
            </w:r>
            <w:proofErr w:type="spellStart"/>
            <w:r>
              <w:t>Nimit</w:t>
            </w:r>
            <w:proofErr w:type="spellEnd"/>
            <w:r>
              <w:t xml:space="preserve"> </w:t>
            </w:r>
            <w:proofErr w:type="spellStart"/>
            <w:r>
              <w:t>Singhania</w:t>
            </w:r>
            <w:proofErr w:type="spellEnd"/>
            <w:r>
              <w:t xml:space="preserve"> and Satish Chandra</w:t>
            </w:r>
          </w:p>
          <w:p w:rsidR="00F54C3E" w:rsidRPr="002076C6" w:rsidRDefault="00F6639B" w:rsidP="00701B4B">
            <w:pPr>
              <w:pStyle w:val="IPENZBodyText"/>
              <w:numPr>
                <w:ilvl w:val="0"/>
                <w:numId w:val="62"/>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w:t>
            </w:r>
            <w:proofErr w:type="spellStart"/>
            <w:r>
              <w:rPr>
                <w:rFonts w:cs="Arial"/>
                <w:szCs w:val="20"/>
              </w:rPr>
              <w:t>Ilan</w:t>
            </w:r>
            <w:proofErr w:type="spellEnd"/>
            <w:r>
              <w:rPr>
                <w:rFonts w:cs="Arial"/>
                <w:szCs w:val="20"/>
              </w:rPr>
              <w:t xml:space="preserve"> </w:t>
            </w:r>
            <w:proofErr w:type="spellStart"/>
            <w:r>
              <w:rPr>
                <w:rFonts w:cs="Arial"/>
                <w:szCs w:val="20"/>
              </w:rPr>
              <w:t>Gronau</w:t>
            </w:r>
            <w:proofErr w:type="spellEnd"/>
            <w:r>
              <w:rPr>
                <w:rFonts w:cs="Arial"/>
                <w:szCs w:val="20"/>
              </w:rPr>
              <w:t xml:space="preserve">, Alan Hartman, Andrei </w:t>
            </w:r>
            <w:proofErr w:type="spellStart"/>
            <w:r>
              <w:rPr>
                <w:rFonts w:cs="Arial"/>
                <w:szCs w:val="20"/>
              </w:rPr>
              <w:t>Kirshin</w:t>
            </w:r>
            <w:proofErr w:type="spellEnd"/>
            <w:r>
              <w:rPr>
                <w:rFonts w:cs="Arial"/>
                <w:szCs w:val="20"/>
              </w:rPr>
              <w:t xml:space="preserve">, Kenneth Nagin and Sergey </w:t>
            </w:r>
            <w:proofErr w:type="spellStart"/>
            <w:r>
              <w:rPr>
                <w:rFonts w:cs="Arial"/>
                <w:szCs w:val="20"/>
              </w:rPr>
              <w:t>Olvovsky</w:t>
            </w:r>
            <w:proofErr w:type="spellEnd"/>
            <w:r>
              <w:rPr>
                <w:rFonts w:cs="Arial"/>
                <w:szCs w:val="20"/>
              </w:rPr>
              <w:t>.</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roofErr w:type="gramStart"/>
            <w:r>
              <w:rPr>
                <w:rFonts w:cs="Arial"/>
                <w:szCs w:val="20"/>
              </w:rPr>
              <w:t>..</w:t>
            </w:r>
            <w:proofErr w:type="gramEnd"/>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 xml:space="preserve">Eclipse Juno, </w:t>
                  </w:r>
                  <w:proofErr w:type="spellStart"/>
                  <w:r>
                    <w:rPr>
                      <w:rStyle w:val="ResumeBodyCharCharCharCharCharCharCharCharCharCharCharCharCharCharCharChar"/>
                      <w:rFonts w:ascii="Verdana" w:hAnsi="Verdana" w:cs="Arial"/>
                      <w:color w:val="000000"/>
                      <w:szCs w:val="20"/>
                    </w:rPr>
                    <w:t>Intellij</w:t>
                  </w:r>
                  <w:proofErr w:type="spellEnd"/>
                  <w:r>
                    <w:rPr>
                      <w:rStyle w:val="ResumeBodyCharCharCharCharCharCharCharCharCharCharCharCharCharCharCharChar"/>
                      <w:rFonts w:ascii="Verdana" w:hAnsi="Verdana" w:cs="Arial"/>
                      <w:color w:val="000000"/>
                      <w:szCs w:val="20"/>
                    </w:rPr>
                    <w:t xml:space="preserve">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w:t>
                  </w:r>
                  <w:proofErr w:type="spellStart"/>
                  <w:r>
                    <w:rPr>
                      <w:rStyle w:val="ResumeBodyCharCharCharCharCharCharCharCharCharCharCharCharCharCharCharChar"/>
                      <w:rFonts w:ascii="Verdana" w:hAnsi="Verdana" w:cs="Arial"/>
                      <w:color w:val="000000"/>
                      <w:szCs w:val="20"/>
                    </w:rPr>
                    <w:t>Chordiant</w:t>
                  </w:r>
                  <w:proofErr w:type="spellEnd"/>
                  <w:r>
                    <w:rPr>
                      <w:rStyle w:val="ResumeBodyCharCharCharCharCharCharCharCharCharCharCharCharCharCharCharChar"/>
                      <w:rFonts w:ascii="Verdana" w:hAnsi="Verdana" w:cs="Arial"/>
                      <w:color w:val="000000"/>
                      <w:szCs w:val="20"/>
                    </w:rPr>
                    <w:t xml:space="preserve">,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roofErr w:type="gramStart"/>
            <w:r>
              <w:t>..</w:t>
            </w:r>
            <w:proofErr w:type="gramEnd"/>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gridCol w:w="1372"/>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 xml:space="preserve">are broadly divided into 2 categories </w:t>
            </w:r>
            <w:proofErr w:type="spellStart"/>
            <w:r w:rsidRPr="00AE064F">
              <w:rPr>
                <w:rFonts w:cs="Arial"/>
              </w:rPr>
              <w:t>CSeCare</w:t>
            </w:r>
            <w:proofErr w:type="spellEnd"/>
            <w:r w:rsidRPr="00AE064F">
              <w:rPr>
                <w:rFonts w:cs="Arial"/>
              </w:rPr>
              <w:t xml:space="preserve"> and </w:t>
            </w:r>
            <w:proofErr w:type="spellStart"/>
            <w:r w:rsidRPr="00AE064F">
              <w:rPr>
                <w:rFonts w:cs="Arial"/>
              </w:rPr>
              <w:t>RSeCare</w:t>
            </w:r>
            <w:proofErr w:type="spellEnd"/>
            <w:r w:rsidRPr="00AE064F">
              <w:rPr>
                <w:rFonts w:cs="Arial"/>
              </w:rPr>
              <w:t>.</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 xml:space="preserve">create automation suites for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 xml:space="preserve">HP QTP 9.2 with Terminal Emulator, Web and ActiveX </w:t>
            </w:r>
            <w:proofErr w:type="spellStart"/>
            <w:r>
              <w:rPr>
                <w:rFonts w:cs="Arial"/>
              </w:rPr>
              <w:t>addins</w:t>
            </w:r>
            <w:proofErr w:type="spellEnd"/>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18462A" w:rsidP="00832095">
            <w:pPr>
              <w:numPr>
                <w:ilvl w:val="0"/>
                <w:numId w:val="55"/>
              </w:numPr>
              <w:jc w:val="both"/>
              <w:rPr>
                <w:rFonts w:cs="Arial"/>
                <w:color w:val="000000"/>
                <w:szCs w:val="20"/>
              </w:rPr>
            </w:pPr>
            <w:r>
              <w:rPr>
                <w:rFonts w:cs="Arial"/>
                <w:color w:val="000000"/>
                <w:szCs w:val="20"/>
              </w:rPr>
              <w:t>Understand</w:t>
            </w:r>
            <w:r w:rsidR="00832095">
              <w:rPr>
                <w:rFonts w:cs="Arial"/>
                <w:color w:val="000000"/>
                <w:szCs w:val="20"/>
              </w:rPr>
              <w:t xml:space="preserve"> the requirement and feasibility of automating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estimates for the automation project, based on complexity of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Coding using VB scripting, C# and QTP automation tool and self-designed hybrid framework (keyword driven &amp; data driven)</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I struggled in fixing the issues in this project. Eventually, I gained knowledge about latest automation techniques by exploring e-books on internet, by </w:t>
            </w:r>
            <w:r>
              <w:rPr>
                <w:rFonts w:cs="Arial"/>
              </w:rPr>
              <w:lastRenderedPageBreak/>
              <w:t>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in automation testing 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701B4B">
            <w:pPr>
              <w:numPr>
                <w:ilvl w:val="0"/>
                <w:numId w:val="63"/>
              </w:numPr>
              <w:rPr>
                <w:rFonts w:cs="Arial"/>
              </w:rPr>
            </w:pPr>
            <w:r w:rsidRPr="00123337">
              <w:rPr>
                <w:rFonts w:cs="Arial"/>
                <w:b/>
                <w:u w:val="single"/>
              </w:rPr>
              <w:t>Understanding the requirements, systems and technologies the system were built in, to validate the feasibility of automation</w:t>
            </w:r>
            <w:r>
              <w:rPr>
                <w:rFonts w:cs="Arial"/>
              </w:rPr>
              <w:t xml:space="preserve"> –</w:t>
            </w:r>
          </w:p>
          <w:p w:rsidR="00FB3F55" w:rsidRDefault="00FB3F55" w:rsidP="00FB3F55">
            <w:pPr>
              <w:rPr>
                <w:rFonts w:cs="Arial"/>
              </w:rPr>
            </w:pPr>
          </w:p>
          <w:p w:rsidR="009C1C45" w:rsidRDefault="009C1C45" w:rsidP="009C1C45">
            <w:pPr>
              <w:rPr>
                <w:rFonts w:cs="Arial"/>
              </w:rPr>
            </w:pPr>
          </w:p>
          <w:p w:rsidR="009C1C45" w:rsidRDefault="009C1C45" w:rsidP="009C1C45">
            <w:pPr>
              <w:rPr>
                <w:rFonts w:cs="Arial"/>
              </w:rPr>
            </w:pPr>
          </w:p>
          <w:p w:rsidR="009C1C45" w:rsidRDefault="009306BE" w:rsidP="009C1C45">
            <w:pPr>
              <w:rPr>
                <w:rFonts w:cs="Arial"/>
              </w:rPr>
            </w:pPr>
            <w:r>
              <w:rPr>
                <w:rFonts w:cs="Arial"/>
                <w:noProof/>
                <w:lang w:val="en-US"/>
              </w:rPr>
              <mc:AlternateContent>
                <mc:Choice Requires="wps">
                  <w:drawing>
                    <wp:anchor distT="0" distB="0" distL="114300" distR="114300" simplePos="0" relativeHeight="251701760" behindDoc="0" locked="0" layoutInCell="1" allowOverlap="1" wp14:anchorId="4F9C8CD2" wp14:editId="43D32F2D">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US"/>
              </w:rPr>
              <mc:AlternateContent>
                <mc:Choice Requires="wps">
                  <w:drawing>
                    <wp:anchor distT="0" distB="0" distL="114300" distR="114300" simplePos="0" relativeHeight="251704832" behindDoc="0" locked="0" layoutInCell="1" allowOverlap="1" wp14:anchorId="17C5B7DA" wp14:editId="172AEC42">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US"/>
              </w:rPr>
              <mc:AlternateContent>
                <mc:Choice Requires="wps">
                  <w:drawing>
                    <wp:anchor distT="0" distB="0" distL="114300" distR="114300" simplePos="0" relativeHeight="251703808" behindDoc="0" locked="0" layoutInCell="1" allowOverlap="1" wp14:anchorId="64B64D15" wp14:editId="40B805CE">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US"/>
              </w:rPr>
              <mc:AlternateContent>
                <mc:Choice Requires="wps">
                  <w:drawing>
                    <wp:anchor distT="0" distB="0" distL="114300" distR="114300" simplePos="0" relativeHeight="251664896" behindDoc="0" locked="0" layoutInCell="1" allowOverlap="1" wp14:anchorId="6EC38E3E" wp14:editId="5F34DBA1">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C77C31" w:rsidRPr="00903D4C" w:rsidRDefault="00C77C31" w:rsidP="00903D4C">
                            <w:pPr>
                              <w:jc w:val="center"/>
                              <w:rPr>
                                <w:lang w:val="en-IN"/>
                              </w:rPr>
                            </w:pPr>
                            <w:r>
                              <w:rPr>
                                <w:lang w:val="en-IN"/>
                              </w:rPr>
                              <w:t>Customer database</w:t>
                            </w:r>
                          </w:p>
                        </w:txbxContent>
                      </v:textbox>
                    </v:shape>
                  </w:pict>
                </mc:Fallback>
              </mc:AlternateContent>
            </w:r>
            <w:r w:rsidR="00903D4C">
              <w:rPr>
                <w:rFonts w:cs="Arial"/>
                <w:noProof/>
                <w:lang w:val="en-US"/>
              </w:rPr>
              <mc:AlternateContent>
                <mc:Choice Requires="wps">
                  <w:drawing>
                    <wp:anchor distT="0" distB="0" distL="114300" distR="114300" simplePos="0" relativeHeight="251663872" behindDoc="0" locked="0" layoutInCell="1" allowOverlap="1" wp14:anchorId="09DA9A1D" wp14:editId="22571038">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903D4C">
                                  <w:pPr>
                                    <w:jc w:val="center"/>
                                    <w:rPr>
                                      <w:lang w:val="en-IN"/>
                                    </w:rPr>
                                  </w:pPr>
                                  <w:proofErr w:type="spellStart"/>
                                  <w:r>
                                    <w:rPr>
                                      <w:lang w:val="en-IN"/>
                                    </w:rPr>
                                    <w:t>CSeCare</w:t>
                                  </w:r>
                                  <w:proofErr w:type="spellEnd"/>
                                  <w:r>
                                    <w:rPr>
                                      <w:lang w:val="en-IN"/>
                                    </w:rPr>
                                    <w:t xml:space="preserv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C77C31" w:rsidRPr="00903D4C" w:rsidRDefault="00C77C31" w:rsidP="00903D4C">
                            <w:pPr>
                              <w:jc w:val="center"/>
                              <w:rPr>
                                <w:lang w:val="en-IN"/>
                              </w:rPr>
                            </w:pPr>
                            <w:proofErr w:type="spellStart"/>
                            <w:r>
                              <w:rPr>
                                <w:lang w:val="en-IN"/>
                              </w:rPr>
                              <w:t>CSeCare</w:t>
                            </w:r>
                            <w:proofErr w:type="spellEnd"/>
                            <w:r>
                              <w:rPr>
                                <w:lang w:val="en-IN"/>
                              </w:rPr>
                              <w:t xml:space="preserve"> home screen</w:t>
                            </w:r>
                          </w:p>
                        </w:txbxContent>
                      </v:textbox>
                    </v:roundrect>
                  </w:pict>
                </mc:Fallback>
              </mc:AlternateContent>
            </w:r>
          </w:p>
          <w:p w:rsidR="00456602" w:rsidRDefault="009C1C45" w:rsidP="00CC1249">
            <w:pPr>
              <w:rPr>
                <w:rFonts w:cs="Arial"/>
              </w:rPr>
            </w:pPr>
            <w:r w:rsidRPr="00903D4C">
              <w:rPr>
                <w:rFonts w:cs="Arial"/>
                <w:noProof/>
                <w:lang w:val="en-US"/>
              </w:rPr>
              <mc:AlternateContent>
                <mc:Choice Requires="wps">
                  <w:drawing>
                    <wp:anchor distT="0" distB="0" distL="114300" distR="114300" simplePos="0" relativeHeight="251683328" behindDoc="0" locked="0" layoutInCell="1" allowOverlap="1" wp14:anchorId="01160B57" wp14:editId="45BDB7A9">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C77C31" w:rsidRPr="009C1C45" w:rsidRDefault="00C77C31" w:rsidP="009C1C45">
                                  <w:pPr>
                                    <w:jc w:val="center"/>
                                    <w:rPr>
                                      <w:lang w:val="en-IN"/>
                                    </w:rPr>
                                  </w:pPr>
                                  <w:proofErr w:type="spellStart"/>
                                  <w:r>
                                    <w:rPr>
                                      <w:lang w:val="en-IN"/>
                                    </w:rPr>
                                    <w:t>WebServices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C77C31" w:rsidRPr="009C1C45" w:rsidRDefault="00C77C31" w:rsidP="009C1C45">
                            <w:pPr>
                              <w:jc w:val="center"/>
                              <w:rPr>
                                <w:lang w:val="en-IN"/>
                              </w:rPr>
                            </w:pPr>
                            <w:proofErr w:type="spellStart"/>
                            <w:r>
                              <w:rPr>
                                <w:lang w:val="en-IN"/>
                              </w:rPr>
                              <w:t>WebServices</w:t>
                            </w:r>
                            <w:proofErr w:type="spellEnd"/>
                          </w:p>
                        </w:txbxContent>
                      </v:textbox>
                    </v:shape>
                  </w:pict>
                </mc:Fallback>
              </mc:AlternateContent>
            </w:r>
            <w:r w:rsidR="00903D4C">
              <w:rPr>
                <w:rFonts w:cs="Arial"/>
                <w:noProof/>
                <w:lang w:val="en-US"/>
              </w:rPr>
              <mc:AlternateContent>
                <mc:Choice Requires="wps">
                  <w:drawing>
                    <wp:anchor distT="0" distB="0" distL="114300" distR="114300" simplePos="0" relativeHeight="251670016" behindDoc="0" locked="0" layoutInCell="1" allowOverlap="1" wp14:anchorId="1A3BAAEF" wp14:editId="7E195E46">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US"/>
              </w:rPr>
              <mc:AlternateContent>
                <mc:Choice Requires="wps">
                  <w:drawing>
                    <wp:anchor distT="0" distB="0" distL="114300" distR="114300" simplePos="0" relativeHeight="251674112" behindDoc="0" locked="0" layoutInCell="1" allowOverlap="1" wp14:anchorId="2E42A043" wp14:editId="4D0AF558">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C77C31" w:rsidRDefault="00C77C31">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C77C31" w:rsidRDefault="00C77C31">
                            <w:r>
                              <w:t>Authentication</w:t>
                            </w:r>
                          </w:p>
                        </w:txbxContent>
                      </v:textbox>
                    </v:shape>
                  </w:pict>
                </mc:Fallback>
              </mc:AlternateContent>
            </w:r>
          </w:p>
          <w:p w:rsidR="00456602" w:rsidRDefault="009C1C45" w:rsidP="00CC1249">
            <w:pPr>
              <w:rPr>
                <w:rFonts w:cs="Arial"/>
              </w:rPr>
            </w:pPr>
            <w:r>
              <w:rPr>
                <w:rFonts w:cs="Arial"/>
                <w:noProof/>
                <w:lang w:val="en-US"/>
              </w:rPr>
              <mc:AlternateContent>
                <mc:Choice Requires="wps">
                  <w:drawing>
                    <wp:anchor distT="0" distB="0" distL="114300" distR="114300" simplePos="0" relativeHeight="251684352" behindDoc="0" locked="0" layoutInCell="1" allowOverlap="1" wp14:anchorId="387303FD" wp14:editId="2F6CE4A4">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US"/>
              </w:rPr>
              <mc:AlternateContent>
                <mc:Choice Requires="wps">
                  <w:drawing>
                    <wp:anchor distT="0" distB="0" distL="114300" distR="114300" simplePos="0" relativeHeight="251681280" behindDoc="0" locked="0" layoutInCell="1" allowOverlap="1" wp14:anchorId="7F8C3859" wp14:editId="415AA731">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AB7F1E" w:rsidP="00CC1249">
            <w:pPr>
              <w:rPr>
                <w:rFonts w:cs="Arial"/>
              </w:rPr>
            </w:pPr>
            <w:r>
              <w:rPr>
                <w:rFonts w:cs="Arial"/>
                <w:noProof/>
                <w:lang w:val="en-US"/>
              </w:rPr>
              <mc:AlternateContent>
                <mc:Choice Requires="wps">
                  <w:drawing>
                    <wp:anchor distT="0" distB="0" distL="114300" distR="114300" simplePos="0" relativeHeight="251668992" behindDoc="0" locked="0" layoutInCell="1" allowOverlap="1" wp14:anchorId="4DCCDC31" wp14:editId="47281207">
                      <wp:simplePos x="0" y="0"/>
                      <wp:positionH relativeFrom="column">
                        <wp:posOffset>2021840</wp:posOffset>
                      </wp:positionH>
                      <wp:positionV relativeFrom="paragraph">
                        <wp:posOffset>22225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903D4C">
                                  <w:pPr>
                                    <w:jc w:val="center"/>
                                    <w:rPr>
                                      <w:lang w:val="en-IN"/>
                                    </w:rPr>
                                  </w:pPr>
                                  <w:r>
                                    <w:rPr>
                                      <w:lang w:val="en-IN"/>
                                    </w:rPr>
                                    <w:t>Customers Profile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159.2pt;margin-top:1.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" fillcolor="#4f81bd [3204]" strokecolor="#f2f2f2 [3041]" strokeweight="3pt">
                      <v:shadow on="t" color="#243f60 [1604]" opacity=".5" offset="1pt"/>
                      <v:textbox>
                        <w:txbxContent>
                          <w:p w:rsidR="00C77C31" w:rsidRPr="00903D4C" w:rsidRDefault="00C77C31" w:rsidP="00903D4C">
                            <w:pPr>
                              <w:jc w:val="center"/>
                              <w:rPr>
                                <w:lang w:val="en-IN"/>
                              </w:rPr>
                            </w:pPr>
                            <w:r>
                              <w:rPr>
                                <w:lang w:val="en-IN"/>
                              </w:rPr>
                              <w:t>Customers Profile screen</w:t>
                            </w:r>
                          </w:p>
                        </w:txbxContent>
                      </v:textbox>
                    </v:roundrect>
                  </w:pict>
                </mc:Fallback>
              </mc:AlternateContent>
            </w:r>
            <w:r w:rsidR="00FB3F55">
              <w:rPr>
                <w:rFonts w:cs="Arial"/>
                <w:noProof/>
                <w:lang w:val="en-US"/>
              </w:rPr>
              <mc:AlternateContent>
                <mc:Choice Requires="wps">
                  <w:drawing>
                    <wp:anchor distT="0" distB="0" distL="114300" distR="114300" simplePos="0" relativeHeight="251665920" behindDoc="0" locked="0" layoutInCell="1" allowOverlap="1" wp14:anchorId="6748624B" wp14:editId="5EEFC996">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03D4C">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40"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AeuMFJogIAAL4FAAAOAAAAAAAAAAAAAAAAAC4CAABk&#10;cnMvZTJvRG9jLnhtbFBLAQItABQABgAIAAAAIQCV9lGB3AAAAAYBAAAPAAAAAAAAAAAAAAAAAPwE&#10;AABkcnMvZG93bnJldi54bWxQSwUGAAAAAAQABADzAAAABQYAAAAA&#10;" fillcolor="#fabf8f [1945]" strokecolor="#243f60 [1604]" strokeweight="2pt">
                      <v:textbox>
                        <w:txbxContent>
                          <w:p w:rsidR="00C77C31" w:rsidRPr="00903D4C" w:rsidRDefault="00C77C31" w:rsidP="00903D4C">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6160" behindDoc="0" locked="0" layoutInCell="1" allowOverlap="1" wp14:anchorId="30156060" wp14:editId="3F1F1765">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Personal View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1"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" fillcolor="#fabf8f [1945]" strokecolor="#243f60 [1604]" strokeweight="2pt">
                      <v:textbox>
                        <w:txbxContent>
                          <w:p w:rsidR="00C77C31" w:rsidRPr="00903D4C" w:rsidRDefault="00C77C31" w:rsidP="009C1C45">
                            <w:pPr>
                              <w:jc w:val="center"/>
                              <w:rPr>
                                <w:lang w:val="en-IN"/>
                              </w:rPr>
                            </w:pPr>
                            <w:r>
                              <w:rPr>
                                <w:lang w:val="en-IN"/>
                              </w:rPr>
                              <w:t xml:space="preserve">Personal View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8208" behindDoc="0" locked="0" layoutInCell="1" allowOverlap="1" wp14:anchorId="26D15356" wp14:editId="4776D552">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Customer servicing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2"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L9mUIajAgAAwAUAAA4AAAAAAAAAAAAAAAAA&#10;LgIAAGRycy9lMm9Eb2MueG1sUEsBAi0AFAAGAAgAAAAhANL4iXPgAAAACAEAAA8AAAAAAAAAAAAA&#10;AAAA/QQAAGRycy9kb3ducmV2LnhtbFBLBQYAAAAABAAEAPMAAAAKBgAAAAA=&#10;" fillcolor="#fabf8f [1945]" strokecolor="#243f60 [1604]" strokeweight="2pt">
                      <v:textbox>
                        <w:txbxContent>
                          <w:p w:rsidR="00C77C31" w:rsidRPr="00903D4C" w:rsidRDefault="00C77C31" w:rsidP="009C1C45">
                            <w:pPr>
                              <w:jc w:val="center"/>
                              <w:rPr>
                                <w:lang w:val="en-IN"/>
                              </w:rPr>
                            </w:pPr>
                            <w:r>
                              <w:rPr>
                                <w:lang w:val="en-IN"/>
                              </w:rPr>
                              <w:t xml:space="preserve">Customer servicing </w:t>
                            </w:r>
                            <w:proofErr w:type="spellStart"/>
                            <w:r>
                              <w:rPr>
                                <w:lang w:val="en-IN"/>
                              </w:rPr>
                              <w:t>Webservices</w:t>
                            </w:r>
                            <w:proofErr w:type="spellEnd"/>
                          </w:p>
                        </w:txbxContent>
                      </v:textbox>
                    </v:oval>
                  </w:pict>
                </mc:Fallback>
              </mc:AlternateContent>
            </w:r>
          </w:p>
          <w:p w:rsidR="00456602" w:rsidRDefault="00456602"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8448" behindDoc="0" locked="0" layoutInCell="1" allowOverlap="1" wp14:anchorId="34E284C7" wp14:editId="710CA5E6">
                      <wp:simplePos x="0" y="0"/>
                      <wp:positionH relativeFrom="column">
                        <wp:posOffset>1555115</wp:posOffset>
                      </wp:positionH>
                      <wp:positionV relativeFrom="paragraph">
                        <wp:posOffset>28575</wp:posOffset>
                      </wp:positionV>
                      <wp:extent cx="495300" cy="0"/>
                      <wp:effectExtent l="0" t="76200" r="19050" b="114300"/>
                      <wp:wrapNone/>
                      <wp:docPr id="295" name="Straight Arrow Connector 295"/>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5" o:spid="_x0000_s1026" type="#_x0000_t32" style="position:absolute;margin-left:122.45pt;margin-top:2.25pt;width:39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9472" behindDoc="0" locked="0" layoutInCell="1" allowOverlap="1" wp14:anchorId="0D456012" wp14:editId="39833B3A">
                      <wp:simplePos x="0" y="0"/>
                      <wp:positionH relativeFrom="column">
                        <wp:posOffset>2202815</wp:posOffset>
                      </wp:positionH>
                      <wp:positionV relativeFrom="paragraph">
                        <wp:posOffset>22860</wp:posOffset>
                      </wp:positionV>
                      <wp:extent cx="15875" cy="2815590"/>
                      <wp:effectExtent l="0" t="0" r="22225" b="22860"/>
                      <wp:wrapNone/>
                      <wp:docPr id="296" name="Straight Connector 296"/>
                      <wp:cNvGraphicFramePr/>
                      <a:graphic xmlns:a="http://schemas.openxmlformats.org/drawingml/2006/main">
                        <a:graphicData uri="http://schemas.microsoft.com/office/word/2010/wordprocessingShape">
                          <wps:wsp>
                            <wps:cNvCnPr/>
                            <wps:spPr>
                              <a:xfrm>
                                <a:off x="0" y="0"/>
                                <a:ext cx="15875" cy="2815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5pt,1.8pt" to="174.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" strokecolor="#4579b8 [3044]"/>
                  </w:pict>
                </mc:Fallback>
              </mc:AlternateContent>
            </w:r>
          </w:p>
          <w:p w:rsidR="00903D4C" w:rsidRDefault="009306BE" w:rsidP="00CC1249">
            <w:pPr>
              <w:rPr>
                <w:rFonts w:cs="Arial"/>
              </w:rPr>
            </w:pPr>
            <w:r w:rsidRPr="009306BE">
              <w:rPr>
                <w:rFonts w:cs="Arial"/>
                <w:noProof/>
                <w:lang w:val="en-US"/>
              </w:rPr>
              <mc:AlternateContent>
                <mc:Choice Requires="wps">
                  <w:drawing>
                    <wp:anchor distT="0" distB="0" distL="114300" distR="114300" simplePos="0" relativeHeight="251700736" behindDoc="0" locked="0" layoutInCell="1" allowOverlap="1" wp14:anchorId="7A83EBBF" wp14:editId="31F7E9C3">
                      <wp:simplePos x="0" y="0"/>
                      <wp:positionH relativeFrom="column">
                        <wp:posOffset>2598420</wp:posOffset>
                      </wp:positionH>
                      <wp:positionV relativeFrom="paragraph">
                        <wp:posOffset>31419</wp:posOffset>
                      </wp:positionV>
                      <wp:extent cx="1757238" cy="246491"/>
                      <wp:effectExtent l="19050" t="19050" r="33655" b="58420"/>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46491"/>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801831"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6pt;margin-top:2.45pt;width:138.35pt;height:1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" fillcolor="#4f81bd [3204]" strokecolor="#f2f2f2 [3041]" strokeweight="3pt">
                      <v:shadow on="t" color="#243f60 [1604]" opacity=".5" offset="1pt"/>
                      <v:textbox>
                        <w:txbxContent>
                          <w:p w:rsidR="00C77C31" w:rsidRPr="006C2415" w:rsidRDefault="00801831"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v:textbox>
                    </v:roundrect>
                  </w:pict>
                </mc:Fallback>
              </mc:AlternateContent>
            </w:r>
          </w:p>
          <w:p w:rsidR="00903D4C" w:rsidRDefault="006C2415" w:rsidP="00CC1249">
            <w:pPr>
              <w:rPr>
                <w:rFonts w:cs="Arial"/>
              </w:rPr>
            </w:pPr>
            <w:r w:rsidRPr="009306BE">
              <w:rPr>
                <w:rFonts w:cs="Arial"/>
                <w:noProof/>
                <w:lang w:val="en-US"/>
              </w:rPr>
              <mc:AlternateContent>
                <mc:Choice Requires="wps">
                  <w:drawing>
                    <wp:anchor distT="0" distB="0" distL="114300" distR="114300" simplePos="0" relativeHeight="251699712" behindDoc="0" locked="0" layoutInCell="1" allowOverlap="1" wp14:anchorId="0ECF9C8F" wp14:editId="4DB5CEB3">
                      <wp:simplePos x="0" y="0"/>
                      <wp:positionH relativeFrom="column">
                        <wp:posOffset>2202815</wp:posOffset>
                      </wp:positionH>
                      <wp:positionV relativeFrom="paragraph">
                        <wp:posOffset>13639</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1.0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27360" behindDoc="0" locked="0" layoutInCell="1" allowOverlap="1" wp14:anchorId="52C77E12" wp14:editId="4A3C5899">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343A4B">
                                  <w:pPr>
                                    <w:jc w:val="center"/>
                                    <w:rPr>
                                      <w:lang w:val="en-IN"/>
                                    </w:rPr>
                                  </w:pPr>
                                  <w:r>
                                    <w:rPr>
                                      <w:lang w:val="en-IN"/>
                                    </w:rPr>
                                    <w:t>Servicing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C77C31" w:rsidRPr="00903D4C" w:rsidRDefault="00C77C31" w:rsidP="00343A4B">
                            <w:pPr>
                              <w:jc w:val="center"/>
                              <w:rPr>
                                <w:lang w:val="en-IN"/>
                              </w:rPr>
                            </w:pPr>
                            <w:r>
                              <w:rPr>
                                <w:lang w:val="en-IN"/>
                              </w:rPr>
                              <w:t>Servicing database</w:t>
                            </w:r>
                          </w:p>
                        </w:txbxContent>
                      </v:textbox>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4592" behindDoc="0" locked="0" layoutInCell="1" allowOverlap="1" wp14:anchorId="081FBA2E" wp14:editId="44362CF6">
                      <wp:simplePos x="0" y="0"/>
                      <wp:positionH relativeFrom="column">
                        <wp:posOffset>2598420</wp:posOffset>
                      </wp:positionH>
                      <wp:positionV relativeFrom="paragraph">
                        <wp:posOffset>26974</wp:posOffset>
                      </wp:positionV>
                      <wp:extent cx="1757238" cy="278875"/>
                      <wp:effectExtent l="19050" t="19050" r="33655" b="6413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78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DC3DA2">
                                  <w:pPr>
                                    <w:jc w:val="center"/>
                                    <w:rPr>
                                      <w:sz w:val="16"/>
                                      <w:szCs w:val="16"/>
                                      <w:lang w:val="en-IN"/>
                                    </w:rPr>
                                  </w:pPr>
                                  <w:r w:rsidRPr="006C2415">
                                    <w:rPr>
                                      <w:sz w:val="16"/>
                                      <w:szCs w:val="16"/>
                                      <w:lang w:val="en-IN"/>
                                    </w:rPr>
                                    <w:t>Update 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204.6pt;margin-top:2.1pt;width:138.35pt;height:21.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" fillcolor="#4f81bd [3204]" strokecolor="#f2f2f2 [3041]" strokeweight="3pt">
                      <v:shadow on="t" color="#243f60 [1604]" opacity=".5" offset="1pt"/>
                      <v:textbox>
                        <w:txbxContent>
                          <w:p w:rsidR="00C77C31" w:rsidRPr="006C2415" w:rsidRDefault="00C77C31" w:rsidP="00DC3DA2">
                            <w:pPr>
                              <w:jc w:val="center"/>
                              <w:rPr>
                                <w:sz w:val="16"/>
                                <w:szCs w:val="16"/>
                                <w:lang w:val="en-IN"/>
                              </w:rPr>
                            </w:pPr>
                            <w:r w:rsidRPr="006C2415">
                              <w:rPr>
                                <w:sz w:val="16"/>
                                <w:szCs w:val="16"/>
                                <w:lang w:val="en-IN"/>
                              </w:rPr>
                              <w:t>Update Personal Info</w:t>
                            </w:r>
                          </w:p>
                        </w:txbxContent>
                      </v:textbox>
                    </v:roundrect>
                  </w:pict>
                </mc:Fallback>
              </mc:AlternateContent>
            </w:r>
            <w:r w:rsidR="009306BE">
              <w:rPr>
                <w:rFonts w:cs="Arial"/>
                <w:noProof/>
                <w:lang w:val="en-US"/>
              </w:rPr>
              <mc:AlternateContent>
                <mc:Choice Requires="wps">
                  <w:drawing>
                    <wp:anchor distT="0" distB="0" distL="114300" distR="114300" simplePos="0" relativeHeight="251705856" behindDoc="0" locked="0" layoutInCell="1" allowOverlap="1" wp14:anchorId="6D67A052" wp14:editId="3B7E6A84">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0496" behindDoc="0" locked="0" layoutInCell="1" allowOverlap="1" wp14:anchorId="7BC92609" wp14:editId="6EC53089">
                      <wp:simplePos x="0" y="0"/>
                      <wp:positionH relativeFrom="column">
                        <wp:posOffset>2202815</wp:posOffset>
                      </wp:positionH>
                      <wp:positionV relativeFrom="paragraph">
                        <wp:posOffset>6654</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" strokecolor="#4579b8 [3044]">
                      <v:stroke endarrow="open"/>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7664" behindDoc="0" locked="0" layoutInCell="1" allowOverlap="1" wp14:anchorId="1DE3EEFC" wp14:editId="4C53ECB9">
                      <wp:simplePos x="0" y="0"/>
                      <wp:positionH relativeFrom="column">
                        <wp:posOffset>2598420</wp:posOffset>
                      </wp:positionH>
                      <wp:positionV relativeFrom="paragraph">
                        <wp:posOffset>64439</wp:posOffset>
                      </wp:positionV>
                      <wp:extent cx="1755140" cy="246380"/>
                      <wp:effectExtent l="19050" t="19050" r="35560" b="58420"/>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DC3DA2">
                                  <w:pPr>
                                    <w:jc w:val="center"/>
                                    <w:rPr>
                                      <w:sz w:val="16"/>
                                      <w:szCs w:val="16"/>
                                      <w:lang w:val="en-IN"/>
                                    </w:rPr>
                                  </w:pPr>
                                  <w:r w:rsidRPr="006C2415">
                                    <w:rPr>
                                      <w:sz w:val="16"/>
                                      <w:szCs w:val="16"/>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6pt;margin-top:5.05pt;width:138.2pt;height:19.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4DvQ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" fillcolor="#4f81bd [3204]" strokecolor="#f2f2f2 [3041]" strokeweight="3pt">
                      <v:shadow on="t" color="#243f60 [1604]" opacity=".5" offset="1pt"/>
                      <v:textbox>
                        <w:txbxContent>
                          <w:p w:rsidR="00C77C31" w:rsidRPr="006C2415" w:rsidRDefault="00C77C31" w:rsidP="00DC3DA2">
                            <w:pPr>
                              <w:jc w:val="center"/>
                              <w:rPr>
                                <w:sz w:val="16"/>
                                <w:szCs w:val="16"/>
                                <w:lang w:val="en-IN"/>
                              </w:rPr>
                            </w:pPr>
                            <w:r w:rsidRPr="006C2415">
                              <w:rPr>
                                <w:sz w:val="16"/>
                                <w:szCs w:val="16"/>
                                <w:lang w:val="en-IN"/>
                              </w:rPr>
                              <w:t>Credit Line Increase</w:t>
                            </w:r>
                          </w:p>
                        </w:txbxContent>
                      </v:textbox>
                    </v:roundrect>
                  </w:pict>
                </mc:Fallback>
              </mc:AlternateContent>
            </w:r>
            <w:r w:rsidR="00343A4B" w:rsidRPr="00903D4C">
              <w:rPr>
                <w:rFonts w:cs="Arial"/>
                <w:noProof/>
                <w:lang w:val="en-US"/>
              </w:rPr>
              <mc:AlternateContent>
                <mc:Choice Requires="wps">
                  <w:drawing>
                    <wp:anchor distT="0" distB="0" distL="114300" distR="114300" simplePos="0" relativeHeight="251692544" behindDoc="0" locked="0" layoutInCell="1" allowOverlap="1" wp14:anchorId="4AAD515E" wp14:editId="76176D05">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C77C31" w:rsidRPr="009C1C45" w:rsidRDefault="00C77C31"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" filled="f" stroked="f">
                      <v:textbox>
                        <w:txbxContent>
                          <w:p w:rsidR="00C77C31" w:rsidRPr="009C1C45" w:rsidRDefault="00C77C31" w:rsidP="009C1C45">
                            <w:pPr>
                              <w:jc w:val="center"/>
                              <w:rPr>
                                <w:lang w:val="en-IN"/>
                              </w:rPr>
                            </w:pPr>
                            <w:r>
                              <w:rPr>
                                <w:lang w:val="en-IN"/>
                              </w:rPr>
                              <w:t>Manage Profile</w:t>
                            </w:r>
                          </w:p>
                        </w:txbxContent>
                      </v:textbox>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6640" behindDoc="0" locked="0" layoutInCell="1" allowOverlap="1" wp14:anchorId="7BBE4BE7" wp14:editId="4E72DD1F">
                      <wp:simplePos x="0" y="0"/>
                      <wp:positionH relativeFrom="column">
                        <wp:posOffset>2202815</wp:posOffset>
                      </wp:positionH>
                      <wp:positionV relativeFrom="paragraph">
                        <wp:posOffset>52374</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4.1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07904" behindDoc="0" locked="0" layoutInCell="1" allowOverlap="1" wp14:anchorId="2799C003" wp14:editId="5067ED15">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801831" w:rsidP="00CC1249">
            <w:pPr>
              <w:rPr>
                <w:rFonts w:cs="Arial"/>
              </w:rPr>
            </w:pPr>
            <w:r w:rsidRPr="00343A4B">
              <w:rPr>
                <w:rFonts w:cs="Arial"/>
                <w:noProof/>
                <w:lang w:val="en-US"/>
              </w:rPr>
              <mc:AlternateContent>
                <mc:Choice Requires="wps">
                  <w:drawing>
                    <wp:anchor distT="0" distB="0" distL="114300" distR="114300" simplePos="0" relativeHeight="251713024" behindDoc="0" locked="0" layoutInCell="1" allowOverlap="1" wp14:anchorId="3DFF2F19" wp14:editId="01BE9E37">
                      <wp:simplePos x="0" y="0"/>
                      <wp:positionH relativeFrom="column">
                        <wp:posOffset>2606758</wp:posOffset>
                      </wp:positionH>
                      <wp:positionV relativeFrom="paragraph">
                        <wp:posOffset>79763</wp:posOffset>
                      </wp:positionV>
                      <wp:extent cx="1755140" cy="246490"/>
                      <wp:effectExtent l="19050" t="19050" r="35560" b="58420"/>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4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343A4B">
                                  <w:pPr>
                                    <w:jc w:val="center"/>
                                    <w:rPr>
                                      <w:sz w:val="16"/>
                                      <w:szCs w:val="16"/>
                                      <w:lang w:val="en-IN"/>
                                    </w:rPr>
                                  </w:pPr>
                                  <w:r w:rsidRPr="006C2415">
                                    <w:rPr>
                                      <w:sz w:val="16"/>
                                      <w:szCs w:val="16"/>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5.25pt;margin-top:6.3pt;width:138.2pt;height:1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EMvw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" fillcolor="#4f81bd [3204]" strokecolor="#f2f2f2 [3041]" strokeweight="3pt">
                      <v:shadow on="t" color="#243f60 [1604]" opacity=".5" offset="1pt"/>
                      <v:textbox>
                        <w:txbxContent>
                          <w:p w:rsidR="00C77C31" w:rsidRPr="006C2415" w:rsidRDefault="00C77C31" w:rsidP="00343A4B">
                            <w:pPr>
                              <w:jc w:val="center"/>
                              <w:rPr>
                                <w:sz w:val="16"/>
                                <w:szCs w:val="16"/>
                                <w:lang w:val="en-IN"/>
                              </w:rPr>
                            </w:pPr>
                            <w:r w:rsidRPr="006C2415">
                              <w:rPr>
                                <w:sz w:val="16"/>
                                <w:szCs w:val="16"/>
                                <w:lang w:val="en-IN"/>
                              </w:rPr>
                              <w:t>Payment Services</w:t>
                            </w:r>
                          </w:p>
                        </w:txbxContent>
                      </v:textbox>
                    </v:roundrect>
                  </w:pict>
                </mc:Fallback>
              </mc:AlternateContent>
            </w:r>
          </w:p>
          <w:p w:rsidR="00456602" w:rsidRDefault="00801831" w:rsidP="00CC1249">
            <w:pPr>
              <w:rPr>
                <w:rFonts w:cs="Arial"/>
              </w:rPr>
            </w:pPr>
            <w:r w:rsidRPr="00343A4B">
              <w:rPr>
                <w:rFonts w:cs="Arial"/>
                <w:noProof/>
                <w:lang w:val="en-US"/>
              </w:rPr>
              <mc:AlternateContent>
                <mc:Choice Requires="wps">
                  <w:drawing>
                    <wp:anchor distT="0" distB="0" distL="114300" distR="114300" simplePos="0" relativeHeight="251712000" behindDoc="0" locked="0" layoutInCell="1" allowOverlap="1" wp14:anchorId="08C84614" wp14:editId="0635132F">
                      <wp:simplePos x="0" y="0"/>
                      <wp:positionH relativeFrom="column">
                        <wp:posOffset>2210435</wp:posOffset>
                      </wp:positionH>
                      <wp:positionV relativeFrom="paragraph">
                        <wp:posOffset>69519</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4.05pt;margin-top:5.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" strokecolor="#4579b8 [3044]">
                      <v:stroke endarrow="open"/>
                    </v:shape>
                  </w:pict>
                </mc:Fallback>
              </mc:AlternateContent>
            </w:r>
          </w:p>
          <w:p w:rsidR="00456602" w:rsidRDefault="00855D5E" w:rsidP="00CC1249">
            <w:pPr>
              <w:rPr>
                <w:rFonts w:cs="Arial"/>
              </w:rPr>
            </w:pPr>
            <w:r w:rsidRPr="00343A4B">
              <w:rPr>
                <w:rFonts w:cs="Arial"/>
                <w:noProof/>
                <w:lang w:val="en-US"/>
              </w:rPr>
              <mc:AlternateContent>
                <mc:Choice Requires="wps">
                  <w:drawing>
                    <wp:anchor distT="0" distB="0" distL="114300" distR="114300" simplePos="0" relativeHeight="251716096" behindDoc="0" locked="0" layoutInCell="1" allowOverlap="1" wp14:anchorId="3D2DB919" wp14:editId="1E22C629">
                      <wp:simplePos x="0" y="0"/>
                      <wp:positionH relativeFrom="column">
                        <wp:posOffset>2606675</wp:posOffset>
                      </wp:positionH>
                      <wp:positionV relativeFrom="paragraph">
                        <wp:posOffset>93345</wp:posOffset>
                      </wp:positionV>
                      <wp:extent cx="1755140" cy="285750"/>
                      <wp:effectExtent l="19050" t="19050" r="35560" b="57150"/>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8575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2279F1" w:rsidRDefault="00801831" w:rsidP="00343A4B">
                                  <w:pPr>
                                    <w:jc w:val="center"/>
                                    <w:rPr>
                                      <w:sz w:val="16"/>
                                      <w:szCs w:val="16"/>
                                      <w:lang w:val="en-IN"/>
                                    </w:rPr>
                                  </w:pPr>
                                  <w:r>
                                    <w:rPr>
                                      <w:sz w:val="16"/>
                                      <w:szCs w:val="16"/>
                                      <w:lang w:val="en-IN"/>
                                    </w:rPr>
                                    <w:t>Report Lost/Stolen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205.25pt;margin-top:7.35pt;width:138.2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" fillcolor="#4f81bd [3204]" strokecolor="#f2f2f2 [3041]" strokeweight="3pt">
                      <v:shadow on="t" color="#243f60 [1604]" opacity=".5" offset="1pt"/>
                      <v:textbox>
                        <w:txbxContent>
                          <w:p w:rsidR="00C77C31" w:rsidRPr="002279F1" w:rsidRDefault="00801831" w:rsidP="00343A4B">
                            <w:pPr>
                              <w:jc w:val="center"/>
                              <w:rPr>
                                <w:sz w:val="16"/>
                                <w:szCs w:val="16"/>
                                <w:lang w:val="en-IN"/>
                              </w:rPr>
                            </w:pPr>
                            <w:r>
                              <w:rPr>
                                <w:sz w:val="16"/>
                                <w:szCs w:val="16"/>
                                <w:lang w:val="en-IN"/>
                              </w:rPr>
                              <w:t>Report Lost/Stolen</w:t>
                            </w:r>
                          </w:p>
                        </w:txbxContent>
                      </v:textbox>
                    </v:roundrect>
                  </w:pict>
                </mc:Fallback>
              </mc:AlternateContent>
            </w:r>
            <w:r w:rsidR="00801831" w:rsidRPr="00343A4B">
              <w:rPr>
                <w:rFonts w:cs="Arial"/>
                <w:noProof/>
                <w:lang w:val="en-US"/>
              </w:rPr>
              <mc:AlternateContent>
                <mc:Choice Requires="wps">
                  <w:drawing>
                    <wp:anchor distT="0" distB="0" distL="114300" distR="114300" simplePos="0" relativeHeight="251715072" behindDoc="0" locked="0" layoutInCell="1" allowOverlap="1" wp14:anchorId="3718C9D1" wp14:editId="4D03363C">
                      <wp:simplePos x="0" y="0"/>
                      <wp:positionH relativeFrom="column">
                        <wp:posOffset>2212340</wp:posOffset>
                      </wp:positionH>
                      <wp:positionV relativeFrom="paragraph">
                        <wp:posOffset>258445</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0.35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Pr>
                <w:rFonts w:cs="Arial"/>
                <w:noProof/>
                <w:lang w:val="en-US"/>
              </w:rPr>
              <mc:AlternateContent>
                <mc:Choice Requires="wps">
                  <w:drawing>
                    <wp:anchor distT="0" distB="0" distL="114300" distR="114300" simplePos="0" relativeHeight="251708928" behindDoc="0" locked="0" layoutInCell="1" allowOverlap="1" wp14:anchorId="0F447770" wp14:editId="50A6BCC8">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4528" behindDoc="0" locked="0" layoutInCell="1" allowOverlap="1" wp14:anchorId="27A52E3B" wp14:editId="06EB64A7">
                      <wp:simplePos x="0" y="0"/>
                      <wp:positionH relativeFrom="column">
                        <wp:posOffset>2606675</wp:posOffset>
                      </wp:positionH>
                      <wp:positionV relativeFrom="paragraph">
                        <wp:posOffset>3479</wp:posOffset>
                      </wp:positionV>
                      <wp:extent cx="1755140" cy="250190"/>
                      <wp:effectExtent l="19050" t="19050" r="35560" b="54610"/>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501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Dispute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25pt;margin-top:.25pt;width:138.2pt;height:19.7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Dispute Transactions</w:t>
                            </w:r>
                          </w:p>
                        </w:txbxContent>
                      </v:textbox>
                    </v:roundrect>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3504" behindDoc="0" locked="0" layoutInCell="1" allowOverlap="1" wp14:anchorId="0F811EA2" wp14:editId="6780D6A9">
                      <wp:simplePos x="0" y="0"/>
                      <wp:positionH relativeFrom="column">
                        <wp:posOffset>2211705</wp:posOffset>
                      </wp:positionH>
                      <wp:positionV relativeFrom="paragraph">
                        <wp:posOffset>7924</wp:posOffset>
                      </wp:positionV>
                      <wp:extent cx="381000" cy="0"/>
                      <wp:effectExtent l="0" t="76200" r="19050" b="114300"/>
                      <wp:wrapNone/>
                      <wp:docPr id="90" name="Straight Arrow Connector 9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74.15pt;margin-top:.6pt;width:30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YNE0AEAAP4DAAAOAAAAZHJzL2Uyb0RvYy54bWysU9Gu1CAQfTfxHwjvbttrYq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" strokecolor="#4579b8 [3044]">
                      <v:stroke endarrow="open"/>
                    </v:shape>
                  </w:pict>
                </mc:Fallback>
              </mc:AlternateContent>
            </w:r>
          </w:p>
          <w:p w:rsidR="00903D4C" w:rsidRDefault="00801831" w:rsidP="00CC1249">
            <w:pPr>
              <w:rPr>
                <w:rFonts w:cs="Arial"/>
              </w:rPr>
            </w:pPr>
            <w:r w:rsidRPr="00801831">
              <w:rPr>
                <w:rFonts w:cs="Arial"/>
              </w:rPr>
              <mc:AlternateContent>
                <mc:Choice Requires="wps">
                  <w:drawing>
                    <wp:anchor distT="0" distB="0" distL="114300" distR="114300" simplePos="0" relativeHeight="251737600" behindDoc="0" locked="0" layoutInCell="1" allowOverlap="1" wp14:anchorId="54B7F8DF" wp14:editId="30D356EF">
                      <wp:simplePos x="0" y="0"/>
                      <wp:positionH relativeFrom="column">
                        <wp:posOffset>2606675</wp:posOffset>
                      </wp:positionH>
                      <wp:positionV relativeFrom="paragraph">
                        <wp:posOffset>2209</wp:posOffset>
                      </wp:positionV>
                      <wp:extent cx="1755140" cy="269875"/>
                      <wp:effectExtent l="19050" t="19050" r="35560" b="53975"/>
                      <wp:wrapNone/>
                      <wp:docPr id="3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69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Balance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205.25pt;margin-top:.15pt;width:138.2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Balance Transfer</w:t>
                            </w:r>
                          </w:p>
                        </w:txbxContent>
                      </v:textbox>
                    </v:roundrect>
                  </w:pict>
                </mc:Fallback>
              </mc:AlternateContent>
            </w:r>
            <w:r w:rsidR="00343A4B">
              <w:rPr>
                <w:rFonts w:cs="Arial"/>
                <w:noProof/>
                <w:lang w:val="en-US"/>
              </w:rPr>
              <mc:AlternateContent>
                <mc:Choice Requires="wps">
                  <w:drawing>
                    <wp:anchor distT="0" distB="0" distL="114300" distR="114300" simplePos="0" relativeHeight="251680256" behindDoc="0" locked="0" layoutInCell="1" allowOverlap="1" wp14:anchorId="36BAD316" wp14:editId="3840B8AD">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Data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2"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" fillcolor="#fabf8f [1945]" strokecolor="#243f60 [1604]" strokeweight="2pt">
                      <v:textbox>
                        <w:txbxContent>
                          <w:p w:rsidR="00C77C31" w:rsidRPr="00903D4C" w:rsidRDefault="00C77C31" w:rsidP="009C1C45">
                            <w:pPr>
                              <w:jc w:val="center"/>
                              <w:rPr>
                                <w:lang w:val="en-IN"/>
                              </w:rPr>
                            </w:pPr>
                            <w:r>
                              <w:rPr>
                                <w:lang w:val="en-IN"/>
                              </w:rPr>
                              <w:t xml:space="preserve">Data </w:t>
                            </w:r>
                            <w:proofErr w:type="spellStart"/>
                            <w:r>
                              <w:rPr>
                                <w:lang w:val="en-IN"/>
                              </w:rPr>
                              <w:t>Webservices</w:t>
                            </w:r>
                            <w:proofErr w:type="spellEnd"/>
                          </w:p>
                        </w:txbxContent>
                      </v:textbox>
                    </v:oval>
                  </w:pict>
                </mc:Fallback>
              </mc:AlternateContent>
            </w:r>
          </w:p>
          <w:p w:rsidR="00903D4C" w:rsidRDefault="00801831" w:rsidP="00CC1249">
            <w:pPr>
              <w:rPr>
                <w:rFonts w:cs="Arial"/>
              </w:rPr>
            </w:pPr>
            <w:r w:rsidRPr="00801831">
              <w:rPr>
                <w:rFonts w:cs="Arial"/>
              </w:rPr>
              <mc:AlternateContent>
                <mc:Choice Requires="wps">
                  <w:drawing>
                    <wp:anchor distT="0" distB="0" distL="114300" distR="114300" simplePos="0" relativeHeight="251736576" behindDoc="0" locked="0" layoutInCell="1" allowOverlap="1" wp14:anchorId="25F99BD7" wp14:editId="73DC5C85">
                      <wp:simplePos x="0" y="0"/>
                      <wp:positionH relativeFrom="column">
                        <wp:posOffset>2212975</wp:posOffset>
                      </wp:positionH>
                      <wp:positionV relativeFrom="paragraph">
                        <wp:posOffset>98094</wp:posOffset>
                      </wp:positionV>
                      <wp:extent cx="381000" cy="0"/>
                      <wp:effectExtent l="0" t="76200" r="19050" b="114300"/>
                      <wp:wrapNone/>
                      <wp:docPr id="294" name="Straight Arrow Connector 294"/>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174.25pt;margin-top:7.7pt;width:30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" strokecolor="#4579b8 [3044]">
                      <v:stroke endarrow="open"/>
                    </v:shape>
                  </w:pict>
                </mc:Fallback>
              </mc:AlternateContent>
            </w:r>
          </w:p>
          <w:p w:rsidR="00903D4C" w:rsidRDefault="00855D5E" w:rsidP="00CC1249">
            <w:pPr>
              <w:rPr>
                <w:rFonts w:cs="Arial"/>
              </w:rPr>
            </w:pPr>
            <w:r w:rsidRPr="00801831">
              <w:rPr>
                <w:rFonts w:cs="Arial"/>
              </w:rPr>
              <mc:AlternateContent>
                <mc:Choice Requires="wps">
                  <w:drawing>
                    <wp:anchor distT="0" distB="0" distL="114300" distR="114300" simplePos="0" relativeHeight="251740672" behindDoc="0" locked="0" layoutInCell="1" allowOverlap="1" wp14:anchorId="67D65D37" wp14:editId="25C2ED69">
                      <wp:simplePos x="0" y="0"/>
                      <wp:positionH relativeFrom="column">
                        <wp:posOffset>2606675</wp:posOffset>
                      </wp:positionH>
                      <wp:positionV relativeFrom="paragraph">
                        <wp:posOffset>76504</wp:posOffset>
                      </wp:positionV>
                      <wp:extent cx="1755140" cy="246380"/>
                      <wp:effectExtent l="19050" t="19050" r="35560" b="58420"/>
                      <wp:wrapNone/>
                      <wp:docPr id="3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Statements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205.25pt;margin-top:6pt;width:138.2pt;height:19.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Statements</w:t>
                            </w:r>
                          </w:p>
                        </w:txbxContent>
                      </v:textbox>
                    </v:roundrect>
                  </w:pict>
                </mc:Fallback>
              </mc:AlternateContent>
            </w:r>
          </w:p>
          <w:p w:rsidR="00903D4C" w:rsidRDefault="00855D5E" w:rsidP="00CC1249">
            <w:pPr>
              <w:rPr>
                <w:rFonts w:cs="Arial"/>
              </w:rPr>
            </w:pPr>
            <w:r w:rsidRPr="00801831">
              <w:rPr>
                <w:rFonts w:cs="Arial"/>
              </w:rPr>
              <mc:AlternateContent>
                <mc:Choice Requires="wps">
                  <w:drawing>
                    <wp:anchor distT="0" distB="0" distL="114300" distR="114300" simplePos="0" relativeHeight="251739648" behindDoc="0" locked="0" layoutInCell="1" allowOverlap="1" wp14:anchorId="421A943C" wp14:editId="10B59964">
                      <wp:simplePos x="0" y="0"/>
                      <wp:positionH relativeFrom="column">
                        <wp:posOffset>2214245</wp:posOffset>
                      </wp:positionH>
                      <wp:positionV relativeFrom="paragraph">
                        <wp:posOffset>62534</wp:posOffset>
                      </wp:positionV>
                      <wp:extent cx="381000" cy="0"/>
                      <wp:effectExtent l="0" t="76200" r="19050" b="114300"/>
                      <wp:wrapNone/>
                      <wp:docPr id="328" name="Straight Arrow Connector 32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74.35pt;margin-top:4.9pt;width:30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aa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nNlq7K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" strokecolor="#4579b8 [3044]">
                      <v:stroke endarrow="open"/>
                    </v:shape>
                  </w:pict>
                </mc:Fallback>
              </mc:AlternateContent>
            </w:r>
            <w:r w:rsidR="00343A4B">
              <w:rPr>
                <w:rFonts w:cs="Arial"/>
              </w:rPr>
              <w:t xml:space="preserve"> </w:t>
            </w:r>
          </w:p>
          <w:p w:rsidR="009C1C45" w:rsidRDefault="00855D5E" w:rsidP="00CC1249">
            <w:pPr>
              <w:rPr>
                <w:rFonts w:cs="Arial"/>
              </w:rPr>
            </w:pPr>
            <w:r w:rsidRPr="00855D5E">
              <w:rPr>
                <w:rFonts w:cs="Arial"/>
              </w:rPr>
              <mc:AlternateContent>
                <mc:Choice Requires="wps">
                  <w:drawing>
                    <wp:anchor distT="0" distB="0" distL="114300" distR="114300" simplePos="0" relativeHeight="251743744" behindDoc="0" locked="0" layoutInCell="1" allowOverlap="1" wp14:anchorId="21CA51C5" wp14:editId="69AFAE22">
                      <wp:simplePos x="0" y="0"/>
                      <wp:positionH relativeFrom="column">
                        <wp:posOffset>2607945</wp:posOffset>
                      </wp:positionH>
                      <wp:positionV relativeFrom="paragraph">
                        <wp:posOffset>70154</wp:posOffset>
                      </wp:positionV>
                      <wp:extent cx="1755140" cy="246380"/>
                      <wp:effectExtent l="19050" t="19050" r="35560" b="58420"/>
                      <wp:wrapNone/>
                      <wp:docPr id="33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55D5E" w:rsidRPr="002279F1" w:rsidRDefault="00855D5E" w:rsidP="00855D5E">
                                  <w:pPr>
                                    <w:jc w:val="center"/>
                                    <w:rPr>
                                      <w:sz w:val="16"/>
                                      <w:szCs w:val="16"/>
                                      <w:lang w:val="en-IN"/>
                                    </w:rPr>
                                  </w:pPr>
                                  <w:r>
                                    <w:rPr>
                                      <w:sz w:val="16"/>
                                      <w:szCs w:val="16"/>
                                      <w:lang w:val="en-IN"/>
                                    </w:rPr>
                                    <w:t>Special Offers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margin-left:205.35pt;margin-top:5.5pt;width:138.2pt;height:1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" fillcolor="#4f81bd [3204]" strokecolor="#f2f2f2 [3041]" strokeweight="3pt">
                      <v:shadow on="t" color="#243f60 [1604]" opacity=".5" offset="1pt"/>
                      <v:textbox>
                        <w:txbxContent>
                          <w:p w:rsidR="00855D5E" w:rsidRPr="002279F1" w:rsidRDefault="00855D5E" w:rsidP="00855D5E">
                            <w:pPr>
                              <w:jc w:val="center"/>
                              <w:rPr>
                                <w:sz w:val="16"/>
                                <w:szCs w:val="16"/>
                                <w:lang w:val="en-IN"/>
                              </w:rPr>
                            </w:pPr>
                            <w:r>
                              <w:rPr>
                                <w:sz w:val="16"/>
                                <w:szCs w:val="16"/>
                                <w:lang w:val="en-IN"/>
                              </w:rPr>
                              <w:t>Special Offers</w:t>
                            </w:r>
                          </w:p>
                        </w:txbxContent>
                      </v:textbox>
                    </v:roundrect>
                  </w:pict>
                </mc:Fallback>
              </mc:AlternateContent>
            </w:r>
            <w:r w:rsidR="00FB3F55" w:rsidRPr="00343A4B">
              <w:rPr>
                <w:rFonts w:cs="Arial"/>
                <w:noProof/>
                <w:lang w:val="en-US"/>
              </w:rPr>
              <mc:AlternateContent>
                <mc:Choice Requires="wps">
                  <w:drawing>
                    <wp:anchor distT="0" distB="0" distL="114300" distR="114300" simplePos="0" relativeHeight="251729408" behindDoc="0" locked="0" layoutInCell="1" allowOverlap="1" wp14:anchorId="13B837B4" wp14:editId="1D3DB6B4">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US"/>
              </w:rPr>
              <mc:AlternateContent>
                <mc:Choice Requires="wps">
                  <w:drawing>
                    <wp:anchor distT="0" distB="0" distL="114300" distR="114300" simplePos="0" relativeHeight="251709952" behindDoc="0" locked="0" layoutInCell="1" allowOverlap="1" wp14:anchorId="6396E7B6" wp14:editId="2F442688">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855D5E" w:rsidP="00CC1249">
            <w:pPr>
              <w:rPr>
                <w:rFonts w:cs="Arial"/>
              </w:rPr>
            </w:pPr>
            <w:r w:rsidRPr="00855D5E">
              <w:rPr>
                <w:rFonts w:cs="Arial"/>
              </w:rPr>
              <mc:AlternateContent>
                <mc:Choice Requires="wps">
                  <w:drawing>
                    <wp:anchor distT="0" distB="0" distL="114300" distR="114300" simplePos="0" relativeHeight="251742720" behindDoc="0" locked="0" layoutInCell="1" allowOverlap="1" wp14:anchorId="6486FB15" wp14:editId="295B4001">
                      <wp:simplePos x="0" y="0"/>
                      <wp:positionH relativeFrom="column">
                        <wp:posOffset>2215515</wp:posOffset>
                      </wp:positionH>
                      <wp:positionV relativeFrom="paragraph">
                        <wp:posOffset>56184</wp:posOffset>
                      </wp:positionV>
                      <wp:extent cx="38100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74.45pt;margin-top:4.4pt;width:30pt;height:0;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" strokecolor="#4579b8 [3044]">
                      <v:stroke endarrow="open"/>
                    </v:shape>
                  </w:pict>
                </mc:Fallback>
              </mc:AlternateContent>
            </w:r>
            <w:r w:rsidR="00343A4B" w:rsidRPr="00343A4B">
              <w:rPr>
                <w:rFonts w:cs="Arial"/>
                <w:noProof/>
                <w:lang w:val="en-US"/>
              </w:rPr>
              <mc:AlternateContent>
                <mc:Choice Requires="wps">
                  <w:drawing>
                    <wp:anchor distT="0" distB="0" distL="114300" distR="114300" simplePos="0" relativeHeight="251730432" behindDoc="0" locked="0" layoutInCell="1" allowOverlap="1" wp14:anchorId="2CB32501" wp14:editId="6F9F6B81">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noProof/>
                <w:lang w:val="en-US"/>
              </w:rPr>
              <mc:AlternateContent>
                <mc:Choice Requires="wps">
                  <w:drawing>
                    <wp:anchor distT="0" distB="0" distL="114300" distR="114300" simplePos="0" relativeHeight="251731456" behindDoc="0" locked="0" layoutInCell="1" allowOverlap="1" wp14:anchorId="51EC3364" wp14:editId="6D7C6302">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p>
          <w:p w:rsidR="009C1C45" w:rsidRDefault="006D56CF" w:rsidP="00CC1249">
            <w:pPr>
              <w:rPr>
                <w:rFonts w:cs="Arial"/>
              </w:rPr>
            </w:pPr>
            <w:r>
              <w:rPr>
                <w:rFonts w:cs="Arial"/>
                <w:noProof/>
                <w:lang w:val="en-US"/>
              </w:rPr>
              <mc:AlternateContent>
                <mc:Choice Requires="wps">
                  <w:drawing>
                    <wp:anchor distT="0" distB="0" distL="114300" distR="114300" simplePos="0" relativeHeight="251747840" behindDoc="0" locked="0" layoutInCell="1" allowOverlap="1" wp14:anchorId="57EF4234" wp14:editId="10CBB61C">
                      <wp:simplePos x="0" y="0"/>
                      <wp:positionH relativeFrom="column">
                        <wp:posOffset>3631565</wp:posOffset>
                      </wp:positionH>
                      <wp:positionV relativeFrom="paragraph">
                        <wp:posOffset>130810</wp:posOffset>
                      </wp:positionV>
                      <wp:extent cx="933450" cy="552450"/>
                      <wp:effectExtent l="0" t="0" r="19050" b="19050"/>
                      <wp:wrapNone/>
                      <wp:docPr id="337" name="Flowchart: Card 337"/>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76770" w:rsidRPr="00F76770" w:rsidRDefault="00F76770"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337" o:spid="_x0000_s1055" type="#_x0000_t121" style="position:absolute;margin-left:285.95pt;margin-top:10.3pt;width:73.5pt;height:4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" fillcolor="#ffc000" strokecolor="#243f60 [1604]" strokeweight="2pt">
                      <v:textbox>
                        <w:txbxContent>
                          <w:p w:rsidR="00F76770" w:rsidRPr="00F76770" w:rsidRDefault="00F76770"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v:textbox>
                    </v:shape>
                  </w:pict>
                </mc:Fallback>
              </mc:AlternateContent>
            </w:r>
            <w:r w:rsidR="00F76770">
              <w:rPr>
                <w:rFonts w:cs="Arial"/>
                <w:noProof/>
                <w:lang w:val="en-US"/>
              </w:rPr>
              <mc:AlternateContent>
                <mc:Choice Requires="wps">
                  <w:drawing>
                    <wp:anchor distT="0" distB="0" distL="114300" distR="114300" simplePos="0" relativeHeight="251650558" behindDoc="0" locked="0" layoutInCell="1" allowOverlap="1" wp14:anchorId="72161541" wp14:editId="543A4A96">
                      <wp:simplePos x="0" y="0"/>
                      <wp:positionH relativeFrom="column">
                        <wp:posOffset>1564640</wp:posOffset>
                      </wp:positionH>
                      <wp:positionV relativeFrom="paragraph">
                        <wp:posOffset>45085</wp:posOffset>
                      </wp:positionV>
                      <wp:extent cx="3114675" cy="733425"/>
                      <wp:effectExtent l="0" t="0" r="28575" b="28575"/>
                      <wp:wrapNone/>
                      <wp:docPr id="317" name="Flowchart: Alternate Process 317"/>
                      <wp:cNvGraphicFramePr/>
                      <a:graphic xmlns:a="http://schemas.openxmlformats.org/drawingml/2006/main">
                        <a:graphicData uri="http://schemas.microsoft.com/office/word/2010/wordprocessingShape">
                          <wps:wsp>
                            <wps:cNvSpPr/>
                            <wps:spPr>
                              <a:xfrm>
                                <a:off x="0" y="0"/>
                                <a:ext cx="3114675" cy="733425"/>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7" o:spid="_x0000_s1026" type="#_x0000_t176" style="position:absolute;margin-left:123.2pt;margin-top:3.55pt;width:245.25pt;height:57.75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" fillcolor="#4f81bd [3204]" strokecolor="#243f60 [1604]" strokeweight="2pt">
                      <v:fill opacity="0"/>
                    </v:shape>
                  </w:pict>
                </mc:Fallback>
              </mc:AlternateContent>
            </w:r>
          </w:p>
          <w:p w:rsidR="009C1C45" w:rsidRDefault="00F76770" w:rsidP="00CC1249">
            <w:pPr>
              <w:rPr>
                <w:rFonts w:cs="Arial"/>
              </w:rPr>
            </w:pPr>
            <w:r w:rsidRPr="00903D4C">
              <w:rPr>
                <w:rFonts w:cs="Arial"/>
                <w:noProof/>
                <w:lang w:val="en-US"/>
              </w:rPr>
              <mc:AlternateContent>
                <mc:Choice Requires="wps">
                  <w:drawing>
                    <wp:anchor distT="0" distB="0" distL="114300" distR="114300" simplePos="0" relativeHeight="251719168" behindDoc="0" locked="0" layoutInCell="1" allowOverlap="1" wp14:anchorId="5B4C2C97" wp14:editId="14577D5E">
                      <wp:simplePos x="0" y="0"/>
                      <wp:positionH relativeFrom="column">
                        <wp:posOffset>-178435</wp:posOffset>
                      </wp:positionH>
                      <wp:positionV relativeFrom="paragraph">
                        <wp:posOffset>118110</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C77C31" w:rsidRPr="009C1C45" w:rsidRDefault="00C77C31"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5pt;margin-top:9.3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" filled="f" stroked="f">
                      <v:textbox>
                        <w:txbxContent>
                          <w:p w:rsidR="00C77C31" w:rsidRPr="009C1C45" w:rsidRDefault="00C77C31" w:rsidP="00343A4B">
                            <w:pPr>
                              <w:jc w:val="center"/>
                              <w:rPr>
                                <w:lang w:val="en-IN"/>
                              </w:rPr>
                            </w:pPr>
                            <w:r>
                              <w:rPr>
                                <w:lang w:val="en-IN"/>
                              </w:rPr>
                              <w:t>Mainframe Systems</w:t>
                            </w:r>
                          </w:p>
                        </w:txbxContent>
                      </v:textbox>
                    </v:shape>
                  </w:pict>
                </mc:Fallback>
              </mc:AlternateContent>
            </w:r>
            <w:r>
              <w:rPr>
                <w:rFonts w:cs="Arial"/>
                <w:noProof/>
                <w:lang w:val="en-US"/>
              </w:rPr>
              <mc:AlternateContent>
                <mc:Choice Requires="wps">
                  <w:drawing>
                    <wp:anchor distT="0" distB="0" distL="114300" distR="114300" simplePos="0" relativeHeight="251666944" behindDoc="0" locked="0" layoutInCell="1" allowOverlap="1" wp14:anchorId="7B7130D3" wp14:editId="406AF8E7">
                      <wp:simplePos x="0" y="0"/>
                      <wp:positionH relativeFrom="column">
                        <wp:posOffset>1688465</wp:posOffset>
                      </wp:positionH>
                      <wp:positionV relativeFrom="paragraph">
                        <wp:posOffset>3810</wp:posOffset>
                      </wp:positionV>
                      <wp:extent cx="933450" cy="552450"/>
                      <wp:effectExtent l="0" t="0" r="19050" b="19050"/>
                      <wp:wrapNone/>
                      <wp:docPr id="92" name="Flowchart: Card 92"/>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F76770" w:rsidRDefault="00C77C31" w:rsidP="00903D4C">
                                  <w:pPr>
                                    <w:jc w:val="center"/>
                                    <w:rPr>
                                      <w:sz w:val="16"/>
                                      <w:szCs w:val="16"/>
                                      <w:lang w:val="en-IN"/>
                                    </w:rPr>
                                  </w:pPr>
                                  <w:r w:rsidRPr="00F76770">
                                    <w:rPr>
                                      <w:sz w:val="16"/>
                                      <w:szCs w:val="16"/>
                                      <w:lang w:val="en-IN"/>
                                    </w:rPr>
                                    <w:t xml:space="preserve">CMS (Credit Management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92" o:spid="_x0000_s1057" type="#_x0000_t121" style="position:absolute;margin-left:132.95pt;margin-top:.3pt;width:73.5pt;height:4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" fillcolor="#ffc000" strokecolor="#243f60 [1604]" strokeweight="2pt">
                      <v:textbox>
                        <w:txbxContent>
                          <w:p w:rsidR="00C77C31" w:rsidRPr="00F76770" w:rsidRDefault="00C77C31" w:rsidP="00903D4C">
                            <w:pPr>
                              <w:jc w:val="center"/>
                              <w:rPr>
                                <w:sz w:val="16"/>
                                <w:szCs w:val="16"/>
                                <w:lang w:val="en-IN"/>
                              </w:rPr>
                            </w:pPr>
                            <w:r w:rsidRPr="00F76770">
                              <w:rPr>
                                <w:sz w:val="16"/>
                                <w:szCs w:val="16"/>
                                <w:lang w:val="en-IN"/>
                              </w:rPr>
                              <w:t xml:space="preserve">CMS (Credit Management System) </w:t>
                            </w:r>
                          </w:p>
                        </w:txbxContent>
                      </v:textbox>
                    </v:shape>
                  </w:pict>
                </mc:Fallback>
              </mc:AlternateContent>
            </w:r>
            <w:r>
              <w:rPr>
                <w:rFonts w:cs="Arial"/>
                <w:noProof/>
                <w:lang w:val="en-US"/>
              </w:rPr>
              <mc:AlternateContent>
                <mc:Choice Requires="wps">
                  <w:drawing>
                    <wp:anchor distT="0" distB="0" distL="114300" distR="114300" simplePos="0" relativeHeight="251745792" behindDoc="0" locked="0" layoutInCell="1" allowOverlap="1" wp14:anchorId="62DB7F1F" wp14:editId="19A8B3DD">
                      <wp:simplePos x="0" y="0"/>
                      <wp:positionH relativeFrom="column">
                        <wp:posOffset>2660015</wp:posOffset>
                      </wp:positionH>
                      <wp:positionV relativeFrom="paragraph">
                        <wp:posOffset>-5715</wp:posOffset>
                      </wp:positionV>
                      <wp:extent cx="933450" cy="552450"/>
                      <wp:effectExtent l="0" t="0" r="19050" b="19050"/>
                      <wp:wrapNone/>
                      <wp:docPr id="336" name="Flowchart: Card 336"/>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76770" w:rsidRPr="00F76770" w:rsidRDefault="00F76770"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36" o:spid="_x0000_s1058" type="#_x0000_t121" style="position:absolute;margin-left:209.45pt;margin-top:-.45pt;width:73.5pt;height:4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" fillcolor="#ffc000" strokecolor="#243f60 [1604]" strokeweight="2pt">
                      <v:textbox>
                        <w:txbxContent>
                          <w:p w:rsidR="00F76770" w:rsidRPr="00F76770" w:rsidRDefault="00F76770"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v:textbox>
                    </v:shape>
                  </w:pict>
                </mc:Fallback>
              </mc:AlternateContent>
            </w:r>
          </w:p>
          <w:p w:rsidR="009C1C45" w:rsidRDefault="00F76770" w:rsidP="00CC1249">
            <w:pPr>
              <w:rPr>
                <w:rFonts w:cs="Arial"/>
              </w:rPr>
            </w:pPr>
            <w:r>
              <w:rPr>
                <w:rFonts w:cs="Arial"/>
                <w:noProof/>
                <w:lang w:val="en-US"/>
              </w:rPr>
              <mc:AlternateContent>
                <mc:Choice Requires="wps">
                  <w:drawing>
                    <wp:anchor distT="0" distB="0" distL="114300" distR="114300" simplePos="0" relativeHeight="251720192" behindDoc="0" locked="0" layoutInCell="1" allowOverlap="1" wp14:anchorId="7808D277" wp14:editId="057F0D61">
                      <wp:simplePos x="0" y="0"/>
                      <wp:positionH relativeFrom="column">
                        <wp:posOffset>1155065</wp:posOffset>
                      </wp:positionH>
                      <wp:positionV relativeFrom="paragraph">
                        <wp:posOffset>114935</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90.95pt;margin-top:9.05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" strokecolor="#4579b8 [3044]">
                      <v:stroke endarrow="open"/>
                    </v:shape>
                  </w:pict>
                </mc:Fallback>
              </mc:AlternateContent>
            </w:r>
          </w:p>
          <w:p w:rsidR="009C1C45" w:rsidRDefault="009C1C45" w:rsidP="00CC1249">
            <w:pPr>
              <w:rPr>
                <w:rFonts w:cs="Arial"/>
              </w:rPr>
            </w:pP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Default="00F76770" w:rsidP="00CC1249">
            <w:pPr>
              <w:rPr>
                <w:rFonts w:cs="Arial"/>
              </w:rPr>
            </w:pPr>
            <w:r>
              <w:rPr>
                <w:rFonts w:cs="Arial"/>
                <w:noProof/>
                <w:lang w:val="en-US"/>
              </w:rPr>
              <mc:AlternateContent>
                <mc:Choice Requires="wps">
                  <w:drawing>
                    <wp:anchor distT="0" distB="0" distL="114300" distR="114300" simplePos="0" relativeHeight="251723264" behindDoc="0" locked="0" layoutInCell="1" allowOverlap="1" wp14:anchorId="7630F629" wp14:editId="4F607E60">
                      <wp:simplePos x="0" y="0"/>
                      <wp:positionH relativeFrom="column">
                        <wp:posOffset>5355590</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421.7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" strokecolor="#4579b8 [3044]">
                      <v:stroke endarrow="open"/>
                    </v:shape>
                  </w:pict>
                </mc:Fallback>
              </mc:AlternateContent>
            </w:r>
            <w:r w:rsidRPr="00343A4B">
              <w:rPr>
                <w:rFonts w:cs="Arial"/>
                <w:noProof/>
                <w:lang w:val="en-US"/>
              </w:rPr>
              <mc:AlternateContent>
                <mc:Choice Requires="wps">
                  <w:drawing>
                    <wp:anchor distT="0" distB="0" distL="114300" distR="114300" simplePos="0" relativeHeight="251722240" behindDoc="0" locked="0" layoutInCell="1" allowOverlap="1" wp14:anchorId="43DD0FE7" wp14:editId="12B7E165">
                      <wp:simplePos x="0" y="0"/>
                      <wp:positionH relativeFrom="column">
                        <wp:posOffset>4764405</wp:posOffset>
                      </wp:positionH>
                      <wp:positionV relativeFrom="paragraph">
                        <wp:posOffset>-5715</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375.15pt;margin-top:-.45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" fillcolor="#4f81bd [3204]" strokecolor="#f2f2f2 [3041]" strokeweight="3pt">
                      <v:shadow on="t" color="#243f60 [1604]" opacity=".5" offset="1pt"/>
                      <v:textbox>
                        <w:txbxContent>
                          <w:p w:rsidR="00C77C31" w:rsidRPr="00903D4C" w:rsidRDefault="00C77C31" w:rsidP="00343A4B">
                            <w:pPr>
                              <w:jc w:val="center"/>
                              <w:rPr>
                                <w:lang w:val="en-IN"/>
                              </w:rPr>
                            </w:pPr>
                          </w:p>
                        </w:txbxContent>
                      </v:textbox>
                    </v:roundrect>
                  </w:pict>
                </mc:Fallback>
              </mc:AlternateContent>
            </w:r>
            <w:r w:rsidRPr="00903D4C">
              <w:rPr>
                <w:rFonts w:cs="Arial"/>
                <w:noProof/>
                <w:lang w:val="en-US"/>
              </w:rPr>
              <mc:AlternateContent>
                <mc:Choice Requires="wps">
                  <w:drawing>
                    <wp:anchor distT="0" distB="0" distL="114300" distR="114300" simplePos="0" relativeHeight="251725312" behindDoc="0" locked="0" layoutInCell="1" allowOverlap="1" wp14:anchorId="334E9651" wp14:editId="68E964DC">
                      <wp:simplePos x="0" y="0"/>
                      <wp:positionH relativeFrom="column">
                        <wp:posOffset>5298440</wp:posOffset>
                      </wp:positionH>
                      <wp:positionV relativeFrom="paragraph">
                        <wp:posOffset>10160</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C77C31" w:rsidRPr="009C1C45" w:rsidRDefault="00C77C31"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17.2pt;margin-top:.8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" filled="f" stroked="f">
                      <v:textbox>
                        <w:txbxContent>
                          <w:p w:rsidR="00C77C31" w:rsidRPr="009C1C45" w:rsidRDefault="00C77C31" w:rsidP="00343A4B">
                            <w:pPr>
                              <w:jc w:val="center"/>
                              <w:rPr>
                                <w:lang w:val="en-IN"/>
                              </w:rPr>
                            </w:pPr>
                            <w:r>
                              <w:rPr>
                                <w:lang w:val="en-IN"/>
                              </w:rPr>
                              <w:t>Web</w:t>
                            </w:r>
                          </w:p>
                        </w:txbxContent>
                      </v:textbox>
                    </v:shape>
                  </w:pict>
                </mc:Fallback>
              </mc:AlternateContent>
            </w:r>
          </w:p>
          <w:p w:rsidR="009306BE" w:rsidRDefault="009306BE" w:rsidP="00CC1249">
            <w:pPr>
              <w:rPr>
                <w:rFonts w:cs="Arial"/>
                <w:szCs w:val="20"/>
              </w:rPr>
            </w:pPr>
          </w:p>
          <w:p w:rsidR="00F76770" w:rsidRPr="00FB3F55" w:rsidRDefault="00F76770" w:rsidP="00CC1249">
            <w:pPr>
              <w:rPr>
                <w:rFonts w:cs="Arial"/>
                <w:szCs w:val="20"/>
              </w:rPr>
            </w:pP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lastRenderedPageBreak/>
              <w:t>CSecare</w:t>
            </w:r>
            <w:proofErr w:type="spellEnd"/>
            <w:r>
              <w:rPr>
                <w:rFonts w:ascii="Arial" w:hAnsi="Arial" w:cs="Arial"/>
                <w:sz w:val="20"/>
                <w:szCs w:val="20"/>
              </w:rPr>
              <w:t xml:space="preserve"> system was built using 3-Tier architecture.</w:t>
            </w:r>
          </w:p>
          <w:p w:rsidR="009306BE" w:rsidRDefault="00FB3F55" w:rsidP="00701B4B">
            <w:pPr>
              <w:pStyle w:val="ListParagraph"/>
              <w:numPr>
                <w:ilvl w:val="0"/>
                <w:numId w:val="64"/>
              </w:numPr>
              <w:rPr>
                <w:rFonts w:ascii="Arial" w:hAnsi="Arial" w:cs="Arial"/>
                <w:sz w:val="20"/>
                <w:szCs w:val="20"/>
              </w:rPr>
            </w:pPr>
            <w:r w:rsidRPr="00FB3F55">
              <w:rPr>
                <w:rFonts w:ascii="Arial" w:hAnsi="Arial" w:cs="Arial"/>
                <w:sz w:val="20"/>
                <w:szCs w:val="20"/>
              </w:rPr>
              <w:t>The en</w:t>
            </w:r>
            <w:r>
              <w:rPr>
                <w:rFonts w:ascii="Arial" w:hAnsi="Arial" w:cs="Arial"/>
                <w:sz w:val="20"/>
                <w:szCs w:val="20"/>
              </w:rPr>
              <w:t xml:space="preserve">tire </w:t>
            </w:r>
            <w:proofErr w:type="spellStart"/>
            <w:r>
              <w:rPr>
                <w:rFonts w:ascii="Arial" w:hAnsi="Arial" w:cs="Arial"/>
                <w:sz w:val="20"/>
                <w:szCs w:val="20"/>
              </w:rPr>
              <w:t>CSeCare</w:t>
            </w:r>
            <w:proofErr w:type="spellEnd"/>
            <w:r>
              <w:rPr>
                <w:rFonts w:ascii="Arial" w:hAnsi="Arial" w:cs="Arial"/>
                <w:sz w:val="20"/>
                <w:szCs w:val="20"/>
              </w:rPr>
              <w:t xml:space="preserve"> system of HSBC was hosted using a web application.</w:t>
            </w:r>
          </w:p>
          <w:p w:rsidR="00FB3F55" w:rsidRDefault="00FB3F55" w:rsidP="00701B4B">
            <w:pPr>
              <w:pStyle w:val="ListParagraph"/>
              <w:numPr>
                <w:ilvl w:val="0"/>
                <w:numId w:val="64"/>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t>Webservices</w:t>
            </w:r>
            <w:proofErr w:type="spellEnd"/>
            <w:r>
              <w:rPr>
                <w:rFonts w:ascii="Arial" w:hAnsi="Arial" w:cs="Arial"/>
                <w:sz w:val="20"/>
                <w:szCs w:val="20"/>
              </w:rPr>
              <w:t xml:space="preserve">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701B4B">
            <w:pPr>
              <w:pStyle w:val="ListParagraph"/>
              <w:numPr>
                <w:ilvl w:val="0"/>
                <w:numId w:val="64"/>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 xml:space="preserve">Java, Web (HTML, CSS, </w:t>
            </w:r>
            <w:proofErr w:type="spellStart"/>
            <w:r w:rsidR="00E37498">
              <w:rPr>
                <w:rFonts w:cs="Arial"/>
              </w:rPr>
              <w:t>Javascript</w:t>
            </w:r>
            <w:proofErr w:type="spellEnd"/>
            <w:r w:rsidR="00E37498">
              <w:rPr>
                <w:rFonts w:cs="Arial"/>
              </w:rPr>
              <w: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of automation</w:t>
            </w:r>
            <w:r w:rsidR="00542BA8">
              <w:rPr>
                <w:rFonts w:cs="Arial"/>
                <w:b/>
                <w:u w:val="single"/>
              </w:rPr>
              <w:t>.</w:t>
            </w:r>
          </w:p>
          <w:p w:rsidR="00E37498" w:rsidRDefault="00E37498" w:rsidP="00CC1249">
            <w:pPr>
              <w:rPr>
                <w:rFonts w:cs="Arial"/>
              </w:rPr>
            </w:pPr>
          </w:p>
          <w:p w:rsidR="00E37498" w:rsidRPr="00033A49" w:rsidRDefault="00033A49" w:rsidP="00701B4B">
            <w:pPr>
              <w:pStyle w:val="ListParagraph"/>
              <w:numPr>
                <w:ilvl w:val="0"/>
                <w:numId w:val="63"/>
              </w:numPr>
              <w:rPr>
                <w:rFonts w:ascii="Arial" w:hAnsi="Arial" w:cs="Arial"/>
                <w:sz w:val="20"/>
                <w:szCs w:val="20"/>
              </w:rPr>
            </w:pPr>
            <w:r w:rsidRPr="00123337">
              <w:rPr>
                <w:rFonts w:ascii="Arial" w:hAnsi="Arial" w:cs="Arial"/>
                <w:b/>
                <w:sz w:val="20"/>
                <w:szCs w:val="20"/>
                <w:u w:val="single"/>
              </w:rPr>
              <w:t>Preparing estimates</w:t>
            </w:r>
            <w:r w:rsidR="00C83E36" w:rsidRPr="00123337">
              <w:rPr>
                <w:rFonts w:ascii="Arial" w:hAnsi="Arial" w:cs="Arial"/>
                <w:b/>
                <w:sz w:val="20"/>
                <w:szCs w:val="20"/>
                <w:u w:val="single"/>
              </w:rPr>
              <w:t xml:space="preserve"> &amp; automation plan</w:t>
            </w:r>
            <w:r w:rsidRPr="00123337">
              <w:rPr>
                <w:rFonts w:ascii="Arial" w:hAnsi="Arial" w:cs="Arial"/>
                <w:b/>
                <w:sz w:val="20"/>
                <w:szCs w:val="20"/>
                <w:u w:val="single"/>
              </w:rPr>
              <w:t xml:space="preserve"> based on complexity of </w:t>
            </w:r>
            <w:r w:rsidR="00CA03B4" w:rsidRPr="00123337">
              <w:rPr>
                <w:rFonts w:ascii="Arial" w:hAnsi="Arial" w:cs="Arial"/>
                <w:b/>
                <w:sz w:val="20"/>
                <w:szCs w:val="20"/>
                <w:u w:val="single"/>
              </w:rPr>
              <w:t>f</w:t>
            </w:r>
            <w:r w:rsidR="00CB62D4" w:rsidRPr="00123337">
              <w:rPr>
                <w:rFonts w:ascii="Arial" w:hAnsi="Arial" w:cs="Arial"/>
                <w:b/>
                <w:sz w:val="20"/>
                <w:szCs w:val="20"/>
                <w:u w:val="single"/>
              </w:rPr>
              <w:t>unctionalities</w:t>
            </w:r>
            <w:r w:rsidR="00CA03B4">
              <w:rPr>
                <w:rFonts w:ascii="Arial" w:hAnsi="Arial" w:cs="Arial"/>
                <w:sz w:val="20"/>
                <w:szCs w:val="20"/>
              </w:rPr>
              <w:t xml:space="preserve"> </w:t>
            </w:r>
            <w:r>
              <w:rPr>
                <w:rFonts w:ascii="Arial" w:hAnsi="Arial" w:cs="Arial"/>
                <w:sz w:val="20"/>
                <w:szCs w:val="20"/>
              </w:rPr>
              <w:t>-</w:t>
            </w:r>
          </w:p>
          <w:p w:rsidR="003D3C13" w:rsidRPr="008C795E" w:rsidRDefault="003D3C13" w:rsidP="00CC1249">
            <w:pPr>
              <w:rPr>
                <w:rFonts w:cs="Arial"/>
                <w:szCs w:val="20"/>
              </w:rPr>
            </w:pPr>
            <w:r>
              <w:rPr>
                <w:rFonts w:cs="Arial"/>
              </w:rPr>
              <w:t xml:space="preserve">I use to prepare estimates based on the historical data and analysis. The functionalities were bifurcated and classified based on their complexity (Complex, Medium &amp; Simple). Fixed man days </w:t>
            </w:r>
            <w:r w:rsidRPr="008C795E">
              <w:rPr>
                <w:rFonts w:cs="Arial"/>
                <w:szCs w:val="20"/>
              </w:rPr>
              <w:t xml:space="preserve">were decided for each complexity level and the estimates were rolled out in three stages - </w:t>
            </w:r>
          </w:p>
          <w:p w:rsidR="00E37498" w:rsidRPr="008C795E" w:rsidRDefault="003D3C13" w:rsidP="00CC1249">
            <w:pPr>
              <w:rPr>
                <w:rFonts w:cs="Arial"/>
                <w:szCs w:val="20"/>
              </w:rPr>
            </w:pPr>
            <w:r w:rsidRPr="008C795E">
              <w:rPr>
                <w:rFonts w:cs="Arial"/>
                <w:szCs w:val="20"/>
              </w:rPr>
              <w:t xml:space="preserve"> </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0</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1</w:t>
            </w:r>
          </w:p>
          <w:p w:rsid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2</w:t>
            </w:r>
          </w:p>
          <w:p w:rsidR="00232854" w:rsidRDefault="00232854" w:rsidP="001B6E4F">
            <w:pPr>
              <w:rPr>
                <w:rFonts w:cs="Arial"/>
                <w:szCs w:val="20"/>
              </w:rPr>
            </w:pPr>
            <w:r>
              <w:rPr>
                <w:rFonts w:cs="Arial"/>
                <w:szCs w:val="20"/>
              </w:rPr>
              <w:t xml:space="preserve">Functional Classification – </w:t>
            </w:r>
          </w:p>
          <w:p w:rsidR="00404B10" w:rsidRDefault="00404B10" w:rsidP="001B6E4F">
            <w:pPr>
              <w:rPr>
                <w:rFonts w:cs="Arial"/>
                <w:szCs w:val="20"/>
              </w:rPr>
            </w:pPr>
          </w:p>
          <w:p w:rsidR="00232854" w:rsidRDefault="00232854" w:rsidP="001B6E4F">
            <w:pPr>
              <w:rPr>
                <w:rFonts w:cs="Arial"/>
                <w:szCs w:val="20"/>
              </w:rPr>
            </w:pPr>
            <w:r>
              <w:rPr>
                <w:noProof/>
                <w:lang w:val="en-US"/>
              </w:rPr>
              <w:drawing>
                <wp:inline distT="0" distB="0" distL="0" distR="0" wp14:anchorId="5CCF380B" wp14:editId="14A5DBF6">
                  <wp:extent cx="5943600" cy="5073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365"/>
                          </a:xfrm>
                          <a:prstGeom prst="rect">
                            <a:avLst/>
                          </a:prstGeom>
                        </pic:spPr>
                      </pic:pic>
                    </a:graphicData>
                  </a:graphic>
                </wp:inline>
              </w:drawing>
            </w:r>
          </w:p>
          <w:p w:rsidR="00232854" w:rsidRDefault="00232854" w:rsidP="001B6E4F">
            <w:pPr>
              <w:rPr>
                <w:rFonts w:cs="Arial"/>
                <w:szCs w:val="20"/>
              </w:rPr>
            </w:pPr>
          </w:p>
          <w:p w:rsidR="00D50DA2" w:rsidRDefault="00D50DA2" w:rsidP="001B6E4F">
            <w:pPr>
              <w:rPr>
                <w:rFonts w:cs="Arial"/>
                <w:szCs w:val="20"/>
              </w:rPr>
            </w:pPr>
            <w:r w:rsidRPr="00D50DA2">
              <w:rPr>
                <w:rFonts w:cs="Arial"/>
                <w:szCs w:val="20"/>
              </w:rPr>
              <w:t>Factors that affects test automation estimation</w:t>
            </w:r>
            <w:r>
              <w:rPr>
                <w:rFonts w:cs="Arial"/>
                <w:szCs w:val="20"/>
              </w:rPr>
              <w:t xml:space="preserve"> –</w:t>
            </w:r>
          </w:p>
          <w:p w:rsidR="00404B10" w:rsidRDefault="00404B10" w:rsidP="001B6E4F">
            <w:pPr>
              <w:rPr>
                <w:rFonts w:cs="Arial"/>
                <w:szCs w:val="20"/>
              </w:rPr>
            </w:pPr>
          </w:p>
          <w:p w:rsidR="00D50DA2" w:rsidRDefault="00E1388B" w:rsidP="001B6E4F">
            <w:pPr>
              <w:rPr>
                <w:rFonts w:cs="Arial"/>
                <w:szCs w:val="20"/>
              </w:rPr>
            </w:pPr>
            <w:r>
              <w:rPr>
                <w:noProof/>
                <w:lang w:val="en-US"/>
              </w:rPr>
              <w:drawing>
                <wp:inline distT="0" distB="0" distL="0" distR="0" wp14:anchorId="39F4174D" wp14:editId="642EC1E2">
                  <wp:extent cx="5943600" cy="2838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38450"/>
                          </a:xfrm>
                          <a:prstGeom prst="rect">
                            <a:avLst/>
                          </a:prstGeom>
                        </pic:spPr>
                      </pic:pic>
                    </a:graphicData>
                  </a:graphic>
                </wp:inline>
              </w:drawing>
            </w: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232854" w:rsidP="001B6E4F">
            <w:pPr>
              <w:rPr>
                <w:rFonts w:cs="Arial"/>
                <w:szCs w:val="20"/>
              </w:rPr>
            </w:pPr>
            <w:r>
              <w:rPr>
                <w:rFonts w:cs="Arial"/>
                <w:szCs w:val="20"/>
              </w:rPr>
              <w:lastRenderedPageBreak/>
              <w:t>S</w:t>
            </w:r>
            <w:r w:rsidR="001B6E4F">
              <w:rPr>
                <w:rFonts w:cs="Arial"/>
                <w:szCs w:val="20"/>
              </w:rPr>
              <w:t>ample estimates</w:t>
            </w:r>
            <w:r>
              <w:rPr>
                <w:rFonts w:cs="Arial"/>
                <w:szCs w:val="20"/>
              </w:rPr>
              <w:t xml:space="preserve"> </w:t>
            </w:r>
            <w:r w:rsidR="001B6E4F">
              <w:rPr>
                <w:rFonts w:cs="Arial"/>
                <w:szCs w:val="20"/>
              </w:rPr>
              <w:t>–</w:t>
            </w:r>
          </w:p>
          <w:p w:rsidR="00404B10" w:rsidRDefault="00404B10" w:rsidP="001B6E4F">
            <w:pPr>
              <w:rPr>
                <w:rFonts w:cs="Arial"/>
                <w:szCs w:val="20"/>
              </w:rPr>
            </w:pPr>
          </w:p>
          <w:p w:rsidR="001B6E4F" w:rsidRDefault="00404B10" w:rsidP="001B6E4F">
            <w:pPr>
              <w:rPr>
                <w:rFonts w:cs="Arial"/>
                <w:szCs w:val="20"/>
              </w:rPr>
            </w:pPr>
            <w:r>
              <w:rPr>
                <w:noProof/>
                <w:lang w:val="en-US"/>
              </w:rPr>
              <w:drawing>
                <wp:inline distT="0" distB="0" distL="0" distR="0" wp14:anchorId="70D0DDEE" wp14:editId="17DEE3B5">
                  <wp:extent cx="5943600" cy="16871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87195"/>
                          </a:xfrm>
                          <a:prstGeom prst="rect">
                            <a:avLst/>
                          </a:prstGeom>
                        </pic:spPr>
                      </pic:pic>
                    </a:graphicData>
                  </a:graphic>
                </wp:inline>
              </w:drawing>
            </w:r>
          </w:p>
          <w:p w:rsidR="001B6E4F" w:rsidRPr="001B6E4F" w:rsidRDefault="001B6E4F" w:rsidP="001B6E4F">
            <w:pPr>
              <w:rPr>
                <w:rFonts w:cs="Arial"/>
                <w:szCs w:val="20"/>
              </w:rPr>
            </w:pPr>
          </w:p>
          <w:p w:rsidR="00E37498" w:rsidRPr="00134530" w:rsidRDefault="00542BA8" w:rsidP="00CC1249">
            <w:pPr>
              <w:rPr>
                <w:rFonts w:cs="Arial"/>
              </w:rPr>
            </w:pPr>
            <w:r>
              <w:rPr>
                <w:rFonts w:cs="Arial"/>
              </w:rPr>
              <w:t xml:space="preserve">In this way I was able to implement engineering principles by selecting appropriate resourcing techniques in modern engineering and applied knowledge of </w:t>
            </w:r>
            <w:r w:rsidRPr="00542BA8">
              <w:rPr>
                <w:rFonts w:cs="Arial"/>
              </w:rPr>
              <w:t>management principles and economic decision</w:t>
            </w:r>
            <w:r w:rsidRPr="00134530">
              <w:rPr>
                <w:rFonts w:cs="Arial"/>
              </w:rPr>
              <w:t>.</w:t>
            </w:r>
          </w:p>
          <w:p w:rsidR="00F668B8" w:rsidRDefault="00F668B8" w:rsidP="00CC1249">
            <w:pPr>
              <w:rPr>
                <w:rFonts w:cs="Arial"/>
                <w:u w:val="single"/>
              </w:rPr>
            </w:pPr>
          </w:p>
          <w:p w:rsidR="00F668B8" w:rsidRDefault="00F668B8" w:rsidP="00CC1249">
            <w:pPr>
              <w:rPr>
                <w:rFonts w:cs="Arial"/>
                <w:u w:val="single"/>
              </w:rPr>
            </w:pPr>
          </w:p>
          <w:p w:rsidR="00F668B8" w:rsidRPr="00123337" w:rsidRDefault="00123337" w:rsidP="00701B4B">
            <w:pPr>
              <w:pStyle w:val="ListParagraph"/>
              <w:numPr>
                <w:ilvl w:val="0"/>
                <w:numId w:val="63"/>
              </w:numPr>
              <w:rPr>
                <w:rFonts w:ascii="Arial" w:hAnsi="Arial" w:cs="Arial"/>
                <w:b/>
                <w:sz w:val="20"/>
                <w:szCs w:val="20"/>
                <w:u w:val="single"/>
              </w:rPr>
            </w:pPr>
            <w:r w:rsidRPr="00123337">
              <w:rPr>
                <w:rFonts w:ascii="Arial" w:hAnsi="Arial" w:cs="Arial"/>
                <w:b/>
                <w:sz w:val="20"/>
                <w:szCs w:val="20"/>
                <w:u w:val="single"/>
              </w:rPr>
              <w:t>Analysis of functional flows for creating common functions</w:t>
            </w:r>
            <w:r w:rsidRPr="00123337">
              <w:rPr>
                <w:rFonts w:ascii="Arial" w:hAnsi="Arial" w:cs="Arial"/>
                <w:sz w:val="20"/>
                <w:szCs w:val="20"/>
              </w:rPr>
              <w:t xml:space="preserve"> </w:t>
            </w:r>
            <w:r>
              <w:rPr>
                <w:rFonts w:ascii="Arial" w:hAnsi="Arial" w:cs="Arial"/>
                <w:sz w:val="20"/>
                <w:szCs w:val="20"/>
              </w:rPr>
              <w:t>–</w:t>
            </w:r>
          </w:p>
          <w:p w:rsidR="00123337" w:rsidRDefault="00AF351D" w:rsidP="00123337">
            <w:pPr>
              <w:rPr>
                <w:rFonts w:cs="Arial"/>
                <w:szCs w:val="20"/>
              </w:rPr>
            </w:pPr>
            <w:r w:rsidRPr="00AF351D">
              <w:rPr>
                <w:rFonts w:cs="Arial"/>
                <w:szCs w:val="20"/>
              </w:rPr>
              <w:t xml:space="preserve">Based on the functional flows, I used to identify the systems which are common among most of the functionalities and </w:t>
            </w:r>
            <w:r>
              <w:rPr>
                <w:rFonts w:cs="Arial"/>
                <w:szCs w:val="20"/>
              </w:rPr>
              <w:t>create function files (.</w:t>
            </w:r>
            <w:proofErr w:type="spellStart"/>
            <w:r>
              <w:rPr>
                <w:rFonts w:cs="Arial"/>
                <w:szCs w:val="20"/>
              </w:rPr>
              <w:t>vbs</w:t>
            </w:r>
            <w:proofErr w:type="spellEnd"/>
            <w:r>
              <w:rPr>
                <w:rFonts w:cs="Arial"/>
                <w:szCs w:val="20"/>
              </w:rPr>
              <w:t xml:space="preserve"> or .</w:t>
            </w:r>
            <w:proofErr w:type="spellStart"/>
            <w:r>
              <w:rPr>
                <w:rFonts w:cs="Arial"/>
                <w:szCs w:val="20"/>
              </w:rPr>
              <w:t>qfl</w:t>
            </w:r>
            <w:proofErr w:type="spellEnd"/>
            <w:r>
              <w:rPr>
                <w:rFonts w:cs="Arial"/>
                <w:szCs w:val="20"/>
              </w:rPr>
              <w:t xml:space="preserve">) to store the common functions. These common functions can be called across different functionalities based on the flow, by doing this I used to reduce the redundancy of automation code, making the automation suite more robust in terms of </w:t>
            </w:r>
            <w:r w:rsidR="002B29DF">
              <w:rPr>
                <w:rFonts w:cs="Arial"/>
                <w:szCs w:val="20"/>
              </w:rPr>
              <w:t>design and architecture.</w:t>
            </w:r>
          </w:p>
          <w:p w:rsidR="0057463B" w:rsidRDefault="0057463B" w:rsidP="00123337">
            <w:pPr>
              <w:rPr>
                <w:rFonts w:cs="Arial"/>
                <w:szCs w:val="20"/>
              </w:rPr>
            </w:pPr>
          </w:p>
          <w:p w:rsidR="0057463B" w:rsidRDefault="0057463B" w:rsidP="00123337">
            <w:pPr>
              <w:rPr>
                <w:rFonts w:cs="Arial"/>
                <w:szCs w:val="20"/>
              </w:rPr>
            </w:pPr>
            <w:r w:rsidRPr="0057463B">
              <w:rPr>
                <w:rFonts w:cs="Arial"/>
                <w:szCs w:val="20"/>
                <w:u w:val="single"/>
              </w:rPr>
              <w:t>For Example</w:t>
            </w:r>
            <w:r>
              <w:rPr>
                <w:rFonts w:cs="Arial"/>
                <w:szCs w:val="20"/>
              </w:rPr>
              <w:t xml:space="preserve"> –</w:t>
            </w:r>
          </w:p>
          <w:p w:rsidR="0057463B" w:rsidRDefault="0057463B" w:rsidP="00123337">
            <w:pPr>
              <w:rPr>
                <w:rFonts w:cs="Arial"/>
                <w:szCs w:val="20"/>
              </w:rPr>
            </w:pPr>
          </w:p>
          <w:p w:rsidR="0057463B" w:rsidRDefault="0057463B" w:rsidP="00123337">
            <w:pPr>
              <w:rPr>
                <w:rFonts w:cs="Arial"/>
                <w:szCs w:val="20"/>
              </w:rPr>
            </w:pPr>
            <w:r>
              <w:rPr>
                <w:rFonts w:cs="Arial"/>
                <w:szCs w:val="20"/>
              </w:rPr>
              <w:t xml:space="preserve">In most of the flows, the </w:t>
            </w:r>
            <w:r w:rsidRPr="0057463B">
              <w:rPr>
                <w:rFonts w:cs="Arial"/>
                <w:szCs w:val="20"/>
                <w:u w:val="single"/>
              </w:rPr>
              <w:t>Login component</w:t>
            </w:r>
            <w:r>
              <w:rPr>
                <w:rFonts w:cs="Arial"/>
                <w:szCs w:val="20"/>
              </w:rPr>
              <w:t xml:space="preserve"> is common because all the manage services functionalities can be accessed only if the customer logs into the Customer service website. Hence, I will create “</w:t>
            </w:r>
            <w:r w:rsidRPr="0057463B">
              <w:rPr>
                <w:rFonts w:cs="Arial"/>
                <w:szCs w:val="20"/>
                <w:u w:val="single"/>
              </w:rPr>
              <w:t>Login.vbs</w:t>
            </w:r>
            <w:r>
              <w:rPr>
                <w:rFonts w:cs="Arial"/>
                <w:szCs w:val="20"/>
              </w:rPr>
              <w:t>” which will be called in all the manage services flows mentioned below –</w:t>
            </w:r>
          </w:p>
          <w:p w:rsidR="0057463B" w:rsidRPr="009A72F3" w:rsidRDefault="0057463B" w:rsidP="00123337">
            <w:pPr>
              <w:rPr>
                <w:rFonts w:cs="Arial"/>
                <w:szCs w:val="20"/>
              </w:rPr>
            </w:pPr>
          </w:p>
          <w:p w:rsidR="0057463B"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Add/Remove Auth</w:t>
            </w:r>
            <w:r>
              <w:rPr>
                <w:rFonts w:ascii="Arial" w:hAnsi="Arial" w:cs="Arial"/>
                <w:sz w:val="20"/>
                <w:szCs w:val="20"/>
              </w:rPr>
              <w:t>orized</w:t>
            </w:r>
            <w:r w:rsidRPr="009A72F3">
              <w:rPr>
                <w:rFonts w:ascii="Arial" w:hAnsi="Arial" w:cs="Arial"/>
                <w:sz w:val="20"/>
                <w:szCs w:val="20"/>
              </w:rPr>
              <w:t xml:space="preserve"> users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Update Personal Info</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Credit Line Increase</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Payment Services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Report Lost/Stolen</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Dispute transactions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Balance Transfer</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Statements</w:t>
            </w:r>
          </w:p>
          <w:p w:rsidR="00F668B8" w:rsidRPr="009A72F3" w:rsidRDefault="009A72F3" w:rsidP="00701B4B">
            <w:pPr>
              <w:pStyle w:val="ListParagraph"/>
              <w:numPr>
                <w:ilvl w:val="0"/>
                <w:numId w:val="66"/>
              </w:numPr>
              <w:rPr>
                <w:rFonts w:ascii="Arial" w:hAnsi="Arial" w:cs="Arial"/>
                <w:sz w:val="20"/>
                <w:szCs w:val="20"/>
                <w:u w:val="single"/>
              </w:rPr>
            </w:pPr>
            <w:r w:rsidRPr="009A72F3">
              <w:rPr>
                <w:rFonts w:ascii="Arial" w:hAnsi="Arial" w:cs="Arial"/>
                <w:sz w:val="20"/>
                <w:szCs w:val="20"/>
              </w:rPr>
              <w:t>Special Offers</w:t>
            </w:r>
          </w:p>
          <w:p w:rsidR="00F668B8" w:rsidRDefault="00342EDF" w:rsidP="00CC1249">
            <w:pPr>
              <w:rPr>
                <w:rFonts w:cs="Arial"/>
                <w:szCs w:val="20"/>
                <w:u w:val="single"/>
              </w:rPr>
            </w:pPr>
            <w:r>
              <w:rPr>
                <w:rFonts w:cs="Arial"/>
                <w:szCs w:val="20"/>
                <w:u w:val="single"/>
              </w:rPr>
              <w:t>I used the concepts of software designing (engineering design) like Modularity and Coupling by implementing the concepts of common functions in automation suite development</w:t>
            </w:r>
            <w:r w:rsidR="00C31281">
              <w:rPr>
                <w:rFonts w:cs="Arial"/>
                <w:szCs w:val="20"/>
                <w:u w:val="single"/>
              </w:rPr>
              <w:t xml:space="preserve">. Hence I applied </w:t>
            </w:r>
            <w:r w:rsidR="00C31281" w:rsidRPr="00C31281">
              <w:rPr>
                <w:rFonts w:cs="Arial"/>
                <w:szCs w:val="20"/>
                <w:u w:val="single"/>
              </w:rPr>
              <w:t>appropriate design methods in solving complex engineering problems</w:t>
            </w:r>
            <w:r w:rsidR="00C31281">
              <w:rPr>
                <w:rFonts w:cs="Arial"/>
                <w:szCs w:val="20"/>
                <w:u w:val="single"/>
              </w:rPr>
              <w:t xml:space="preserve"> in the automation suite</w:t>
            </w:r>
            <w:r w:rsidR="009C5978" w:rsidRPr="009C5978">
              <w:rPr>
                <w:rFonts w:cs="Arial"/>
                <w:b/>
                <w:szCs w:val="20"/>
                <w:u w:val="single"/>
              </w:rPr>
              <w:t>.</w:t>
            </w:r>
          </w:p>
          <w:p w:rsidR="00342EDF" w:rsidRDefault="00342EDF" w:rsidP="00CC1249">
            <w:pPr>
              <w:rPr>
                <w:rFonts w:cs="Arial"/>
                <w:szCs w:val="20"/>
                <w:u w:val="single"/>
              </w:rPr>
            </w:pPr>
          </w:p>
          <w:p w:rsidR="00342EDF" w:rsidRDefault="00342EDF" w:rsidP="00CC1249">
            <w:pPr>
              <w:rPr>
                <w:rFonts w:cs="Arial"/>
                <w:szCs w:val="20"/>
                <w:u w:val="single"/>
              </w:rPr>
            </w:pPr>
          </w:p>
          <w:p w:rsidR="002B29DF" w:rsidRPr="009A72F3" w:rsidRDefault="00A173FA" w:rsidP="00701B4B">
            <w:pPr>
              <w:pStyle w:val="ListParagraph"/>
              <w:numPr>
                <w:ilvl w:val="0"/>
                <w:numId w:val="63"/>
              </w:numPr>
              <w:rPr>
                <w:rFonts w:ascii="Arial" w:hAnsi="Arial" w:cs="Arial"/>
                <w:b/>
                <w:sz w:val="20"/>
                <w:szCs w:val="20"/>
                <w:u w:val="single"/>
              </w:rPr>
            </w:pPr>
            <w:r>
              <w:rPr>
                <w:rFonts w:ascii="Arial" w:hAnsi="Arial" w:cs="Arial"/>
                <w:b/>
                <w:sz w:val="20"/>
                <w:szCs w:val="20"/>
                <w:u w:val="single"/>
              </w:rPr>
              <w:t>Automation development using VB scripting, C#</w:t>
            </w:r>
            <w:r w:rsidRPr="00A173FA">
              <w:rPr>
                <w:rFonts w:ascii="Arial" w:hAnsi="Arial" w:cs="Arial"/>
                <w:b/>
                <w:sz w:val="20"/>
                <w:szCs w:val="20"/>
                <w:u w:val="single"/>
              </w:rPr>
              <w:t xml:space="preserve"> and QTP automation tool and self-designed hybrid framework </w:t>
            </w:r>
            <w:r w:rsidR="002B29DF" w:rsidRPr="009A72F3">
              <w:rPr>
                <w:rFonts w:ascii="Arial" w:hAnsi="Arial" w:cs="Arial"/>
                <w:sz w:val="20"/>
                <w:szCs w:val="20"/>
              </w:rPr>
              <w:t>–</w:t>
            </w:r>
          </w:p>
          <w:p w:rsidR="005C4D06" w:rsidRDefault="005C4D06" w:rsidP="00CC1249">
            <w:pPr>
              <w:rPr>
                <w:rFonts w:cs="Arial"/>
              </w:rPr>
            </w:pPr>
            <w:r>
              <w:rPr>
                <w:rFonts w:cs="Arial"/>
              </w:rPr>
              <w:t>For building an automation suite, the primary thing that a developer needs is framework. Hence before starting any automation suite, I build a hybrid framework (data driven and keyword driven) making sure that it can accommodate all the requirements of system, business and clients. By building the framework, I also have an end to end understanding of schema of the systems, behaviour and functionalities.</w:t>
            </w:r>
          </w:p>
          <w:p w:rsidR="005C4D06" w:rsidRDefault="005C4D06" w:rsidP="00CC1249">
            <w:pPr>
              <w:rPr>
                <w:rFonts w:cs="Arial"/>
              </w:rPr>
            </w:pPr>
          </w:p>
          <w:p w:rsidR="000413DF" w:rsidRDefault="000413DF" w:rsidP="00CC1249">
            <w:pPr>
              <w:rPr>
                <w:rFonts w:cs="Arial"/>
              </w:rPr>
            </w:pPr>
          </w:p>
          <w:p w:rsidR="000413DF" w:rsidRDefault="000413DF" w:rsidP="00CC1249">
            <w:pPr>
              <w:rPr>
                <w:rFonts w:cs="Arial"/>
              </w:rPr>
            </w:pPr>
            <w:r>
              <w:rPr>
                <w:rFonts w:cs="Arial"/>
              </w:rPr>
              <w:t xml:space="preserve">While building automation suite for HSBC credit cards, I made sure that I followed these characteristics for making it an ideal one – </w:t>
            </w:r>
          </w:p>
          <w:p w:rsidR="000413DF" w:rsidRDefault="000413DF" w:rsidP="00CC1249">
            <w:pPr>
              <w:rPr>
                <w:rFonts w:cs="Arial"/>
              </w:rPr>
            </w:pP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Portable, extendable and reusable across and within projects.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functionality Plug-ins/outs based on application version changes.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Loosely coupled with the test tool wherever possible.</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Extended recovery system and exception handling to capture the unhandled errors and to run smoothly.</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Step, Log and Error Information provide easier debugging and customized reporting facilities of scripts.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test data driven to the scripts and t</w:t>
            </w:r>
            <w:r w:rsidRPr="000413DF">
              <w:rPr>
                <w:rFonts w:ascii="Arial" w:hAnsi="Arial" w:cs="Arial"/>
                <w:sz w:val="20"/>
                <w:szCs w:val="20"/>
              </w:rPr>
              <w:t>hey need to be loosely coupled.</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Easily controllable and configurable t</w:t>
            </w:r>
            <w:r w:rsidRPr="000413DF">
              <w:rPr>
                <w:rFonts w:ascii="Arial" w:hAnsi="Arial" w:cs="Arial"/>
                <w:sz w:val="20"/>
                <w:szCs w:val="20"/>
              </w:rPr>
              <w:t>est scope for every test run.</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Simple and easy integration of test automation components with test management, defect tracking and configuration management tools.</w:t>
            </w:r>
          </w:p>
          <w:p w:rsidR="005C4D06" w:rsidRDefault="005C4D06" w:rsidP="00CC1249">
            <w:pPr>
              <w:rPr>
                <w:rFonts w:cs="Arial"/>
              </w:rPr>
            </w:pPr>
          </w:p>
          <w:p w:rsidR="00F668B8" w:rsidRPr="005C4D06" w:rsidRDefault="005C4D06" w:rsidP="00CC1249">
            <w:pPr>
              <w:rPr>
                <w:rFonts w:cs="Arial"/>
              </w:rPr>
            </w:pPr>
            <w:r w:rsidRPr="005C4D06">
              <w:rPr>
                <w:rFonts w:cs="Arial"/>
              </w:rPr>
              <w:t xml:space="preserve">I built automation suite using VB scripting and by following concepts </w:t>
            </w:r>
            <w:r w:rsidRPr="005C7569">
              <w:rPr>
                <w:rFonts w:cs="Arial"/>
                <w:u w:val="single"/>
              </w:rPr>
              <w:t xml:space="preserve">of software development to achieve stability, </w:t>
            </w:r>
            <w:r w:rsidR="005C7569" w:rsidRPr="005C7569">
              <w:rPr>
                <w:rFonts w:cs="Arial"/>
                <w:u w:val="single"/>
              </w:rPr>
              <w:t xml:space="preserve">polymorphism, encapsulation, inheritance, </w:t>
            </w:r>
            <w:r w:rsidRPr="005C7569">
              <w:rPr>
                <w:rFonts w:cs="Arial"/>
                <w:u w:val="single"/>
              </w:rPr>
              <w:t>modularity and coupling of appropriate resources</w:t>
            </w:r>
            <w:r w:rsidR="000413DF" w:rsidRPr="005C7569">
              <w:rPr>
                <w:rFonts w:cs="Arial"/>
                <w:u w:val="single"/>
              </w:rPr>
              <w:t xml:space="preserve"> etc..</w:t>
            </w:r>
            <w:r w:rsidRPr="005C7569">
              <w:rPr>
                <w:rFonts w:cs="Arial"/>
                <w:u w:val="single"/>
              </w:rPr>
              <w:t>.</w:t>
            </w:r>
            <w:r w:rsidRPr="005C4D06">
              <w:rPr>
                <w:rFonts w:cs="Arial"/>
              </w:rPr>
              <w:t xml:space="preserve"> By following these development techniques I was able to build a stable automation pack.</w:t>
            </w:r>
          </w:p>
          <w:p w:rsidR="00F668B8" w:rsidRDefault="00F668B8" w:rsidP="00CC1249">
            <w:pPr>
              <w:rPr>
                <w:rFonts w:cs="Arial"/>
                <w:u w:val="single"/>
              </w:rPr>
            </w:pPr>
          </w:p>
          <w:p w:rsidR="00F668B8" w:rsidRDefault="00DB1855" w:rsidP="00CC1249">
            <w:pPr>
              <w:rPr>
                <w:rFonts w:cs="Arial"/>
              </w:rPr>
            </w:pPr>
            <w:r w:rsidRPr="00DB1855">
              <w:rPr>
                <w:rFonts w:cs="Arial"/>
              </w:rPr>
              <w:t xml:space="preserve">Some of the functionalities of </w:t>
            </w:r>
            <w:proofErr w:type="spellStart"/>
            <w:r w:rsidRPr="00DB1855">
              <w:rPr>
                <w:rFonts w:cs="Arial"/>
              </w:rPr>
              <w:t>CSeCare</w:t>
            </w:r>
            <w:proofErr w:type="spellEnd"/>
            <w:r>
              <w:rPr>
                <w:rFonts w:cs="Arial"/>
              </w:rPr>
              <w:t xml:space="preserve"> like Credit Line Increase, Payment Services etc</w:t>
            </w:r>
            <w:proofErr w:type="gramStart"/>
            <w:r>
              <w:rPr>
                <w:rFonts w:cs="Arial"/>
              </w:rPr>
              <w:t>..</w:t>
            </w:r>
            <w:proofErr w:type="gramEnd"/>
            <w:r w:rsidRPr="00DB1855">
              <w:rPr>
                <w:rFonts w:cs="Arial"/>
              </w:rPr>
              <w:t xml:space="preserve"> </w:t>
            </w:r>
            <w:proofErr w:type="gramStart"/>
            <w:r w:rsidRPr="00DB1855">
              <w:rPr>
                <w:rFonts w:cs="Arial"/>
              </w:rPr>
              <w:t>and</w:t>
            </w:r>
            <w:proofErr w:type="gramEnd"/>
            <w:r w:rsidRPr="00DB1855">
              <w:rPr>
                <w:rFonts w:cs="Arial"/>
              </w:rPr>
              <w:t xml:space="preserve"> </w:t>
            </w:r>
            <w:r>
              <w:rPr>
                <w:rFonts w:cs="Arial"/>
              </w:rPr>
              <w:t>code logics to implement wait times for</w:t>
            </w:r>
            <w:r w:rsidRPr="00DB1855">
              <w:rPr>
                <w:rFonts w:cs="Arial"/>
              </w:rPr>
              <w:t xml:space="preserve"> synchronizing automation tool with application needs </w:t>
            </w:r>
            <w:r>
              <w:rPr>
                <w:rFonts w:cs="Arial"/>
              </w:rPr>
              <w:t xml:space="preserve">mathematical </w:t>
            </w:r>
            <w:r w:rsidR="00274328">
              <w:rPr>
                <w:rFonts w:cs="Arial"/>
              </w:rPr>
              <w:t xml:space="preserve">and algebra </w:t>
            </w:r>
            <w:r w:rsidRPr="00DB1855">
              <w:rPr>
                <w:rFonts w:cs="Arial"/>
              </w:rPr>
              <w:t>calculation</w:t>
            </w:r>
            <w:r>
              <w:rPr>
                <w:rFonts w:cs="Arial"/>
              </w:rPr>
              <w:t>s</w:t>
            </w:r>
            <w:r w:rsidRPr="00DB1855">
              <w:rPr>
                <w:rFonts w:cs="Arial"/>
              </w:rPr>
              <w:t>.</w:t>
            </w:r>
          </w:p>
          <w:p w:rsidR="00274328" w:rsidRDefault="00274328" w:rsidP="00CC1249">
            <w:pPr>
              <w:rPr>
                <w:rFonts w:cs="Arial"/>
              </w:rPr>
            </w:pPr>
          </w:p>
          <w:p w:rsidR="00274328" w:rsidRPr="00274328" w:rsidRDefault="00274328" w:rsidP="00CC1249">
            <w:pPr>
              <w:rPr>
                <w:rFonts w:cs="Arial"/>
                <w:szCs w:val="20"/>
              </w:rPr>
            </w:pPr>
            <w:r>
              <w:rPr>
                <w:rFonts w:cs="Arial"/>
              </w:rPr>
              <w:t>For Exa</w:t>
            </w:r>
            <w:r w:rsidRPr="00274328">
              <w:rPr>
                <w:rFonts w:cs="Arial"/>
                <w:szCs w:val="20"/>
              </w:rPr>
              <w:t xml:space="preserve">mple – </w:t>
            </w:r>
          </w:p>
          <w:p w:rsidR="00274328" w:rsidRPr="00274328" w:rsidRDefault="00274328" w:rsidP="00CC1249">
            <w:pPr>
              <w:rPr>
                <w:rFonts w:cs="Arial"/>
                <w:szCs w:val="20"/>
              </w:rPr>
            </w:pPr>
          </w:p>
          <w:p w:rsidR="00274328" w:rsidRDefault="00274328" w:rsidP="00701B4B">
            <w:pPr>
              <w:pStyle w:val="ListParagraph"/>
              <w:numPr>
                <w:ilvl w:val="0"/>
                <w:numId w:val="68"/>
              </w:numPr>
              <w:rPr>
                <w:rFonts w:ascii="Arial" w:hAnsi="Arial" w:cs="Arial"/>
                <w:sz w:val="20"/>
                <w:szCs w:val="20"/>
              </w:rPr>
            </w:pPr>
            <w:r w:rsidRPr="00274328">
              <w:rPr>
                <w:rFonts w:ascii="Arial" w:hAnsi="Arial" w:cs="Arial"/>
                <w:sz w:val="20"/>
                <w:szCs w:val="20"/>
              </w:rPr>
              <w:t xml:space="preserve">If a customer needs increase in Credit Limit on their credit card, the customer has to login into the HSBC credit cards website and use Credit Line Increase functionality to request the same. Since the functionality was built to give instant decisions (approved, declined &amp; pending). The decisions were made logically on the basis of mathematical calculations done by considering factors like current credit limit, duration of credit card usage, </w:t>
            </w:r>
            <w:proofErr w:type="spellStart"/>
            <w:r w:rsidRPr="00274328">
              <w:rPr>
                <w:rFonts w:ascii="Arial" w:hAnsi="Arial" w:cs="Arial"/>
                <w:sz w:val="20"/>
                <w:szCs w:val="20"/>
              </w:rPr>
              <w:t>cibil</w:t>
            </w:r>
            <w:proofErr w:type="spellEnd"/>
            <w:r w:rsidRPr="00274328">
              <w:rPr>
                <w:rFonts w:ascii="Arial" w:hAnsi="Arial" w:cs="Arial"/>
                <w:sz w:val="20"/>
                <w:szCs w:val="20"/>
              </w:rPr>
              <w:t xml:space="preserve"> scores etc</w:t>
            </w:r>
            <w:proofErr w:type="gramStart"/>
            <w:r w:rsidRPr="00274328">
              <w:rPr>
                <w:rFonts w:ascii="Arial" w:hAnsi="Arial" w:cs="Arial"/>
                <w:sz w:val="20"/>
                <w:szCs w:val="20"/>
              </w:rPr>
              <w:t>..</w:t>
            </w:r>
            <w:proofErr w:type="gramEnd"/>
            <w:r>
              <w:rPr>
                <w:rFonts w:ascii="Arial" w:hAnsi="Arial" w:cs="Arial"/>
                <w:sz w:val="20"/>
                <w:szCs w:val="20"/>
              </w:rPr>
              <w:t xml:space="preserve"> </w:t>
            </w:r>
            <w:r w:rsidRPr="00274328">
              <w:rPr>
                <w:rFonts w:ascii="Arial" w:hAnsi="Arial" w:cs="Arial"/>
                <w:sz w:val="20"/>
                <w:szCs w:val="20"/>
              </w:rPr>
              <w:t xml:space="preserve">Hence, In order to simulate </w:t>
            </w:r>
            <w:r>
              <w:rPr>
                <w:rFonts w:ascii="Arial" w:hAnsi="Arial" w:cs="Arial"/>
                <w:sz w:val="20"/>
                <w:szCs w:val="20"/>
              </w:rPr>
              <w:t>such</w:t>
            </w:r>
            <w:r w:rsidRPr="00274328">
              <w:rPr>
                <w:rFonts w:ascii="Arial" w:hAnsi="Arial" w:cs="Arial"/>
                <w:sz w:val="20"/>
                <w:szCs w:val="20"/>
              </w:rPr>
              <w:t xml:space="preserve"> scenarios in QA environment, I used to do calculations by implementing logics in </w:t>
            </w:r>
            <w:r>
              <w:rPr>
                <w:rFonts w:ascii="Arial" w:hAnsi="Arial" w:cs="Arial"/>
                <w:sz w:val="20"/>
                <w:szCs w:val="20"/>
              </w:rPr>
              <w:t>automation suite.</w:t>
            </w:r>
          </w:p>
          <w:p w:rsidR="00972B45" w:rsidRPr="00274328" w:rsidRDefault="00972B45" w:rsidP="00701B4B">
            <w:pPr>
              <w:pStyle w:val="ListParagraph"/>
              <w:numPr>
                <w:ilvl w:val="0"/>
                <w:numId w:val="68"/>
              </w:numPr>
              <w:rPr>
                <w:rFonts w:ascii="Arial" w:hAnsi="Arial" w:cs="Arial"/>
                <w:sz w:val="20"/>
                <w:szCs w:val="20"/>
              </w:rPr>
            </w:pPr>
            <w:r>
              <w:rPr>
                <w:rFonts w:ascii="Arial" w:hAnsi="Arial" w:cs="Arial"/>
                <w:sz w:val="20"/>
                <w:szCs w:val="20"/>
              </w:rPr>
              <w:t>In order to synchronize the buffering speed of browsers/applications with automation tool</w:t>
            </w:r>
            <w:r w:rsidR="005C7569">
              <w:rPr>
                <w:rFonts w:ascii="Arial" w:hAnsi="Arial" w:cs="Arial"/>
                <w:sz w:val="20"/>
                <w:szCs w:val="20"/>
              </w:rPr>
              <w:t xml:space="preserve">, I used the mathematical calculations to loop the code and wait until the object appears on the application. </w:t>
            </w:r>
            <w:proofErr w:type="spellStart"/>
            <w:r w:rsidR="005C7569">
              <w:rPr>
                <w:rFonts w:ascii="Arial" w:hAnsi="Arial" w:cs="Arial"/>
                <w:sz w:val="20"/>
                <w:szCs w:val="20"/>
              </w:rPr>
              <w:t>For</w:t>
            </w:r>
            <w:proofErr w:type="gramStart"/>
            <w:r w:rsidR="005C7569">
              <w:rPr>
                <w:rFonts w:ascii="Arial" w:hAnsi="Arial" w:cs="Arial"/>
                <w:sz w:val="20"/>
                <w:szCs w:val="20"/>
              </w:rPr>
              <w:t>..</w:t>
            </w:r>
            <w:proofErr w:type="gramEnd"/>
            <w:r w:rsidR="005C7569">
              <w:rPr>
                <w:rFonts w:ascii="Arial" w:hAnsi="Arial" w:cs="Arial"/>
                <w:sz w:val="20"/>
                <w:szCs w:val="20"/>
              </w:rPr>
              <w:t>Next</w:t>
            </w:r>
            <w:proofErr w:type="spellEnd"/>
            <w:r w:rsidR="005C7569">
              <w:rPr>
                <w:rFonts w:ascii="Arial" w:hAnsi="Arial" w:cs="Arial"/>
                <w:sz w:val="20"/>
                <w:szCs w:val="20"/>
              </w:rPr>
              <w:t xml:space="preserve"> Loops are generally used in VB scripting to synchronize the automation tool with application under test.</w:t>
            </w:r>
          </w:p>
          <w:p w:rsidR="00F7095C" w:rsidRDefault="00F7095C" w:rsidP="00CC1249">
            <w:pPr>
              <w:rPr>
                <w:rFonts w:cs="Arial"/>
                <w:u w:val="single"/>
              </w:rPr>
            </w:pPr>
          </w:p>
          <w:p w:rsidR="00C26A1F" w:rsidRDefault="00C26A1F" w:rsidP="00C26A1F">
            <w:pPr>
              <w:rPr>
                <w:rFonts w:cs="Arial"/>
                <w:szCs w:val="20"/>
                <w:u w:val="single"/>
              </w:rPr>
            </w:pPr>
            <w:r>
              <w:rPr>
                <w:rFonts w:cs="Arial"/>
                <w:szCs w:val="20"/>
                <w:u w:val="single"/>
              </w:rPr>
              <w:t xml:space="preserve">In this way, </w:t>
            </w:r>
            <w:r>
              <w:rPr>
                <w:rFonts w:cs="Arial"/>
                <w:szCs w:val="20"/>
                <w:u w:val="single"/>
              </w:rPr>
              <w:t xml:space="preserve">I used the concepts of software </w:t>
            </w:r>
            <w:r>
              <w:rPr>
                <w:rFonts w:cs="Arial"/>
                <w:szCs w:val="20"/>
                <w:u w:val="single"/>
              </w:rPr>
              <w:t>development</w:t>
            </w:r>
            <w:r>
              <w:rPr>
                <w:rFonts w:cs="Arial"/>
                <w:szCs w:val="20"/>
                <w:u w:val="single"/>
              </w:rPr>
              <w:t xml:space="preserve"> like </w:t>
            </w:r>
            <w:r w:rsidRPr="00C26A1F">
              <w:rPr>
                <w:rFonts w:cs="Arial"/>
                <w:szCs w:val="20"/>
                <w:u w:val="single"/>
              </w:rPr>
              <w:t xml:space="preserve">stability, polymorphism, encapsulation, inheritance, modularity and coupling </w:t>
            </w:r>
            <w:r>
              <w:rPr>
                <w:rFonts w:cs="Arial"/>
                <w:szCs w:val="20"/>
                <w:u w:val="single"/>
              </w:rPr>
              <w:t>to build the automation suite</w:t>
            </w:r>
            <w:r w:rsidR="00A2464A">
              <w:rPr>
                <w:rFonts w:cs="Arial"/>
                <w:szCs w:val="20"/>
                <w:u w:val="single"/>
              </w:rPr>
              <w:t xml:space="preserve"> and evident that I </w:t>
            </w:r>
            <w:r w:rsidR="00A2464A" w:rsidRPr="00A2464A">
              <w:rPr>
                <w:rFonts w:cs="Arial"/>
                <w:szCs w:val="20"/>
                <w:u w:val="single"/>
              </w:rPr>
              <w:t>have</w:t>
            </w:r>
            <w:r w:rsidR="00A2464A" w:rsidRPr="00A2464A">
              <w:rPr>
                <w:u w:val="single"/>
              </w:rPr>
              <w:t xml:space="preserve"> </w:t>
            </w:r>
            <w:r w:rsidR="00A2464A">
              <w:rPr>
                <w:rFonts w:cs="Arial"/>
                <w:szCs w:val="20"/>
                <w:u w:val="single"/>
              </w:rPr>
              <w:t xml:space="preserve">specialist engineering knowledge </w:t>
            </w:r>
            <w:r w:rsidR="00A2464A" w:rsidRPr="00A2464A">
              <w:rPr>
                <w:rFonts w:cs="Arial"/>
                <w:szCs w:val="20"/>
                <w:u w:val="single"/>
              </w:rPr>
              <w:t xml:space="preserve">of </w:t>
            </w:r>
            <w:r w:rsidR="00A2464A">
              <w:rPr>
                <w:rFonts w:cs="Arial"/>
                <w:szCs w:val="20"/>
                <w:u w:val="single"/>
              </w:rPr>
              <w:t>automation development and understanding of systems involved in it to solve complex engineering problems</w:t>
            </w:r>
            <w:r w:rsidR="00134530">
              <w:rPr>
                <w:rFonts w:cs="Arial"/>
                <w:szCs w:val="20"/>
                <w:u w:val="single"/>
              </w:rPr>
              <w:t>.</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C26A1F" w:rsidRDefault="00C26A1F" w:rsidP="00C26A1F">
            <w:pPr>
              <w:rPr>
                <w:rFonts w:cs="Arial"/>
                <w:szCs w:val="20"/>
                <w:u w:val="single"/>
              </w:rPr>
            </w:pPr>
          </w:p>
          <w:p w:rsidR="00A2464A" w:rsidRDefault="00A2464A" w:rsidP="00C26A1F">
            <w:pPr>
              <w:rPr>
                <w:rFonts w:cs="Arial"/>
                <w:szCs w:val="20"/>
                <w:u w:val="single"/>
              </w:rPr>
            </w:pPr>
            <w:r>
              <w:rPr>
                <w:rFonts w:cs="Arial"/>
                <w:szCs w:val="20"/>
                <w:u w:val="single"/>
              </w:rPr>
              <w:t>I used concepts of physical sciences in judging the hardware components required for building automation frameworks and suites</w:t>
            </w:r>
            <w:r w:rsidR="00134530" w:rsidRPr="00134530">
              <w:rPr>
                <w:rFonts w:cs="Arial"/>
                <w:szCs w:val="20"/>
              </w:rPr>
              <w:t>.</w:t>
            </w:r>
            <w:r>
              <w:rPr>
                <w:rFonts w:cs="Arial"/>
                <w:szCs w:val="20"/>
                <w:u w:val="single"/>
              </w:rPr>
              <w:t xml:space="preserve"> </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F668B8" w:rsidRDefault="00A2464A" w:rsidP="00CC1249">
            <w:pPr>
              <w:rPr>
                <w:rFonts w:cs="Arial"/>
                <w:szCs w:val="20"/>
              </w:rPr>
            </w:pPr>
            <w:r>
              <w:rPr>
                <w:rFonts w:cs="Arial"/>
                <w:szCs w:val="20"/>
                <w:u w:val="single"/>
              </w:rPr>
              <w:t xml:space="preserve">I used mathematical and algebra calculation in automation suite to handle the part of logics and </w:t>
            </w:r>
            <w:proofErr w:type="gramStart"/>
            <w:r>
              <w:rPr>
                <w:rFonts w:cs="Arial"/>
                <w:szCs w:val="20"/>
                <w:u w:val="single"/>
              </w:rPr>
              <w:t>the simulate</w:t>
            </w:r>
            <w:proofErr w:type="gramEnd"/>
            <w:r>
              <w:rPr>
                <w:rFonts w:cs="Arial"/>
                <w:szCs w:val="20"/>
                <w:u w:val="single"/>
              </w:rPr>
              <w:t xml:space="preserve"> the behaviour of the </w:t>
            </w:r>
            <w:r>
              <w:rPr>
                <w:rFonts w:cs="Arial"/>
                <w:szCs w:val="20"/>
                <w:u w:val="single"/>
              </w:rPr>
              <w:t>functionalities</w:t>
            </w:r>
            <w:r w:rsidR="00134530">
              <w:rPr>
                <w:rFonts w:cs="Arial"/>
                <w:szCs w:val="20"/>
                <w:u w:val="single"/>
              </w:rPr>
              <w:t xml:space="preserve"> using automation</w:t>
            </w:r>
            <w:r w:rsidRPr="00A2464A">
              <w:rPr>
                <w:rFonts w:cs="Arial"/>
                <w:szCs w:val="20"/>
              </w:rPr>
              <w:t>.</w:t>
            </w:r>
          </w:p>
          <w:p w:rsidR="00A2464A" w:rsidRDefault="00A2464A" w:rsidP="00CC1249">
            <w:pPr>
              <w:rPr>
                <w:rFonts w:cs="Arial"/>
                <w:u w:val="single"/>
              </w:rPr>
            </w:pPr>
          </w:p>
          <w:p w:rsidR="00F668B8" w:rsidRDefault="00F668B8" w:rsidP="00CC1249">
            <w:pPr>
              <w:rPr>
                <w:rFonts w:cs="Arial"/>
                <w:u w:val="single"/>
              </w:rPr>
            </w:pPr>
          </w:p>
          <w:p w:rsidR="00723243" w:rsidRDefault="00723243" w:rsidP="00CC1249">
            <w:pPr>
              <w:rPr>
                <w:rFonts w:cs="Arial"/>
                <w:u w:val="single"/>
              </w:rPr>
            </w:pPr>
          </w:p>
          <w:p w:rsidR="00557348" w:rsidRDefault="00557348" w:rsidP="00CC1249">
            <w:pPr>
              <w:rPr>
                <w:rFonts w:cs="Arial"/>
                <w:u w:val="single"/>
              </w:rPr>
            </w:pPr>
          </w:p>
          <w:p w:rsidR="00557348" w:rsidRDefault="00557348" w:rsidP="00CC1249">
            <w:pPr>
              <w:rPr>
                <w:rFonts w:cs="Arial"/>
                <w:u w:val="single"/>
              </w:rPr>
            </w:pPr>
          </w:p>
          <w:p w:rsidR="00557348" w:rsidRDefault="00557348" w:rsidP="00CC1249">
            <w:pPr>
              <w:rPr>
                <w:rFonts w:cs="Arial"/>
              </w:rPr>
            </w:pPr>
            <w:r w:rsidRPr="00557348">
              <w:rPr>
                <w:rFonts w:cs="Arial"/>
              </w:rPr>
              <w:t>In delivering this automation suite I have proactively taken responsibilities of completing the task</w:t>
            </w:r>
            <w:r>
              <w:rPr>
                <w:rFonts w:cs="Arial"/>
              </w:rPr>
              <w:t xml:space="preserve"> and delivered all the modules of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honestly and with complete diligence. I was also </w:t>
            </w:r>
            <w:r>
              <w:rPr>
                <w:rFonts w:cs="Arial"/>
              </w:rPr>
              <w:lastRenderedPageBreak/>
              <w:t xml:space="preserve">appreciated for maintaining the code quality and reducing the cost that used to </w:t>
            </w:r>
            <w:proofErr w:type="gramStart"/>
            <w:r>
              <w:rPr>
                <w:rFonts w:cs="Arial"/>
              </w:rPr>
              <w:t>occurred</w:t>
            </w:r>
            <w:proofErr w:type="gramEnd"/>
            <w:r>
              <w:rPr>
                <w:rFonts w:cs="Arial"/>
              </w:rPr>
              <w:t xml:space="preserve"> for executing the regression suite manually.</w:t>
            </w:r>
          </w:p>
          <w:p w:rsidR="00557348" w:rsidRDefault="00557348" w:rsidP="00CC1249">
            <w:pPr>
              <w:rPr>
                <w:rFonts w:cs="Arial"/>
              </w:rPr>
            </w:pPr>
          </w:p>
          <w:p w:rsidR="00557348" w:rsidRDefault="00557348" w:rsidP="00CC1249">
            <w:pPr>
              <w:rPr>
                <w:rFonts w:cs="Arial"/>
              </w:rPr>
            </w:pPr>
            <w:r>
              <w:rPr>
                <w:rFonts w:cs="Arial"/>
              </w:rPr>
              <w:t>Upon successful implementation of automation suite, I have given walkthrough to client</w:t>
            </w:r>
            <w:r w:rsidR="00B86772">
              <w:rPr>
                <w:rFonts w:cs="Arial"/>
              </w:rPr>
              <w:t>s</w:t>
            </w:r>
            <w:r>
              <w:rPr>
                <w:rFonts w:cs="Arial"/>
              </w:rPr>
              <w:t xml:space="preserve">, onsite-coordinators, team members </w:t>
            </w:r>
            <w:r w:rsidR="00B86772">
              <w:rPr>
                <w:rFonts w:cs="Arial"/>
              </w:rPr>
              <w:t xml:space="preserve">&amp; </w:t>
            </w:r>
            <w:r>
              <w:rPr>
                <w:rFonts w:cs="Arial"/>
              </w:rPr>
              <w:t xml:space="preserve">managers </w:t>
            </w:r>
            <w:r w:rsidR="00B86772">
              <w:rPr>
                <w:rFonts w:cs="Arial"/>
              </w:rPr>
              <w:t xml:space="preserve">and demonstrated the </w:t>
            </w:r>
            <w:r>
              <w:rPr>
                <w:rFonts w:cs="Arial"/>
              </w:rPr>
              <w:t>usage, advantages and limitations of the automation framework and suite.</w:t>
            </w:r>
            <w:r w:rsidR="00B86772">
              <w:rPr>
                <w:rFonts w:cs="Arial"/>
              </w:rPr>
              <w:t xml:space="preserve"> </w:t>
            </w:r>
            <w:r w:rsidR="00D84EFF">
              <w:rPr>
                <w:rFonts w:cs="Arial"/>
              </w:rPr>
              <w:t xml:space="preserve">A complete presentation of this suite was carried out on WebEx sessions, where I projected the savings that can be made by using this automation suite. </w:t>
            </w:r>
            <w:r w:rsidR="00B86772">
              <w:rPr>
                <w:rFonts w:cs="Arial"/>
              </w:rPr>
              <w:t xml:space="preserve">By implementing this automation suite, I was able to save 70k$ per year for HSBC. </w:t>
            </w:r>
          </w:p>
          <w:p w:rsidR="00557348" w:rsidRDefault="00557348" w:rsidP="00CC1249">
            <w:pPr>
              <w:rPr>
                <w:rFonts w:cs="Arial"/>
              </w:rPr>
            </w:pPr>
          </w:p>
          <w:p w:rsidR="00557348" w:rsidRDefault="00557348" w:rsidP="00CC1249">
            <w:pPr>
              <w:rPr>
                <w:rFonts w:cs="Arial"/>
              </w:rPr>
            </w:pPr>
            <w:r>
              <w:rPr>
                <w:rFonts w:cs="Arial"/>
              </w:rPr>
              <w:t>All the automation tools and technologies that I have used in preparing this automation suite were licensed and authentic</w:t>
            </w:r>
            <w:r w:rsidR="00B86772">
              <w:rPr>
                <w:rFonts w:cs="Arial"/>
              </w:rPr>
              <w:t>, ensuring sa</w:t>
            </w:r>
            <w:r w:rsidR="00D84EFF">
              <w:rPr>
                <w:rFonts w:cs="Arial"/>
              </w:rPr>
              <w:t>fe practices of experimental procedures.</w:t>
            </w:r>
          </w:p>
          <w:p w:rsidR="00D84EFF" w:rsidRDefault="00D84EFF" w:rsidP="00CC1249">
            <w:pPr>
              <w:rPr>
                <w:rFonts w:cs="Arial"/>
              </w:rPr>
            </w:pPr>
          </w:p>
          <w:p w:rsidR="00D84EFF" w:rsidRDefault="00D84EFF" w:rsidP="00CC1249">
            <w:pPr>
              <w:rPr>
                <w:rFonts w:cs="Arial"/>
              </w:rPr>
            </w:pPr>
            <w:r>
              <w:rPr>
                <w:rFonts w:cs="Arial"/>
              </w:rPr>
              <w:t>In every phase of development, I used to ask my peers to carry out peer reviews, brain storming sessions, knowledge transfer sessions to improve the quality of the automation suites. All the procedures that were carried out in preparing this automation suite followed the quality management processes as well.</w:t>
            </w:r>
          </w:p>
          <w:p w:rsidR="00B86772" w:rsidRDefault="00B86772" w:rsidP="00CC1249">
            <w:pPr>
              <w:rPr>
                <w:rFonts w:cs="Arial"/>
              </w:rPr>
            </w:pPr>
          </w:p>
          <w:p w:rsidR="00B86772" w:rsidRDefault="00B86772" w:rsidP="00CC1249">
            <w:pPr>
              <w:rPr>
                <w:rFonts w:cs="Arial"/>
              </w:rPr>
            </w:pPr>
          </w:p>
          <w:p w:rsidR="00D84EFF" w:rsidRDefault="00D84EFF" w:rsidP="00CC1249">
            <w:pPr>
              <w:rPr>
                <w:rFonts w:cs="Arial"/>
              </w:rPr>
            </w:pPr>
            <w:r w:rsidRPr="00D84EFF">
              <w:rPr>
                <w:rFonts w:cs="Arial"/>
                <w:u w:val="single"/>
              </w:rPr>
              <w:t xml:space="preserve">In this way, I used and followed the </w:t>
            </w:r>
            <w:r w:rsidRPr="00D84EFF">
              <w:rPr>
                <w:rFonts w:cs="Arial"/>
                <w:u w:val="single"/>
              </w:rPr>
              <w:t>ethical behaviour</w:t>
            </w:r>
            <w:r w:rsidRPr="00D84EFF">
              <w:rPr>
                <w:rFonts w:cs="Arial"/>
                <w:u w:val="single"/>
              </w:rPr>
              <w:t xml:space="preserve">, </w:t>
            </w:r>
            <w:r w:rsidRPr="00D84EFF">
              <w:rPr>
                <w:rFonts w:cs="Arial"/>
                <w:u w:val="single"/>
              </w:rPr>
              <w:t>sustainable development methodologies</w:t>
            </w:r>
            <w:r w:rsidRPr="00D84EFF">
              <w:rPr>
                <w:rFonts w:cs="Arial"/>
                <w:u w:val="single"/>
              </w:rPr>
              <w:t xml:space="preserve"> and </w:t>
            </w:r>
            <w:r w:rsidRPr="00D84EFF">
              <w:rPr>
                <w:rFonts w:cs="Arial"/>
                <w:u w:val="single"/>
              </w:rPr>
              <w:t>quality management systems tools and processes</w:t>
            </w:r>
            <w:r>
              <w:rPr>
                <w:rFonts w:cs="Arial"/>
              </w:rPr>
              <w:t>.</w:t>
            </w:r>
          </w:p>
          <w:p w:rsidR="00723243" w:rsidRDefault="00723243"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Element</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Pr>
                <w:rFonts w:cs="Arial"/>
                <w:b/>
                <w:u w:val="single"/>
              </w:rPr>
              <w:t xml:space="preserve">Engineering knowledge referred in </w:t>
            </w:r>
            <w:r>
              <w:rPr>
                <w:rFonts w:cs="Arial"/>
                <w:b/>
                <w:u w:val="single"/>
              </w:rPr>
              <w:t>Element 3</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sidRPr="00542BA8">
              <w:rPr>
                <w:rFonts w:cs="Arial"/>
                <w:b/>
                <w:u w:val="single"/>
              </w:rPr>
              <w:t>Engineering discipline referred in Element 6</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szCs w:val="20"/>
                <w:u w:val="single"/>
              </w:rPr>
            </w:pPr>
            <w:r w:rsidRPr="009C5978">
              <w:rPr>
                <w:rFonts w:cs="Arial"/>
                <w:b/>
                <w:szCs w:val="20"/>
                <w:u w:val="single"/>
              </w:rPr>
              <w:t>Engineering design referred in Element 5</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4</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1</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2</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Pr="006B1D37" w:rsidRDefault="00134530" w:rsidP="000B104C">
            <w:pPr>
              <w:jc w:val="center"/>
              <w:rPr>
                <w:rFonts w:cs="Arial"/>
                <w:b/>
                <w:u w:val="single"/>
              </w:rPr>
            </w:pPr>
            <w:r w:rsidRPr="00D84EFF">
              <w:rPr>
                <w:rFonts w:cs="Arial"/>
                <w:b/>
                <w:u w:val="single"/>
              </w:rPr>
              <w:t>Element 7</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CE5C76" w:rsidRDefault="004859C1" w:rsidP="00CE5C76">
            <w:pPr>
              <w:jc w:val="center"/>
              <w:rPr>
                <w:rFonts w:cs="Arial"/>
                <w:b/>
                <w:u w:val="single"/>
              </w:rPr>
            </w:pPr>
            <w:r w:rsidRPr="006B1D37">
              <w:rPr>
                <w:rFonts w:cs="Arial"/>
                <w:b/>
                <w:u w:val="single"/>
              </w:rPr>
              <w:t>Work/Study Episode 2</w:t>
            </w:r>
          </w:p>
          <w:p w:rsidR="00F668B8" w:rsidRDefault="00CE5C76" w:rsidP="00CE5C76">
            <w:pPr>
              <w:jc w:val="center"/>
              <w:rPr>
                <w:rFonts w:cs="Arial"/>
              </w:rPr>
            </w:pPr>
            <w:r>
              <w:rPr>
                <w:rFonts w:cs="Arial"/>
                <w:b/>
                <w:u w:val="single"/>
              </w:rPr>
              <w:t>(Jan 2016 - Present)</w:t>
            </w:r>
            <w:r>
              <w:rPr>
                <w:rFonts w:cs="Arial"/>
              </w:rPr>
              <w:t xml:space="preserve"> </w:t>
            </w:r>
          </w:p>
          <w:p w:rsidR="00CE5C76" w:rsidRDefault="00CE5C76" w:rsidP="00CE5C76">
            <w:pPr>
              <w:jc w:val="cente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270FB0" w:rsidRDefault="00270FB0" w:rsidP="00F668B8">
            <w:pPr>
              <w:rPr>
                <w:rFonts w:cs="Arial"/>
              </w:rPr>
            </w:pPr>
            <w:r w:rsidRPr="00270FB0">
              <w:rPr>
                <w:rFonts w:cs="Arial"/>
              </w:rPr>
              <w:t>Citigroup Inc. or Citi is an American multinational investment banking and financial services corporation headquartered in Manhattan, New York City. Citigroup was formed from one of the world's largest mergers in history by combining the banking giant Citicorp and financial conglomerate Travellers</w:t>
            </w:r>
            <w:r>
              <w:rPr>
                <w:rFonts w:cs="Arial"/>
              </w:rPr>
              <w:t>. I</w:t>
            </w:r>
            <w:r w:rsidRPr="00270FB0">
              <w:rPr>
                <w:rFonts w:cs="Arial"/>
              </w:rPr>
              <w:t xml:space="preserve">t is the third largest bank holding company in the US by assets. Citigroup </w:t>
            </w:r>
            <w:r>
              <w:rPr>
                <w:rFonts w:cs="Arial"/>
              </w:rPr>
              <w:t>has its services all across the world majorly classified into 3 regions APAC (Asia Pacific), EMEA (Europe &amp; Middle East) and NAM (North America).</w:t>
            </w:r>
          </w:p>
          <w:p w:rsidR="00270FB0" w:rsidRDefault="00270FB0" w:rsidP="00F668B8">
            <w:pPr>
              <w:rPr>
                <w:rFonts w:cs="Arial"/>
              </w:rPr>
            </w:pPr>
          </w:p>
          <w:p w:rsidR="00F668B8" w:rsidRPr="000B104C" w:rsidRDefault="00270FB0" w:rsidP="00F668B8">
            <w:pPr>
              <w:rPr>
                <w:rFonts w:cs="Arial"/>
                <w:b/>
                <w:u w:val="single"/>
              </w:rPr>
            </w:pPr>
            <w:r>
              <w:rPr>
                <w:rFonts w:cs="Arial"/>
              </w:rPr>
              <w:t xml:space="preserve">I work for the </w:t>
            </w:r>
            <w:r w:rsidRPr="00270FB0">
              <w:rPr>
                <w:rFonts w:cs="Arial"/>
              </w:rPr>
              <w:t>Institutional Clients Group</w:t>
            </w:r>
            <w:r>
              <w:rPr>
                <w:rFonts w:cs="Arial"/>
              </w:rPr>
              <w:t xml:space="preserve"> (ICG’s) </w:t>
            </w:r>
            <w:r w:rsidR="00CE5C76">
              <w:rPr>
                <w:rFonts w:cs="Arial"/>
              </w:rPr>
              <w:t xml:space="preserve">as an automation test architect in all 3 regions mentioned </w:t>
            </w:r>
            <w:r>
              <w:rPr>
                <w:rFonts w:cs="Arial"/>
              </w:rPr>
              <w:t>above.</w:t>
            </w:r>
            <w:r w:rsidR="00CE5C76">
              <w:rPr>
                <w:rFonts w:cs="Arial"/>
              </w:rPr>
              <w:t xml:space="preserve"> One of the project that I am currently working on is - </w:t>
            </w:r>
          </w:p>
          <w:p w:rsidR="00F668B8" w:rsidRPr="000B104C" w:rsidRDefault="00F668B8" w:rsidP="00F668B8">
            <w:pPr>
              <w:rPr>
                <w:rFonts w:cs="Arial"/>
                <w:b/>
                <w:u w:val="single"/>
              </w:rPr>
            </w:pPr>
          </w:p>
          <w:p w:rsidR="00F668B8" w:rsidRPr="00701B4B" w:rsidRDefault="00701B4B" w:rsidP="00F668B8">
            <w:pPr>
              <w:rPr>
                <w:rFonts w:cs="Arial"/>
                <w:b/>
                <w:szCs w:val="20"/>
              </w:rPr>
            </w:pPr>
            <w:r w:rsidRPr="00701B4B">
              <w:rPr>
                <w:rFonts w:cs="Arial"/>
                <w:b/>
                <w:szCs w:val="20"/>
              </w:rPr>
              <w:t xml:space="preserve">Create end to end automation solution for Optimus application. This project consists of 2 parts - </w:t>
            </w:r>
          </w:p>
          <w:p w:rsidR="00701B4B" w:rsidRPr="00701B4B" w:rsidRDefault="00701B4B" w:rsidP="00F668B8">
            <w:pPr>
              <w:rPr>
                <w:rFonts w:cs="Arial"/>
                <w:b/>
                <w:szCs w:val="20"/>
                <w:u w:val="single"/>
              </w:rPr>
            </w:pP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integration tests for Optimus components using Java</w:t>
            </w:r>
            <w:r w:rsidR="0018462A">
              <w:rPr>
                <w:rFonts w:ascii="Arial" w:hAnsi="Arial" w:cs="Arial"/>
                <w:b/>
                <w:sz w:val="20"/>
                <w:szCs w:val="20"/>
              </w:rPr>
              <w:t>.</w:t>
            </w: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end to UAT tests for QA using TDM (Test Data Manager)</w:t>
            </w:r>
            <w:r w:rsidR="0018462A">
              <w:rPr>
                <w:rFonts w:ascii="Arial" w:hAnsi="Arial" w:cs="Arial"/>
                <w:b/>
                <w:sz w:val="20"/>
                <w:szCs w:val="20"/>
              </w:rPr>
              <w:t xml:space="preserve"> automation tool.</w:t>
            </w: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18462A" w:rsidRDefault="00F668B8" w:rsidP="00F668B8">
            <w:pPr>
              <w:rPr>
                <w:rFonts w:cs="Arial"/>
                <w:b/>
                <w:szCs w:val="20"/>
                <w:u w:val="single"/>
              </w:rPr>
            </w:pPr>
          </w:p>
          <w:p w:rsidR="0018462A" w:rsidRPr="0018462A" w:rsidRDefault="0018462A" w:rsidP="0018462A">
            <w:pPr>
              <w:pStyle w:val="ListParagraph"/>
              <w:numPr>
                <w:ilvl w:val="0"/>
                <w:numId w:val="34"/>
              </w:numPr>
              <w:rPr>
                <w:rFonts w:cs="Arial"/>
                <w:szCs w:val="20"/>
              </w:rPr>
            </w:pPr>
            <w:r>
              <w:rPr>
                <w:rFonts w:ascii="Arial" w:hAnsi="Arial" w:cs="Arial"/>
                <w:sz w:val="20"/>
                <w:szCs w:val="20"/>
              </w:rPr>
              <w:t>Understand</w:t>
            </w:r>
            <w:r w:rsidRPr="0018462A">
              <w:rPr>
                <w:rFonts w:ascii="Arial" w:hAnsi="Arial" w:cs="Arial"/>
                <w:sz w:val="20"/>
                <w:szCs w:val="20"/>
              </w:rPr>
              <w:t xml:space="preserve"> the requirements and assessed the feasibility of creating the automation suite.</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Create</w:t>
            </w:r>
            <w:r w:rsidRPr="0018462A">
              <w:rPr>
                <w:rFonts w:ascii="Arial" w:hAnsi="Arial" w:cs="Arial"/>
                <w:sz w:val="20"/>
                <w:szCs w:val="20"/>
              </w:rPr>
              <w:t xml:space="preserve"> modules (classes) for each components of </w:t>
            </w:r>
            <w:r w:rsidRPr="0018462A">
              <w:rPr>
                <w:rFonts w:ascii="Arial" w:hAnsi="Arial" w:cs="Arial"/>
                <w:sz w:val="20"/>
                <w:szCs w:val="20"/>
              </w:rPr>
              <w:t>Optimus</w:t>
            </w:r>
            <w:r w:rsidRPr="0018462A">
              <w:rPr>
                <w:rFonts w:ascii="Arial" w:hAnsi="Arial" w:cs="Arial"/>
                <w:sz w:val="20"/>
                <w:szCs w:val="20"/>
              </w:rPr>
              <w:t xml:space="preserve"> application </w:t>
            </w:r>
            <w:r w:rsidRPr="0018462A">
              <w:rPr>
                <w:rFonts w:ascii="Arial" w:hAnsi="Arial" w:cs="Arial"/>
                <w:sz w:val="20"/>
                <w:szCs w:val="20"/>
              </w:rPr>
              <w:t>using Java programming language</w:t>
            </w:r>
            <w:r>
              <w:rPr>
                <w:rFonts w:ascii="Arial" w:hAnsi="Arial" w:cs="Arial"/>
                <w:sz w:val="20"/>
                <w:szCs w:val="20"/>
              </w:rPr>
              <w:t xml:space="preserve"> for integration tests</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 xml:space="preserve">Build </w:t>
            </w:r>
            <w:r w:rsidRPr="0018462A">
              <w:rPr>
                <w:rFonts w:ascii="Arial" w:hAnsi="Arial" w:cs="Arial"/>
                <w:sz w:val="20"/>
                <w:szCs w:val="20"/>
              </w:rPr>
              <w:t xml:space="preserve">feature files for each </w:t>
            </w:r>
            <w:r w:rsidRPr="0018462A">
              <w:rPr>
                <w:rFonts w:ascii="Arial" w:hAnsi="Arial" w:cs="Arial"/>
                <w:sz w:val="20"/>
                <w:szCs w:val="20"/>
              </w:rPr>
              <w:t>component</w:t>
            </w:r>
            <w:r w:rsidRPr="0018462A">
              <w:rPr>
                <w:rFonts w:ascii="Arial" w:hAnsi="Arial" w:cs="Arial"/>
                <w:sz w:val="20"/>
                <w:szCs w:val="20"/>
              </w:rPr>
              <w:t xml:space="preserve"> under test</w:t>
            </w:r>
            <w:r>
              <w:rPr>
                <w:rFonts w:ascii="Arial" w:hAnsi="Arial" w:cs="Arial"/>
                <w:sz w:val="20"/>
                <w:szCs w:val="20"/>
              </w:rPr>
              <w:t xml:space="preserve"> using</w:t>
            </w:r>
            <w:r w:rsidRPr="0018462A">
              <w:rPr>
                <w:rFonts w:ascii="Arial" w:hAnsi="Arial" w:cs="Arial"/>
                <w:sz w:val="20"/>
                <w:szCs w:val="20"/>
              </w:rPr>
              <w:t xml:space="preserve"> Cucumber framework with Gherkins language.</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 xml:space="preserve">Use TDM tool to build the end to end automation flow integrating </w:t>
            </w:r>
            <w:proofErr w:type="spellStart"/>
            <w:r>
              <w:rPr>
                <w:rFonts w:ascii="Arial" w:hAnsi="Arial" w:cs="Arial"/>
                <w:sz w:val="20"/>
                <w:szCs w:val="20"/>
              </w:rPr>
              <w:t>CitiSmart</w:t>
            </w:r>
            <w:proofErr w:type="spellEnd"/>
            <w:r>
              <w:rPr>
                <w:rFonts w:ascii="Arial" w:hAnsi="Arial" w:cs="Arial"/>
                <w:sz w:val="20"/>
                <w:szCs w:val="20"/>
              </w:rPr>
              <w:t xml:space="preserve"> application.</w:t>
            </w:r>
          </w:p>
          <w:p w:rsidR="0018462A" w:rsidRDefault="0018462A" w:rsidP="0018462A">
            <w:pPr>
              <w:pStyle w:val="ListParagraph"/>
              <w:numPr>
                <w:ilvl w:val="0"/>
                <w:numId w:val="70"/>
              </w:numPr>
              <w:rPr>
                <w:rFonts w:ascii="Arial" w:hAnsi="Arial" w:cs="Arial"/>
                <w:sz w:val="20"/>
                <w:szCs w:val="20"/>
              </w:rPr>
            </w:pPr>
            <w:r w:rsidRPr="0018462A">
              <w:rPr>
                <w:rFonts w:ascii="Arial" w:hAnsi="Arial" w:cs="Arial"/>
                <w:sz w:val="20"/>
                <w:szCs w:val="20"/>
              </w:rPr>
              <w:t>Handle errors using exception handling techniques</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Prepare execution reports showing results of integration and UAT automation tests</w:t>
            </w:r>
          </w:p>
          <w:p w:rsidR="00F668B8" w:rsidRPr="004C7483" w:rsidRDefault="0018462A" w:rsidP="00F668B8">
            <w:pPr>
              <w:pStyle w:val="ListParagraph"/>
              <w:numPr>
                <w:ilvl w:val="0"/>
                <w:numId w:val="70"/>
              </w:numPr>
              <w:rPr>
                <w:rFonts w:cs="Arial"/>
                <w:b/>
                <w:u w:val="single"/>
              </w:rPr>
            </w:pPr>
            <w:r w:rsidRPr="004C7483">
              <w:rPr>
                <w:rFonts w:ascii="Arial" w:hAnsi="Arial" w:cs="Arial"/>
                <w:sz w:val="20"/>
                <w:szCs w:val="20"/>
              </w:rPr>
              <w:t>Participate in daily scrum calls and provide an update on the automation tests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Default="004316CF" w:rsidP="00F668B8">
            <w:pPr>
              <w:rPr>
                <w:rFonts w:cs="Arial"/>
              </w:rPr>
            </w:pPr>
            <w:r w:rsidRPr="004316CF">
              <w:rPr>
                <w:rFonts w:cs="Arial"/>
              </w:rPr>
              <w:t>Integration tests are built using cucumber framework and it interacts with several Java classes of each Optimus module in order to validate the order flow and recommendations. Since, I working with Cucumber and Gherkins for the first time, it was very much challenging for me to understand the whole str</w:t>
            </w:r>
            <w:r>
              <w:rPr>
                <w:rFonts w:cs="Arial"/>
              </w:rPr>
              <w:t>uc</w:t>
            </w:r>
            <w:r w:rsidRPr="004316CF">
              <w:rPr>
                <w:rFonts w:cs="Arial"/>
              </w:rPr>
              <w:t>ture of the framework and find a link between the classes, input data and output data</w:t>
            </w:r>
            <w:r>
              <w:rPr>
                <w:rFonts w:cs="Arial"/>
              </w:rPr>
              <w:t>.</w:t>
            </w:r>
          </w:p>
          <w:p w:rsidR="004316CF" w:rsidRDefault="004316CF" w:rsidP="00F668B8">
            <w:pPr>
              <w:rPr>
                <w:rFonts w:cs="Arial"/>
              </w:rPr>
            </w:pPr>
          </w:p>
          <w:p w:rsidR="00F668B8" w:rsidRDefault="004316CF" w:rsidP="00F668B8">
            <w:pPr>
              <w:rPr>
                <w:rFonts w:cs="Arial"/>
              </w:rPr>
            </w:pPr>
            <w:r>
              <w:rPr>
                <w:rFonts w:cs="Arial"/>
              </w:rPr>
              <w:t>It was very important for me to understand the API’s of each Optimus component because I cannot create feature file until and unless I get to know the behaviour of each API’s.</w:t>
            </w:r>
          </w:p>
          <w:p w:rsidR="004316CF" w:rsidRDefault="004316CF" w:rsidP="00F668B8">
            <w:pPr>
              <w:rPr>
                <w:rFonts w:cs="Arial"/>
              </w:rPr>
            </w:pPr>
          </w:p>
          <w:p w:rsidR="00F668B8" w:rsidRPr="000B104C" w:rsidRDefault="004316CF" w:rsidP="00F668B8">
            <w:pPr>
              <w:rPr>
                <w:rFonts w:cs="Arial"/>
                <w:b/>
                <w:u w:val="single"/>
              </w:rPr>
            </w:pPr>
            <w:r>
              <w:rPr>
                <w:rFonts w:cs="Arial"/>
              </w:rPr>
              <w:t>Eventually, by attending walkthrough sessions with developers of Optimus application, I started grasping the behaviour and created the feature files, though it was very much challenging task.</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DE5012" w:rsidRPr="00DE5012" w:rsidRDefault="00DE5012" w:rsidP="00DE5012">
            <w:pPr>
              <w:spacing w:before="200"/>
            </w:pPr>
            <w:r w:rsidRPr="00DE5012">
              <w:t xml:space="preserve">Optimus application provides a platform </w:t>
            </w:r>
            <w:r>
              <w:t xml:space="preserve">for the Citi customers to get recommendations based on the order input parameters received from the customers. It </w:t>
            </w:r>
            <w:r w:rsidRPr="00DE5012">
              <w:t xml:space="preserve">generates recommendations to </w:t>
            </w:r>
            <w:r>
              <w:t>serve</w:t>
            </w:r>
            <w:r w:rsidRPr="00DE5012">
              <w:t xml:space="preserve"> </w:t>
            </w:r>
            <w:r>
              <w:t>client o</w:t>
            </w:r>
            <w:r w:rsidRPr="00DE5012">
              <w:t>bjectives</w:t>
            </w:r>
            <w:r>
              <w:t xml:space="preserve"> and to provide best services in terms of order executions based on the </w:t>
            </w:r>
            <w:r>
              <w:t>historical data and analytics available from Citi</w:t>
            </w:r>
            <w:r w:rsidRPr="00DE5012">
              <w:t>. The platform evaluates multiple models, use</w:t>
            </w:r>
            <w:r>
              <w:t xml:space="preserve">s </w:t>
            </w:r>
            <w:r w:rsidRPr="00DE5012">
              <w:t>analytics and generates recommendations within acceptable timeframe. It is real time and b</w:t>
            </w:r>
            <w:r>
              <w:t>ased on the market data</w:t>
            </w:r>
            <w:r w:rsidRPr="00DE5012">
              <w:t>. It also provides transparency to client in every phase of trading life cycle (pre-trade, trade and post-trade).</w:t>
            </w:r>
            <w:r>
              <w:t xml:space="preserve"> </w:t>
            </w:r>
            <w:r w:rsidRPr="00DE5012">
              <w:t>It also enables clients to visualize order state and execution performance of trade in real-time.</w:t>
            </w:r>
          </w:p>
          <w:p w:rsidR="00DE5012" w:rsidRPr="00DE5012" w:rsidRDefault="00DE5012" w:rsidP="00DE5012">
            <w:pPr>
              <w:spacing w:before="200"/>
              <w:rPr>
                <w:noProof/>
                <w:lang w:val="en-IN" w:eastAsia="en-IN"/>
              </w:rPr>
            </w:pPr>
            <w:r w:rsidRPr="00DE5012">
              <w:rPr>
                <w:b/>
                <w:noProof/>
                <w:lang w:val="en-IN" w:eastAsia="en-IN"/>
              </w:rPr>
              <w:t xml:space="preserve">Hi-Level Logical Architecture Design </w:t>
            </w:r>
            <w:r w:rsidRPr="00DE5012">
              <w:rPr>
                <w:noProof/>
                <w:lang w:val="en-IN" w:eastAsia="en-IN"/>
              </w:rPr>
              <w:t xml:space="preserve"> - </w:t>
            </w:r>
          </w:p>
          <w:p w:rsidR="00DE5012" w:rsidRPr="00DE5012" w:rsidRDefault="00DE5012" w:rsidP="00DE5012">
            <w:pPr>
              <w:spacing w:before="200"/>
              <w:rPr>
                <w:noProof/>
                <w:lang w:val="en-IN" w:eastAsia="en-IN"/>
              </w:rPr>
            </w:pPr>
            <w:r>
              <w:rPr>
                <w:noProof/>
                <w:lang w:val="en-US"/>
              </w:rPr>
              <w:drawing>
                <wp:inline distT="0" distB="0" distL="0" distR="0">
                  <wp:extent cx="4895850" cy="3810000"/>
                  <wp:effectExtent l="19050" t="19050" r="19050"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w="6350" cmpd="sng">
                            <a:solidFill>
                              <a:srgbClr val="000000"/>
                            </a:solidFill>
                            <a:miter lim="800000"/>
                            <a:headEnd/>
                            <a:tailEnd/>
                          </a:ln>
                          <a:effectLst/>
                        </pic:spPr>
                      </pic:pic>
                    </a:graphicData>
                  </a:graphic>
                </wp:inline>
              </w:drawing>
            </w:r>
          </w:p>
          <w:p w:rsidR="004859C1" w:rsidRDefault="004859C1" w:rsidP="00CC1249">
            <w:pPr>
              <w:rPr>
                <w:rFonts w:cs="Arial"/>
              </w:rPr>
            </w:pPr>
          </w:p>
          <w:p w:rsidR="004859C1" w:rsidRDefault="004859C1" w:rsidP="00CC1249">
            <w:pPr>
              <w:rPr>
                <w:rFonts w:cs="Arial"/>
              </w:rPr>
            </w:pPr>
          </w:p>
          <w:p w:rsidR="00F724FD" w:rsidRDefault="00F724FD" w:rsidP="00CC1249">
            <w:pPr>
              <w:rPr>
                <w:rFonts w:cs="Arial"/>
              </w:rPr>
            </w:pPr>
            <w:r>
              <w:rPr>
                <w:rFonts w:cs="Arial"/>
              </w:rPr>
              <w:t xml:space="preserve">Optimus is built using the latest technologies of real time interactions using Java, </w:t>
            </w:r>
            <w:proofErr w:type="spellStart"/>
            <w:r>
              <w:rPr>
                <w:rFonts w:cs="Arial"/>
              </w:rPr>
              <w:t>Kafa</w:t>
            </w:r>
            <w:proofErr w:type="spellEnd"/>
            <w:r>
              <w:rPr>
                <w:rFonts w:cs="Arial"/>
              </w:rPr>
              <w:t xml:space="preserve"> topics, </w:t>
            </w:r>
            <w:proofErr w:type="spellStart"/>
            <w:r>
              <w:rPr>
                <w:rFonts w:cs="Arial"/>
              </w:rPr>
              <w:t>Redis</w:t>
            </w:r>
            <w:proofErr w:type="spellEnd"/>
            <w:r>
              <w:rPr>
                <w:rFonts w:cs="Arial"/>
              </w:rPr>
              <w:t xml:space="preserve"> Cache</w:t>
            </w:r>
            <w:r w:rsidR="00054563">
              <w:rPr>
                <w:rFonts w:cs="Arial"/>
              </w:rPr>
              <w:t>, KDB services</w:t>
            </w:r>
            <w:r>
              <w:rPr>
                <w:rFonts w:cs="Arial"/>
              </w:rPr>
              <w:t xml:space="preserve"> and multi-level architecture. It is a bridging engine between the client facing applications and the algorithm engines of Citi trading entity.</w:t>
            </w:r>
          </w:p>
          <w:p w:rsidR="00F724FD" w:rsidRDefault="00F724FD" w:rsidP="00CC1249">
            <w:pPr>
              <w:rPr>
                <w:rFonts w:cs="Arial"/>
              </w:rPr>
            </w:pPr>
          </w:p>
          <w:p w:rsidR="00F724FD" w:rsidRDefault="00F724FD" w:rsidP="00CC1249">
            <w:pPr>
              <w:rPr>
                <w:rFonts w:cs="Arial"/>
              </w:rPr>
            </w:pPr>
          </w:p>
          <w:p w:rsidR="00F724FD" w:rsidRDefault="00F724FD" w:rsidP="00CC1249">
            <w:pPr>
              <w:rPr>
                <w:rFonts w:cs="Arial"/>
              </w:rPr>
            </w:pPr>
          </w:p>
          <w:p w:rsidR="004859C1" w:rsidRDefault="00DE5012" w:rsidP="00CC1249">
            <w:pPr>
              <w:rPr>
                <w:rFonts w:cs="Arial"/>
              </w:rPr>
            </w:pPr>
            <w:r w:rsidRPr="00F724FD">
              <w:rPr>
                <w:rFonts w:cs="Arial"/>
                <w:u w:val="single"/>
              </w:rPr>
              <w:t xml:space="preserve">Being new to Investment banking and project, I grasped the technologies very quickly showing my intention and dedication towards </w:t>
            </w:r>
            <w:r w:rsidR="00F724FD" w:rsidRPr="00F724FD">
              <w:rPr>
                <w:rFonts w:cs="Arial"/>
                <w:u w:val="single"/>
              </w:rPr>
              <w:t>learning the</w:t>
            </w:r>
            <w:r w:rsidRPr="00F724FD">
              <w:rPr>
                <w:rFonts w:cs="Arial"/>
                <w:u w:val="single"/>
              </w:rPr>
              <w:t xml:space="preserve"> </w:t>
            </w:r>
            <w:r w:rsidR="00F724FD" w:rsidRPr="00F724FD">
              <w:rPr>
                <w:rFonts w:cs="Arial"/>
                <w:u w:val="single"/>
              </w:rPr>
              <w:t>advanced technologies and implementing them in my software engineering</w:t>
            </w:r>
            <w:r>
              <w:rPr>
                <w:rFonts w:cs="Arial"/>
              </w:rPr>
              <w:t xml:space="preserve">. </w:t>
            </w:r>
          </w:p>
          <w:p w:rsidR="004859C1" w:rsidRDefault="004859C1" w:rsidP="00CC1249">
            <w:pPr>
              <w:rPr>
                <w:rFonts w:cs="Arial"/>
              </w:rPr>
            </w:pPr>
          </w:p>
          <w:p w:rsidR="004859C1" w:rsidRDefault="004859C1" w:rsidP="00CC1249">
            <w:pPr>
              <w:rPr>
                <w:rFonts w:cs="Arial"/>
              </w:rPr>
            </w:pPr>
          </w:p>
          <w:p w:rsidR="004859C1" w:rsidRDefault="00AF62FD" w:rsidP="00CC1249">
            <w:pPr>
              <w:rPr>
                <w:rFonts w:cs="Arial"/>
              </w:rPr>
            </w:pPr>
            <w:r>
              <w:rPr>
                <w:rFonts w:cs="Arial"/>
              </w:rPr>
              <w:t xml:space="preserve">After careful understanding of applications, </w:t>
            </w:r>
            <w:r w:rsidR="00E9079F">
              <w:rPr>
                <w:rFonts w:cs="Arial"/>
              </w:rPr>
              <w:t>I started creating the feature files using the cucumber framework</w:t>
            </w:r>
            <w:r w:rsidR="00054563">
              <w:rPr>
                <w:rFonts w:cs="Arial"/>
              </w:rPr>
              <w:t>, wherein I again followed the concepts of software development like integration, polymorphism, inheritance, cohesion. I also used these development concepts in building the class files to pull the data from KDB services and use them in the integration tests.</w:t>
            </w:r>
          </w:p>
          <w:p w:rsidR="004859C1" w:rsidRDefault="004859C1" w:rsidP="00CC1249">
            <w:pPr>
              <w:rPr>
                <w:rFonts w:cs="Arial"/>
              </w:rPr>
            </w:pPr>
          </w:p>
          <w:p w:rsidR="004859C1" w:rsidRDefault="00054563" w:rsidP="00CC1249">
            <w:pPr>
              <w:rPr>
                <w:rFonts w:cs="Arial"/>
              </w:rPr>
            </w:pPr>
            <w:r>
              <w:rPr>
                <w:noProof/>
                <w:lang w:val="en-US"/>
              </w:rPr>
              <w:drawing>
                <wp:inline distT="0" distB="0" distL="0" distR="0" wp14:anchorId="239A7B28" wp14:editId="7F9681CA">
                  <wp:extent cx="5943600" cy="424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4180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r>
              <w:rPr>
                <w:rFonts w:cs="Arial"/>
              </w:rPr>
              <w:t>Reference java classes for Then conditions –</w:t>
            </w:r>
          </w:p>
          <w:p w:rsidR="00054563" w:rsidRDefault="00054563" w:rsidP="00CC1249">
            <w:pPr>
              <w:rPr>
                <w:rFonts w:cs="Arial"/>
              </w:rPr>
            </w:pPr>
            <w:r>
              <w:rPr>
                <w:noProof/>
                <w:lang w:val="en-US"/>
              </w:rPr>
              <w:drawing>
                <wp:inline distT="0" distB="0" distL="0" distR="0" wp14:anchorId="6D017ECB" wp14:editId="1CBD9807">
                  <wp:extent cx="5943600" cy="3716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1602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r>
              <w:rPr>
                <w:rFonts w:cs="Arial"/>
              </w:rPr>
              <w:t xml:space="preserve">Used Gherkins to build the automation suites – </w:t>
            </w:r>
          </w:p>
          <w:p w:rsidR="00054563" w:rsidRDefault="00054563" w:rsidP="00CC1249">
            <w:pPr>
              <w:rPr>
                <w:rFonts w:cs="Arial"/>
              </w:rPr>
            </w:pPr>
          </w:p>
          <w:p w:rsidR="004859C1" w:rsidRDefault="00054563" w:rsidP="00CC1249">
            <w:pPr>
              <w:rPr>
                <w:rFonts w:cs="Arial"/>
              </w:rPr>
            </w:pPr>
            <w:r>
              <w:rPr>
                <w:noProof/>
                <w:lang w:val="en-US"/>
              </w:rPr>
              <w:drawing>
                <wp:inline distT="0" distB="0" distL="0" distR="0" wp14:anchorId="772EC592" wp14:editId="396E706A">
                  <wp:extent cx="5633954" cy="3886200"/>
                  <wp:effectExtent l="0" t="0" r="508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38800" cy="3889543"/>
                          </a:xfrm>
                          <a:prstGeom prst="rect">
                            <a:avLst/>
                          </a:prstGeom>
                        </pic:spPr>
                      </pic:pic>
                    </a:graphicData>
                  </a:graphic>
                </wp:inline>
              </w:drawing>
            </w: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bookmarkStart w:id="20" w:name="_GoBack"/>
            <w:bookmarkEnd w:id="20"/>
          </w:p>
          <w:p w:rsidR="00F668B8" w:rsidRDefault="00F668B8" w:rsidP="00CC1249">
            <w:pPr>
              <w:rPr>
                <w:rFonts w:cs="Arial"/>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6B1D37" w:rsidP="000B104C">
            <w:pPr>
              <w:jc w:val="center"/>
              <w:rPr>
                <w:rFonts w:cs="Arial"/>
                <w:b/>
                <w:u w:val="single"/>
              </w:rPr>
            </w:pPr>
            <w:r w:rsidRPr="006B1D37">
              <w:rPr>
                <w:rFonts w:cs="Arial"/>
                <w:b/>
                <w:u w:val="single"/>
              </w:rPr>
              <w:t>Element</w:t>
            </w: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Pr="00010AAA" w:rsidRDefault="00FE7110" w:rsidP="000B104C">
            <w:pPr>
              <w:jc w:val="center"/>
              <w:rPr>
                <w:rFonts w:cs="Arial"/>
              </w:rPr>
            </w:pPr>
            <w:r>
              <w:rPr>
                <w:rFonts w:cs="Arial"/>
                <w:b/>
                <w:u w:val="single"/>
              </w:rPr>
              <w:t>Element 8</w:t>
            </w:r>
          </w:p>
        </w:tc>
      </w:tr>
    </w:tbl>
    <w:p w:rsidR="0092457D" w:rsidRPr="0092457D" w:rsidRDefault="0092457D" w:rsidP="0092457D">
      <w:pPr>
        <w:rPr>
          <w:vanish/>
        </w:rPr>
      </w:pPr>
    </w:p>
    <w:tbl>
      <w:tblPr>
        <w:tblpPr w:leftFromText="180" w:rightFromText="180" w:vertAnchor="text" w:horzAnchor="margin" w:tblpXSpec="center" w:tblpY="49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3</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of engineering fundamentals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t>Application of specialist engineering knowledge</w:t>
            </w:r>
            <w:r w:rsidR="00FC0A8B">
              <w:t xml:space="preserve"> to solve complex problems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4302D3" w:rsidP="00080F3D">
            <w:pPr>
              <w:pStyle w:val="IPENZBodyText"/>
              <w:jc w:val="center"/>
            </w:pPr>
            <w:r>
              <w:t>Y</w:t>
            </w:r>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82"/>
          <w:headerReference w:type="first" r:id="rId83"/>
          <w:footerReference w:type="first" r:id="rId84"/>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w:t>
            </w:r>
            <w:proofErr w:type="spellStart"/>
            <w:r w:rsidRPr="00907694">
              <w:rPr>
                <w:rFonts w:cs="Arial"/>
                <w:b/>
                <w:sz w:val="18"/>
              </w:rPr>
              <w:t>yy</w:t>
            </w:r>
            <w:proofErr w:type="spellEnd"/>
            <w:r w:rsidRPr="00907694">
              <w:rPr>
                <w:rFonts w:cs="Arial"/>
                <w:b/>
                <w:sz w:val="18"/>
              </w:rPr>
              <w:br/>
              <w:t>Start      mm/</w:t>
            </w:r>
            <w:proofErr w:type="spellStart"/>
            <w:r w:rsidRPr="00907694">
              <w:rPr>
                <w:rFonts w:cs="Arial"/>
                <w:b/>
                <w:sz w:val="18"/>
              </w:rPr>
              <w:t>yy</w:t>
            </w:r>
            <w:proofErr w:type="spellEnd"/>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proofErr w:type="spellStart"/>
            <w:r w:rsidRPr="00411C0A">
              <w:rPr>
                <w:rFonts w:cs="Arial"/>
                <w:b/>
                <w:szCs w:val="18"/>
              </w:rPr>
              <w:t>eg</w:t>
            </w:r>
            <w:proofErr w:type="spellEnd"/>
            <w:r w:rsidRPr="00411C0A">
              <w:rPr>
                <w:rFonts w:cs="Arial"/>
                <w:b/>
                <w:szCs w:val="18"/>
              </w:rPr>
              <w:t xml:space="preserve">. short course, conference, reading, technical lectures, formal study towards qualification, research, discussion groups, workshops, symposia, </w:t>
            </w:r>
            <w:proofErr w:type="gramStart"/>
            <w:r w:rsidRPr="00411C0A">
              <w:rPr>
                <w:rFonts w:cs="Arial"/>
                <w:b/>
                <w:szCs w:val="18"/>
              </w:rPr>
              <w:t>voluntary</w:t>
            </w:r>
            <w:proofErr w:type="gramEnd"/>
            <w:r w:rsidRPr="00411C0A">
              <w:rPr>
                <w:rFonts w:cs="Arial"/>
                <w:b/>
                <w:szCs w:val="18"/>
              </w:rPr>
              <w:t xml:space="preserve">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proofErr w:type="gramStart"/>
            <w:r w:rsidR="00411C0A" w:rsidRPr="00EE2884">
              <w:rPr>
                <w:rFonts w:cs="Arial"/>
                <w:b/>
                <w:szCs w:val="18"/>
              </w:rPr>
              <w:t>.</w:t>
            </w:r>
            <w:r w:rsidRPr="007D1766">
              <w:rPr>
                <w:rFonts w:cs="Arial"/>
                <w:b/>
                <w:szCs w:val="18"/>
              </w:rPr>
              <w:t>.</w:t>
            </w:r>
            <w:proofErr w:type="gramEnd"/>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w:t>
            </w:r>
            <w:proofErr w:type="spellStart"/>
            <w:r w:rsidRPr="00461A02">
              <w:t>inc</w:t>
            </w:r>
            <w:r>
              <w:t>l</w:t>
            </w:r>
            <w:proofErr w:type="spellEnd"/>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00C77C31">
              <w:rPr>
                <w:b/>
              </w:rPr>
            </w:r>
            <w:r w:rsidR="00C77C31">
              <w:rPr>
                <w:b/>
              </w:rPr>
              <w:fldChar w:fldCharType="separate"/>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 xml:space="preserve">Bankcard / </w:t>
            </w:r>
            <w:proofErr w:type="spellStart"/>
            <w:r w:rsidRPr="00461A02">
              <w:rPr>
                <w:rFonts w:cs="Arial"/>
              </w:rPr>
              <w:t>Mastercard</w:t>
            </w:r>
            <w:proofErr w:type="spellEnd"/>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US"/>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Aerospace engineering is the design, development, and production of aircraft (aeronautical engineering), spacecraft (</w:t>
      </w:r>
      <w:proofErr w:type="spellStart"/>
      <w:r w:rsidRPr="00C0188B">
        <w:rPr>
          <w:szCs w:val="20"/>
        </w:rPr>
        <w:t>astronautical</w:t>
      </w:r>
      <w:proofErr w:type="spellEnd"/>
      <w:r w:rsidRPr="00C0188B">
        <w:rPr>
          <w:szCs w:val="20"/>
        </w:rPr>
        <w:t xml:space="preserve">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 xml:space="preserve">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w:t>
      </w:r>
      <w:proofErr w:type="spellStart"/>
      <w:r w:rsidRPr="00C0188B">
        <w:rPr>
          <w:szCs w:val="20"/>
        </w:rPr>
        <w:t>earthing</w:t>
      </w:r>
      <w:proofErr w:type="spellEnd"/>
      <w:r w:rsidRPr="00C0188B">
        <w:rPr>
          <w:szCs w:val="20"/>
        </w:rPr>
        <w:t xml:space="preserve">, </w:t>
      </w:r>
      <w:proofErr w:type="gramStart"/>
      <w:r w:rsidRPr="00C0188B">
        <w:rPr>
          <w:szCs w:val="20"/>
        </w:rPr>
        <w:t>control</w:t>
      </w:r>
      <w:proofErr w:type="gramEnd"/>
      <w:r w:rsidRPr="00C0188B">
        <w:rPr>
          <w:szCs w:val="20"/>
        </w:rPr>
        <w:t xml:space="preserve">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w:t>
      </w:r>
      <w:proofErr w:type="spellStart"/>
      <w:r w:rsidRPr="00C0188B">
        <w:rPr>
          <w:szCs w:val="20"/>
        </w:rPr>
        <w:t>radiocommunications</w:t>
      </w:r>
      <w:proofErr w:type="spellEnd"/>
      <w:r w:rsidRPr="00C0188B">
        <w:rPr>
          <w:szCs w:val="20"/>
        </w:rPr>
        <w:t xml:space="preserve">/telecommunications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proofErr w:type="gramStart"/>
      <w:r w:rsidRPr="00C0188B">
        <w:rPr>
          <w:szCs w:val="20"/>
        </w:rPr>
        <w:t>Software engineering - The development and operation of software-intensive systems that capture, store and process data.</w:t>
      </w:r>
      <w:proofErr w:type="gramEnd"/>
    </w:p>
    <w:p w:rsidR="00631005" w:rsidRPr="00C0188B" w:rsidRDefault="00631005" w:rsidP="00631005">
      <w:pPr>
        <w:spacing w:before="220"/>
        <w:jc w:val="both"/>
        <w:rPr>
          <w:szCs w:val="20"/>
        </w:rPr>
      </w:pPr>
      <w:proofErr w:type="gramStart"/>
      <w:r w:rsidRPr="00C0188B">
        <w:rPr>
          <w:szCs w:val="20"/>
        </w:rPr>
        <w:t>Telecommunications engineering - The development and operation of systems that encode, transmit and decode data via cable systems (including fibre optics) and wireless systems (</w:t>
      </w:r>
      <w:proofErr w:type="spellStart"/>
      <w:r w:rsidRPr="00C0188B">
        <w:rPr>
          <w:szCs w:val="20"/>
        </w:rPr>
        <w:t>radiocommunications</w:t>
      </w:r>
      <w:proofErr w:type="spellEnd"/>
      <w:r w:rsidRPr="00C0188B">
        <w:rPr>
          <w:szCs w:val="20"/>
        </w:rPr>
        <w:t>).</w:t>
      </w:r>
      <w:proofErr w:type="gramEnd"/>
    </w:p>
    <w:p w:rsidR="00631005" w:rsidRPr="00C0188B" w:rsidRDefault="00631005" w:rsidP="00631005">
      <w:pPr>
        <w:spacing w:before="220"/>
        <w:jc w:val="both"/>
        <w:rPr>
          <w:szCs w:val="20"/>
        </w:rPr>
      </w:pPr>
      <w:proofErr w:type="gramStart"/>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roofErr w:type="gramEnd"/>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C31" w:rsidRDefault="00C77C31">
      <w:r>
        <w:separator/>
      </w:r>
    </w:p>
  </w:endnote>
  <w:endnote w:type="continuationSeparator" w:id="0">
    <w:p w:rsidR="00C77C31" w:rsidRDefault="00C77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Pr="00414628" w:rsidRDefault="00C77C31" w:rsidP="00343CDD">
    <w:pPr>
      <w:pStyle w:val="Footer"/>
      <w:tabs>
        <w:tab w:val="clear" w:pos="4153"/>
        <w:tab w:val="clear" w:pos="8306"/>
        <w:tab w:val="left" w:pos="2800"/>
        <w:tab w:val="center" w:pos="8222"/>
        <w:tab w:val="right" w:pos="15700"/>
      </w:tabs>
      <w:rPr>
        <w:rStyle w:val="PageNumber"/>
        <w:rFonts w:cs="Arial"/>
      </w:rPr>
    </w:pPr>
    <w:r>
      <w:rPr>
        <w:rFonts w:cs="Arial"/>
        <w:szCs w:val="16"/>
      </w:rPr>
      <w:t>Form KA02</w:t>
    </w:r>
    <w:r>
      <w:rPr>
        <w:rFonts w:cs="Arial"/>
        <w:szCs w:val="16"/>
      </w:rPr>
      <w:tab/>
      <w:t>Knowledge Self Review (V 2.1 – 1 May 2015)</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054563">
      <w:rPr>
        <w:rFonts w:cs="Arial"/>
        <w:noProof/>
        <w:szCs w:val="16"/>
      </w:rPr>
      <w:t>88</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054563">
      <w:rPr>
        <w:rFonts w:cs="Arial"/>
        <w:noProof/>
        <w:szCs w:val="16"/>
      </w:rPr>
      <w:t>99</w:t>
    </w:r>
    <w:r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Pr="00C16D32" w:rsidRDefault="00C77C31"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 2.1 – 24 August 2016)</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054563">
      <w:rPr>
        <w:rFonts w:cs="Arial"/>
        <w:noProof/>
        <w:szCs w:val="16"/>
      </w:rPr>
      <w:t>94</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054563">
      <w:rPr>
        <w:rFonts w:cs="Arial"/>
        <w:noProof/>
        <w:szCs w:val="16"/>
      </w:rPr>
      <w:t>100</w:t>
    </w:r>
    <w:r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C31" w:rsidRDefault="00C77C31">
      <w:r>
        <w:separator/>
      </w:r>
    </w:p>
  </w:footnote>
  <w:footnote w:type="continuationSeparator" w:id="0">
    <w:p w:rsidR="00C77C31" w:rsidRDefault="00C77C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Default="00C77C31" w:rsidP="000C71BB">
    <w:pPr>
      <w:pStyle w:val="Header"/>
    </w:pPr>
  </w:p>
  <w:p w:rsidR="00C77C31" w:rsidRPr="000C71BB" w:rsidRDefault="00C77C31" w:rsidP="000C71BB">
    <w:pPr>
      <w:pStyle w:val="Header"/>
    </w:pPr>
    <w:r>
      <w:rPr>
        <w:noProof/>
        <w:lang w:val="en-US"/>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38232C"/>
    <w:multiLevelType w:val="hybridMultilevel"/>
    <w:tmpl w:val="060EBE2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4">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5">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6">
    <w:nsid w:val="2FF750F3"/>
    <w:multiLevelType w:val="hybridMultilevel"/>
    <w:tmpl w:val="D4EC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8">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0">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1">
    <w:nsid w:val="34542E75"/>
    <w:multiLevelType w:val="hybridMultilevel"/>
    <w:tmpl w:val="F992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3">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5">
    <w:nsid w:val="3AC00717"/>
    <w:multiLevelType w:val="hybridMultilevel"/>
    <w:tmpl w:val="4CDE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40">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41">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3">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4">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5">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8">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559D424A"/>
    <w:multiLevelType w:val="hybridMultilevel"/>
    <w:tmpl w:val="9E5A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1">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2">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4">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7">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59">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60">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63">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5">
    <w:nsid w:val="6C8E48FB"/>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8">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69">
    <w:nsid w:val="7C1F7D6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62"/>
  </w:num>
  <w:num w:numId="3">
    <w:abstractNumId w:val="24"/>
  </w:num>
  <w:num w:numId="4">
    <w:abstractNumId w:val="28"/>
  </w:num>
  <w:num w:numId="5">
    <w:abstractNumId w:val="39"/>
  </w:num>
  <w:num w:numId="6">
    <w:abstractNumId w:val="34"/>
  </w:num>
  <w:num w:numId="7">
    <w:abstractNumId w:val="10"/>
  </w:num>
  <w:num w:numId="8">
    <w:abstractNumId w:val="16"/>
  </w:num>
  <w:num w:numId="9">
    <w:abstractNumId w:val="18"/>
  </w:num>
  <w:num w:numId="10">
    <w:abstractNumId w:val="27"/>
  </w:num>
  <w:num w:numId="11">
    <w:abstractNumId w:val="67"/>
  </w:num>
  <w:num w:numId="12">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64"/>
  </w:num>
  <w:num w:numId="15">
    <w:abstractNumId w:val="13"/>
  </w:num>
  <w:num w:numId="16">
    <w:abstractNumId w:val="14"/>
  </w:num>
  <w:num w:numId="17">
    <w:abstractNumId w:val="19"/>
  </w:num>
  <w:num w:numId="18">
    <w:abstractNumId w:val="43"/>
  </w:num>
  <w:num w:numId="19">
    <w:abstractNumId w:val="32"/>
  </w:num>
  <w:num w:numId="20">
    <w:abstractNumId w:val="23"/>
  </w:num>
  <w:num w:numId="21">
    <w:abstractNumId w:val="25"/>
  </w:num>
  <w:num w:numId="22">
    <w:abstractNumId w:val="44"/>
  </w:num>
  <w:num w:numId="23">
    <w:abstractNumId w:val="53"/>
  </w:num>
  <w:num w:numId="24">
    <w:abstractNumId w:val="30"/>
  </w:num>
  <w:num w:numId="25">
    <w:abstractNumId w:val="56"/>
  </w:num>
  <w:num w:numId="26">
    <w:abstractNumId w:val="3"/>
  </w:num>
  <w:num w:numId="27">
    <w:abstractNumId w:val="8"/>
  </w:num>
  <w:num w:numId="28">
    <w:abstractNumId w:val="33"/>
  </w:num>
  <w:num w:numId="29">
    <w:abstractNumId w:val="61"/>
  </w:num>
  <w:num w:numId="30">
    <w:abstractNumId w:val="46"/>
  </w:num>
  <w:num w:numId="31">
    <w:abstractNumId w:val="47"/>
  </w:num>
  <w:num w:numId="32">
    <w:abstractNumId w:val="42"/>
  </w:num>
  <w:num w:numId="33">
    <w:abstractNumId w:val="11"/>
  </w:num>
  <w:num w:numId="34">
    <w:abstractNumId w:val="51"/>
  </w:num>
  <w:num w:numId="35">
    <w:abstractNumId w:val="20"/>
  </w:num>
  <w:num w:numId="36">
    <w:abstractNumId w:val="15"/>
  </w:num>
  <w:num w:numId="37">
    <w:abstractNumId w:val="60"/>
  </w:num>
  <w:num w:numId="38">
    <w:abstractNumId w:val="57"/>
  </w:num>
  <w:num w:numId="39">
    <w:abstractNumId w:val="12"/>
  </w:num>
  <w:num w:numId="40">
    <w:abstractNumId w:val="63"/>
  </w:num>
  <w:num w:numId="41">
    <w:abstractNumId w:val="45"/>
  </w:num>
  <w:num w:numId="42">
    <w:abstractNumId w:val="29"/>
  </w:num>
  <w:num w:numId="43">
    <w:abstractNumId w:val="9"/>
  </w:num>
  <w:num w:numId="44">
    <w:abstractNumId w:val="17"/>
  </w:num>
  <w:num w:numId="45">
    <w:abstractNumId w:val="41"/>
  </w:num>
  <w:num w:numId="46">
    <w:abstractNumId w:val="38"/>
  </w:num>
  <w:num w:numId="47">
    <w:abstractNumId w:val="7"/>
  </w:num>
  <w:num w:numId="48">
    <w:abstractNumId w:val="58"/>
  </w:num>
  <w:num w:numId="49">
    <w:abstractNumId w:val="59"/>
  </w:num>
  <w:num w:numId="50">
    <w:abstractNumId w:val="54"/>
  </w:num>
  <w:num w:numId="51">
    <w:abstractNumId w:val="36"/>
  </w:num>
  <w:num w:numId="52">
    <w:abstractNumId w:val="55"/>
  </w:num>
  <w:num w:numId="53">
    <w:abstractNumId w:val="6"/>
  </w:num>
  <w:num w:numId="54">
    <w:abstractNumId w:val="4"/>
  </w:num>
  <w:num w:numId="55">
    <w:abstractNumId w:val="0"/>
  </w:num>
  <w:num w:numId="56">
    <w:abstractNumId w:val="52"/>
  </w:num>
  <w:num w:numId="57">
    <w:abstractNumId w:val="37"/>
  </w:num>
  <w:num w:numId="58">
    <w:abstractNumId w:val="5"/>
  </w:num>
  <w:num w:numId="59">
    <w:abstractNumId w:val="66"/>
  </w:num>
  <w:num w:numId="60">
    <w:abstractNumId w:val="2"/>
  </w:num>
  <w:num w:numId="61">
    <w:abstractNumId w:val="22"/>
  </w:num>
  <w:num w:numId="62">
    <w:abstractNumId w:val="48"/>
  </w:num>
  <w:num w:numId="63">
    <w:abstractNumId w:val="65"/>
  </w:num>
  <w:num w:numId="64">
    <w:abstractNumId w:val="21"/>
  </w:num>
  <w:num w:numId="65">
    <w:abstractNumId w:val="31"/>
  </w:num>
  <w:num w:numId="66">
    <w:abstractNumId w:val="1"/>
  </w:num>
  <w:num w:numId="67">
    <w:abstractNumId w:val="49"/>
  </w:num>
  <w:num w:numId="68">
    <w:abstractNumId w:val="26"/>
  </w:num>
  <w:num w:numId="69">
    <w:abstractNumId w:val="69"/>
  </w:num>
  <w:num w:numId="70">
    <w:abstractNumId w:val="35"/>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0CF7"/>
    <w:rsid w:val="000413DF"/>
    <w:rsid w:val="00041BFC"/>
    <w:rsid w:val="000424D8"/>
    <w:rsid w:val="00045247"/>
    <w:rsid w:val="00045850"/>
    <w:rsid w:val="000477FF"/>
    <w:rsid w:val="00047C74"/>
    <w:rsid w:val="00047C7D"/>
    <w:rsid w:val="0005089B"/>
    <w:rsid w:val="00052214"/>
    <w:rsid w:val="000524A2"/>
    <w:rsid w:val="000538D6"/>
    <w:rsid w:val="000541BE"/>
    <w:rsid w:val="00054563"/>
    <w:rsid w:val="00055B13"/>
    <w:rsid w:val="00060DD4"/>
    <w:rsid w:val="00062A04"/>
    <w:rsid w:val="00062A70"/>
    <w:rsid w:val="00062EF7"/>
    <w:rsid w:val="000632D2"/>
    <w:rsid w:val="000658AF"/>
    <w:rsid w:val="00067B02"/>
    <w:rsid w:val="00067BEB"/>
    <w:rsid w:val="00067F99"/>
    <w:rsid w:val="000707EA"/>
    <w:rsid w:val="000733F2"/>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C1286"/>
    <w:rsid w:val="000C3E50"/>
    <w:rsid w:val="000C4076"/>
    <w:rsid w:val="000C595F"/>
    <w:rsid w:val="000C61F3"/>
    <w:rsid w:val="000C71BB"/>
    <w:rsid w:val="000D03C6"/>
    <w:rsid w:val="000D19F5"/>
    <w:rsid w:val="000D5DCB"/>
    <w:rsid w:val="000D5FBE"/>
    <w:rsid w:val="000E060F"/>
    <w:rsid w:val="000E2176"/>
    <w:rsid w:val="000E25C3"/>
    <w:rsid w:val="000E2EC4"/>
    <w:rsid w:val="000E3748"/>
    <w:rsid w:val="000E4405"/>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3337"/>
    <w:rsid w:val="00126205"/>
    <w:rsid w:val="00132490"/>
    <w:rsid w:val="0013270E"/>
    <w:rsid w:val="00133C2B"/>
    <w:rsid w:val="00134530"/>
    <w:rsid w:val="00135B5D"/>
    <w:rsid w:val="0013699D"/>
    <w:rsid w:val="001374BF"/>
    <w:rsid w:val="0013786D"/>
    <w:rsid w:val="001424B8"/>
    <w:rsid w:val="001449BD"/>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462A"/>
    <w:rsid w:val="00185754"/>
    <w:rsid w:val="00186056"/>
    <w:rsid w:val="00195612"/>
    <w:rsid w:val="001971F1"/>
    <w:rsid w:val="00197292"/>
    <w:rsid w:val="001A0C95"/>
    <w:rsid w:val="001A1E6C"/>
    <w:rsid w:val="001A42A6"/>
    <w:rsid w:val="001A49D6"/>
    <w:rsid w:val="001A721D"/>
    <w:rsid w:val="001B0324"/>
    <w:rsid w:val="001B301D"/>
    <w:rsid w:val="001B314B"/>
    <w:rsid w:val="001B3B3B"/>
    <w:rsid w:val="001B40A3"/>
    <w:rsid w:val="001B4C98"/>
    <w:rsid w:val="001B6E4F"/>
    <w:rsid w:val="001C1522"/>
    <w:rsid w:val="001C1D99"/>
    <w:rsid w:val="001C2B94"/>
    <w:rsid w:val="001C2C52"/>
    <w:rsid w:val="001C43F7"/>
    <w:rsid w:val="001C4EFE"/>
    <w:rsid w:val="001C5ABD"/>
    <w:rsid w:val="001D10BD"/>
    <w:rsid w:val="001D1101"/>
    <w:rsid w:val="001D1275"/>
    <w:rsid w:val="001D27BA"/>
    <w:rsid w:val="001D3012"/>
    <w:rsid w:val="001D3D41"/>
    <w:rsid w:val="001D5AE7"/>
    <w:rsid w:val="001D5B8C"/>
    <w:rsid w:val="001D7937"/>
    <w:rsid w:val="001E041C"/>
    <w:rsid w:val="001E046C"/>
    <w:rsid w:val="001E1026"/>
    <w:rsid w:val="001E1523"/>
    <w:rsid w:val="001E20AF"/>
    <w:rsid w:val="001E5E36"/>
    <w:rsid w:val="001E629E"/>
    <w:rsid w:val="001E7B82"/>
    <w:rsid w:val="001F21A2"/>
    <w:rsid w:val="001F5A18"/>
    <w:rsid w:val="001F7345"/>
    <w:rsid w:val="001F784B"/>
    <w:rsid w:val="00201117"/>
    <w:rsid w:val="00203426"/>
    <w:rsid w:val="00203A1F"/>
    <w:rsid w:val="00203BB9"/>
    <w:rsid w:val="0020546A"/>
    <w:rsid w:val="00206A5D"/>
    <w:rsid w:val="002076C6"/>
    <w:rsid w:val="00210646"/>
    <w:rsid w:val="00213BBF"/>
    <w:rsid w:val="00214818"/>
    <w:rsid w:val="002214CE"/>
    <w:rsid w:val="002236EE"/>
    <w:rsid w:val="00223902"/>
    <w:rsid w:val="002279F1"/>
    <w:rsid w:val="00230658"/>
    <w:rsid w:val="00231578"/>
    <w:rsid w:val="00232854"/>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BC5"/>
    <w:rsid w:val="00267CC3"/>
    <w:rsid w:val="00270181"/>
    <w:rsid w:val="00270426"/>
    <w:rsid w:val="002705A1"/>
    <w:rsid w:val="00270AF8"/>
    <w:rsid w:val="00270FB0"/>
    <w:rsid w:val="00272309"/>
    <w:rsid w:val="00274328"/>
    <w:rsid w:val="00275FAC"/>
    <w:rsid w:val="002773D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B29DF"/>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F7"/>
    <w:rsid w:val="003317C5"/>
    <w:rsid w:val="00335D1A"/>
    <w:rsid w:val="00336349"/>
    <w:rsid w:val="0033666F"/>
    <w:rsid w:val="003375D7"/>
    <w:rsid w:val="0034199D"/>
    <w:rsid w:val="00341A22"/>
    <w:rsid w:val="00342EDF"/>
    <w:rsid w:val="00343A4B"/>
    <w:rsid w:val="00343CDD"/>
    <w:rsid w:val="0034599D"/>
    <w:rsid w:val="00346154"/>
    <w:rsid w:val="0035238A"/>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60DB"/>
    <w:rsid w:val="00386E94"/>
    <w:rsid w:val="00386F84"/>
    <w:rsid w:val="003879EC"/>
    <w:rsid w:val="0039096C"/>
    <w:rsid w:val="003913B6"/>
    <w:rsid w:val="00391E77"/>
    <w:rsid w:val="00391F5D"/>
    <w:rsid w:val="0039213E"/>
    <w:rsid w:val="003926AB"/>
    <w:rsid w:val="00395A95"/>
    <w:rsid w:val="003961A0"/>
    <w:rsid w:val="003A01AE"/>
    <w:rsid w:val="003A2996"/>
    <w:rsid w:val="003A3F27"/>
    <w:rsid w:val="003A49E7"/>
    <w:rsid w:val="003A4FFC"/>
    <w:rsid w:val="003B0B9E"/>
    <w:rsid w:val="003B1358"/>
    <w:rsid w:val="003B3E72"/>
    <w:rsid w:val="003B4CB4"/>
    <w:rsid w:val="003B5A83"/>
    <w:rsid w:val="003C5996"/>
    <w:rsid w:val="003C6084"/>
    <w:rsid w:val="003D1968"/>
    <w:rsid w:val="003D3620"/>
    <w:rsid w:val="003D3C13"/>
    <w:rsid w:val="003D433E"/>
    <w:rsid w:val="003D50D7"/>
    <w:rsid w:val="003D5466"/>
    <w:rsid w:val="003E0A72"/>
    <w:rsid w:val="003E0E50"/>
    <w:rsid w:val="003E1A7E"/>
    <w:rsid w:val="003E1C96"/>
    <w:rsid w:val="003E1F39"/>
    <w:rsid w:val="003E3693"/>
    <w:rsid w:val="003E7883"/>
    <w:rsid w:val="003E7E02"/>
    <w:rsid w:val="003F06B2"/>
    <w:rsid w:val="003F0A0E"/>
    <w:rsid w:val="003F0B8F"/>
    <w:rsid w:val="003F0E9F"/>
    <w:rsid w:val="003F5F7E"/>
    <w:rsid w:val="003F67FD"/>
    <w:rsid w:val="00401676"/>
    <w:rsid w:val="00401D13"/>
    <w:rsid w:val="0040289C"/>
    <w:rsid w:val="004032BF"/>
    <w:rsid w:val="00404375"/>
    <w:rsid w:val="00404923"/>
    <w:rsid w:val="00404B10"/>
    <w:rsid w:val="0040764F"/>
    <w:rsid w:val="004078CF"/>
    <w:rsid w:val="00411C0A"/>
    <w:rsid w:val="00414628"/>
    <w:rsid w:val="00414A15"/>
    <w:rsid w:val="00414B90"/>
    <w:rsid w:val="0041569E"/>
    <w:rsid w:val="004209D5"/>
    <w:rsid w:val="00420BBF"/>
    <w:rsid w:val="00421F77"/>
    <w:rsid w:val="00421FB0"/>
    <w:rsid w:val="00424035"/>
    <w:rsid w:val="004247B3"/>
    <w:rsid w:val="0042481C"/>
    <w:rsid w:val="004269B6"/>
    <w:rsid w:val="004269D4"/>
    <w:rsid w:val="004274A4"/>
    <w:rsid w:val="00427983"/>
    <w:rsid w:val="00427B92"/>
    <w:rsid w:val="004300FA"/>
    <w:rsid w:val="004302D3"/>
    <w:rsid w:val="00430392"/>
    <w:rsid w:val="004305EC"/>
    <w:rsid w:val="00431491"/>
    <w:rsid w:val="004316CF"/>
    <w:rsid w:val="00436C58"/>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A0530"/>
    <w:rsid w:val="004A0DEB"/>
    <w:rsid w:val="004A5855"/>
    <w:rsid w:val="004B2256"/>
    <w:rsid w:val="004B4709"/>
    <w:rsid w:val="004B539D"/>
    <w:rsid w:val="004B5569"/>
    <w:rsid w:val="004B583A"/>
    <w:rsid w:val="004C0C92"/>
    <w:rsid w:val="004C17A5"/>
    <w:rsid w:val="004C1FEE"/>
    <w:rsid w:val="004C200E"/>
    <w:rsid w:val="004C25DD"/>
    <w:rsid w:val="004C57DA"/>
    <w:rsid w:val="004C57F0"/>
    <w:rsid w:val="004C656E"/>
    <w:rsid w:val="004C7483"/>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35EF"/>
    <w:rsid w:val="00505554"/>
    <w:rsid w:val="00506595"/>
    <w:rsid w:val="00506695"/>
    <w:rsid w:val="00510562"/>
    <w:rsid w:val="00510859"/>
    <w:rsid w:val="00510E70"/>
    <w:rsid w:val="00510F6F"/>
    <w:rsid w:val="00513607"/>
    <w:rsid w:val="0051551E"/>
    <w:rsid w:val="00517936"/>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2BA8"/>
    <w:rsid w:val="005444E7"/>
    <w:rsid w:val="005458D1"/>
    <w:rsid w:val="00545E94"/>
    <w:rsid w:val="00550C1A"/>
    <w:rsid w:val="005533A8"/>
    <w:rsid w:val="00554B6F"/>
    <w:rsid w:val="00554FD8"/>
    <w:rsid w:val="0055557D"/>
    <w:rsid w:val="00557063"/>
    <w:rsid w:val="00557348"/>
    <w:rsid w:val="005618ED"/>
    <w:rsid w:val="00561A2D"/>
    <w:rsid w:val="00563BEF"/>
    <w:rsid w:val="00565B93"/>
    <w:rsid w:val="00566068"/>
    <w:rsid w:val="005662D7"/>
    <w:rsid w:val="00571477"/>
    <w:rsid w:val="005718FC"/>
    <w:rsid w:val="0057463B"/>
    <w:rsid w:val="00574B80"/>
    <w:rsid w:val="00581D32"/>
    <w:rsid w:val="005820A4"/>
    <w:rsid w:val="00582C87"/>
    <w:rsid w:val="00582E5B"/>
    <w:rsid w:val="0058319F"/>
    <w:rsid w:val="00585BCB"/>
    <w:rsid w:val="005879B3"/>
    <w:rsid w:val="00593344"/>
    <w:rsid w:val="0059446A"/>
    <w:rsid w:val="00597D3B"/>
    <w:rsid w:val="005A0FBB"/>
    <w:rsid w:val="005A223A"/>
    <w:rsid w:val="005A3129"/>
    <w:rsid w:val="005A41B1"/>
    <w:rsid w:val="005A4E8B"/>
    <w:rsid w:val="005A56FA"/>
    <w:rsid w:val="005B0565"/>
    <w:rsid w:val="005B058E"/>
    <w:rsid w:val="005B2128"/>
    <w:rsid w:val="005B2721"/>
    <w:rsid w:val="005B56F8"/>
    <w:rsid w:val="005B5A0D"/>
    <w:rsid w:val="005B5F4E"/>
    <w:rsid w:val="005B765E"/>
    <w:rsid w:val="005C0430"/>
    <w:rsid w:val="005C1770"/>
    <w:rsid w:val="005C4D06"/>
    <w:rsid w:val="005C62AE"/>
    <w:rsid w:val="005C7435"/>
    <w:rsid w:val="005C7569"/>
    <w:rsid w:val="005D2603"/>
    <w:rsid w:val="005D426E"/>
    <w:rsid w:val="005D4809"/>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60119A"/>
    <w:rsid w:val="00603C03"/>
    <w:rsid w:val="0060409A"/>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4A6"/>
    <w:rsid w:val="006617E1"/>
    <w:rsid w:val="00662FAC"/>
    <w:rsid w:val="00663B91"/>
    <w:rsid w:val="0066456D"/>
    <w:rsid w:val="00664FE7"/>
    <w:rsid w:val="006652A7"/>
    <w:rsid w:val="006664E0"/>
    <w:rsid w:val="006678D8"/>
    <w:rsid w:val="006730B9"/>
    <w:rsid w:val="00675004"/>
    <w:rsid w:val="00675448"/>
    <w:rsid w:val="00680B5F"/>
    <w:rsid w:val="00682C20"/>
    <w:rsid w:val="00683E88"/>
    <w:rsid w:val="006845A9"/>
    <w:rsid w:val="00684BC8"/>
    <w:rsid w:val="006864F4"/>
    <w:rsid w:val="00691B62"/>
    <w:rsid w:val="00691FAB"/>
    <w:rsid w:val="00691FCE"/>
    <w:rsid w:val="0069283E"/>
    <w:rsid w:val="0069437C"/>
    <w:rsid w:val="00694A3C"/>
    <w:rsid w:val="00694EDF"/>
    <w:rsid w:val="00696224"/>
    <w:rsid w:val="006A06D1"/>
    <w:rsid w:val="006A0BF0"/>
    <w:rsid w:val="006A4A7E"/>
    <w:rsid w:val="006B1D37"/>
    <w:rsid w:val="006B305B"/>
    <w:rsid w:val="006B478B"/>
    <w:rsid w:val="006B58E1"/>
    <w:rsid w:val="006B6B31"/>
    <w:rsid w:val="006C0666"/>
    <w:rsid w:val="006C0D49"/>
    <w:rsid w:val="006C20A1"/>
    <w:rsid w:val="006C2415"/>
    <w:rsid w:val="006C2D2B"/>
    <w:rsid w:val="006D1D59"/>
    <w:rsid w:val="006D3042"/>
    <w:rsid w:val="006D432F"/>
    <w:rsid w:val="006D4CCD"/>
    <w:rsid w:val="006D5450"/>
    <w:rsid w:val="006D56CF"/>
    <w:rsid w:val="006D62D0"/>
    <w:rsid w:val="006D7170"/>
    <w:rsid w:val="006D7582"/>
    <w:rsid w:val="006E1569"/>
    <w:rsid w:val="006E2FFD"/>
    <w:rsid w:val="006E51F1"/>
    <w:rsid w:val="006E54FB"/>
    <w:rsid w:val="006E769E"/>
    <w:rsid w:val="006F0F20"/>
    <w:rsid w:val="006F32A0"/>
    <w:rsid w:val="006F4CC8"/>
    <w:rsid w:val="006F5932"/>
    <w:rsid w:val="006F6844"/>
    <w:rsid w:val="006F6DA0"/>
    <w:rsid w:val="00700824"/>
    <w:rsid w:val="00701708"/>
    <w:rsid w:val="00701B4B"/>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243"/>
    <w:rsid w:val="00723328"/>
    <w:rsid w:val="00723661"/>
    <w:rsid w:val="0072409B"/>
    <w:rsid w:val="00727C09"/>
    <w:rsid w:val="00730FC9"/>
    <w:rsid w:val="007321A7"/>
    <w:rsid w:val="00733A9B"/>
    <w:rsid w:val="00733BE6"/>
    <w:rsid w:val="0073439F"/>
    <w:rsid w:val="00734944"/>
    <w:rsid w:val="00735F9C"/>
    <w:rsid w:val="00736478"/>
    <w:rsid w:val="00737184"/>
    <w:rsid w:val="00737E2D"/>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A0423"/>
    <w:rsid w:val="007A4C63"/>
    <w:rsid w:val="007A4EFF"/>
    <w:rsid w:val="007A5044"/>
    <w:rsid w:val="007A55C5"/>
    <w:rsid w:val="007A625B"/>
    <w:rsid w:val="007A667F"/>
    <w:rsid w:val="007A777D"/>
    <w:rsid w:val="007A78B6"/>
    <w:rsid w:val="007B0BC7"/>
    <w:rsid w:val="007B684C"/>
    <w:rsid w:val="007B75FF"/>
    <w:rsid w:val="007C000D"/>
    <w:rsid w:val="007C065E"/>
    <w:rsid w:val="007C0765"/>
    <w:rsid w:val="007C1DF5"/>
    <w:rsid w:val="007C2734"/>
    <w:rsid w:val="007C2766"/>
    <w:rsid w:val="007C314F"/>
    <w:rsid w:val="007C4E98"/>
    <w:rsid w:val="007C6470"/>
    <w:rsid w:val="007D00B4"/>
    <w:rsid w:val="007D0FB5"/>
    <w:rsid w:val="007D1766"/>
    <w:rsid w:val="007D380A"/>
    <w:rsid w:val="007D5FDF"/>
    <w:rsid w:val="007D635B"/>
    <w:rsid w:val="007D7ED7"/>
    <w:rsid w:val="007F320E"/>
    <w:rsid w:val="007F36DA"/>
    <w:rsid w:val="007F417C"/>
    <w:rsid w:val="007F539F"/>
    <w:rsid w:val="00800557"/>
    <w:rsid w:val="00800FC3"/>
    <w:rsid w:val="00801342"/>
    <w:rsid w:val="008013D2"/>
    <w:rsid w:val="00801831"/>
    <w:rsid w:val="00801C0E"/>
    <w:rsid w:val="00805240"/>
    <w:rsid w:val="00805B24"/>
    <w:rsid w:val="008062A4"/>
    <w:rsid w:val="008064C7"/>
    <w:rsid w:val="0080750B"/>
    <w:rsid w:val="00810477"/>
    <w:rsid w:val="0081566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559B8"/>
    <w:rsid w:val="00855D5E"/>
    <w:rsid w:val="00860C6A"/>
    <w:rsid w:val="00865454"/>
    <w:rsid w:val="008703E5"/>
    <w:rsid w:val="00871A7D"/>
    <w:rsid w:val="008728BC"/>
    <w:rsid w:val="00873AD6"/>
    <w:rsid w:val="0087647E"/>
    <w:rsid w:val="008818A4"/>
    <w:rsid w:val="008875AA"/>
    <w:rsid w:val="00887C90"/>
    <w:rsid w:val="0089077B"/>
    <w:rsid w:val="008910BC"/>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C795E"/>
    <w:rsid w:val="008D0625"/>
    <w:rsid w:val="008D254A"/>
    <w:rsid w:val="008D3943"/>
    <w:rsid w:val="008D3A53"/>
    <w:rsid w:val="008D614E"/>
    <w:rsid w:val="008E1811"/>
    <w:rsid w:val="008E1A26"/>
    <w:rsid w:val="008E463A"/>
    <w:rsid w:val="008E552D"/>
    <w:rsid w:val="008E5C4E"/>
    <w:rsid w:val="008E60CA"/>
    <w:rsid w:val="008E6DEB"/>
    <w:rsid w:val="008E7C73"/>
    <w:rsid w:val="008F230F"/>
    <w:rsid w:val="008F75BF"/>
    <w:rsid w:val="00900122"/>
    <w:rsid w:val="00901D75"/>
    <w:rsid w:val="00903D4C"/>
    <w:rsid w:val="00905070"/>
    <w:rsid w:val="009060D3"/>
    <w:rsid w:val="00906229"/>
    <w:rsid w:val="00906729"/>
    <w:rsid w:val="00907694"/>
    <w:rsid w:val="00907920"/>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4920"/>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2B45"/>
    <w:rsid w:val="009740D0"/>
    <w:rsid w:val="0097572B"/>
    <w:rsid w:val="00975F22"/>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2F3"/>
    <w:rsid w:val="009A7365"/>
    <w:rsid w:val="009B33F3"/>
    <w:rsid w:val="009B5FAB"/>
    <w:rsid w:val="009B64B0"/>
    <w:rsid w:val="009B66A8"/>
    <w:rsid w:val="009C1C45"/>
    <w:rsid w:val="009C1F8A"/>
    <w:rsid w:val="009C5978"/>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6151"/>
    <w:rsid w:val="009F653B"/>
    <w:rsid w:val="00A001D0"/>
    <w:rsid w:val="00A00858"/>
    <w:rsid w:val="00A019B2"/>
    <w:rsid w:val="00A01B56"/>
    <w:rsid w:val="00A03B77"/>
    <w:rsid w:val="00A05EE2"/>
    <w:rsid w:val="00A109FD"/>
    <w:rsid w:val="00A12061"/>
    <w:rsid w:val="00A124FD"/>
    <w:rsid w:val="00A13568"/>
    <w:rsid w:val="00A138B5"/>
    <w:rsid w:val="00A139EC"/>
    <w:rsid w:val="00A14D42"/>
    <w:rsid w:val="00A16B69"/>
    <w:rsid w:val="00A173FA"/>
    <w:rsid w:val="00A20668"/>
    <w:rsid w:val="00A20CD1"/>
    <w:rsid w:val="00A2464A"/>
    <w:rsid w:val="00A24C2D"/>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A9C"/>
    <w:rsid w:val="00A63743"/>
    <w:rsid w:val="00A65371"/>
    <w:rsid w:val="00A65C7D"/>
    <w:rsid w:val="00A67BB2"/>
    <w:rsid w:val="00A70F30"/>
    <w:rsid w:val="00A71052"/>
    <w:rsid w:val="00A72499"/>
    <w:rsid w:val="00A739C4"/>
    <w:rsid w:val="00A75C25"/>
    <w:rsid w:val="00A762DA"/>
    <w:rsid w:val="00A80B05"/>
    <w:rsid w:val="00A8271F"/>
    <w:rsid w:val="00A861A9"/>
    <w:rsid w:val="00A8672E"/>
    <w:rsid w:val="00A933F1"/>
    <w:rsid w:val="00A94556"/>
    <w:rsid w:val="00A95A02"/>
    <w:rsid w:val="00A972E9"/>
    <w:rsid w:val="00A979BD"/>
    <w:rsid w:val="00AA3E26"/>
    <w:rsid w:val="00AA4CE3"/>
    <w:rsid w:val="00AA4D26"/>
    <w:rsid w:val="00AA6D5D"/>
    <w:rsid w:val="00AA734E"/>
    <w:rsid w:val="00AB0B57"/>
    <w:rsid w:val="00AB35D9"/>
    <w:rsid w:val="00AB6EB8"/>
    <w:rsid w:val="00AB7F1E"/>
    <w:rsid w:val="00AC20F4"/>
    <w:rsid w:val="00AC3F96"/>
    <w:rsid w:val="00AC3FC9"/>
    <w:rsid w:val="00AC40EF"/>
    <w:rsid w:val="00AC6F29"/>
    <w:rsid w:val="00AC7E74"/>
    <w:rsid w:val="00AD0A67"/>
    <w:rsid w:val="00AD2D6F"/>
    <w:rsid w:val="00AD3847"/>
    <w:rsid w:val="00AD3C43"/>
    <w:rsid w:val="00AD4DCD"/>
    <w:rsid w:val="00AD57CD"/>
    <w:rsid w:val="00AD77AE"/>
    <w:rsid w:val="00AE064F"/>
    <w:rsid w:val="00AE1ED8"/>
    <w:rsid w:val="00AE2656"/>
    <w:rsid w:val="00AE266E"/>
    <w:rsid w:val="00AE5710"/>
    <w:rsid w:val="00AE6C09"/>
    <w:rsid w:val="00AF0821"/>
    <w:rsid w:val="00AF21CD"/>
    <w:rsid w:val="00AF351D"/>
    <w:rsid w:val="00AF4148"/>
    <w:rsid w:val="00AF54F5"/>
    <w:rsid w:val="00AF62FD"/>
    <w:rsid w:val="00AF7B38"/>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3405"/>
    <w:rsid w:val="00B1489C"/>
    <w:rsid w:val="00B15C1C"/>
    <w:rsid w:val="00B17FD6"/>
    <w:rsid w:val="00B2221A"/>
    <w:rsid w:val="00B22C16"/>
    <w:rsid w:val="00B25C8A"/>
    <w:rsid w:val="00B26689"/>
    <w:rsid w:val="00B269AB"/>
    <w:rsid w:val="00B321B7"/>
    <w:rsid w:val="00B3247D"/>
    <w:rsid w:val="00B325D6"/>
    <w:rsid w:val="00B327DB"/>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5F4C"/>
    <w:rsid w:val="00B76E16"/>
    <w:rsid w:val="00B806EE"/>
    <w:rsid w:val="00B80DA2"/>
    <w:rsid w:val="00B81158"/>
    <w:rsid w:val="00B83871"/>
    <w:rsid w:val="00B85774"/>
    <w:rsid w:val="00B86772"/>
    <w:rsid w:val="00B912C4"/>
    <w:rsid w:val="00B92C12"/>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C702E"/>
    <w:rsid w:val="00BD0C1A"/>
    <w:rsid w:val="00BD117F"/>
    <w:rsid w:val="00BD4AD3"/>
    <w:rsid w:val="00BD60BC"/>
    <w:rsid w:val="00BE1F60"/>
    <w:rsid w:val="00BE4D17"/>
    <w:rsid w:val="00BE7F7E"/>
    <w:rsid w:val="00BF0466"/>
    <w:rsid w:val="00BF0DB8"/>
    <w:rsid w:val="00BF44C2"/>
    <w:rsid w:val="00BF5EA6"/>
    <w:rsid w:val="00C0124D"/>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26A1F"/>
    <w:rsid w:val="00C305C6"/>
    <w:rsid w:val="00C307E8"/>
    <w:rsid w:val="00C30DAB"/>
    <w:rsid w:val="00C31281"/>
    <w:rsid w:val="00C322C6"/>
    <w:rsid w:val="00C32EA2"/>
    <w:rsid w:val="00C3459A"/>
    <w:rsid w:val="00C34BE8"/>
    <w:rsid w:val="00C3528B"/>
    <w:rsid w:val="00C36FB5"/>
    <w:rsid w:val="00C370C0"/>
    <w:rsid w:val="00C40D23"/>
    <w:rsid w:val="00C41C84"/>
    <w:rsid w:val="00C41CFD"/>
    <w:rsid w:val="00C42317"/>
    <w:rsid w:val="00C4288A"/>
    <w:rsid w:val="00C42E00"/>
    <w:rsid w:val="00C43044"/>
    <w:rsid w:val="00C45FF7"/>
    <w:rsid w:val="00C47764"/>
    <w:rsid w:val="00C51315"/>
    <w:rsid w:val="00C51E80"/>
    <w:rsid w:val="00C5276F"/>
    <w:rsid w:val="00C528D4"/>
    <w:rsid w:val="00C54B43"/>
    <w:rsid w:val="00C54C02"/>
    <w:rsid w:val="00C56FCC"/>
    <w:rsid w:val="00C61DE2"/>
    <w:rsid w:val="00C67A65"/>
    <w:rsid w:val="00C71021"/>
    <w:rsid w:val="00C72459"/>
    <w:rsid w:val="00C72804"/>
    <w:rsid w:val="00C7577F"/>
    <w:rsid w:val="00C765BA"/>
    <w:rsid w:val="00C77C31"/>
    <w:rsid w:val="00C807E9"/>
    <w:rsid w:val="00C817A7"/>
    <w:rsid w:val="00C831F0"/>
    <w:rsid w:val="00C83E36"/>
    <w:rsid w:val="00C879B7"/>
    <w:rsid w:val="00C92511"/>
    <w:rsid w:val="00C95FA4"/>
    <w:rsid w:val="00C964FF"/>
    <w:rsid w:val="00C9715F"/>
    <w:rsid w:val="00CA03B4"/>
    <w:rsid w:val="00CA0A2B"/>
    <w:rsid w:val="00CA1E78"/>
    <w:rsid w:val="00CA4915"/>
    <w:rsid w:val="00CA6DB1"/>
    <w:rsid w:val="00CB48DF"/>
    <w:rsid w:val="00CB593D"/>
    <w:rsid w:val="00CB5FB4"/>
    <w:rsid w:val="00CB62D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1F4B"/>
    <w:rsid w:val="00CE5C76"/>
    <w:rsid w:val="00CE5CDC"/>
    <w:rsid w:val="00CE60CF"/>
    <w:rsid w:val="00CE7D40"/>
    <w:rsid w:val="00CF1E71"/>
    <w:rsid w:val="00CF36FE"/>
    <w:rsid w:val="00CF44EB"/>
    <w:rsid w:val="00CF4A8F"/>
    <w:rsid w:val="00CF4AED"/>
    <w:rsid w:val="00CF7015"/>
    <w:rsid w:val="00D02C83"/>
    <w:rsid w:val="00D03C98"/>
    <w:rsid w:val="00D0428A"/>
    <w:rsid w:val="00D0428B"/>
    <w:rsid w:val="00D052DD"/>
    <w:rsid w:val="00D06DAC"/>
    <w:rsid w:val="00D151F1"/>
    <w:rsid w:val="00D15F95"/>
    <w:rsid w:val="00D17C9E"/>
    <w:rsid w:val="00D2044A"/>
    <w:rsid w:val="00D23418"/>
    <w:rsid w:val="00D24F21"/>
    <w:rsid w:val="00D27051"/>
    <w:rsid w:val="00D31CC2"/>
    <w:rsid w:val="00D336A4"/>
    <w:rsid w:val="00D348BF"/>
    <w:rsid w:val="00D36165"/>
    <w:rsid w:val="00D37021"/>
    <w:rsid w:val="00D37C50"/>
    <w:rsid w:val="00D4356E"/>
    <w:rsid w:val="00D4579C"/>
    <w:rsid w:val="00D45D9C"/>
    <w:rsid w:val="00D45DFF"/>
    <w:rsid w:val="00D50B4D"/>
    <w:rsid w:val="00D50DA2"/>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30AF"/>
    <w:rsid w:val="00D74A5E"/>
    <w:rsid w:val="00D75A73"/>
    <w:rsid w:val="00D776B6"/>
    <w:rsid w:val="00D7785B"/>
    <w:rsid w:val="00D806E6"/>
    <w:rsid w:val="00D80C98"/>
    <w:rsid w:val="00D80D13"/>
    <w:rsid w:val="00D821C6"/>
    <w:rsid w:val="00D82605"/>
    <w:rsid w:val="00D83C7A"/>
    <w:rsid w:val="00D84EFF"/>
    <w:rsid w:val="00D86A72"/>
    <w:rsid w:val="00D90096"/>
    <w:rsid w:val="00D92AA3"/>
    <w:rsid w:val="00D93B0B"/>
    <w:rsid w:val="00D94B68"/>
    <w:rsid w:val="00D952F4"/>
    <w:rsid w:val="00D96BC3"/>
    <w:rsid w:val="00D96D7A"/>
    <w:rsid w:val="00D974FE"/>
    <w:rsid w:val="00DA2C7D"/>
    <w:rsid w:val="00DA50F0"/>
    <w:rsid w:val="00DA5E18"/>
    <w:rsid w:val="00DA74BE"/>
    <w:rsid w:val="00DB1855"/>
    <w:rsid w:val="00DB4951"/>
    <w:rsid w:val="00DB54CB"/>
    <w:rsid w:val="00DC1AEF"/>
    <w:rsid w:val="00DC3DA2"/>
    <w:rsid w:val="00DC47D8"/>
    <w:rsid w:val="00DC59C9"/>
    <w:rsid w:val="00DC5C27"/>
    <w:rsid w:val="00DC6DD1"/>
    <w:rsid w:val="00DD4249"/>
    <w:rsid w:val="00DD6238"/>
    <w:rsid w:val="00DD7157"/>
    <w:rsid w:val="00DD7622"/>
    <w:rsid w:val="00DE3C72"/>
    <w:rsid w:val="00DE5012"/>
    <w:rsid w:val="00DE5F36"/>
    <w:rsid w:val="00DE720D"/>
    <w:rsid w:val="00DF203D"/>
    <w:rsid w:val="00E02AD7"/>
    <w:rsid w:val="00E02E48"/>
    <w:rsid w:val="00E11E32"/>
    <w:rsid w:val="00E13806"/>
    <w:rsid w:val="00E1388B"/>
    <w:rsid w:val="00E151B3"/>
    <w:rsid w:val="00E154A4"/>
    <w:rsid w:val="00E155A8"/>
    <w:rsid w:val="00E16C79"/>
    <w:rsid w:val="00E17742"/>
    <w:rsid w:val="00E17F02"/>
    <w:rsid w:val="00E22156"/>
    <w:rsid w:val="00E23518"/>
    <w:rsid w:val="00E255DA"/>
    <w:rsid w:val="00E270B9"/>
    <w:rsid w:val="00E2797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F20"/>
    <w:rsid w:val="00E8660D"/>
    <w:rsid w:val="00E879AC"/>
    <w:rsid w:val="00E9079F"/>
    <w:rsid w:val="00E949BE"/>
    <w:rsid w:val="00E96305"/>
    <w:rsid w:val="00E96516"/>
    <w:rsid w:val="00E971E7"/>
    <w:rsid w:val="00EA05BF"/>
    <w:rsid w:val="00EA6726"/>
    <w:rsid w:val="00EA78AE"/>
    <w:rsid w:val="00EA7EFC"/>
    <w:rsid w:val="00EB1DE5"/>
    <w:rsid w:val="00EB39B3"/>
    <w:rsid w:val="00EB6D97"/>
    <w:rsid w:val="00EC0971"/>
    <w:rsid w:val="00EC09B1"/>
    <w:rsid w:val="00EC1095"/>
    <w:rsid w:val="00EC19F2"/>
    <w:rsid w:val="00EC35B1"/>
    <w:rsid w:val="00EC4424"/>
    <w:rsid w:val="00EC5763"/>
    <w:rsid w:val="00EC6BD1"/>
    <w:rsid w:val="00ED1342"/>
    <w:rsid w:val="00ED17A5"/>
    <w:rsid w:val="00ED324A"/>
    <w:rsid w:val="00ED3841"/>
    <w:rsid w:val="00ED505E"/>
    <w:rsid w:val="00EE026B"/>
    <w:rsid w:val="00EE09F7"/>
    <w:rsid w:val="00EE12CB"/>
    <w:rsid w:val="00EE19E7"/>
    <w:rsid w:val="00EE2884"/>
    <w:rsid w:val="00EE62E5"/>
    <w:rsid w:val="00EE6D3B"/>
    <w:rsid w:val="00EE75C2"/>
    <w:rsid w:val="00EF08F0"/>
    <w:rsid w:val="00EF1830"/>
    <w:rsid w:val="00EF26A1"/>
    <w:rsid w:val="00EF3A43"/>
    <w:rsid w:val="00EF4707"/>
    <w:rsid w:val="00EF6209"/>
    <w:rsid w:val="00EF66B0"/>
    <w:rsid w:val="00F006E7"/>
    <w:rsid w:val="00F04B44"/>
    <w:rsid w:val="00F05C53"/>
    <w:rsid w:val="00F07860"/>
    <w:rsid w:val="00F07ADF"/>
    <w:rsid w:val="00F10B83"/>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7095C"/>
    <w:rsid w:val="00F724FD"/>
    <w:rsid w:val="00F76770"/>
    <w:rsid w:val="00F815F0"/>
    <w:rsid w:val="00F8285E"/>
    <w:rsid w:val="00F82AAA"/>
    <w:rsid w:val="00F8502E"/>
    <w:rsid w:val="00F87A6F"/>
    <w:rsid w:val="00F91BC0"/>
    <w:rsid w:val="00F928A7"/>
    <w:rsid w:val="00F93554"/>
    <w:rsid w:val="00F94254"/>
    <w:rsid w:val="00F95A04"/>
    <w:rsid w:val="00FA03DC"/>
    <w:rsid w:val="00FA0A5B"/>
    <w:rsid w:val="00FA2792"/>
    <w:rsid w:val="00FA2E23"/>
    <w:rsid w:val="00FA38A4"/>
    <w:rsid w:val="00FA3A99"/>
    <w:rsid w:val="00FA48CD"/>
    <w:rsid w:val="00FA63B7"/>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65C2"/>
    <w:rsid w:val="00FE7110"/>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B38A1F-C747-4592-8C6C-E6E139F69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552</TotalTime>
  <Pages>99</Pages>
  <Words>23586</Words>
  <Characters>135874</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159142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Kanth, Sashi [ICG-IT]</cp:lastModifiedBy>
  <cp:revision>91</cp:revision>
  <cp:lastPrinted>2015-03-20T07:03:00Z</cp:lastPrinted>
  <dcterms:created xsi:type="dcterms:W3CDTF">2016-12-05T18:42:00Z</dcterms:created>
  <dcterms:modified xsi:type="dcterms:W3CDTF">2016-12-06T16:12:00Z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