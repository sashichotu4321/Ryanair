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1FEE" w:rsidRPr="005458D1" w:rsidRDefault="00903D4C" w:rsidP="004B2256">
      <w:pPr>
        <w:pStyle w:val="IPENZNormal"/>
      </w:pPr>
      <w:r>
        <w:rPr>
          <w:noProof/>
          <w:lang w:val="en-US"/>
        </w:rPr>
        <mc:AlternateContent>
          <mc:Choice Requires="wps">
            <w:drawing>
              <wp:anchor distT="0" distB="0" distL="114300" distR="114300" simplePos="0" relativeHeight="251652608" behindDoc="0" locked="0" layoutInCell="1" allowOverlap="1">
                <wp:simplePos x="0" y="0"/>
                <wp:positionH relativeFrom="column">
                  <wp:posOffset>1423670</wp:posOffset>
                </wp:positionH>
                <wp:positionV relativeFrom="paragraph">
                  <wp:posOffset>-727075</wp:posOffset>
                </wp:positionV>
                <wp:extent cx="4593590" cy="800100"/>
                <wp:effectExtent l="4445" t="0" r="2540" b="3175"/>
                <wp:wrapSquare wrapText="bothSides"/>
                <wp:docPr id="8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47B3" w:rsidRPr="00213BBF" w:rsidRDefault="004A47B3" w:rsidP="004305EC">
                            <w:pPr>
                              <w:pStyle w:val="IPENZFormTitle"/>
                              <w:jc w:val="center"/>
                            </w:pPr>
                            <w:r>
                              <w:t xml:space="preserve">Knowledge Assessment </w:t>
                            </w:r>
                            <w:r w:rsidRPr="00213BBF">
                              <w:t xml:space="preserve">SELF REVIEW </w:t>
                            </w:r>
                            <w:r>
                              <w:t>(</w:t>
                            </w:r>
                            <w:r w:rsidRPr="00213BBF">
                              <w:t xml:space="preserve">FORM </w:t>
                            </w:r>
                            <w:r>
                              <w:t>KA02)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12.1pt;margin-top:-57.25pt;width:361.7pt;height: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hctwIAALo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" filled="f" stroked="f">
                <v:textbox>
                  <w:txbxContent>
                    <w:p w:rsidR="004A47B3" w:rsidRPr="00213BBF" w:rsidRDefault="004A47B3" w:rsidP="004305EC">
                      <w:pPr>
                        <w:pStyle w:val="IPENZFormTitle"/>
                        <w:jc w:val="center"/>
                      </w:pPr>
                      <w:r>
                        <w:t xml:space="preserve">Knowledge Assessment </w:t>
                      </w:r>
                      <w:r w:rsidRPr="00213BBF">
                        <w:t xml:space="preserve">SELF REVIEW </w:t>
                      </w:r>
                      <w:r>
                        <w:t>(</w:t>
                      </w:r>
                      <w:r w:rsidRPr="00213BBF">
                        <w:t xml:space="preserve">FORM </w:t>
                      </w:r>
                      <w:r>
                        <w:t>KA02)</w:t>
                      </w:r>
                    </w:p>
                  </w:txbxContent>
                </v:textbox>
                <w10:wrap type="square"/>
              </v:shape>
            </w:pict>
          </mc:Fallback>
        </mc:AlternateContent>
      </w:r>
    </w:p>
    <w:p w:rsidR="004C1FEE" w:rsidRPr="005458D1" w:rsidRDefault="004C1FEE" w:rsidP="00B92C12">
      <w:pPr>
        <w:rPr>
          <w:rFonts w:cs="Arial"/>
        </w:rPr>
      </w:pPr>
    </w:p>
    <w:tbl>
      <w:tblPr>
        <w:tblpPr w:leftFromText="180" w:rightFromText="180" w:vertAnchor="text" w:horzAnchor="margin" w:tblpY="100"/>
        <w:tblW w:w="0" w:type="auto"/>
        <w:tblLook w:val="01E0" w:firstRow="1" w:lastRow="1" w:firstColumn="1" w:lastColumn="1" w:noHBand="0" w:noVBand="0"/>
      </w:tblPr>
      <w:tblGrid>
        <w:gridCol w:w="1277"/>
        <w:gridCol w:w="3380"/>
        <w:gridCol w:w="2330"/>
        <w:gridCol w:w="2255"/>
      </w:tblGrid>
      <w:tr w:rsidR="00203426" w:rsidRPr="005458D1" w:rsidTr="006A4A7E">
        <w:trPr>
          <w:trHeight w:val="706"/>
        </w:trPr>
        <w:tc>
          <w:tcPr>
            <w:tcW w:w="1308" w:type="dxa"/>
            <w:vAlign w:val="center"/>
          </w:tcPr>
          <w:p w:rsidR="004C1FEE" w:rsidRPr="005458D1" w:rsidRDefault="004C1FEE" w:rsidP="006A4A7E">
            <w:pPr>
              <w:spacing w:before="120" w:after="120"/>
              <w:rPr>
                <w:rFonts w:cs="Arial"/>
                <w:b/>
              </w:rPr>
            </w:pPr>
            <w:r w:rsidRPr="005458D1">
              <w:rPr>
                <w:rFonts w:cs="Arial"/>
                <w:b/>
              </w:rPr>
              <w:t>Name of Applicant:</w:t>
            </w:r>
          </w:p>
        </w:tc>
        <w:tc>
          <w:tcPr>
            <w:tcW w:w="4300" w:type="dxa"/>
            <w:tcBorders>
              <w:bottom w:val="single" w:sz="4" w:space="0" w:color="auto"/>
            </w:tcBorders>
            <w:vAlign w:val="center"/>
          </w:tcPr>
          <w:p w:rsidR="004C1FEE" w:rsidRPr="005458D1" w:rsidRDefault="00203426" w:rsidP="006A4A7E">
            <w:pPr>
              <w:spacing w:before="120" w:after="120"/>
              <w:rPr>
                <w:rFonts w:cs="Arial"/>
                <w:b/>
              </w:rPr>
            </w:pPr>
            <w:r>
              <w:rPr>
                <w:rFonts w:cs="Arial"/>
                <w:b/>
              </w:rPr>
              <w:t>SASHI KANTH</w:t>
            </w:r>
          </w:p>
        </w:tc>
        <w:tc>
          <w:tcPr>
            <w:tcW w:w="2679" w:type="dxa"/>
            <w:vAlign w:val="center"/>
          </w:tcPr>
          <w:p w:rsidR="004C1FEE" w:rsidRPr="005458D1" w:rsidRDefault="004C1FEE" w:rsidP="006A4A7E">
            <w:pPr>
              <w:spacing w:before="120" w:after="120"/>
              <w:jc w:val="right"/>
              <w:rPr>
                <w:rFonts w:cs="Arial"/>
                <w:b/>
              </w:rPr>
            </w:pPr>
            <w:r w:rsidRPr="005458D1">
              <w:rPr>
                <w:rFonts w:cs="Arial"/>
                <w:b/>
              </w:rPr>
              <w:t xml:space="preserve">Membership number </w:t>
            </w:r>
            <w:r w:rsidR="00B0714F" w:rsidRPr="005458D1">
              <w:rPr>
                <w:rFonts w:cs="Arial"/>
                <w:b/>
              </w:rPr>
              <w:br/>
            </w:r>
            <w:r w:rsidRPr="005458D1">
              <w:rPr>
                <w:rFonts w:cs="Arial"/>
                <w:b/>
              </w:rPr>
              <w:t>or date of birth:</w:t>
            </w:r>
          </w:p>
        </w:tc>
        <w:tc>
          <w:tcPr>
            <w:tcW w:w="2701" w:type="dxa"/>
            <w:tcBorders>
              <w:bottom w:val="single" w:sz="4" w:space="0" w:color="auto"/>
            </w:tcBorders>
            <w:vAlign w:val="center"/>
          </w:tcPr>
          <w:p w:rsidR="004C1FEE" w:rsidRPr="005458D1" w:rsidRDefault="00203426" w:rsidP="006A4A7E">
            <w:pPr>
              <w:spacing w:before="120" w:after="120"/>
              <w:rPr>
                <w:rFonts w:cs="Arial"/>
                <w:b/>
              </w:rPr>
            </w:pPr>
            <w:r>
              <w:rPr>
                <w:rFonts w:cs="Arial"/>
                <w:b/>
              </w:rPr>
              <w:t>11</w:t>
            </w:r>
            <w:r w:rsidRPr="00203426">
              <w:rPr>
                <w:rFonts w:cs="Arial"/>
                <w:b/>
                <w:vertAlign w:val="superscript"/>
              </w:rPr>
              <w:t>th</w:t>
            </w:r>
            <w:r>
              <w:rPr>
                <w:rFonts w:cs="Arial"/>
                <w:b/>
              </w:rPr>
              <w:t xml:space="preserve"> AUGUST 1987</w:t>
            </w:r>
          </w:p>
        </w:tc>
      </w:tr>
    </w:tbl>
    <w:p w:rsidR="001424B8" w:rsidRDefault="001424B8" w:rsidP="001424B8">
      <w:pPr>
        <w:rPr>
          <w:b/>
          <w:sz w:val="40"/>
          <w:szCs w:val="40"/>
        </w:rPr>
      </w:pPr>
    </w:p>
    <w:p w:rsidR="00F349F4" w:rsidRDefault="001424B8" w:rsidP="001424B8">
      <w:pPr>
        <w:rPr>
          <w:b/>
          <w:sz w:val="40"/>
          <w:szCs w:val="40"/>
        </w:rPr>
      </w:pPr>
      <w:r w:rsidRPr="001424B8">
        <w:rPr>
          <w:b/>
          <w:sz w:val="40"/>
          <w:szCs w:val="40"/>
        </w:rPr>
        <w:t xml:space="preserve">Section One </w:t>
      </w:r>
    </w:p>
    <w:p w:rsidR="00E11E32" w:rsidRDefault="00E11E32" w:rsidP="001424B8">
      <w:pPr>
        <w:rPr>
          <w:b/>
          <w:sz w:val="40"/>
          <w:szCs w:val="40"/>
        </w:rPr>
      </w:pPr>
    </w:p>
    <w:p w:rsidR="00C16A96" w:rsidRDefault="001466EA" w:rsidP="000B104C">
      <w:pPr>
        <w:pStyle w:val="Heading1"/>
        <w:rPr>
          <w:b w:val="0"/>
          <w:sz w:val="40"/>
          <w:szCs w:val="40"/>
        </w:rPr>
      </w:pPr>
      <w:r>
        <w:rPr>
          <w:b w:val="0"/>
          <w:sz w:val="40"/>
          <w:szCs w:val="40"/>
        </w:rPr>
        <w:t>Important Instructions and Guidance</w:t>
      </w:r>
    </w:p>
    <w:p w:rsidR="00E11E32" w:rsidRDefault="00E11E32" w:rsidP="001424B8">
      <w:pPr>
        <w:rPr>
          <w:b/>
          <w:sz w:val="40"/>
          <w:szCs w:val="40"/>
        </w:rPr>
      </w:pPr>
    </w:p>
    <w:p w:rsidR="001424B8" w:rsidRDefault="00F349F4" w:rsidP="001424B8">
      <w:pPr>
        <w:rPr>
          <w:b/>
          <w:sz w:val="24"/>
          <w:szCs w:val="24"/>
        </w:rPr>
      </w:pPr>
      <w:r w:rsidRPr="000B104C">
        <w:rPr>
          <w:b/>
          <w:sz w:val="24"/>
          <w:szCs w:val="24"/>
        </w:rPr>
        <w:t xml:space="preserve">Carefully </w:t>
      </w:r>
      <w:r>
        <w:rPr>
          <w:b/>
          <w:sz w:val="24"/>
          <w:szCs w:val="24"/>
        </w:rPr>
        <w:t>read the following instructions and guidance. They are designed to assist you in providing in providing a portfolio of evidence that best demonstrate</w:t>
      </w:r>
      <w:r w:rsidR="00E11E32">
        <w:rPr>
          <w:b/>
          <w:sz w:val="24"/>
          <w:szCs w:val="24"/>
        </w:rPr>
        <w:t>s</w:t>
      </w:r>
      <w:r w:rsidR="0080750B">
        <w:rPr>
          <w:b/>
          <w:sz w:val="24"/>
          <w:szCs w:val="24"/>
        </w:rPr>
        <w:t xml:space="preserve"> the comprehension and application of</w:t>
      </w:r>
      <w:r>
        <w:rPr>
          <w:b/>
          <w:sz w:val="24"/>
          <w:szCs w:val="24"/>
        </w:rPr>
        <w:t xml:space="preserve"> your engineering knowledge</w:t>
      </w:r>
      <w:r w:rsidR="009723D1">
        <w:rPr>
          <w:b/>
          <w:sz w:val="24"/>
          <w:szCs w:val="24"/>
        </w:rPr>
        <w:t xml:space="preserve"> to Washington Accord equivalence</w:t>
      </w:r>
      <w:r>
        <w:rPr>
          <w:b/>
          <w:sz w:val="24"/>
          <w:szCs w:val="24"/>
        </w:rPr>
        <w:t xml:space="preserve">. </w:t>
      </w:r>
    </w:p>
    <w:p w:rsidR="00F815F0" w:rsidRDefault="00F815F0" w:rsidP="001424B8">
      <w:pPr>
        <w:rPr>
          <w:b/>
          <w:sz w:val="24"/>
          <w:szCs w:val="24"/>
        </w:rPr>
      </w:pPr>
    </w:p>
    <w:p w:rsidR="00F815F0" w:rsidRDefault="00E11E32" w:rsidP="001424B8">
      <w:pPr>
        <w:rPr>
          <w:b/>
          <w:sz w:val="24"/>
          <w:szCs w:val="24"/>
        </w:rPr>
      </w:pPr>
      <w:r>
        <w:rPr>
          <w:b/>
          <w:sz w:val="24"/>
          <w:szCs w:val="24"/>
        </w:rPr>
        <w:t>Section</w:t>
      </w:r>
      <w:r w:rsidR="00F815F0">
        <w:rPr>
          <w:b/>
          <w:sz w:val="24"/>
          <w:szCs w:val="24"/>
        </w:rPr>
        <w:t xml:space="preserve"> One</w:t>
      </w:r>
      <w:r w:rsidR="0078600A">
        <w:rPr>
          <w:b/>
          <w:sz w:val="24"/>
          <w:szCs w:val="24"/>
        </w:rPr>
        <w:t xml:space="preserve"> – Instructions and Guidance</w:t>
      </w:r>
    </w:p>
    <w:p w:rsidR="00F815F0" w:rsidRDefault="00F815F0" w:rsidP="006E2FFD">
      <w:pPr>
        <w:tabs>
          <w:tab w:val="left" w:pos="851"/>
        </w:tabs>
        <w:rPr>
          <w:b/>
          <w:sz w:val="24"/>
          <w:szCs w:val="24"/>
        </w:rPr>
      </w:pPr>
    </w:p>
    <w:p w:rsidR="00F815F0" w:rsidRPr="000B104C" w:rsidRDefault="00F815F0" w:rsidP="00AB35D9">
      <w:pPr>
        <w:numPr>
          <w:ilvl w:val="0"/>
          <w:numId w:val="16"/>
        </w:numPr>
        <w:tabs>
          <w:tab w:val="left" w:pos="851"/>
        </w:tabs>
        <w:ind w:hanging="425"/>
        <w:rPr>
          <w:szCs w:val="20"/>
        </w:rPr>
      </w:pPr>
      <w:r w:rsidRPr="000B104C">
        <w:rPr>
          <w:szCs w:val="20"/>
        </w:rPr>
        <w:t xml:space="preserve">Familiarise yourself with the definition of </w:t>
      </w:r>
      <w:r w:rsidR="00D62860">
        <w:rPr>
          <w:szCs w:val="20"/>
        </w:rPr>
        <w:t>‘</w:t>
      </w:r>
      <w:r w:rsidRPr="0095238B">
        <w:rPr>
          <w:i/>
          <w:szCs w:val="20"/>
        </w:rPr>
        <w:t>complex engineering problems</w:t>
      </w:r>
      <w:r w:rsidR="00D62860">
        <w:rPr>
          <w:i/>
          <w:szCs w:val="20"/>
        </w:rPr>
        <w:t>’</w:t>
      </w:r>
      <w:r w:rsidR="00E02AD7">
        <w:rPr>
          <w:szCs w:val="20"/>
        </w:rPr>
        <w:t xml:space="preserve"> (Appendix One)</w:t>
      </w:r>
      <w:r w:rsidRPr="000B104C">
        <w:rPr>
          <w:szCs w:val="20"/>
        </w:rPr>
        <w:t xml:space="preserve"> as you are required to </w:t>
      </w:r>
      <w:r w:rsidR="00E11E32" w:rsidRPr="000B104C">
        <w:rPr>
          <w:szCs w:val="20"/>
        </w:rPr>
        <w:t>demonstrate</w:t>
      </w:r>
      <w:r w:rsidRPr="000B104C">
        <w:rPr>
          <w:szCs w:val="20"/>
        </w:rPr>
        <w:t xml:space="preserve"> you can apply your</w:t>
      </w:r>
      <w:r w:rsidR="00E11E32" w:rsidRPr="000B104C">
        <w:rPr>
          <w:szCs w:val="20"/>
        </w:rPr>
        <w:t xml:space="preserve"> engineering</w:t>
      </w:r>
      <w:r w:rsidRPr="000B104C">
        <w:rPr>
          <w:szCs w:val="20"/>
        </w:rPr>
        <w:t xml:space="preserve"> knowledge to </w:t>
      </w:r>
      <w:r w:rsidR="00E11E32" w:rsidRPr="000B104C">
        <w:rPr>
          <w:szCs w:val="20"/>
        </w:rPr>
        <w:t xml:space="preserve">solve complex engineering problems. </w:t>
      </w:r>
    </w:p>
    <w:p w:rsidR="00E11E32" w:rsidRDefault="00E11E32" w:rsidP="00AB35D9">
      <w:pPr>
        <w:numPr>
          <w:ilvl w:val="0"/>
          <w:numId w:val="16"/>
        </w:numPr>
        <w:tabs>
          <w:tab w:val="left" w:pos="851"/>
        </w:tabs>
        <w:ind w:hanging="425"/>
        <w:rPr>
          <w:szCs w:val="20"/>
        </w:rPr>
      </w:pPr>
      <w:r w:rsidRPr="000B104C">
        <w:rPr>
          <w:szCs w:val="20"/>
        </w:rPr>
        <w:t xml:space="preserve">Identify the </w:t>
      </w:r>
      <w:r w:rsidR="00D62860">
        <w:rPr>
          <w:szCs w:val="20"/>
        </w:rPr>
        <w:t>‘</w:t>
      </w:r>
      <w:r w:rsidRPr="0095238B">
        <w:rPr>
          <w:i/>
          <w:szCs w:val="20"/>
        </w:rPr>
        <w:t>engineering discipline and field</w:t>
      </w:r>
      <w:r w:rsidR="00D62860">
        <w:rPr>
          <w:i/>
          <w:szCs w:val="20"/>
        </w:rPr>
        <w:t>’</w:t>
      </w:r>
      <w:r w:rsidR="00E02AD7">
        <w:rPr>
          <w:szCs w:val="20"/>
        </w:rPr>
        <w:t xml:space="preserve"> (Appendix Two)</w:t>
      </w:r>
      <w:r w:rsidRPr="000B104C">
        <w:rPr>
          <w:szCs w:val="20"/>
        </w:rPr>
        <w:t xml:space="preserve"> you </w:t>
      </w:r>
      <w:r w:rsidR="00D62860">
        <w:rPr>
          <w:szCs w:val="20"/>
        </w:rPr>
        <w:t>will</w:t>
      </w:r>
      <w:r w:rsidRPr="000B104C">
        <w:rPr>
          <w:szCs w:val="20"/>
        </w:rPr>
        <w:t xml:space="preserve"> provide evidence of your </w:t>
      </w:r>
      <w:r w:rsidR="0080750B">
        <w:rPr>
          <w:szCs w:val="20"/>
        </w:rPr>
        <w:t xml:space="preserve">comprehension and application of </w:t>
      </w:r>
      <w:r w:rsidRPr="000B104C">
        <w:rPr>
          <w:szCs w:val="20"/>
        </w:rPr>
        <w:t>engineering knowledge in.</w:t>
      </w:r>
    </w:p>
    <w:p w:rsidR="00C17DB5" w:rsidRPr="000B104C" w:rsidRDefault="00C17DB5" w:rsidP="00AB35D9">
      <w:pPr>
        <w:numPr>
          <w:ilvl w:val="0"/>
          <w:numId w:val="16"/>
        </w:numPr>
        <w:tabs>
          <w:tab w:val="left" w:pos="851"/>
        </w:tabs>
        <w:ind w:hanging="425"/>
        <w:rPr>
          <w:szCs w:val="20"/>
        </w:rPr>
      </w:pPr>
      <w:r>
        <w:rPr>
          <w:szCs w:val="20"/>
        </w:rPr>
        <w:t>The knowledge assessment is based on Washington Accord knowledge profile. This form is designed to capture information to assist the evaluation of your evidence</w:t>
      </w:r>
    </w:p>
    <w:p w:rsidR="00F815F0" w:rsidRDefault="00F815F0" w:rsidP="006E2FFD">
      <w:pPr>
        <w:tabs>
          <w:tab w:val="left" w:pos="851"/>
        </w:tabs>
        <w:rPr>
          <w:b/>
          <w:sz w:val="24"/>
          <w:szCs w:val="24"/>
        </w:rPr>
      </w:pPr>
    </w:p>
    <w:p w:rsidR="005035EF" w:rsidRDefault="00E11E32" w:rsidP="00F25BF4">
      <w:pPr>
        <w:rPr>
          <w:b/>
          <w:sz w:val="24"/>
          <w:szCs w:val="24"/>
        </w:rPr>
      </w:pPr>
      <w:r>
        <w:rPr>
          <w:b/>
          <w:sz w:val="24"/>
          <w:szCs w:val="24"/>
        </w:rPr>
        <w:t>Section</w:t>
      </w:r>
      <w:r w:rsidR="00F815F0">
        <w:rPr>
          <w:b/>
          <w:sz w:val="24"/>
          <w:szCs w:val="24"/>
        </w:rPr>
        <w:t xml:space="preserve"> Two</w:t>
      </w:r>
      <w:r w:rsidR="0078600A">
        <w:rPr>
          <w:b/>
          <w:sz w:val="24"/>
          <w:szCs w:val="24"/>
        </w:rPr>
        <w:t xml:space="preserve"> – Knowledge Profile</w:t>
      </w:r>
    </w:p>
    <w:p w:rsidR="005035EF" w:rsidRDefault="005035EF" w:rsidP="005E17CD">
      <w:pPr>
        <w:rPr>
          <w:b/>
          <w:sz w:val="24"/>
          <w:szCs w:val="24"/>
        </w:rPr>
      </w:pPr>
    </w:p>
    <w:p w:rsidR="00F815F0" w:rsidRDefault="005035EF" w:rsidP="000B104C">
      <w:pPr>
        <w:pStyle w:val="IPENZBulletLevel1"/>
        <w:rPr>
          <w:szCs w:val="20"/>
        </w:rPr>
      </w:pPr>
      <w:r>
        <w:rPr>
          <w:szCs w:val="20"/>
        </w:rPr>
        <w:t>As you do not have a formal engineering qualification that formally benchmarks to a Washington Accord accredited degree, it is essential that you demonstrate that you have acquired an equivalent level of knowledge.</w:t>
      </w:r>
    </w:p>
    <w:p w:rsidR="00EF6209" w:rsidRPr="0013270E" w:rsidRDefault="00C17DB5" w:rsidP="000B104C">
      <w:pPr>
        <w:pStyle w:val="IPENZBulletLevel1"/>
        <w:rPr>
          <w:szCs w:val="20"/>
        </w:rPr>
      </w:pPr>
      <w:r w:rsidRPr="0013270E">
        <w:rPr>
          <w:szCs w:val="20"/>
        </w:rPr>
        <w:t>The Context and performance indicators provide guidance on the evidence to be provided</w:t>
      </w:r>
    </w:p>
    <w:p w:rsidR="00510859" w:rsidRDefault="00510859" w:rsidP="00510859">
      <w:pPr>
        <w:pStyle w:val="IPENZBulletLevel1"/>
        <w:rPr>
          <w:szCs w:val="20"/>
        </w:rPr>
      </w:pPr>
      <w:r w:rsidRPr="00B62732">
        <w:t>Consider each element of the knowledge profile,</w:t>
      </w:r>
      <w:r>
        <w:t xml:space="preserve"> including the context statements and </w:t>
      </w:r>
      <w:r w:rsidRPr="00B62732">
        <w:t xml:space="preserve">performance </w:t>
      </w:r>
      <w:r w:rsidR="00E11E32" w:rsidRPr="00B62732">
        <w:t>indicators</w:t>
      </w:r>
      <w:r w:rsidR="00E11E32">
        <w:t>.</w:t>
      </w:r>
      <w:r w:rsidR="006E2FFD">
        <w:t xml:space="preserve"> </w:t>
      </w:r>
      <w:r w:rsidR="00E11E32">
        <w:t>S</w:t>
      </w:r>
      <w:r w:rsidRPr="00B62732">
        <w:t xml:space="preserve">ummarise key aspects of your knowledge </w:t>
      </w:r>
      <w:r>
        <w:t xml:space="preserve">under each element </w:t>
      </w:r>
      <w:r w:rsidRPr="00B62732">
        <w:t>and how this has been developed through academic study</w:t>
      </w:r>
      <w:r w:rsidRPr="00510859">
        <w:t xml:space="preserve">, </w:t>
      </w:r>
      <w:r w:rsidRPr="00510859">
        <w:rPr>
          <w:szCs w:val="20"/>
        </w:rPr>
        <w:t>on-job learning and/or continuing professional development.</w:t>
      </w:r>
      <w:r w:rsidR="0080750B">
        <w:rPr>
          <w:szCs w:val="20"/>
        </w:rPr>
        <w:t xml:space="preserve"> </w:t>
      </w:r>
      <w:r w:rsidR="009A1C31">
        <w:rPr>
          <w:szCs w:val="20"/>
        </w:rPr>
        <w:t>It is important you use</w:t>
      </w:r>
      <w:r w:rsidR="0080750B">
        <w:rPr>
          <w:szCs w:val="20"/>
        </w:rPr>
        <w:t xml:space="preserve"> the performance indicators and complexity definitions to</w:t>
      </w:r>
      <w:r w:rsidR="009A1C31">
        <w:rPr>
          <w:szCs w:val="20"/>
        </w:rPr>
        <w:t xml:space="preserve"> enable you to</w:t>
      </w:r>
      <w:r w:rsidR="0080750B">
        <w:rPr>
          <w:szCs w:val="20"/>
        </w:rPr>
        <w:t xml:space="preserve"> describe your </w:t>
      </w:r>
      <w:r w:rsidR="009723D1">
        <w:rPr>
          <w:szCs w:val="20"/>
        </w:rPr>
        <w:t xml:space="preserve">knowledge </w:t>
      </w:r>
      <w:r w:rsidR="00175612">
        <w:rPr>
          <w:szCs w:val="20"/>
        </w:rPr>
        <w:t xml:space="preserve">and how it </w:t>
      </w:r>
      <w:r w:rsidR="009723D1">
        <w:rPr>
          <w:szCs w:val="20"/>
        </w:rPr>
        <w:t xml:space="preserve">has been developed. </w:t>
      </w:r>
    </w:p>
    <w:p w:rsidR="00E11E32" w:rsidRDefault="00510859" w:rsidP="00510859">
      <w:pPr>
        <w:pStyle w:val="IPENZBulletLevel1"/>
        <w:rPr>
          <w:rFonts w:cs="Arial"/>
        </w:rPr>
      </w:pPr>
      <w:r w:rsidRPr="005458D1">
        <w:rPr>
          <w:rFonts w:cs="Arial"/>
        </w:rPr>
        <w:t xml:space="preserve">When describing how your educational program contributed to your development, focus on the more advanced pieces of work you did, the knowledge you needed in order to perform that work, and the abilities you needed in order to apply your knowledge in an engineering context. </w:t>
      </w:r>
    </w:p>
    <w:p w:rsidR="0078600A" w:rsidRPr="0078600A" w:rsidRDefault="00E11E32" w:rsidP="0078600A">
      <w:pPr>
        <w:pStyle w:val="IPENZBulletLevel1"/>
        <w:rPr>
          <w:rFonts w:cs="Arial"/>
        </w:rPr>
      </w:pPr>
      <w:r>
        <w:rPr>
          <w:rFonts w:cs="Arial"/>
        </w:rPr>
        <w:t xml:space="preserve">The word document is formatted to allow you </w:t>
      </w:r>
      <w:r w:rsidR="0078600A">
        <w:rPr>
          <w:rFonts w:cs="Arial"/>
        </w:rPr>
        <w:t>expand a</w:t>
      </w:r>
      <w:r>
        <w:rPr>
          <w:rFonts w:cs="Arial"/>
        </w:rPr>
        <w:t xml:space="preserve"> text box if required.</w:t>
      </w:r>
    </w:p>
    <w:p w:rsidR="0078600A" w:rsidRPr="005458D1" w:rsidRDefault="0078600A" w:rsidP="0078600A">
      <w:pPr>
        <w:pStyle w:val="IPENZBulletLevel1"/>
        <w:rPr>
          <w:rFonts w:cs="Arial"/>
        </w:rPr>
      </w:pPr>
      <w:r w:rsidRPr="005458D1">
        <w:rPr>
          <w:rFonts w:cs="Arial"/>
        </w:rPr>
        <w:t xml:space="preserve">Write your material in the first-person using ‘I’ </w:t>
      </w:r>
      <w:r w:rsidR="006E2FFD">
        <w:rPr>
          <w:rFonts w:cs="Arial"/>
        </w:rPr>
        <w:t>or ‘me’ instead of ‘we’ or ‘us’</w:t>
      </w:r>
      <w:r w:rsidRPr="005458D1">
        <w:rPr>
          <w:rFonts w:cs="Arial"/>
        </w:rPr>
        <w:t>. This makes it easy for the assessors to see what your personal contribution was.</w:t>
      </w:r>
    </w:p>
    <w:p w:rsidR="00E11E32" w:rsidRDefault="00E11E32"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E11E32" w:rsidRPr="000B104C" w:rsidRDefault="00510859" w:rsidP="000B104C">
      <w:pPr>
        <w:pStyle w:val="IPENZBulletLevel1"/>
        <w:numPr>
          <w:ilvl w:val="0"/>
          <w:numId w:val="0"/>
        </w:numPr>
        <w:ind w:left="425"/>
        <w:rPr>
          <w:rFonts w:cs="Arial"/>
        </w:rPr>
      </w:pPr>
      <w:r w:rsidRPr="005458D1">
        <w:rPr>
          <w:rFonts w:cs="Arial"/>
        </w:rPr>
        <w:lastRenderedPageBreak/>
        <w:t xml:space="preserve"> </w:t>
      </w:r>
      <w:r w:rsidR="00E11E32">
        <w:rPr>
          <w:b/>
          <w:sz w:val="24"/>
          <w:szCs w:val="24"/>
        </w:rPr>
        <w:t>Section Three</w:t>
      </w:r>
      <w:r w:rsidR="0078600A">
        <w:rPr>
          <w:b/>
          <w:sz w:val="24"/>
          <w:szCs w:val="24"/>
        </w:rPr>
        <w:t xml:space="preserve"> – Evidence of Application of Knowledge</w:t>
      </w:r>
    </w:p>
    <w:p w:rsidR="00E11E32" w:rsidRPr="005458D1" w:rsidRDefault="00E11E32" w:rsidP="000B104C">
      <w:pPr>
        <w:pStyle w:val="IPENZBulletLevel1"/>
        <w:numPr>
          <w:ilvl w:val="0"/>
          <w:numId w:val="0"/>
        </w:numPr>
        <w:ind w:left="425"/>
        <w:rPr>
          <w:rFonts w:cs="Arial"/>
        </w:rPr>
      </w:pPr>
    </w:p>
    <w:p w:rsidR="00F4622D" w:rsidRPr="00B62732" w:rsidRDefault="00E11E32" w:rsidP="00950CEB">
      <w:pPr>
        <w:pStyle w:val="IPENZBulletLevel1"/>
        <w:tabs>
          <w:tab w:val="num" w:pos="0"/>
        </w:tabs>
      </w:pPr>
      <w:r>
        <w:t>D</w:t>
      </w:r>
      <w:r w:rsidR="00510859" w:rsidRPr="00B62732">
        <w:t xml:space="preserve">escribe </w:t>
      </w:r>
      <w:r w:rsidR="00510859" w:rsidRPr="000E6915">
        <w:t>3-4 engineering projects or activities (Work/Study Episodes) that you have been involved with</w:t>
      </w:r>
      <w:r w:rsidR="00510859">
        <w:t xml:space="preserve">, which demonstrate your ability to apply </w:t>
      </w:r>
      <w:r>
        <w:t>your engineering</w:t>
      </w:r>
      <w:r w:rsidRPr="00B62732">
        <w:t xml:space="preserve"> </w:t>
      </w:r>
      <w:r w:rsidR="00510859" w:rsidRPr="00B62732">
        <w:t>knowledge</w:t>
      </w:r>
      <w:r>
        <w:t xml:space="preserve"> to solve complex engineering problems</w:t>
      </w:r>
      <w:r w:rsidR="00510859" w:rsidRPr="00B62732">
        <w:t xml:space="preserve">.  Think of </w:t>
      </w:r>
      <w:r w:rsidR="00510859">
        <w:t>activities</w:t>
      </w:r>
      <w:r w:rsidR="00510859" w:rsidRPr="00B62732">
        <w:t xml:space="preserve"> where you have had to apply a high level of engineering knowledge – such as some analysis that you have done, work you have done in scoping a problem and then developing a solution or design.  What engineering models did you use?  What assumptions were made in the development of the model and how did you test the model was relevant in the way you used it?</w:t>
      </w:r>
    </w:p>
    <w:p w:rsidR="00510859" w:rsidRDefault="00510859" w:rsidP="00510859">
      <w:pPr>
        <w:pStyle w:val="IPENZBulletLevel1"/>
        <w:rPr>
          <w:rFonts w:cs="Arial"/>
        </w:rPr>
      </w:pPr>
      <w:r>
        <w:rPr>
          <w:rFonts w:cs="Arial"/>
        </w:rPr>
        <w:t>For engineers with limited practical experience post-</w:t>
      </w:r>
      <w:r w:rsidR="00C95FA4">
        <w:rPr>
          <w:rFonts w:cs="Arial"/>
        </w:rPr>
        <w:t>graduation,</w:t>
      </w:r>
      <w:r>
        <w:rPr>
          <w:rFonts w:cs="Arial"/>
        </w:rPr>
        <w:t xml:space="preserve"> p</w:t>
      </w:r>
      <w:r w:rsidRPr="005458D1">
        <w:rPr>
          <w:rFonts w:cs="Arial"/>
        </w:rPr>
        <w:t>roject work</w:t>
      </w:r>
      <w:r>
        <w:rPr>
          <w:rFonts w:cs="Arial"/>
        </w:rPr>
        <w:t xml:space="preserve"> undertaken during your study</w:t>
      </w:r>
      <w:r w:rsidRPr="005458D1">
        <w:rPr>
          <w:rFonts w:cs="Arial"/>
        </w:rPr>
        <w:t xml:space="preserve"> is likely to be one of the best ways of illustrating</w:t>
      </w:r>
      <w:r>
        <w:rPr>
          <w:rFonts w:cs="Arial"/>
        </w:rPr>
        <w:t xml:space="preserve"> the application of your knowledge</w:t>
      </w:r>
      <w:r w:rsidRPr="005458D1">
        <w:rPr>
          <w:rFonts w:cs="Arial"/>
        </w:rPr>
        <w:t xml:space="preserve">. As well as projects conducted within university or college, you may </w:t>
      </w:r>
      <w:r>
        <w:rPr>
          <w:rFonts w:cs="Arial"/>
        </w:rPr>
        <w:t xml:space="preserve">be able to draw on </w:t>
      </w:r>
      <w:r w:rsidRPr="005458D1">
        <w:rPr>
          <w:rFonts w:cs="Arial"/>
        </w:rPr>
        <w:t>any industry experience required as part of the educational program.</w:t>
      </w:r>
    </w:p>
    <w:p w:rsidR="0078600A" w:rsidRPr="00F25BF4" w:rsidRDefault="0078600A" w:rsidP="00F25BF4">
      <w:pPr>
        <w:pStyle w:val="IPENZBulletLevel1"/>
        <w:rPr>
          <w:rFonts w:cs="Arial"/>
        </w:rPr>
      </w:pPr>
      <w:r w:rsidRPr="005458D1">
        <w:rPr>
          <w:rFonts w:cs="Arial"/>
        </w:rPr>
        <w:t xml:space="preserve">You </w:t>
      </w:r>
      <w:r w:rsidR="00C17DB5">
        <w:rPr>
          <w:rFonts w:cs="Arial"/>
        </w:rPr>
        <w:t>are</w:t>
      </w:r>
      <w:r w:rsidR="00DA5E18">
        <w:rPr>
          <w:rFonts w:cs="Arial"/>
        </w:rPr>
        <w:t xml:space="preserve"> </w:t>
      </w:r>
      <w:r w:rsidR="00DA5E18" w:rsidRPr="005458D1">
        <w:rPr>
          <w:rFonts w:cs="Arial"/>
        </w:rPr>
        <w:t>required</w:t>
      </w:r>
      <w:r>
        <w:rPr>
          <w:rFonts w:cs="Arial"/>
        </w:rPr>
        <w:t xml:space="preserve"> </w:t>
      </w:r>
      <w:r w:rsidRPr="005458D1">
        <w:rPr>
          <w:rFonts w:cs="Arial"/>
        </w:rPr>
        <w:t>to include actual samples of your work – calculations, analyses or reports that</w:t>
      </w:r>
      <w:r w:rsidR="00DA5E18">
        <w:rPr>
          <w:rFonts w:cs="Arial"/>
        </w:rPr>
        <w:t xml:space="preserve"> you have personally undertaken </w:t>
      </w:r>
      <w:r w:rsidR="00C17DB5">
        <w:rPr>
          <w:rFonts w:cs="Arial"/>
        </w:rPr>
        <w:t xml:space="preserve">- </w:t>
      </w:r>
      <w:r w:rsidR="00DA5E18">
        <w:rPr>
          <w:rFonts w:cs="Arial"/>
        </w:rPr>
        <w:t>to substantiate your work/study episodes.</w:t>
      </w:r>
    </w:p>
    <w:p w:rsidR="00510859" w:rsidRPr="005458D1" w:rsidRDefault="00510859" w:rsidP="00510859">
      <w:pPr>
        <w:pStyle w:val="IPENZBulletLevel1"/>
        <w:rPr>
          <w:rFonts w:cs="Arial"/>
        </w:rPr>
      </w:pPr>
      <w:r w:rsidRPr="005458D1">
        <w:rPr>
          <w:rFonts w:cs="Arial"/>
        </w:rPr>
        <w:t>Write your material in the first-person using ‘I’</w:t>
      </w:r>
      <w:r w:rsidR="006E2FFD">
        <w:rPr>
          <w:rFonts w:cs="Arial"/>
        </w:rPr>
        <w:t xml:space="preserve"> or ‘me’ instead of ‘we’ or ‘us</w:t>
      </w:r>
      <w:r w:rsidRPr="005458D1">
        <w:rPr>
          <w:rFonts w:cs="Arial"/>
        </w:rPr>
        <w:t>. This makes it easy for the assessors to see what your personal contribution was.</w:t>
      </w:r>
    </w:p>
    <w:p w:rsidR="0078600A" w:rsidRDefault="0078600A" w:rsidP="0078600A">
      <w:pPr>
        <w:pStyle w:val="IPENZBulletLevel1"/>
        <w:rPr>
          <w:rFonts w:cs="Arial"/>
        </w:rPr>
      </w:pPr>
      <w:r>
        <w:rPr>
          <w:rFonts w:cs="Arial"/>
        </w:rPr>
        <w:t>The word document is formatted to allow you expand a text box if required.</w:t>
      </w:r>
    </w:p>
    <w:p w:rsidR="0078600A" w:rsidRDefault="0078600A" w:rsidP="000B104C">
      <w:pPr>
        <w:pStyle w:val="IPENZBulletLevel1"/>
        <w:numPr>
          <w:ilvl w:val="0"/>
          <w:numId w:val="0"/>
        </w:numPr>
        <w:ind w:left="425"/>
        <w:rPr>
          <w:rFonts w:cs="Arial"/>
        </w:rPr>
      </w:pPr>
    </w:p>
    <w:p w:rsidR="0078600A" w:rsidRDefault="0078600A" w:rsidP="000B104C">
      <w:pPr>
        <w:pStyle w:val="IPENZBulletLevel1"/>
        <w:numPr>
          <w:ilvl w:val="0"/>
          <w:numId w:val="0"/>
        </w:numPr>
        <w:rPr>
          <w:rFonts w:cs="Arial"/>
          <w:b/>
          <w:sz w:val="24"/>
          <w:szCs w:val="24"/>
        </w:rPr>
      </w:pPr>
      <w:r w:rsidRPr="000B104C">
        <w:rPr>
          <w:rFonts w:cs="Arial"/>
          <w:b/>
          <w:sz w:val="24"/>
          <w:szCs w:val="24"/>
        </w:rPr>
        <w:t>Section Four – Supplementary Evi</w:t>
      </w:r>
      <w:r w:rsidR="00E02AD7">
        <w:rPr>
          <w:rFonts w:cs="Arial"/>
          <w:b/>
          <w:sz w:val="24"/>
          <w:szCs w:val="24"/>
        </w:rPr>
        <w:t>dence</w:t>
      </w:r>
    </w:p>
    <w:p w:rsidR="00E02AD7" w:rsidRDefault="00E02AD7" w:rsidP="000B104C">
      <w:pPr>
        <w:pStyle w:val="IPENZBulletLevel1"/>
        <w:numPr>
          <w:ilvl w:val="0"/>
          <w:numId w:val="0"/>
        </w:numPr>
        <w:rPr>
          <w:rFonts w:cs="Arial"/>
          <w:b/>
          <w:sz w:val="24"/>
          <w:szCs w:val="24"/>
        </w:rPr>
      </w:pPr>
    </w:p>
    <w:p w:rsidR="00E02AD7" w:rsidRPr="005F4C99" w:rsidRDefault="006E2FFD" w:rsidP="00AB35D9">
      <w:pPr>
        <w:pStyle w:val="IPENZBulletLevel1"/>
        <w:numPr>
          <w:ilvl w:val="0"/>
          <w:numId w:val="18"/>
        </w:numPr>
        <w:rPr>
          <w:rFonts w:cs="Arial"/>
          <w:szCs w:val="20"/>
        </w:rPr>
      </w:pPr>
      <w:r>
        <w:rPr>
          <w:rFonts w:cs="Arial"/>
          <w:szCs w:val="20"/>
        </w:rPr>
        <w:t xml:space="preserve">  </w:t>
      </w:r>
      <w:r w:rsidR="00E02AD7" w:rsidRPr="000B104C">
        <w:rPr>
          <w:rFonts w:cs="Arial"/>
          <w:szCs w:val="20"/>
        </w:rPr>
        <w:t xml:space="preserve">You are required to submit a certified copy of your academic </w:t>
      </w:r>
      <w:r w:rsidR="00E02AD7">
        <w:rPr>
          <w:rFonts w:cs="Arial"/>
          <w:szCs w:val="20"/>
        </w:rPr>
        <w:t>transcript</w:t>
      </w:r>
      <w:r>
        <w:rPr>
          <w:rFonts w:cs="Arial"/>
          <w:szCs w:val="20"/>
        </w:rPr>
        <w:t>(s)</w:t>
      </w:r>
      <w:r w:rsidR="00E02AD7">
        <w:rPr>
          <w:rFonts w:cs="Arial"/>
          <w:szCs w:val="20"/>
        </w:rPr>
        <w:t xml:space="preserve"> (formal record of        papers taken and grades received) if you have not submitted to IPENZ already. </w:t>
      </w:r>
    </w:p>
    <w:p w:rsidR="005035EF" w:rsidRDefault="005035EF" w:rsidP="005E17CD">
      <w:pPr>
        <w:pStyle w:val="IPENZBulletLevel1"/>
      </w:pPr>
      <w:r>
        <w:t>Summarise your work history but include a representative sample of specific engineering projects or activities that evidence the development or application of the knowledge profile.</w:t>
      </w:r>
    </w:p>
    <w:p w:rsidR="00906729" w:rsidRDefault="00184101" w:rsidP="00505554">
      <w:pPr>
        <w:pStyle w:val="IPENZBulletLevel1"/>
      </w:pPr>
      <w:r>
        <w:t xml:space="preserve">Rather than </w:t>
      </w:r>
      <w:r w:rsidR="00906729">
        <w:t xml:space="preserve">listing </w:t>
      </w:r>
      <w:r>
        <w:t xml:space="preserve">all </w:t>
      </w:r>
      <w:r w:rsidR="00906729">
        <w:t xml:space="preserve">your CPD activities, provide details </w:t>
      </w:r>
      <w:r>
        <w:t>of those</w:t>
      </w:r>
      <w:r w:rsidR="00906729">
        <w:t xml:space="preserve"> activities </w:t>
      </w:r>
      <w:r>
        <w:t xml:space="preserve">that </w:t>
      </w:r>
      <w:r w:rsidR="00906729">
        <w:t xml:space="preserve">have extended your professional engineering knowledge in your discipline and field and have assisted you to develop the knowledge profile of a professional engineer. </w:t>
      </w:r>
      <w:r w:rsidR="00BC5B07">
        <w:t>A summary of all relevant activities – including those going beyond the most recent 6 years - will assist knowledge assessors in assessing your engineering knowledge.</w:t>
      </w:r>
      <w:r w:rsidR="009723D1">
        <w:t xml:space="preserve"> Assessors will be looking for how </w:t>
      </w:r>
      <w:r w:rsidR="00C17DB5">
        <w:t>any</w:t>
      </w:r>
      <w:r w:rsidR="009723D1">
        <w:t xml:space="preserve"> gap between your qualification and a Washington Accord qualification has been bridged by your CPD. </w:t>
      </w:r>
    </w:p>
    <w:p w:rsidR="00632284" w:rsidRDefault="00632284" w:rsidP="00632284">
      <w:pPr>
        <w:pStyle w:val="IPENZBulletLevel1"/>
        <w:rPr>
          <w:rFonts w:cs="Arial"/>
        </w:rPr>
      </w:pPr>
      <w:r>
        <w:rPr>
          <w:rFonts w:cs="Arial"/>
        </w:rPr>
        <w:t>The word document is formatted to allow you expand a text box if required.</w:t>
      </w:r>
    </w:p>
    <w:p w:rsidR="00E02AD7" w:rsidRDefault="00E02AD7" w:rsidP="000B104C">
      <w:pPr>
        <w:pStyle w:val="IPENZBulletLevel1"/>
        <w:numPr>
          <w:ilvl w:val="0"/>
          <w:numId w:val="0"/>
        </w:numPr>
        <w:ind w:left="850"/>
      </w:pPr>
    </w:p>
    <w:p w:rsidR="00906729" w:rsidRDefault="00E02AD7" w:rsidP="000B104C">
      <w:pPr>
        <w:pStyle w:val="IPENZBulletLevel1"/>
        <w:numPr>
          <w:ilvl w:val="0"/>
          <w:numId w:val="0"/>
        </w:numPr>
        <w:rPr>
          <w:b/>
          <w:sz w:val="24"/>
          <w:szCs w:val="24"/>
        </w:rPr>
      </w:pPr>
      <w:r w:rsidRPr="000B104C">
        <w:rPr>
          <w:b/>
          <w:sz w:val="24"/>
          <w:szCs w:val="24"/>
        </w:rPr>
        <w:t xml:space="preserve">Section Five </w:t>
      </w:r>
      <w:r>
        <w:rPr>
          <w:b/>
          <w:sz w:val="24"/>
          <w:szCs w:val="24"/>
        </w:rPr>
        <w:t>–</w:t>
      </w:r>
      <w:r w:rsidRPr="000B104C">
        <w:rPr>
          <w:b/>
          <w:sz w:val="24"/>
          <w:szCs w:val="24"/>
        </w:rPr>
        <w:t xml:space="preserve"> Payment</w:t>
      </w:r>
    </w:p>
    <w:p w:rsidR="00E02AD7" w:rsidRPr="000B104C" w:rsidRDefault="00E02AD7" w:rsidP="000B104C">
      <w:pPr>
        <w:pStyle w:val="IPENZBulletLevel1"/>
        <w:numPr>
          <w:ilvl w:val="0"/>
          <w:numId w:val="0"/>
        </w:numPr>
        <w:rPr>
          <w:b/>
          <w:sz w:val="24"/>
          <w:szCs w:val="24"/>
        </w:rPr>
      </w:pPr>
    </w:p>
    <w:p w:rsidR="009727B1" w:rsidRPr="0095238B" w:rsidRDefault="009727B1" w:rsidP="00C0188B">
      <w:pPr>
        <w:pStyle w:val="IPENZBulletLevel1"/>
      </w:pPr>
      <w:r>
        <w:t xml:space="preserve">The fee for a knowledge assessment is </w:t>
      </w:r>
      <w:r w:rsidRPr="000B104C">
        <w:rPr>
          <w:szCs w:val="20"/>
        </w:rPr>
        <w:t>NZ$1,351.25</w:t>
      </w:r>
      <w:r w:rsidR="004815B8">
        <w:rPr>
          <w:szCs w:val="20"/>
        </w:rPr>
        <w:t xml:space="preserve"> GST incl</w:t>
      </w:r>
      <w:r>
        <w:rPr>
          <w:szCs w:val="20"/>
        </w:rPr>
        <w:t xml:space="preserve">. Please complete your credit card details. </w:t>
      </w:r>
    </w:p>
    <w:p w:rsidR="009727B1" w:rsidRPr="00510859" w:rsidRDefault="009727B1" w:rsidP="00C0188B">
      <w:pPr>
        <w:pStyle w:val="IPENZBulletLevel1"/>
      </w:pPr>
      <w:r>
        <w:rPr>
          <w:szCs w:val="20"/>
        </w:rPr>
        <w:t>Send all documentation to address</w:t>
      </w:r>
      <w:r w:rsidR="00632284">
        <w:rPr>
          <w:szCs w:val="20"/>
        </w:rPr>
        <w:t xml:space="preserve"> advised</w:t>
      </w:r>
      <w:r>
        <w:rPr>
          <w:szCs w:val="20"/>
        </w:rPr>
        <w:t xml:space="preserve"> </w:t>
      </w:r>
    </w:p>
    <w:p w:rsidR="0078600A" w:rsidRDefault="0078600A"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78600A" w:rsidRPr="006E2FFD" w:rsidRDefault="00632284" w:rsidP="000B104C">
      <w:pPr>
        <w:pStyle w:val="IPENZBodyText"/>
        <w:rPr>
          <w:b/>
          <w:sz w:val="28"/>
          <w:szCs w:val="28"/>
        </w:rPr>
      </w:pPr>
      <w:r w:rsidRPr="000B104C">
        <w:rPr>
          <w:b/>
          <w:sz w:val="28"/>
          <w:szCs w:val="28"/>
        </w:rPr>
        <w:lastRenderedPageBreak/>
        <w:t>What happens next?</w:t>
      </w:r>
    </w:p>
    <w:p w:rsidR="0078600A" w:rsidRDefault="0078600A" w:rsidP="000B104C">
      <w:pPr>
        <w:pStyle w:val="IPENZBodyText"/>
      </w:pPr>
      <w:r>
        <w:t>The kn</w:t>
      </w:r>
      <w:r w:rsidR="00632284">
        <w:t>owledge assessor will review your portfolio</w:t>
      </w:r>
      <w:r>
        <w:t xml:space="preserve"> of evidence to determine the need for further challenge tests. This </w:t>
      </w:r>
      <w:r w:rsidR="004D4E79">
        <w:t>will involve an interactive assessment, that you will need to make yourself available for, either via tele or video conference and may also</w:t>
      </w:r>
      <w:r>
        <w:t xml:space="preserve"> involve a series of challenge tests that may include one or a combination of:</w:t>
      </w:r>
    </w:p>
    <w:p w:rsidR="0078600A" w:rsidRDefault="0078600A" w:rsidP="00AB35D9">
      <w:pPr>
        <w:pStyle w:val="IPENZBodyText"/>
        <w:numPr>
          <w:ilvl w:val="0"/>
          <w:numId w:val="17"/>
        </w:numPr>
      </w:pPr>
      <w:r>
        <w:t>an oral and/or written examination</w:t>
      </w:r>
    </w:p>
    <w:p w:rsidR="0078600A" w:rsidRDefault="0078600A" w:rsidP="00AB35D9">
      <w:pPr>
        <w:pStyle w:val="IPENZBodyText"/>
        <w:numPr>
          <w:ilvl w:val="0"/>
          <w:numId w:val="17"/>
        </w:numPr>
      </w:pPr>
      <w:r>
        <w:t>a work simulation</w:t>
      </w:r>
    </w:p>
    <w:p w:rsidR="0078600A" w:rsidRPr="00F25BF4" w:rsidRDefault="0078600A" w:rsidP="00AB35D9">
      <w:pPr>
        <w:pStyle w:val="IPENZBodyText"/>
        <w:numPr>
          <w:ilvl w:val="0"/>
          <w:numId w:val="17"/>
        </w:numPr>
      </w:pPr>
      <w:r>
        <w:t>a case study</w:t>
      </w:r>
    </w:p>
    <w:p w:rsidR="00632284" w:rsidRPr="00950CEB" w:rsidRDefault="00632284" w:rsidP="000B104C">
      <w:pPr>
        <w:pStyle w:val="IPENZBodyText"/>
      </w:pPr>
      <w:r>
        <w:t>Your knowledge assessor will be in touch with you to discuss the next steps.</w:t>
      </w:r>
    </w:p>
    <w:p w:rsidR="004B5569" w:rsidRPr="00510859" w:rsidRDefault="00045247" w:rsidP="000B104C">
      <w:pPr>
        <w:pStyle w:val="IPENZHeading1"/>
        <w:numPr>
          <w:ilvl w:val="0"/>
          <w:numId w:val="0"/>
        </w:numPr>
      </w:pPr>
      <w:r>
        <w:rPr>
          <w:rFonts w:cs="Arial"/>
        </w:rPr>
        <w:br w:type="page"/>
      </w:r>
      <w:bookmarkStart w:id="0" w:name="Bio"/>
      <w:bookmarkStart w:id="1" w:name="Building"/>
      <w:bookmarkStart w:id="2" w:name="BuildingServices"/>
      <w:bookmarkStart w:id="3" w:name="Software"/>
      <w:bookmarkStart w:id="4" w:name="SoftwareEngineering"/>
      <w:bookmarkStart w:id="5" w:name="TelecommunicationsEngineering"/>
      <w:bookmarkStart w:id="6" w:name="ElectronicEngineering"/>
      <w:bookmarkEnd w:id="0"/>
      <w:bookmarkEnd w:id="1"/>
      <w:bookmarkEnd w:id="2"/>
      <w:bookmarkEnd w:id="3"/>
      <w:bookmarkEnd w:id="4"/>
      <w:bookmarkEnd w:id="5"/>
      <w:bookmarkEnd w:id="6"/>
      <w:r w:rsidR="00510859" w:rsidRPr="00510859">
        <w:lastRenderedPageBreak/>
        <w:t xml:space="preserve">Section </w:t>
      </w:r>
      <w:r w:rsidR="00510859" w:rsidRPr="000B104C">
        <w:t>Two</w:t>
      </w:r>
      <w:r w:rsidR="00D052DD">
        <w:t xml:space="preserve"> – Knowledge Profile</w:t>
      </w:r>
    </w:p>
    <w:p w:rsidR="00510859" w:rsidRPr="002C21B2" w:rsidRDefault="00510859" w:rsidP="004B5569"/>
    <w:tbl>
      <w:tblPr>
        <w:tblW w:w="5843" w:type="pct"/>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99"/>
        <w:gridCol w:w="901"/>
      </w:tblGrid>
      <w:tr w:rsidR="00505554" w:rsidRPr="005458D1" w:rsidTr="008013D2">
        <w:trPr>
          <w:trHeight w:val="1383"/>
        </w:trPr>
        <w:tc>
          <w:tcPr>
            <w:tcW w:w="5000" w:type="pct"/>
            <w:gridSpan w:val="2"/>
            <w:shd w:val="clear" w:color="auto" w:fill="D9D9D9"/>
            <w:vAlign w:val="center"/>
          </w:tcPr>
          <w:p w:rsidR="00505554" w:rsidRPr="005458D1" w:rsidRDefault="00505554" w:rsidP="00505554">
            <w:pPr>
              <w:pStyle w:val="IPENZLevel2Heading"/>
            </w:pPr>
            <w:r w:rsidRPr="005458D1">
              <w:t xml:space="preserve">Element One </w:t>
            </w:r>
          </w:p>
          <w:p w:rsidR="00505554" w:rsidRPr="005458D1" w:rsidRDefault="00505554" w:rsidP="00505554">
            <w:pPr>
              <w:pStyle w:val="IPENZNormal"/>
              <w:spacing w:before="120"/>
              <w:rPr>
                <w:rFonts w:cs="Arial"/>
                <w:b/>
              </w:rPr>
            </w:pPr>
            <w:r w:rsidRPr="005458D1">
              <w:rPr>
                <w:rFonts w:cs="Arial"/>
                <w:b/>
              </w:rPr>
              <w:t xml:space="preserve">A systematic, theory-based understanding of the </w:t>
            </w:r>
            <w:r w:rsidRPr="005458D1">
              <w:rPr>
                <w:rFonts w:cs="Arial"/>
                <w:b/>
                <w:bCs/>
              </w:rPr>
              <w:t xml:space="preserve">natural sciences </w:t>
            </w:r>
            <w:r w:rsidRPr="005458D1">
              <w:rPr>
                <w:rFonts w:cs="Arial"/>
                <w:b/>
              </w:rPr>
              <w:t xml:space="preserve">applicable to </w:t>
            </w:r>
            <w:r>
              <w:rPr>
                <w:rFonts w:cs="Arial"/>
                <w:b/>
              </w:rPr>
              <w:t xml:space="preserve">your </w:t>
            </w:r>
            <w:r w:rsidRPr="005458D1">
              <w:rPr>
                <w:rFonts w:cs="Arial"/>
                <w:b/>
              </w:rPr>
              <w:t>discipline (e.g. calculus-based physics)</w:t>
            </w:r>
          </w:p>
          <w:p w:rsidR="00505554" w:rsidRPr="00CD6239" w:rsidRDefault="00505554" w:rsidP="007C4E98">
            <w:pPr>
              <w:pStyle w:val="IPENZBulletLevel1"/>
              <w:numPr>
                <w:ilvl w:val="0"/>
                <w:numId w:val="0"/>
              </w:numPr>
              <w:rPr>
                <w:rFonts w:cs="Arial"/>
                <w:b/>
                <w:szCs w:val="20"/>
              </w:rPr>
            </w:pPr>
          </w:p>
        </w:tc>
      </w:tr>
      <w:tr w:rsidR="00505554" w:rsidRPr="005458D1" w:rsidTr="008013D2">
        <w:trPr>
          <w:trHeight w:val="1383"/>
        </w:trPr>
        <w:tc>
          <w:tcPr>
            <w:tcW w:w="5000" w:type="pct"/>
            <w:gridSpan w:val="2"/>
            <w:vAlign w:val="center"/>
          </w:tcPr>
          <w:p w:rsidR="00505554" w:rsidRPr="00CD6239" w:rsidRDefault="00505554" w:rsidP="007C4E98">
            <w:pPr>
              <w:pStyle w:val="IPENZBulletLevel1"/>
              <w:numPr>
                <w:ilvl w:val="0"/>
                <w:numId w:val="0"/>
              </w:numPr>
              <w:rPr>
                <w:rFonts w:cs="Arial"/>
                <w:b/>
                <w:szCs w:val="20"/>
              </w:rPr>
            </w:pPr>
            <w:r w:rsidRPr="00CD6239">
              <w:rPr>
                <w:rFonts w:cs="Arial"/>
                <w:b/>
                <w:szCs w:val="20"/>
              </w:rPr>
              <w:t>Context</w:t>
            </w:r>
          </w:p>
          <w:p w:rsidR="00505554" w:rsidRPr="00D052DD" w:rsidRDefault="00505554" w:rsidP="007C4E98">
            <w:pPr>
              <w:pStyle w:val="IPENZBulletLevel1"/>
              <w:numPr>
                <w:ilvl w:val="0"/>
                <w:numId w:val="0"/>
              </w:numPr>
              <w:rPr>
                <w:szCs w:val="20"/>
              </w:rPr>
            </w:pPr>
            <w:r w:rsidRPr="00D052DD">
              <w:rPr>
                <w:szCs w:val="20"/>
              </w:rPr>
              <w:t xml:space="preserve">All engineering fields are </w:t>
            </w:r>
            <w:r w:rsidR="00631005" w:rsidRPr="00D052DD">
              <w:rPr>
                <w:szCs w:val="20"/>
              </w:rPr>
              <w:t xml:space="preserve">rooted </w:t>
            </w:r>
            <w:r w:rsidR="00631005">
              <w:rPr>
                <w:szCs w:val="20"/>
              </w:rPr>
              <w:t>in</w:t>
            </w:r>
            <w:r w:rsidRPr="00D052DD">
              <w:rPr>
                <w:szCs w:val="20"/>
              </w:rPr>
              <w:t xml:space="preserve"> one or more of the natural sciences. In a broad context, natural science is separated into physical and biological sciences. Physical sciences include chemistry, calculus-based physics, astronomy, geology, geomorphology, and hydrology. Biological sciences involve living systems and include biology, physiology, microbiology, and ecology.</w:t>
            </w:r>
          </w:p>
          <w:p w:rsidR="00505554" w:rsidRDefault="00505554" w:rsidP="007C4E98">
            <w:pPr>
              <w:pStyle w:val="IPENZBulletLevel1"/>
              <w:numPr>
                <w:ilvl w:val="0"/>
                <w:numId w:val="0"/>
              </w:numPr>
              <w:rPr>
                <w:szCs w:val="20"/>
              </w:rPr>
            </w:pPr>
            <w:r w:rsidRPr="00D052DD">
              <w:rPr>
                <w:szCs w:val="20"/>
              </w:rPr>
              <w:t>Washington Accord graduates are expected to be able to apply this</w:t>
            </w:r>
            <w:r>
              <w:rPr>
                <w:szCs w:val="20"/>
              </w:rPr>
              <w:t xml:space="preserve"> </w:t>
            </w:r>
            <w:r w:rsidRPr="00D052DD">
              <w:rPr>
                <w:szCs w:val="20"/>
              </w:rPr>
              <w:t xml:space="preserve">knowledge of the natural sciences to solve complex engineering </w:t>
            </w:r>
            <w:r w:rsidR="00076E61" w:rsidRPr="00D052DD">
              <w:rPr>
                <w:szCs w:val="20"/>
              </w:rPr>
              <w:t>problems</w:t>
            </w:r>
            <w:r w:rsidR="00076E61">
              <w:rPr>
                <w:szCs w:val="20"/>
              </w:rPr>
              <w:t xml:space="preserve"> </w:t>
            </w:r>
            <w:r w:rsidR="00076E61" w:rsidRPr="00D052DD">
              <w:rPr>
                <w:szCs w:val="20"/>
              </w:rPr>
              <w:t>in</w:t>
            </w:r>
            <w:r w:rsidRPr="00D052DD">
              <w:rPr>
                <w:szCs w:val="20"/>
              </w:rPr>
              <w:t xml:space="preserve"> their discipline.</w:t>
            </w:r>
          </w:p>
          <w:p w:rsidR="00505554" w:rsidRPr="005458D1" w:rsidRDefault="00505554" w:rsidP="007C4E98">
            <w:pPr>
              <w:pStyle w:val="IPENZBulletLevel1"/>
              <w:numPr>
                <w:ilvl w:val="0"/>
                <w:numId w:val="0"/>
              </w:numPr>
              <w:rPr>
                <w:rFonts w:cs="Arial"/>
                <w:szCs w:val="20"/>
              </w:rPr>
            </w:pPr>
          </w:p>
        </w:tc>
      </w:tr>
      <w:tr w:rsidR="00505554" w:rsidRPr="005458D1" w:rsidTr="008013D2">
        <w:trPr>
          <w:trHeight w:val="2889"/>
        </w:trPr>
        <w:tc>
          <w:tcPr>
            <w:tcW w:w="5000" w:type="pct"/>
            <w:gridSpan w:val="2"/>
            <w:vAlign w:val="center"/>
          </w:tcPr>
          <w:p w:rsidR="00505554" w:rsidRPr="005458D1" w:rsidRDefault="00505554" w:rsidP="007C4E98">
            <w:pPr>
              <w:pStyle w:val="IPENZLevel3Heading"/>
            </w:pPr>
            <w:r w:rsidRPr="005458D1">
              <w:t>Performance Indicators</w:t>
            </w:r>
          </w:p>
          <w:p w:rsidR="00505554" w:rsidRPr="005458D1" w:rsidRDefault="00505554" w:rsidP="007C4E98">
            <w:pPr>
              <w:pStyle w:val="IPENZBulletLevel1"/>
              <w:jc w:val="left"/>
              <w:rPr>
                <w:rFonts w:cs="Arial"/>
                <w:szCs w:val="20"/>
              </w:rPr>
            </w:pPr>
            <w:r w:rsidRPr="005458D1">
              <w:rPr>
                <w:rFonts w:cs="Arial"/>
                <w:szCs w:val="20"/>
              </w:rPr>
              <w:t>Fundamental quantitative knowledge underpinning nature and its phenomena.</w:t>
            </w:r>
          </w:p>
          <w:p w:rsidR="00505554" w:rsidRPr="008425ED" w:rsidRDefault="00505554" w:rsidP="007C4E98">
            <w:pPr>
              <w:pStyle w:val="IPENZBulletLevel1"/>
              <w:rPr>
                <w:b/>
              </w:rPr>
            </w:pPr>
            <w:r w:rsidRPr="005458D1">
              <w:t>Knowledge of the physical world including physics, chemistry</w:t>
            </w:r>
            <w:r>
              <w:t xml:space="preserve"> and other areas of physical or biological science</w:t>
            </w:r>
            <w:r w:rsidRPr="005458D1">
              <w:t xml:space="preserve"> </w:t>
            </w:r>
            <w:r>
              <w:t>relevant to your discipline</w:t>
            </w:r>
          </w:p>
          <w:p w:rsidR="00505554" w:rsidRDefault="00505554" w:rsidP="007C4E98">
            <w:pPr>
              <w:pStyle w:val="IPENZBulletLevel1"/>
            </w:pPr>
            <w:r w:rsidRPr="00CD6239">
              <w:t>Knowledge of key concepts of the scientific method and other inquiry and problem-solving processes;</w:t>
            </w:r>
          </w:p>
          <w:p w:rsidR="00505554" w:rsidRPr="00E815FA" w:rsidRDefault="00505554" w:rsidP="003549E1">
            <w:pPr>
              <w:pStyle w:val="IPENZBulletLevel1"/>
            </w:pPr>
            <w:r>
              <w:t>A</w:t>
            </w:r>
            <w:r w:rsidRPr="00CE60CF">
              <w:t xml:space="preserve">pplication of </w:t>
            </w:r>
            <w:r>
              <w:t>knowledge from one or more of the natural sciences</w:t>
            </w:r>
            <w:r w:rsidRPr="00CE60CF">
              <w:t xml:space="preserve"> to </w:t>
            </w:r>
            <w:r>
              <w:t>the solution of</w:t>
            </w:r>
            <w:r w:rsidRPr="00CE60CF">
              <w:t xml:space="preserve"> complex engineering problems</w:t>
            </w:r>
            <w:r>
              <w:t xml:space="preserve"> </w:t>
            </w:r>
            <w:r>
              <w:rPr>
                <w:rFonts w:cs="Arial"/>
              </w:rPr>
              <w:t>relevant to your discipline</w:t>
            </w:r>
            <w:r>
              <w:t>.</w:t>
            </w:r>
          </w:p>
        </w:tc>
      </w:tr>
      <w:tr w:rsidR="004209D5" w:rsidRPr="005458D1" w:rsidTr="008013D2">
        <w:trPr>
          <w:trHeight w:val="6374"/>
        </w:trPr>
        <w:tc>
          <w:tcPr>
            <w:tcW w:w="4583" w:type="pct"/>
          </w:tcPr>
          <w:p w:rsidR="004209D5" w:rsidRPr="00BB7AAD" w:rsidRDefault="004209D5" w:rsidP="00631005">
            <w:pPr>
              <w:pStyle w:val="IPENZLevel3Heading"/>
              <w:rPr>
                <w:sz w:val="20"/>
                <w:szCs w:val="20"/>
              </w:rPr>
            </w:pPr>
            <w:r w:rsidRPr="00BB7AAD">
              <w:rPr>
                <w:sz w:val="20"/>
                <w:szCs w:val="20"/>
              </w:rPr>
              <w:t>Summarise your knowledge of the natural sciences relevant to your discipline and how it has been developed through formal study, on-job learning and/or continuing professional development.</w:t>
            </w:r>
            <w:r w:rsidR="009723D1">
              <w:rPr>
                <w:sz w:val="20"/>
                <w:szCs w:val="20"/>
              </w:rPr>
              <w:t xml:space="preserve"> </w:t>
            </w:r>
          </w:p>
          <w:p w:rsidR="004209D5" w:rsidRDefault="004209D5" w:rsidP="00DA5E18">
            <w:pPr>
              <w:pStyle w:val="IPENZLevel3Heading"/>
              <w:rPr>
                <w:b w:val="0"/>
                <w:sz w:val="20"/>
                <w:szCs w:val="20"/>
              </w:rPr>
            </w:pPr>
            <w:r w:rsidRPr="00BB7AAD">
              <w:rPr>
                <w:b w:val="0"/>
                <w:sz w:val="20"/>
                <w:szCs w:val="20"/>
              </w:rPr>
              <w:t>Note:  please cross reference to your academic transcript(s) and continuing professional development records, as appropriate.</w:t>
            </w:r>
          </w:p>
          <w:p w:rsidR="00513607" w:rsidRDefault="00513607" w:rsidP="00513607">
            <w:pPr>
              <w:pStyle w:val="IPENZBodyText"/>
            </w:pPr>
            <w:r>
              <w:t xml:space="preserve">In this section, I will </w:t>
            </w:r>
            <w:r w:rsidR="00451179">
              <w:t xml:space="preserve">go through </w:t>
            </w:r>
            <w:r>
              <w:t xml:space="preserve">the </w:t>
            </w:r>
            <w:r w:rsidR="00451179">
              <w:t xml:space="preserve">knowledge of physical </w:t>
            </w:r>
            <w:r>
              <w:t>sciences</w:t>
            </w:r>
            <w:r w:rsidR="00451179">
              <w:t>, that</w:t>
            </w:r>
            <w:r>
              <w:t xml:space="preserve"> I learned </w:t>
            </w:r>
            <w:r w:rsidR="00451179">
              <w:t xml:space="preserve">through my Engineering discipline </w:t>
            </w:r>
            <w:r>
              <w:t xml:space="preserve">and </w:t>
            </w:r>
            <w:r w:rsidR="00001622">
              <w:t xml:space="preserve">I will explain, </w:t>
            </w:r>
            <w:r>
              <w:t xml:space="preserve">how I was </w:t>
            </w:r>
            <w:r w:rsidR="00001622">
              <w:t xml:space="preserve">able to </w:t>
            </w:r>
            <w:r>
              <w:t>develop my knowledge and skills to understand the application and use of these sciences. The sciences that I studied were the building blocks for what came next</w:t>
            </w:r>
            <w:r w:rsidR="00001622">
              <w:t xml:space="preserve"> in my career</w:t>
            </w:r>
            <w:r w:rsidR="004F6677">
              <w:t xml:space="preserve">. I will </w:t>
            </w:r>
            <w:r w:rsidR="00001622">
              <w:t>c</w:t>
            </w:r>
            <w:r w:rsidR="004F6677">
              <w:t>o-relate</w:t>
            </w:r>
            <w:r>
              <w:t xml:space="preserve"> the courses </w:t>
            </w:r>
            <w:r w:rsidR="00001622">
              <w:t>with</w:t>
            </w:r>
            <w:r>
              <w:t xml:space="preserve"> the applications of </w:t>
            </w:r>
            <w:r w:rsidR="00270181">
              <w:t>sciences</w:t>
            </w:r>
            <w:r>
              <w:t xml:space="preserve"> as well as the systems</w:t>
            </w:r>
            <w:r w:rsidR="004F6677">
              <w:t>,</w:t>
            </w:r>
            <w:r>
              <w:t xml:space="preserve"> which are the basic of the current systems in my field of Engineering.</w:t>
            </w:r>
          </w:p>
          <w:p w:rsidR="00270181" w:rsidRDefault="00270181" w:rsidP="00513607">
            <w:pPr>
              <w:pStyle w:val="IPENZBodyText"/>
            </w:pPr>
            <w:r>
              <w:t xml:space="preserve">I studied 4 courses of physics and 4 courses of mathematics in the first year of my Engineering study period in the University. In mathematics, I studied Algebra, Geometry, Matrices, Trigonometry, Logarithms, Exponentials, Integral &amp; Differential calculus and Differential equations. This helped me solve, analyse and understand the problems in </w:t>
            </w:r>
            <w:r w:rsidR="004F6677">
              <w:t>my career in</w:t>
            </w:r>
            <w:r w:rsidR="00F5770F">
              <w:t xml:space="preserve"> </w:t>
            </w:r>
            <w:r w:rsidR="00F5770F" w:rsidRPr="00F5770F">
              <w:rPr>
                <w:u w:val="single"/>
              </w:rPr>
              <w:t>software application building, creating statistics of the software applications, software testing (Boundary value analysis)</w:t>
            </w:r>
            <w:r w:rsidR="00F5770F">
              <w:t xml:space="preserve"> etc</w:t>
            </w:r>
            <w:proofErr w:type="gramStart"/>
            <w:r w:rsidR="00F5770F">
              <w:t>..</w:t>
            </w:r>
            <w:proofErr w:type="gramEnd"/>
          </w:p>
          <w:p w:rsidR="002E6C02" w:rsidRDefault="00F5770F" w:rsidP="002E6C02">
            <w:pPr>
              <w:pStyle w:val="IPENZBodyText"/>
            </w:pPr>
            <w:r>
              <w:t xml:space="preserve">While developing my mathematical knowledge and skills, I </w:t>
            </w:r>
            <w:r w:rsidR="004F6677">
              <w:t>was also</w:t>
            </w:r>
            <w:r>
              <w:t xml:space="preserve"> learning Physics. I studied Thermodynamics, Engineering Mechanics, Mechanics of solids, Fluid Mechanics, Dynamics including laws of motion</w:t>
            </w:r>
            <w:r w:rsidR="002E6C02">
              <w:t xml:space="preserve"> in my Engineering courses.</w:t>
            </w:r>
          </w:p>
          <w:p w:rsidR="00B02BDF" w:rsidRPr="00B02BDF" w:rsidRDefault="002E6C02" w:rsidP="002E6C02">
            <w:pPr>
              <w:pStyle w:val="IPENZBodyText"/>
            </w:pPr>
            <w:r>
              <w:t>By studying physical sciences, it helped me in implementing following tasks in my career. Some of the tasks co-relating physical sciences are -</w:t>
            </w:r>
          </w:p>
          <w:p w:rsidR="004209D5" w:rsidRDefault="0045164A" w:rsidP="00AB35D9">
            <w:pPr>
              <w:pStyle w:val="IPENZLevel3Heading"/>
              <w:numPr>
                <w:ilvl w:val="0"/>
                <w:numId w:val="20"/>
              </w:numPr>
              <w:rPr>
                <w:sz w:val="20"/>
                <w:szCs w:val="20"/>
              </w:rPr>
            </w:pPr>
            <w:r>
              <w:rPr>
                <w:sz w:val="20"/>
                <w:szCs w:val="20"/>
              </w:rPr>
              <w:t>C</w:t>
            </w:r>
            <w:r w:rsidRPr="0045164A">
              <w:rPr>
                <w:sz w:val="20"/>
                <w:szCs w:val="20"/>
              </w:rPr>
              <w:t>omparison of the performance of various algorithms and the complexity of various problems</w:t>
            </w:r>
            <w:r>
              <w:rPr>
                <w:sz w:val="20"/>
                <w:szCs w:val="20"/>
              </w:rPr>
              <w:t xml:space="preserve"> using O notation. O notation relies on the </w:t>
            </w:r>
            <w:r w:rsidRPr="0045164A">
              <w:rPr>
                <w:sz w:val="20"/>
                <w:szCs w:val="20"/>
              </w:rPr>
              <w:t xml:space="preserve">idea of the limits of ratios of functions as a variable </w:t>
            </w:r>
            <w:r w:rsidRPr="0045164A">
              <w:rPr>
                <w:sz w:val="20"/>
                <w:szCs w:val="20"/>
              </w:rPr>
              <w:lastRenderedPageBreak/>
              <w:t>tends to infinity</w:t>
            </w:r>
            <w:r>
              <w:rPr>
                <w:sz w:val="20"/>
                <w:szCs w:val="20"/>
              </w:rPr>
              <w:t>.</w:t>
            </w:r>
          </w:p>
          <w:p w:rsidR="00DD7622" w:rsidRDefault="00DD7622" w:rsidP="00AB35D9">
            <w:pPr>
              <w:pStyle w:val="IPENZBodyText"/>
              <w:numPr>
                <w:ilvl w:val="0"/>
                <w:numId w:val="20"/>
              </w:numPr>
              <w:rPr>
                <w:b/>
              </w:rPr>
            </w:pPr>
            <w:r w:rsidRPr="00DD7622">
              <w:rPr>
                <w:b/>
              </w:rPr>
              <w:t>Numerical analysis for scientific software</w:t>
            </w:r>
            <w:r>
              <w:rPr>
                <w:b/>
              </w:rPr>
              <w:t>.</w:t>
            </w:r>
          </w:p>
          <w:p w:rsidR="00DD7622" w:rsidRDefault="00DD7622" w:rsidP="00AB35D9">
            <w:pPr>
              <w:pStyle w:val="IPENZBodyText"/>
              <w:numPr>
                <w:ilvl w:val="0"/>
                <w:numId w:val="20"/>
              </w:numPr>
              <w:rPr>
                <w:b/>
              </w:rPr>
            </w:pPr>
            <w:r w:rsidRPr="00DD7622">
              <w:rPr>
                <w:b/>
              </w:rPr>
              <w:t>Modelling software for engineering applications.</w:t>
            </w:r>
          </w:p>
          <w:p w:rsidR="002B2EFD" w:rsidRPr="00DD7622" w:rsidRDefault="002B2EFD" w:rsidP="00AB35D9">
            <w:pPr>
              <w:pStyle w:val="IPENZBodyText"/>
              <w:numPr>
                <w:ilvl w:val="0"/>
                <w:numId w:val="20"/>
              </w:numPr>
              <w:rPr>
                <w:b/>
              </w:rPr>
            </w:pPr>
            <w:r>
              <w:rPr>
                <w:b/>
              </w:rPr>
              <w:t>Data analysis and prediction of business applications.</w:t>
            </w:r>
          </w:p>
          <w:p w:rsidR="0045164A" w:rsidRDefault="0045164A" w:rsidP="00AB35D9">
            <w:pPr>
              <w:pStyle w:val="IPENZBodyText"/>
              <w:numPr>
                <w:ilvl w:val="0"/>
                <w:numId w:val="20"/>
              </w:numPr>
              <w:rPr>
                <w:b/>
              </w:rPr>
            </w:pPr>
            <w:r w:rsidRPr="00DD7622">
              <w:rPr>
                <w:b/>
              </w:rPr>
              <w:t>I have written programs that use “Intermediate Value Theorem” to find the roots of a polynomial, as part of a larger program.</w:t>
            </w:r>
          </w:p>
          <w:p w:rsidR="0045164A" w:rsidRPr="00DD7622" w:rsidRDefault="0045164A" w:rsidP="00AB35D9">
            <w:pPr>
              <w:pStyle w:val="IPENZBodyText"/>
              <w:numPr>
                <w:ilvl w:val="0"/>
                <w:numId w:val="20"/>
              </w:numPr>
              <w:rPr>
                <w:b/>
              </w:rPr>
            </w:pPr>
            <w:r w:rsidRPr="00DD7622">
              <w:rPr>
                <w:b/>
              </w:rPr>
              <w:t>I have written programs to draw functions of graphs that used calculus concepts to determine which values of x to plot points</w:t>
            </w:r>
            <w:r w:rsidR="00DD7622" w:rsidRPr="00DD7622">
              <w:rPr>
                <w:b/>
              </w:rPr>
              <w:t>.</w:t>
            </w:r>
          </w:p>
          <w:p w:rsidR="002B2EFD" w:rsidRDefault="002B2EFD" w:rsidP="00663B91">
            <w:pPr>
              <w:pStyle w:val="IPENZBodyText"/>
              <w:ind w:left="720"/>
              <w:rPr>
                <w:b/>
              </w:rPr>
            </w:pPr>
          </w:p>
          <w:p w:rsidR="00230658" w:rsidRDefault="00230658" w:rsidP="00663B91">
            <w:pPr>
              <w:pStyle w:val="IPENZBodyText"/>
              <w:ind w:left="720"/>
              <w:rPr>
                <w:b/>
              </w:rPr>
            </w:pPr>
          </w:p>
          <w:p w:rsidR="00230658" w:rsidRDefault="00230658" w:rsidP="00230658">
            <w:pPr>
              <w:pStyle w:val="IPENZBodyText"/>
              <w:jc w:val="center"/>
              <w:rPr>
                <w:b/>
                <w:u w:val="single"/>
              </w:rPr>
            </w:pPr>
            <w:r w:rsidRPr="00230658">
              <w:rPr>
                <w:b/>
                <w:u w:val="single"/>
              </w:rPr>
              <w:t>Examples of Application of Natural Sciences:</w:t>
            </w:r>
          </w:p>
          <w:p w:rsidR="008C1F8D" w:rsidRDefault="00ED17A5" w:rsidP="00D336A4">
            <w:pPr>
              <w:pStyle w:val="IPENZBodyText"/>
              <w:jc w:val="left"/>
            </w:pPr>
            <w:r>
              <w:t xml:space="preserve"> </w:t>
            </w:r>
          </w:p>
          <w:p w:rsidR="000F61FB" w:rsidRPr="00F6249B" w:rsidRDefault="000F61FB" w:rsidP="000F61FB">
            <w:pPr>
              <w:pStyle w:val="IPENZBodyText"/>
              <w:jc w:val="left"/>
              <w:rPr>
                <w:b/>
              </w:rPr>
            </w:pPr>
            <w:r w:rsidRPr="00F6249B">
              <w:rPr>
                <w:b/>
              </w:rPr>
              <w:t>Example 1:</w:t>
            </w:r>
          </w:p>
          <w:p w:rsidR="000F61FB" w:rsidRPr="00F6249B" w:rsidRDefault="000F61FB" w:rsidP="000F61FB">
            <w:pPr>
              <w:pStyle w:val="IPENZBodyText"/>
              <w:jc w:val="left"/>
              <w:rPr>
                <w:b/>
              </w:rPr>
            </w:pPr>
            <w:r w:rsidRPr="00F6249B">
              <w:rPr>
                <w:b/>
              </w:rPr>
              <w:t>Situation –</w:t>
            </w:r>
          </w:p>
          <w:p w:rsidR="00F45883" w:rsidRDefault="00F45883" w:rsidP="00F45883">
            <w:pPr>
              <w:pStyle w:val="IPENZBodyText"/>
              <w:jc w:val="left"/>
            </w:pPr>
            <w:r>
              <w:t xml:space="preserve">Build automation solution for </w:t>
            </w:r>
            <w:r w:rsidR="00E155A8">
              <w:t>50</w:t>
            </w:r>
            <w:r>
              <w:t xml:space="preserve"> different partners which </w:t>
            </w:r>
            <w:proofErr w:type="gramStart"/>
            <w:r>
              <w:t>uses</w:t>
            </w:r>
            <w:proofErr w:type="gramEnd"/>
            <w:r>
              <w:t xml:space="preserve"> credit card application of Barclaycard US</w:t>
            </w:r>
            <w:r w:rsidR="00D37021">
              <w:t xml:space="preserve"> for Credit cards domain in Barclays. The solution needs to be build</w:t>
            </w:r>
            <w:r>
              <w:t xml:space="preserve"> using Visual Basic (VBS) programming language</w:t>
            </w:r>
            <w:r w:rsidR="00A16B69">
              <w:t xml:space="preserve"> and HP Quick Test Professional automation tool (now known as HP Unified function Tester tool)</w:t>
            </w:r>
            <w:r>
              <w:t>.</w:t>
            </w:r>
          </w:p>
          <w:p w:rsidR="000F61FB" w:rsidRPr="00F6249B" w:rsidRDefault="000F61FB" w:rsidP="000F61FB">
            <w:pPr>
              <w:pStyle w:val="IPENZBodyText"/>
              <w:jc w:val="left"/>
              <w:rPr>
                <w:b/>
              </w:rPr>
            </w:pPr>
            <w:r w:rsidRPr="00F6249B">
              <w:rPr>
                <w:b/>
              </w:rPr>
              <w:t xml:space="preserve">Problem – </w:t>
            </w:r>
          </w:p>
          <w:p w:rsidR="00087980" w:rsidRDefault="00087980" w:rsidP="000F61FB">
            <w:pPr>
              <w:pStyle w:val="IPENZBodyText"/>
              <w:jc w:val="left"/>
            </w:pPr>
            <w:r>
              <w:t>Assess and arrange highly configured system architecture that can handle the execution of all flows at a time without any latency and performance issues.</w:t>
            </w:r>
          </w:p>
          <w:p w:rsidR="000F61FB" w:rsidRDefault="00087980" w:rsidP="000F61FB">
            <w:pPr>
              <w:pStyle w:val="IPENZBodyText"/>
              <w:jc w:val="left"/>
              <w:rPr>
                <w:b/>
              </w:rPr>
            </w:pPr>
            <w:r w:rsidRPr="00F6249B">
              <w:rPr>
                <w:b/>
              </w:rPr>
              <w:t xml:space="preserve"> </w:t>
            </w:r>
            <w:r w:rsidR="000F61FB" w:rsidRPr="00F6249B">
              <w:rPr>
                <w:b/>
              </w:rPr>
              <w:t xml:space="preserve">Description – </w:t>
            </w:r>
          </w:p>
          <w:p w:rsidR="00E155A8" w:rsidRDefault="00683E88" w:rsidP="000F61FB">
            <w:pPr>
              <w:pStyle w:val="IPENZBodyText"/>
              <w:jc w:val="left"/>
            </w:pPr>
            <w:r>
              <w:t>Barclaycard US is</w:t>
            </w:r>
            <w:r w:rsidR="005D67FE" w:rsidRPr="005D67FE">
              <w:t xml:space="preserve"> the 2nd largest credit card provider in United States providing cards of more than 50 partners which includes Apple, William </w:t>
            </w:r>
            <w:proofErr w:type="spellStart"/>
            <w:r w:rsidR="005D67FE" w:rsidRPr="005D67FE">
              <w:t>Sonama</w:t>
            </w:r>
            <w:proofErr w:type="spellEnd"/>
            <w:r w:rsidR="005D67FE" w:rsidRPr="005D67FE">
              <w:t>, Ban</w:t>
            </w:r>
            <w:r w:rsidR="00E155A8">
              <w:t>k of Hawaii, Travelocity etc.</w:t>
            </w:r>
          </w:p>
          <w:p w:rsidR="005D67FE" w:rsidRPr="005D67FE" w:rsidRDefault="005D67FE" w:rsidP="000F61FB">
            <w:pPr>
              <w:pStyle w:val="IPENZBodyText"/>
              <w:jc w:val="left"/>
            </w:pPr>
            <w:r w:rsidRPr="005D67FE">
              <w:t xml:space="preserve">Barclaycard US has also started providing bank cards for individual customers in US. US Cards and Marketing vertical handles all the functional </w:t>
            </w:r>
            <w:r w:rsidR="00A16B69">
              <w:t xml:space="preserve">&amp; automation </w:t>
            </w:r>
            <w:r w:rsidRPr="005D67FE">
              <w:t>testing of customer facing Acquisition</w:t>
            </w:r>
            <w:r w:rsidR="00A16B69">
              <w:t xml:space="preserve"> </w:t>
            </w:r>
            <w:r w:rsidRPr="005D67FE">
              <w:t>websites</w:t>
            </w:r>
            <w:r w:rsidR="00A16B69">
              <w:t xml:space="preserve"> (aka Apply)</w:t>
            </w:r>
            <w:r w:rsidRPr="005D67FE">
              <w:t xml:space="preserve"> and custome</w:t>
            </w:r>
            <w:r w:rsidR="00E155A8">
              <w:t xml:space="preserve">r </w:t>
            </w:r>
            <w:r w:rsidR="003E7883">
              <w:t xml:space="preserve">servicing </w:t>
            </w:r>
            <w:r w:rsidR="00E155A8">
              <w:t>websites</w:t>
            </w:r>
            <w:r w:rsidR="00A16B69">
              <w:t xml:space="preserve"> </w:t>
            </w:r>
            <w:r w:rsidR="00E155A8">
              <w:t>(</w:t>
            </w:r>
            <w:r w:rsidR="00A16B69">
              <w:t xml:space="preserve">aka </w:t>
            </w:r>
            <w:r w:rsidR="00E155A8">
              <w:t>EMWE) in Agile model. Barclaycard US internet w</w:t>
            </w:r>
            <w:r w:rsidRPr="005D67FE">
              <w:t xml:space="preserve">ebsites </w:t>
            </w:r>
            <w:r w:rsidR="00E155A8">
              <w:t>are</w:t>
            </w:r>
            <w:r w:rsidRPr="005D67FE">
              <w:t xml:space="preserve"> developed as per requirement of partners to cater the customer requirements for online access. </w:t>
            </w:r>
            <w:r w:rsidR="00E155A8">
              <w:t xml:space="preserve">Automation </w:t>
            </w:r>
            <w:r w:rsidRPr="005D67FE">
              <w:t>testing of this project involves end to end testing of enhancements involving integration with multiple applications viz., TS2 Mainframe Backend, Oracle Database, and MQ Series.</w:t>
            </w:r>
          </w:p>
          <w:p w:rsidR="00087980" w:rsidRPr="00087980" w:rsidRDefault="00087980" w:rsidP="000F61FB">
            <w:pPr>
              <w:pStyle w:val="IPENZBodyText"/>
              <w:jc w:val="left"/>
            </w:pPr>
            <w:r>
              <w:t xml:space="preserve">There were </w:t>
            </w:r>
            <w:r w:rsidR="005D67FE">
              <w:t>26</w:t>
            </w:r>
            <w:r>
              <w:t xml:space="preserve"> flows that need to be automated for </w:t>
            </w:r>
            <w:r w:rsidR="005D67FE">
              <w:t>50</w:t>
            </w:r>
            <w:r>
              <w:t xml:space="preserve"> partners, which in turn sum up to </w:t>
            </w:r>
            <w:r w:rsidR="00E155A8">
              <w:t>1300</w:t>
            </w:r>
            <w:r>
              <w:t xml:space="preserve"> flows (</w:t>
            </w:r>
            <w:r w:rsidR="005D67FE">
              <w:t>26</w:t>
            </w:r>
            <w:r>
              <w:t>*</w:t>
            </w:r>
            <w:r w:rsidR="005D67FE">
              <w:t>50</w:t>
            </w:r>
            <w:r>
              <w:t>).</w:t>
            </w:r>
          </w:p>
          <w:p w:rsidR="00087980" w:rsidRDefault="00087980" w:rsidP="000F61FB">
            <w:pPr>
              <w:pStyle w:val="IPENZBodyText"/>
              <w:jc w:val="left"/>
            </w:pPr>
            <w:r>
              <w:t xml:space="preserve">In order to build </w:t>
            </w:r>
            <w:r w:rsidR="00CC513B">
              <w:t>automation t</w:t>
            </w:r>
            <w:r>
              <w:t xml:space="preserve">esting </w:t>
            </w:r>
            <w:r w:rsidR="00CC513B">
              <w:t>solution, accommodating such a huge</w:t>
            </w:r>
            <w:r>
              <w:t xml:space="preserve"> </w:t>
            </w:r>
            <w:r w:rsidR="00CC513B">
              <w:t xml:space="preserve">number of flows and </w:t>
            </w:r>
            <w:r>
              <w:t>application</w:t>
            </w:r>
            <w:r w:rsidR="00CC513B">
              <w:t>s</w:t>
            </w:r>
            <w:r w:rsidR="00A16B69">
              <w:t xml:space="preserve"> in very short duration</w:t>
            </w:r>
            <w:r>
              <w:t xml:space="preserve">, </w:t>
            </w:r>
            <w:r w:rsidR="00B25C8A">
              <w:t>I</w:t>
            </w:r>
            <w:r w:rsidR="00CC513B">
              <w:t xml:space="preserve"> needed </w:t>
            </w:r>
            <w:r w:rsidR="0040764F">
              <w:t>robust</w:t>
            </w:r>
            <w:r w:rsidR="00CC513B">
              <w:t xml:space="preserve"> system</w:t>
            </w:r>
            <w:r w:rsidR="000541BE">
              <w:t>/computer architecture</w:t>
            </w:r>
            <w:r w:rsidR="00CC513B">
              <w:t xml:space="preserve"> </w:t>
            </w:r>
            <w:r w:rsidR="00927253">
              <w:t xml:space="preserve">because the tools running on machines directly accesses the memory of the system and I needed such system </w:t>
            </w:r>
            <w:r w:rsidR="00CC513B">
              <w:t xml:space="preserve">to </w:t>
            </w:r>
            <w:r w:rsidR="000541BE">
              <w:t>support and handle</w:t>
            </w:r>
            <w:r w:rsidR="00CC513B">
              <w:t xml:space="preserve"> the memory </w:t>
            </w:r>
            <w:r w:rsidR="00927253">
              <w:t>utilization</w:t>
            </w:r>
            <w:r w:rsidR="00CC513B">
              <w:t xml:space="preserve"> by the automation tools to execute </w:t>
            </w:r>
            <w:r w:rsidR="00B25C8A">
              <w:t>all the</w:t>
            </w:r>
            <w:r w:rsidR="00CC513B">
              <w:t xml:space="preserve"> flows</w:t>
            </w:r>
            <w:r>
              <w:t>.</w:t>
            </w:r>
          </w:p>
          <w:p w:rsidR="000F61FB" w:rsidRDefault="0033666F" w:rsidP="00182EBA">
            <w:pPr>
              <w:pStyle w:val="IPENZBodyText"/>
              <w:jc w:val="left"/>
            </w:pPr>
            <w:r>
              <w:t xml:space="preserve">After building the automation solution, </w:t>
            </w:r>
            <w:r w:rsidR="00B25C8A">
              <w:t xml:space="preserve">I started with </w:t>
            </w:r>
            <w:r>
              <w:t xml:space="preserve">a </w:t>
            </w:r>
            <w:r w:rsidR="00B25C8A">
              <w:t xml:space="preserve">32 bit </w:t>
            </w:r>
            <w:r>
              <w:t xml:space="preserve">operating system, 4 GB RAM (Random Access Memory), 20 GB HDD virtual machine to test the automation </w:t>
            </w:r>
            <w:r w:rsidR="00931FA5">
              <w:t xml:space="preserve">flows. After </w:t>
            </w:r>
            <w:r w:rsidR="000B3710">
              <w:t>rigorous</w:t>
            </w:r>
            <w:r w:rsidR="00931FA5">
              <w:t xml:space="preserve"> </w:t>
            </w:r>
            <w:r w:rsidR="00982185">
              <w:t>execution of</w:t>
            </w:r>
            <w:r w:rsidR="00931FA5">
              <w:t xml:space="preserve"> flows, I observed that the CPU usage of the machine was increasing drastically and the performance of the applications </w:t>
            </w:r>
            <w:r w:rsidR="009F2FC1">
              <w:t xml:space="preserve">running </w:t>
            </w:r>
            <w:r w:rsidR="00931FA5">
              <w:t xml:space="preserve">on the system was very bad. So, I decided to go for a </w:t>
            </w:r>
            <w:r w:rsidR="00182EBA">
              <w:t xml:space="preserve">bit </w:t>
            </w:r>
            <w:r w:rsidR="00F63B8A">
              <w:t>higher</w:t>
            </w:r>
            <w:r w:rsidR="00182EBA">
              <w:t xml:space="preserve"> configuration</w:t>
            </w:r>
            <w:r w:rsidR="00931FA5">
              <w:t xml:space="preserve"> machine </w:t>
            </w:r>
            <w:r w:rsidR="00182EBA">
              <w:t>and finally reached a stage where I was able to execute all 1300 flows in a span of 4 hours.</w:t>
            </w:r>
          </w:p>
          <w:p w:rsidR="00FE0841" w:rsidRDefault="00FE0841" w:rsidP="00182EBA">
            <w:pPr>
              <w:pStyle w:val="IPENZBodyText"/>
              <w:jc w:val="left"/>
            </w:pPr>
            <w:r>
              <w:t>Steps for Resolution :-</w:t>
            </w:r>
          </w:p>
          <w:p w:rsidR="00010B7E" w:rsidRDefault="00010B7E" w:rsidP="00182EBA">
            <w:pPr>
              <w:pStyle w:val="IPENZBodyText"/>
              <w:jc w:val="left"/>
            </w:pPr>
            <w:r>
              <w:t>Following configurations were used finally, in order to achieve the stability between systems and tools.</w:t>
            </w:r>
          </w:p>
          <w:p w:rsidR="00FE0841" w:rsidRDefault="00FE0841" w:rsidP="00FE0841">
            <w:pPr>
              <w:pStyle w:val="IPENZBodyText"/>
              <w:numPr>
                <w:ilvl w:val="0"/>
                <w:numId w:val="52"/>
              </w:numPr>
              <w:jc w:val="left"/>
            </w:pPr>
            <w:r>
              <w:lastRenderedPageBreak/>
              <w:t>Used x64 bit windows operating system, hosted on VMWare (Virtual machine)</w:t>
            </w:r>
          </w:p>
          <w:p w:rsidR="00FE0841" w:rsidRDefault="00FE0841" w:rsidP="00FE0841">
            <w:pPr>
              <w:pStyle w:val="IPENZBodyText"/>
              <w:numPr>
                <w:ilvl w:val="0"/>
                <w:numId w:val="52"/>
              </w:numPr>
              <w:jc w:val="left"/>
            </w:pPr>
            <w:r>
              <w:t>Used 2TB HDD hard disk space</w:t>
            </w:r>
          </w:p>
          <w:p w:rsidR="00FE0841" w:rsidRDefault="00FE0841" w:rsidP="00FE0841">
            <w:pPr>
              <w:pStyle w:val="IPENZBodyText"/>
              <w:numPr>
                <w:ilvl w:val="0"/>
                <w:numId w:val="52"/>
              </w:numPr>
              <w:jc w:val="left"/>
            </w:pPr>
            <w:r>
              <w:t>Used 16 GB RAM to speed up the response times</w:t>
            </w:r>
          </w:p>
          <w:p w:rsidR="00FE0841" w:rsidRDefault="00FE0841" w:rsidP="00FE0841">
            <w:pPr>
              <w:pStyle w:val="IPENZBodyText"/>
              <w:numPr>
                <w:ilvl w:val="0"/>
                <w:numId w:val="52"/>
              </w:numPr>
              <w:jc w:val="left"/>
            </w:pPr>
            <w:r>
              <w:t>Used latest versions of all the automation tools</w:t>
            </w:r>
          </w:p>
          <w:p w:rsidR="00FE0841" w:rsidRDefault="00FE0841" w:rsidP="00FE0841">
            <w:pPr>
              <w:pStyle w:val="IPENZBodyText"/>
              <w:numPr>
                <w:ilvl w:val="0"/>
                <w:numId w:val="52"/>
              </w:numPr>
              <w:jc w:val="left"/>
            </w:pPr>
            <w:r>
              <w:t>Used latest drivers to support the issues that were occurring due to technology upgrade</w:t>
            </w:r>
          </w:p>
          <w:p w:rsidR="00E5158F" w:rsidRDefault="00E5158F" w:rsidP="00E5158F">
            <w:pPr>
              <w:pStyle w:val="IPENZBodyText"/>
              <w:jc w:val="left"/>
              <w:rPr>
                <w:noProof/>
                <w:lang w:val="en-US"/>
              </w:rPr>
            </w:pPr>
            <w:r>
              <w:rPr>
                <w:noProof/>
                <w:lang w:val="en-US"/>
              </w:rPr>
              <w:t xml:space="preserve">        </w:t>
            </w:r>
            <w:r w:rsidR="00903D4C">
              <w:rPr>
                <w:noProof/>
                <w:lang w:val="en-US"/>
              </w:rPr>
              <w:drawing>
                <wp:inline distT="0" distB="0" distL="0" distR="0">
                  <wp:extent cx="5133975"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3975" cy="3857625"/>
                          </a:xfrm>
                          <a:prstGeom prst="rect">
                            <a:avLst/>
                          </a:prstGeom>
                          <a:noFill/>
                          <a:ln>
                            <a:noFill/>
                          </a:ln>
                        </pic:spPr>
                      </pic:pic>
                    </a:graphicData>
                  </a:graphic>
                </wp:inline>
              </w:drawing>
            </w:r>
          </w:p>
          <w:p w:rsidR="00010B7E" w:rsidRDefault="00010B7E" w:rsidP="00E5158F">
            <w:pPr>
              <w:pStyle w:val="IPENZBodyText"/>
              <w:jc w:val="left"/>
            </w:pPr>
          </w:p>
          <w:p w:rsidR="00F63B8A" w:rsidRDefault="00894286" w:rsidP="00182EBA">
            <w:pPr>
              <w:pStyle w:val="IPENZBodyText"/>
              <w:jc w:val="left"/>
            </w:pPr>
            <w:r w:rsidRPr="00894286">
              <w:t>In this way I used natural science such as interaction, concurrency and causality, synchrony and asynchrony, compositional modelling and reasoning qualitative versus quantitative reasoning, operational methodologies, continuous versus discrete, etc. as models from physics</w:t>
            </w:r>
            <w:r>
              <w:t>.</w:t>
            </w:r>
          </w:p>
          <w:p w:rsidR="00475076" w:rsidRDefault="00475076" w:rsidP="00182EBA">
            <w:pPr>
              <w:pStyle w:val="IPENZBodyText"/>
              <w:jc w:val="left"/>
            </w:pPr>
          </w:p>
          <w:p w:rsidR="00475076" w:rsidRPr="00F6249B" w:rsidRDefault="002F042B" w:rsidP="00475076">
            <w:pPr>
              <w:pStyle w:val="IPENZBodyText"/>
              <w:jc w:val="left"/>
              <w:rPr>
                <w:b/>
              </w:rPr>
            </w:pPr>
            <w:r>
              <w:rPr>
                <w:b/>
              </w:rPr>
              <w:t>Example 2</w:t>
            </w:r>
            <w:r w:rsidR="00475076" w:rsidRPr="00F6249B">
              <w:rPr>
                <w:b/>
              </w:rPr>
              <w:t>:</w:t>
            </w:r>
          </w:p>
          <w:p w:rsidR="00475076" w:rsidRPr="00F6249B" w:rsidRDefault="00475076" w:rsidP="00475076">
            <w:pPr>
              <w:pStyle w:val="IPENZBodyText"/>
              <w:jc w:val="left"/>
              <w:rPr>
                <w:b/>
              </w:rPr>
            </w:pPr>
            <w:r w:rsidRPr="00F6249B">
              <w:rPr>
                <w:b/>
              </w:rPr>
              <w:t>Situation –</w:t>
            </w:r>
          </w:p>
          <w:p w:rsidR="00475076" w:rsidRDefault="00D96D7A" w:rsidP="00475076">
            <w:pPr>
              <w:pStyle w:val="IPENZBodyText"/>
              <w:jc w:val="left"/>
            </w:pPr>
            <w:r>
              <w:t>Build an automation solution for accessibility testing of HSBC credit card applications/websites using JAWS tool</w:t>
            </w:r>
            <w:r w:rsidR="00C14AA4">
              <w:t xml:space="preserve"> to meet WCAG guidelines </w:t>
            </w:r>
            <w:r w:rsidR="00873AD6">
              <w:t xml:space="preserve">and be compliant with the </w:t>
            </w:r>
            <w:r w:rsidR="00C14AA4">
              <w:t>American Disability Act laws</w:t>
            </w:r>
            <w:r w:rsidR="00550C1A">
              <w:t xml:space="preserve"> when I was employed in </w:t>
            </w:r>
            <w:proofErr w:type="spellStart"/>
            <w:r w:rsidR="00550C1A">
              <w:t>Capgemini</w:t>
            </w:r>
            <w:proofErr w:type="spellEnd"/>
            <w:r>
              <w:t>.</w:t>
            </w:r>
          </w:p>
          <w:p w:rsidR="00475076" w:rsidRPr="00F6249B" w:rsidRDefault="00475076" w:rsidP="00475076">
            <w:pPr>
              <w:pStyle w:val="IPENZBodyText"/>
              <w:jc w:val="left"/>
              <w:rPr>
                <w:b/>
              </w:rPr>
            </w:pPr>
            <w:r w:rsidRPr="00F6249B">
              <w:rPr>
                <w:b/>
              </w:rPr>
              <w:t xml:space="preserve">Problem – </w:t>
            </w:r>
          </w:p>
          <w:p w:rsidR="00C14AA4" w:rsidRPr="00C14AA4" w:rsidRDefault="00C14AA4" w:rsidP="00475076">
            <w:pPr>
              <w:pStyle w:val="IPENZBodyText"/>
              <w:jc w:val="left"/>
            </w:pPr>
            <w:r w:rsidRPr="00C14AA4">
              <w:t>Synchronization between automation tool, application and JAWS tool was inconsistent</w:t>
            </w:r>
            <w:r>
              <w:t>.</w:t>
            </w:r>
          </w:p>
          <w:p w:rsidR="00475076" w:rsidRDefault="00475076" w:rsidP="00475076">
            <w:pPr>
              <w:pStyle w:val="IPENZBodyText"/>
              <w:jc w:val="left"/>
              <w:rPr>
                <w:b/>
              </w:rPr>
            </w:pPr>
            <w:r w:rsidRPr="00F6249B">
              <w:rPr>
                <w:b/>
              </w:rPr>
              <w:t xml:space="preserve">Description – </w:t>
            </w:r>
          </w:p>
          <w:p w:rsidR="00B51DE7" w:rsidRDefault="00C14AA4" w:rsidP="00A933F1">
            <w:pPr>
              <w:pStyle w:val="IPENZBodyText"/>
              <w:numPr>
                <w:ilvl w:val="0"/>
                <w:numId w:val="29"/>
              </w:numPr>
              <w:jc w:val="left"/>
            </w:pPr>
            <w:r w:rsidRPr="00873AD6">
              <w:rPr>
                <w:i/>
                <w:u w:val="single"/>
              </w:rPr>
              <w:t>HSBC credit card application</w:t>
            </w:r>
            <w:r w:rsidRPr="00C14AA4">
              <w:t xml:space="preserve"> </w:t>
            </w:r>
            <w:r w:rsidR="00550C1A">
              <w:t>–</w:t>
            </w:r>
            <w:r w:rsidRPr="00C14AA4">
              <w:t xml:space="preserve"> </w:t>
            </w:r>
            <w:r w:rsidR="00550C1A">
              <w:t>HSBC credit card</w:t>
            </w:r>
            <w:r w:rsidR="00691B62">
              <w:t xml:space="preserve">s is broadly divided into 2 categories </w:t>
            </w:r>
            <w:proofErr w:type="spellStart"/>
            <w:r w:rsidR="00691B62">
              <w:t>CSeCare</w:t>
            </w:r>
            <w:proofErr w:type="spellEnd"/>
            <w:r w:rsidR="00691B62">
              <w:t xml:space="preserve"> and </w:t>
            </w:r>
            <w:proofErr w:type="spellStart"/>
            <w:r w:rsidR="00691B62">
              <w:lastRenderedPageBreak/>
              <w:t>RSeCare</w:t>
            </w:r>
            <w:proofErr w:type="spellEnd"/>
            <w:r w:rsidR="00691B62">
              <w:t xml:space="preserve">. </w:t>
            </w:r>
          </w:p>
          <w:p w:rsidR="00B51DE7" w:rsidRDefault="00691B62" w:rsidP="00B51DE7">
            <w:pPr>
              <w:pStyle w:val="IPENZBodyText"/>
              <w:ind w:left="720"/>
              <w:jc w:val="left"/>
            </w:pPr>
            <w:proofErr w:type="spellStart"/>
            <w:r>
              <w:t>CSeCare</w:t>
            </w:r>
            <w:proofErr w:type="spellEnd"/>
            <w:r w:rsidR="00550C1A">
              <w:t xml:space="preserve"> internet w</w:t>
            </w:r>
            <w:r w:rsidR="00550C1A" w:rsidRPr="00550C1A">
              <w:t xml:space="preserve">ebsites </w:t>
            </w:r>
            <w:r w:rsidR="00550C1A">
              <w:t>was</w:t>
            </w:r>
            <w:r w:rsidR="00550C1A" w:rsidRPr="00550C1A">
              <w:t xml:space="preserve"> developed for the </w:t>
            </w:r>
            <w:r w:rsidR="00550C1A" w:rsidRPr="00550C1A">
              <w:rPr>
                <w:u w:val="single"/>
              </w:rPr>
              <w:t>Card Services Business Unit of a Leading North American Bank</w:t>
            </w:r>
            <w:r w:rsidR="00550C1A" w:rsidRPr="00550C1A">
              <w:t xml:space="preserve"> to cater the customer requirements for online access of their credit card accounts.</w:t>
            </w:r>
          </w:p>
          <w:p w:rsidR="0099151B" w:rsidRDefault="00691B62" w:rsidP="0099151B">
            <w:pPr>
              <w:pStyle w:val="IPENZBodyText"/>
              <w:ind w:left="720"/>
              <w:jc w:val="left"/>
            </w:pPr>
            <w:proofErr w:type="spellStart"/>
            <w:r>
              <w:t>RSeCare</w:t>
            </w:r>
            <w:proofErr w:type="spellEnd"/>
            <w:r>
              <w:t xml:space="preserve"> internet w</w:t>
            </w:r>
            <w:r w:rsidR="00B51DE7">
              <w:t xml:space="preserve">ebsites, on the other hand, </w:t>
            </w:r>
            <w:r>
              <w:t>was developed for the retail services business u</w:t>
            </w:r>
            <w:r w:rsidRPr="00691B62">
              <w:t>nit to cater the customer requireme</w:t>
            </w:r>
            <w:r>
              <w:t>nts for online access of their retail card a</w:t>
            </w:r>
            <w:r w:rsidRPr="00691B62">
              <w:t xml:space="preserve">ccounts provided by Over 200 Leading Retail Stores in America like Best Buy, GAP, CVS, </w:t>
            </w:r>
            <w:proofErr w:type="gramStart"/>
            <w:r w:rsidRPr="00691B62">
              <w:t>Menards</w:t>
            </w:r>
            <w:proofErr w:type="gramEnd"/>
            <w:r w:rsidRPr="00691B62">
              <w:t xml:space="preserve"> etc.</w:t>
            </w:r>
          </w:p>
          <w:p w:rsidR="004D7C26" w:rsidRDefault="0099151B" w:rsidP="00A933F1">
            <w:pPr>
              <w:pStyle w:val="IPENZBodyText"/>
              <w:numPr>
                <w:ilvl w:val="0"/>
                <w:numId w:val="29"/>
              </w:numPr>
              <w:jc w:val="left"/>
            </w:pPr>
            <w:r w:rsidRPr="00873AD6">
              <w:rPr>
                <w:i/>
                <w:u w:val="single"/>
              </w:rPr>
              <w:t>American Disability Act (ADA)</w:t>
            </w:r>
            <w:r>
              <w:t xml:space="preserve"> - </w:t>
            </w:r>
            <w:r w:rsidR="00B62B28">
              <w:t xml:space="preserve">In </w:t>
            </w:r>
            <w:r w:rsidR="004D7C26">
              <w:t xml:space="preserve">the year </w:t>
            </w:r>
            <w:r w:rsidR="00B62B28">
              <w:t xml:space="preserve">2009, US government </w:t>
            </w:r>
            <w:r w:rsidR="004D7C26" w:rsidRPr="004D7C26">
              <w:t>amended the Americans with Disabilities Act of 1990 (ADA) and other disability non</w:t>
            </w:r>
            <w:r w:rsidR="004D7C26">
              <w:t>-</w:t>
            </w:r>
            <w:r w:rsidR="004D7C26" w:rsidRPr="004D7C26">
              <w:t>discrimination laws at the Federal level of the United States</w:t>
            </w:r>
            <w:r w:rsidR="004D7C26">
              <w:t>.</w:t>
            </w:r>
          </w:p>
          <w:p w:rsidR="004D7C26" w:rsidRDefault="004D7C26" w:rsidP="004D7C26">
            <w:pPr>
              <w:pStyle w:val="IPENZBodyText"/>
              <w:ind w:left="720"/>
              <w:jc w:val="left"/>
            </w:pPr>
            <w:r>
              <w:t>According to this law, all websites owned by the banks</w:t>
            </w:r>
            <w:r w:rsidR="00873AD6">
              <w:t xml:space="preserve"> or organizations/firms</w:t>
            </w:r>
            <w:r>
              <w:t xml:space="preserve"> in US should meet </w:t>
            </w:r>
            <w:r w:rsidR="0099151B">
              <w:t xml:space="preserve">and be compliant </w:t>
            </w:r>
            <w:r w:rsidR="00873AD6">
              <w:t>with the</w:t>
            </w:r>
            <w:r w:rsidR="0099151B">
              <w:t xml:space="preserve"> </w:t>
            </w:r>
            <w:r>
              <w:t>WCAG guidelines</w:t>
            </w:r>
            <w:r w:rsidR="0099151B">
              <w:t>,</w:t>
            </w:r>
            <w:r>
              <w:t xml:space="preserve"> in order to </w:t>
            </w:r>
            <w:r w:rsidR="0099151B">
              <w:t>prohibit</w:t>
            </w:r>
            <w:r w:rsidRPr="004D7C26">
              <w:t xml:space="preserve"> discrimination against individuals with disabilities in all areas of public life, including jobs, schools, transportation, and all public and private places that are open to the general public</w:t>
            </w:r>
            <w:r>
              <w:t>.</w:t>
            </w:r>
          </w:p>
          <w:p w:rsidR="00873AD6" w:rsidRDefault="00873AD6" w:rsidP="00F474D3">
            <w:pPr>
              <w:pStyle w:val="IPENZBodyText"/>
              <w:jc w:val="left"/>
            </w:pPr>
          </w:p>
          <w:p w:rsidR="00F474D3" w:rsidRDefault="00A65371" w:rsidP="00F474D3">
            <w:pPr>
              <w:pStyle w:val="IPENZBodyText"/>
              <w:jc w:val="left"/>
            </w:pPr>
            <w:r>
              <w:t xml:space="preserve">Since all the HSBC north America websites, applications and infrastructure was maintained by </w:t>
            </w:r>
            <w:proofErr w:type="spellStart"/>
            <w:r>
              <w:t>Capgemini</w:t>
            </w:r>
            <w:proofErr w:type="spellEnd"/>
            <w:r>
              <w:t xml:space="preserve">. We got a project to test all the HSBC credit card websites to be compliant with WCAG guidelines. </w:t>
            </w:r>
            <w:r w:rsidR="00F474D3">
              <w:t>The websites were made compliant and released into production.</w:t>
            </w:r>
          </w:p>
          <w:p w:rsidR="00F474D3" w:rsidRDefault="00F474D3" w:rsidP="00F474D3">
            <w:pPr>
              <w:pStyle w:val="IPENZBodyText"/>
              <w:jc w:val="left"/>
            </w:pPr>
            <w:r>
              <w:t>After successful implementation I started working on preparing regression suites to validate that the changes that are being made in subsequent releases are not breaking any of the accessibility amendments that were made in the websites.</w:t>
            </w:r>
          </w:p>
          <w:p w:rsidR="00475076" w:rsidRDefault="00F474D3" w:rsidP="00F474D3">
            <w:pPr>
              <w:pStyle w:val="IPENZBodyText"/>
              <w:jc w:val="left"/>
            </w:pPr>
            <w:r>
              <w:t>I used HP Quick test professional automation tool</w:t>
            </w:r>
            <w:r w:rsidR="00A65371">
              <w:t xml:space="preserve"> </w:t>
            </w:r>
            <w:r>
              <w:t>(now known as HP Unified functional Tester) to create the automation suites for accessibility testing.</w:t>
            </w:r>
          </w:p>
          <w:p w:rsidR="00F474D3" w:rsidRDefault="00F474D3" w:rsidP="00F474D3">
            <w:pPr>
              <w:pStyle w:val="IPENZBodyText"/>
              <w:jc w:val="left"/>
            </w:pPr>
            <w:r>
              <w:t>I started with integration of automation tool, JAWS tool (tool to assess accessibility of websites) and HSBC credit card websites. During development of automation suites, I observed that synchronization between these tools were not consistent.</w:t>
            </w:r>
          </w:p>
          <w:p w:rsidR="00C817A7" w:rsidRDefault="00F474D3" w:rsidP="00F474D3">
            <w:pPr>
              <w:pStyle w:val="IPENZBodyText"/>
              <w:jc w:val="left"/>
            </w:pPr>
            <w:r>
              <w:t xml:space="preserve">For Example, automation tool triggers an event (keystroke) without waiting for JAWS tool to complete the actions that it is required to perform and due to this the entire performance of the system was </w:t>
            </w:r>
            <w:r w:rsidR="00873AD6">
              <w:t>also poor</w:t>
            </w:r>
            <w:r>
              <w:t xml:space="preserve">, resulting in a </w:t>
            </w:r>
            <w:r w:rsidR="00873AD6">
              <w:t>faulty</w:t>
            </w:r>
            <w:r>
              <w:t xml:space="preserve"> automation package.</w:t>
            </w:r>
          </w:p>
          <w:p w:rsidR="00F474D3" w:rsidRDefault="00F474D3" w:rsidP="00F474D3">
            <w:pPr>
              <w:pStyle w:val="IPENZBodyText"/>
              <w:jc w:val="left"/>
            </w:pPr>
            <w:r>
              <w:t xml:space="preserve">Hence I started working on synchronizing these tools by adding wait times and optimizing the hardware of the systems </w:t>
            </w:r>
            <w:r w:rsidR="00873AD6">
              <w:t>to achieve</w:t>
            </w:r>
            <w:r>
              <w:t xml:space="preserve"> expected outcome and better results. Finally, I completed the development of the suite with a proper hardware and </w:t>
            </w:r>
            <w:r w:rsidR="00873AD6">
              <w:t>synchrony</w:t>
            </w:r>
            <w:r>
              <w:t xml:space="preserve"> between these systems.</w:t>
            </w:r>
          </w:p>
          <w:p w:rsidR="00F474D3" w:rsidRDefault="004A0530" w:rsidP="00F474D3">
            <w:pPr>
              <w:pStyle w:val="IPENZBodyText"/>
              <w:jc w:val="left"/>
            </w:pPr>
            <w:r>
              <w:t>JAWS overview (look and feel) –</w:t>
            </w:r>
          </w:p>
          <w:p w:rsidR="004A0530" w:rsidRDefault="00903D4C" w:rsidP="00F474D3">
            <w:pPr>
              <w:pStyle w:val="IPENZBodyText"/>
              <w:jc w:val="left"/>
              <w:rPr>
                <w:noProof/>
                <w:lang w:val="en-US"/>
              </w:rPr>
            </w:pPr>
            <w:r>
              <w:rPr>
                <w:noProof/>
                <w:lang w:val="en-US"/>
              </w:rPr>
              <w:drawing>
                <wp:inline distT="0" distB="0" distL="0" distR="0">
                  <wp:extent cx="3790950" cy="2219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C817A7" w:rsidRDefault="00C817A7" w:rsidP="00F474D3">
            <w:pPr>
              <w:pStyle w:val="IPENZBodyText"/>
              <w:jc w:val="left"/>
              <w:rPr>
                <w:noProof/>
                <w:lang w:val="en-US"/>
              </w:rPr>
            </w:pPr>
          </w:p>
          <w:p w:rsidR="00C817A7" w:rsidRDefault="00C817A7" w:rsidP="00F474D3">
            <w:pPr>
              <w:pStyle w:val="IPENZBodyText"/>
              <w:jc w:val="left"/>
              <w:rPr>
                <w:noProof/>
                <w:lang w:val="en-US"/>
              </w:rPr>
            </w:pPr>
            <w:r>
              <w:rPr>
                <w:noProof/>
                <w:lang w:val="en-US"/>
              </w:rPr>
              <w:lastRenderedPageBreak/>
              <w:t>List of key strokes used for accessbility testing using JAWS tool –</w:t>
            </w:r>
          </w:p>
          <w:p w:rsidR="00C817A7" w:rsidRDefault="00903D4C" w:rsidP="00F474D3">
            <w:pPr>
              <w:pStyle w:val="IPENZBodyText"/>
              <w:jc w:val="left"/>
              <w:rPr>
                <w:noProof/>
                <w:lang w:val="en-US"/>
              </w:rPr>
            </w:pPr>
            <w:r>
              <w:rPr>
                <w:noProof/>
                <w:lang w:val="en-US"/>
              </w:rPr>
              <w:drawing>
                <wp:inline distT="0" distB="0" distL="0" distR="0">
                  <wp:extent cx="5943600" cy="34480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US"/>
              </w:rPr>
              <w:drawing>
                <wp:inline distT="0" distB="0" distL="0" distR="0">
                  <wp:extent cx="5943600" cy="3448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US"/>
              </w:rPr>
              <w:lastRenderedPageBreak/>
              <w:drawing>
                <wp:inline distT="0" distB="0" distL="0" distR="0">
                  <wp:extent cx="5943600" cy="34480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EC19F2" w:rsidRPr="00EC19F2" w:rsidRDefault="00EC19F2" w:rsidP="00F474D3">
            <w:pPr>
              <w:pStyle w:val="IPENZBodyText"/>
              <w:jc w:val="left"/>
            </w:pPr>
            <w:r w:rsidRPr="00894286">
              <w:t>In this way I used natural science such as interaction, concurrency, synchrony and asynchr</w:t>
            </w:r>
            <w:r>
              <w:t>ony, compositional modelling</w:t>
            </w:r>
            <w:r w:rsidRPr="00894286">
              <w:t>, operational methodologies, continuous versus discrete, etc. as models from physics</w:t>
            </w:r>
            <w:r>
              <w:t>.</w:t>
            </w:r>
          </w:p>
          <w:p w:rsidR="004A0530" w:rsidRPr="000C4076" w:rsidRDefault="004A0530" w:rsidP="00F474D3">
            <w:pPr>
              <w:pStyle w:val="IPENZBodyText"/>
              <w:jc w:val="left"/>
            </w:pPr>
          </w:p>
        </w:tc>
        <w:tc>
          <w:tcPr>
            <w:tcW w:w="417" w:type="pct"/>
          </w:tcPr>
          <w:p w:rsidR="004209D5" w:rsidRDefault="004209D5" w:rsidP="005F4C99"/>
          <w:p w:rsidR="004209D5" w:rsidRDefault="004209D5" w:rsidP="005F4C99">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5F4C99">
            <w:pPr>
              <w:pStyle w:val="IPENZLevel3Heading"/>
            </w:pPr>
          </w:p>
        </w:tc>
      </w:tr>
    </w:tbl>
    <w:p w:rsidR="004C1FEE" w:rsidRPr="005458D1" w:rsidRDefault="00045247">
      <w:pPr>
        <w:rPr>
          <w:rFonts w:cs="Arial"/>
          <w:szCs w:val="20"/>
        </w:rPr>
      </w:pPr>
      <w:r>
        <w:rPr>
          <w:rFonts w:cs="Arial"/>
          <w:szCs w:val="20"/>
        </w:rPr>
        <w:lastRenderedPageBreak/>
        <w:br w:type="page"/>
      </w:r>
    </w:p>
    <w:tbl>
      <w:tblPr>
        <w:tblW w:w="5989"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260"/>
        <w:gridCol w:w="810"/>
      </w:tblGrid>
      <w:tr w:rsidR="004209D5" w:rsidRPr="005458D1" w:rsidTr="009609FD">
        <w:trPr>
          <w:trHeight w:val="1423"/>
        </w:trPr>
        <w:tc>
          <w:tcPr>
            <w:tcW w:w="5000" w:type="pct"/>
            <w:gridSpan w:val="2"/>
            <w:shd w:val="clear" w:color="auto" w:fill="D9D9D9"/>
          </w:tcPr>
          <w:p w:rsidR="004209D5" w:rsidRPr="005458D1" w:rsidRDefault="004209D5" w:rsidP="004209D5">
            <w:pPr>
              <w:pStyle w:val="IPENZLevel2Heading"/>
            </w:pPr>
            <w:r w:rsidRPr="005458D1">
              <w:lastRenderedPageBreak/>
              <w:t xml:space="preserve">Element Two </w:t>
            </w:r>
          </w:p>
          <w:p w:rsidR="004209D5" w:rsidRPr="005458D1" w:rsidRDefault="004209D5" w:rsidP="004209D5">
            <w:pPr>
              <w:pStyle w:val="IPENZNormal"/>
              <w:spacing w:before="120"/>
              <w:rPr>
                <w:rFonts w:cs="Arial"/>
                <w:b/>
              </w:rPr>
            </w:pPr>
            <w:r w:rsidRPr="005458D1">
              <w:rPr>
                <w:rFonts w:cs="Arial"/>
                <w:b/>
              </w:rPr>
              <w:t xml:space="preserve">Conceptually-based mathematics, numerical analysis, statistics and formal aspects of computer and information science to support analysis and modelling applicable to </w:t>
            </w:r>
            <w:r>
              <w:rPr>
                <w:rFonts w:cs="Arial"/>
                <w:b/>
              </w:rPr>
              <w:t>your</w:t>
            </w:r>
            <w:r w:rsidRPr="005458D1">
              <w:rPr>
                <w:rFonts w:cs="Arial"/>
                <w:b/>
              </w:rPr>
              <w:t xml:space="preserve"> discipline</w:t>
            </w:r>
          </w:p>
          <w:p w:rsidR="004209D5" w:rsidRPr="009740D0" w:rsidRDefault="004209D5" w:rsidP="00CD6239">
            <w:pPr>
              <w:pStyle w:val="IPENZBulletLevel1"/>
              <w:numPr>
                <w:ilvl w:val="0"/>
                <w:numId w:val="0"/>
              </w:numPr>
              <w:rPr>
                <w:b/>
              </w:rPr>
            </w:pPr>
          </w:p>
        </w:tc>
      </w:tr>
      <w:tr w:rsidR="004209D5" w:rsidRPr="005458D1" w:rsidTr="009609FD">
        <w:trPr>
          <w:trHeight w:val="1423"/>
        </w:trPr>
        <w:tc>
          <w:tcPr>
            <w:tcW w:w="5000" w:type="pct"/>
            <w:gridSpan w:val="2"/>
          </w:tcPr>
          <w:p w:rsidR="004209D5" w:rsidRPr="009740D0" w:rsidRDefault="004209D5" w:rsidP="00CD6239">
            <w:pPr>
              <w:pStyle w:val="IPENZBulletLevel1"/>
              <w:numPr>
                <w:ilvl w:val="0"/>
                <w:numId w:val="0"/>
              </w:numPr>
              <w:rPr>
                <w:b/>
              </w:rPr>
            </w:pPr>
            <w:r w:rsidRPr="009740D0">
              <w:rPr>
                <w:b/>
              </w:rPr>
              <w:t>Context</w:t>
            </w:r>
          </w:p>
          <w:p w:rsidR="004209D5" w:rsidRDefault="004209D5" w:rsidP="00CD6239">
            <w:pPr>
              <w:pStyle w:val="IPENZBulletLevel1"/>
              <w:numPr>
                <w:ilvl w:val="0"/>
                <w:numId w:val="0"/>
              </w:numPr>
            </w:pPr>
            <w:r w:rsidRPr="00CD6239">
              <w:t>Branches of mathematics applied in engineering include arithmetic, algebra, geometry, trigonometry, calculus, differential equations, numerical analysis, optimization, probability and statistics, simulation, and matrix theory. Engineers apply mathematics in a wide variety of functions typically ca</w:t>
            </w:r>
            <w:r>
              <w:t>rried out in engineering organis</w:t>
            </w:r>
            <w:r w:rsidRPr="00CD6239">
              <w:t>ations such as planning, design, manufacturing, construction, operations, finance, budgeting, and accounting.</w:t>
            </w:r>
            <w:r w:rsidRPr="00CD6239">
              <w:cr/>
            </w:r>
          </w:p>
          <w:p w:rsidR="004209D5" w:rsidRDefault="004209D5" w:rsidP="00D61A3D">
            <w:pPr>
              <w:pStyle w:val="IPENZBulletLevel1"/>
              <w:numPr>
                <w:ilvl w:val="0"/>
                <w:numId w:val="0"/>
              </w:numPr>
              <w:rPr>
                <w:rFonts w:cs="Arial"/>
                <w:szCs w:val="20"/>
              </w:rPr>
            </w:pPr>
            <w:r>
              <w:rPr>
                <w:rFonts w:cs="Arial"/>
                <w:szCs w:val="20"/>
              </w:rPr>
              <w:t>Washington Accord graduates are expected to be able to apply this mathematical knowledge to solve complex engineering problems in their discipline.</w:t>
            </w:r>
          </w:p>
          <w:p w:rsidR="004209D5" w:rsidRPr="00E815FA" w:rsidRDefault="004209D5" w:rsidP="00D61A3D">
            <w:pPr>
              <w:pStyle w:val="IPENZBulletLevel1"/>
              <w:numPr>
                <w:ilvl w:val="0"/>
                <w:numId w:val="0"/>
              </w:numPr>
              <w:rPr>
                <w:rFonts w:cs="Arial"/>
                <w:szCs w:val="20"/>
              </w:rPr>
            </w:pPr>
          </w:p>
        </w:tc>
      </w:tr>
      <w:tr w:rsidR="004209D5" w:rsidRPr="005458D1" w:rsidTr="009609FD">
        <w:trPr>
          <w:trHeight w:val="3314"/>
        </w:trPr>
        <w:tc>
          <w:tcPr>
            <w:tcW w:w="5000" w:type="pct"/>
            <w:gridSpan w:val="2"/>
          </w:tcPr>
          <w:p w:rsidR="004209D5" w:rsidRPr="005458D1" w:rsidRDefault="004209D5" w:rsidP="004B2256">
            <w:pPr>
              <w:pStyle w:val="IPENZLevel3Heading"/>
            </w:pPr>
            <w:r w:rsidRPr="005458D1">
              <w:t xml:space="preserve">Performance Indicators </w:t>
            </w:r>
          </w:p>
          <w:p w:rsidR="004209D5" w:rsidRPr="005458D1" w:rsidRDefault="004209D5" w:rsidP="00414628">
            <w:pPr>
              <w:pStyle w:val="IPENZBulletLevel1"/>
              <w:rPr>
                <w:rFonts w:cs="Arial"/>
              </w:rPr>
            </w:pPr>
            <w:r>
              <w:rPr>
                <w:rFonts w:cs="Arial"/>
              </w:rPr>
              <w:t xml:space="preserve">Knowledge </w:t>
            </w:r>
            <w:r w:rsidRPr="005458D1">
              <w:rPr>
                <w:rFonts w:cs="Arial"/>
              </w:rPr>
              <w:t xml:space="preserve"> of mathematics, statistics and numerical methods </w:t>
            </w:r>
            <w:r>
              <w:rPr>
                <w:rFonts w:cs="Arial"/>
              </w:rPr>
              <w:t>that supports the development or application of</w:t>
            </w:r>
            <w:r w:rsidRPr="005458D1">
              <w:rPr>
                <w:rFonts w:cs="Arial"/>
              </w:rPr>
              <w:t xml:space="preserve"> models that replicate ‘real world’ behaviours</w:t>
            </w:r>
          </w:p>
          <w:p w:rsidR="004209D5" w:rsidRPr="00CD6239" w:rsidRDefault="004209D5" w:rsidP="00CD6239">
            <w:pPr>
              <w:pStyle w:val="IPENZBulletLevel1"/>
              <w:rPr>
                <w:color w:val="000000"/>
                <w:szCs w:val="20"/>
              </w:rPr>
            </w:pPr>
            <w:r>
              <w:t>An understanding of the assumptions behind theoretical models and their impacts in the development and use of those models</w:t>
            </w:r>
            <w:r w:rsidRPr="005458D1">
              <w:t xml:space="preserve"> </w:t>
            </w:r>
          </w:p>
          <w:p w:rsidR="004209D5" w:rsidRPr="00CD6239" w:rsidRDefault="004209D5" w:rsidP="00CD6239">
            <w:pPr>
              <w:pStyle w:val="IPENZBulletLevel1"/>
              <w:rPr>
                <w:color w:val="000000"/>
                <w:szCs w:val="20"/>
              </w:rPr>
            </w:pPr>
            <w:r>
              <w:rPr>
                <w:color w:val="000000"/>
                <w:szCs w:val="20"/>
              </w:rPr>
              <w:t>Ability to organis</w:t>
            </w:r>
            <w:r w:rsidRPr="00CD6239">
              <w:rPr>
                <w:color w:val="000000"/>
                <w:szCs w:val="20"/>
              </w:rPr>
              <w:t>e and analy</w:t>
            </w:r>
            <w:r>
              <w:rPr>
                <w:color w:val="000000"/>
                <w:szCs w:val="20"/>
              </w:rPr>
              <w:t>s</w:t>
            </w:r>
            <w:r w:rsidRPr="00CD6239">
              <w:rPr>
                <w:color w:val="000000"/>
                <w:szCs w:val="20"/>
              </w:rPr>
              <w:t>e a data set to determine its statistical variability;</w:t>
            </w:r>
          </w:p>
          <w:p w:rsidR="004209D5" w:rsidRDefault="004209D5" w:rsidP="000953BD">
            <w:pPr>
              <w:pStyle w:val="IPENZBulletLevel1"/>
              <w:rPr>
                <w:color w:val="000000"/>
                <w:szCs w:val="20"/>
              </w:rPr>
            </w:pPr>
            <w:r>
              <w:rPr>
                <w:color w:val="000000"/>
                <w:szCs w:val="20"/>
              </w:rPr>
              <w:t>Knowledge of</w:t>
            </w:r>
            <w:r w:rsidRPr="000953BD">
              <w:rPr>
                <w:color w:val="000000"/>
                <w:szCs w:val="20"/>
              </w:rPr>
              <w:t xml:space="preserve"> trigonometry, probability and statistics, differential and integral calculus, and multivariate calculus </w:t>
            </w:r>
            <w:r>
              <w:rPr>
                <w:color w:val="000000"/>
                <w:szCs w:val="20"/>
              </w:rPr>
              <w:t>that supports the solving of</w:t>
            </w:r>
            <w:r w:rsidR="00033C7B">
              <w:rPr>
                <w:color w:val="000000"/>
                <w:szCs w:val="20"/>
              </w:rPr>
              <w:t xml:space="preserve"> complex</w:t>
            </w:r>
            <w:r w:rsidRPr="000953BD">
              <w:rPr>
                <w:color w:val="000000"/>
                <w:szCs w:val="20"/>
              </w:rPr>
              <w:t xml:space="preserve"> engineering problems</w:t>
            </w:r>
          </w:p>
          <w:p w:rsidR="004209D5" w:rsidRPr="00631005" w:rsidRDefault="004209D5" w:rsidP="000B104C">
            <w:pPr>
              <w:pStyle w:val="IPENZBulletLevel1"/>
              <w:rPr>
                <w:color w:val="000000"/>
                <w:szCs w:val="20"/>
              </w:rPr>
            </w:pPr>
            <w:r>
              <w:rPr>
                <w:color w:val="000000"/>
                <w:szCs w:val="20"/>
              </w:rPr>
              <w:t>Ability to a</w:t>
            </w:r>
            <w:r w:rsidRPr="00CD6239">
              <w:rPr>
                <w:color w:val="000000"/>
                <w:szCs w:val="20"/>
              </w:rPr>
              <w:t>pply differential equations to characterize time-dependent physical processes</w:t>
            </w:r>
          </w:p>
        </w:tc>
      </w:tr>
      <w:tr w:rsidR="004209D5" w:rsidRPr="005458D1" w:rsidTr="009609FD">
        <w:trPr>
          <w:trHeight w:val="6083"/>
        </w:trPr>
        <w:tc>
          <w:tcPr>
            <w:tcW w:w="4634" w:type="pct"/>
          </w:tcPr>
          <w:p w:rsidR="004209D5" w:rsidRPr="00FB54DF" w:rsidRDefault="004209D5" w:rsidP="004209D5">
            <w:pPr>
              <w:pStyle w:val="IPENZLevel3Heading"/>
              <w:rPr>
                <w:sz w:val="20"/>
                <w:szCs w:val="20"/>
              </w:rPr>
            </w:pPr>
            <w:r w:rsidRPr="00FB54DF">
              <w:rPr>
                <w:sz w:val="20"/>
                <w:szCs w:val="20"/>
              </w:rPr>
              <w:t>Summarise your mathematical knowledge relevant to your discipline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961C9A" w:rsidRDefault="00961C9A" w:rsidP="00663B91">
            <w:pPr>
              <w:pStyle w:val="IPENZBodyText"/>
            </w:pPr>
            <w:r>
              <w:t xml:space="preserve">Mathematics </w:t>
            </w:r>
            <w:r w:rsidR="002D111B">
              <w:t xml:space="preserve">is one of the natural sciences connected to the programs written </w:t>
            </w:r>
            <w:r w:rsidR="00BE1F60">
              <w:t xml:space="preserve">in </w:t>
            </w:r>
            <w:r w:rsidR="002D111B">
              <w:t>building computer software’s.</w:t>
            </w:r>
            <w:r w:rsidR="001E20AF">
              <w:t xml:space="preserve"> </w:t>
            </w:r>
            <w:r w:rsidR="00BE1F60">
              <w:t xml:space="preserve">I have studied </w:t>
            </w:r>
            <w:r w:rsidR="001E20AF" w:rsidRPr="001E20AF">
              <w:rPr>
                <w:u w:val="single"/>
              </w:rPr>
              <w:t>Engineering mathematics I, II, III, IV</w:t>
            </w:r>
            <w:r w:rsidR="001E20AF">
              <w:t xml:space="preserve"> subjects related to </w:t>
            </w:r>
            <w:r w:rsidR="00BE1F60">
              <w:t xml:space="preserve">mathematics and statistics </w:t>
            </w:r>
            <w:r w:rsidR="001E20AF">
              <w:t>throughout my Engineering discipline. Though the above titled subjects are specifically for mathematics, I have also used mathematics and statistics in all the subjects that I have studied in my Engineering discipline.</w:t>
            </w:r>
          </w:p>
          <w:p w:rsidR="001E20AF" w:rsidRDefault="001E20AF" w:rsidP="00663B91">
            <w:pPr>
              <w:pStyle w:val="IPENZBodyText"/>
            </w:pPr>
            <w:r>
              <w:t xml:space="preserve">In addition to above mentioned subjects, I have done </w:t>
            </w:r>
            <w:r w:rsidRPr="001E20AF">
              <w:rPr>
                <w:u w:val="single"/>
              </w:rPr>
              <w:t>Industrial training</w:t>
            </w:r>
            <w:r>
              <w:t xml:space="preserve"> and also studied subjects like </w:t>
            </w:r>
            <w:r w:rsidR="00472F9E" w:rsidRPr="00472F9E">
              <w:rPr>
                <w:u w:val="single"/>
              </w:rPr>
              <w:t xml:space="preserve">Operations research &amp; </w:t>
            </w:r>
            <w:r w:rsidRPr="00472F9E">
              <w:rPr>
                <w:u w:val="single"/>
              </w:rPr>
              <w:t>Production</w:t>
            </w:r>
            <w:r w:rsidRPr="001E20AF">
              <w:rPr>
                <w:u w:val="single"/>
              </w:rPr>
              <w:t xml:space="preserve"> planning and control</w:t>
            </w:r>
            <w:r>
              <w:t xml:space="preserve"> which are relevant to financial accounting.</w:t>
            </w:r>
          </w:p>
          <w:p w:rsidR="00663B91" w:rsidRPr="00B02BDF" w:rsidRDefault="00961C9A" w:rsidP="00663B91">
            <w:pPr>
              <w:pStyle w:val="IPENZBodyText"/>
            </w:pPr>
            <w:r>
              <w:t xml:space="preserve">In this section, I will </w:t>
            </w:r>
            <w:r w:rsidR="00694A3C">
              <w:t>elaborate on the</w:t>
            </w:r>
            <w:r>
              <w:t xml:space="preserve"> knowledge of </w:t>
            </w:r>
            <w:r w:rsidR="00694A3C">
              <w:t xml:space="preserve">numerical methods and statistics </w:t>
            </w:r>
            <w:r>
              <w:t xml:space="preserve">that I learned through my Engineering discipline and I will </w:t>
            </w:r>
            <w:proofErr w:type="gramStart"/>
            <w:r>
              <w:t>explain,</w:t>
            </w:r>
            <w:proofErr w:type="gramEnd"/>
            <w:r>
              <w:t xml:space="preserve"> how I was able to develop my knowledge and skills to understand the application. </w:t>
            </w:r>
            <w:r w:rsidR="00663B91">
              <w:t xml:space="preserve">Throughout my </w:t>
            </w:r>
            <w:r w:rsidR="00694A3C">
              <w:t xml:space="preserve">work </w:t>
            </w:r>
            <w:r w:rsidR="00663B91">
              <w:t xml:space="preserve">experience, I have been applying </w:t>
            </w:r>
            <w:r w:rsidR="00663B91" w:rsidRPr="00CD6239">
              <w:t>ari</w:t>
            </w:r>
            <w:r w:rsidR="00694A3C">
              <w:t>thmetic, algebra, trigonometry</w:t>
            </w:r>
            <w:r w:rsidR="00663B91" w:rsidRPr="00CD6239">
              <w:t>, differential equations, numerical analysis, optimization, probability and statistics, simulation, and matrix theory</w:t>
            </w:r>
            <w:r w:rsidR="00663B91">
              <w:t xml:space="preserve"> in </w:t>
            </w:r>
            <w:r w:rsidR="00694A3C">
              <w:t>building</w:t>
            </w:r>
            <w:r w:rsidR="00663B91">
              <w:t xml:space="preserve"> automation suites. For example -</w:t>
            </w:r>
          </w:p>
          <w:p w:rsidR="00663B91" w:rsidRDefault="00663B91" w:rsidP="00AB35D9">
            <w:pPr>
              <w:pStyle w:val="IPENZLevel3Heading"/>
              <w:numPr>
                <w:ilvl w:val="0"/>
                <w:numId w:val="20"/>
              </w:numPr>
            </w:pPr>
            <w:r w:rsidRPr="00663B91">
              <w:t>I have used algebra in calculating the limit bounds of an array or a list of variables, while testing the algorithms.</w:t>
            </w:r>
          </w:p>
          <w:p w:rsidR="00B61D34" w:rsidRPr="00B61D34" w:rsidRDefault="00B61D34" w:rsidP="00AB35D9">
            <w:pPr>
              <w:pStyle w:val="IPENZBodyText"/>
              <w:numPr>
                <w:ilvl w:val="0"/>
                <w:numId w:val="20"/>
              </w:numPr>
              <w:rPr>
                <w:b/>
              </w:rPr>
            </w:pPr>
            <w:r w:rsidRPr="00B61D34">
              <w:rPr>
                <w:b/>
              </w:rPr>
              <w:t>Simulation of production systems in QA environment to synchronize the actual behaviour of applications.</w:t>
            </w:r>
          </w:p>
          <w:p w:rsidR="00C34BE8" w:rsidRPr="00C34BE8" w:rsidRDefault="00C34BE8" w:rsidP="00AB35D9">
            <w:pPr>
              <w:pStyle w:val="IPENZBodyText"/>
              <w:numPr>
                <w:ilvl w:val="0"/>
                <w:numId w:val="20"/>
              </w:numPr>
              <w:rPr>
                <w:b/>
              </w:rPr>
            </w:pPr>
            <w:r w:rsidRPr="00C34BE8">
              <w:rPr>
                <w:b/>
              </w:rPr>
              <w:t xml:space="preserve">Data analytics in all phases of SDLC (Software Development Life Cycle) &amp; STLC (Software Testing Life Cycle) in one form or the other to optimize the solutions, preparing matrices, Software testing </w:t>
            </w:r>
            <w:r w:rsidRPr="00C34BE8">
              <w:rPr>
                <w:b/>
              </w:rPr>
              <w:lastRenderedPageBreak/>
              <w:t>delivery etc..</w:t>
            </w:r>
          </w:p>
          <w:p w:rsidR="00A94556" w:rsidRDefault="00A94556" w:rsidP="00AB35D9">
            <w:pPr>
              <w:pStyle w:val="IPENZBodyText"/>
              <w:numPr>
                <w:ilvl w:val="0"/>
                <w:numId w:val="20"/>
              </w:numPr>
              <w:rPr>
                <w:b/>
              </w:rPr>
            </w:pPr>
            <w:r w:rsidRPr="00A94556">
              <w:rPr>
                <w:b/>
              </w:rPr>
              <w:t>I have used arithmetic</w:t>
            </w:r>
            <w:r w:rsidR="0029534C">
              <w:rPr>
                <w:b/>
              </w:rPr>
              <w:t xml:space="preserve"> calculations and</w:t>
            </w:r>
            <w:r w:rsidRPr="00A94556">
              <w:rPr>
                <w:b/>
              </w:rPr>
              <w:t xml:space="preserve"> trigonometry to build/prepare end to end tools, documents, reports in </w:t>
            </w:r>
            <w:r w:rsidR="00C34BE8">
              <w:rPr>
                <w:b/>
              </w:rPr>
              <w:t>SDLC</w:t>
            </w:r>
            <w:r w:rsidRPr="00A94556">
              <w:rPr>
                <w:b/>
              </w:rPr>
              <w:t xml:space="preserve"> &amp; </w:t>
            </w:r>
            <w:r w:rsidR="00C34BE8">
              <w:rPr>
                <w:b/>
              </w:rPr>
              <w:t>STLC.</w:t>
            </w:r>
          </w:p>
          <w:p w:rsidR="0029534C" w:rsidRPr="00A94556" w:rsidRDefault="0029534C" w:rsidP="00AB35D9">
            <w:pPr>
              <w:pStyle w:val="IPENZBodyText"/>
              <w:numPr>
                <w:ilvl w:val="0"/>
                <w:numId w:val="20"/>
              </w:numPr>
              <w:rPr>
                <w:b/>
              </w:rPr>
            </w:pPr>
            <w:r>
              <w:rPr>
                <w:b/>
              </w:rPr>
              <w:t xml:space="preserve">I have implemented </w:t>
            </w:r>
            <w:r w:rsidRPr="00A94556">
              <w:rPr>
                <w:b/>
              </w:rPr>
              <w:t>differential equations</w:t>
            </w:r>
            <w:r>
              <w:rPr>
                <w:b/>
              </w:rPr>
              <w:t xml:space="preserve"> in order to stream line the processes.</w:t>
            </w:r>
          </w:p>
          <w:p w:rsidR="00B321B7" w:rsidRDefault="00B321B7" w:rsidP="00AB35D9">
            <w:pPr>
              <w:pStyle w:val="IPENZBodyText"/>
              <w:numPr>
                <w:ilvl w:val="0"/>
                <w:numId w:val="20"/>
              </w:numPr>
              <w:rPr>
                <w:b/>
              </w:rPr>
            </w:pPr>
            <w:r w:rsidRPr="00B321B7">
              <w:rPr>
                <w:b/>
              </w:rPr>
              <w:t>Optimization in different phases of SDLC</w:t>
            </w:r>
            <w:r w:rsidR="00A94556">
              <w:rPr>
                <w:b/>
              </w:rPr>
              <w:t xml:space="preserve"> </w:t>
            </w:r>
            <w:r w:rsidRPr="00B321B7">
              <w:rPr>
                <w:b/>
              </w:rPr>
              <w:t>&amp; STLC</w:t>
            </w:r>
            <w:r w:rsidR="00A94556">
              <w:rPr>
                <w:b/>
              </w:rPr>
              <w:t xml:space="preserve">. </w:t>
            </w:r>
            <w:r w:rsidRPr="00B321B7">
              <w:rPr>
                <w:b/>
              </w:rPr>
              <w:t xml:space="preserve">Here are the few optimization techniques I have worked upon </w:t>
            </w:r>
            <w:r>
              <w:rPr>
                <w:b/>
              </w:rPr>
              <w:t>–</w:t>
            </w:r>
            <w:r w:rsidRPr="00B321B7">
              <w:rPr>
                <w:b/>
              </w:rPr>
              <w:t xml:space="preserve"> </w:t>
            </w:r>
          </w:p>
          <w:p w:rsidR="00B321B7" w:rsidRDefault="00367C36" w:rsidP="00AB35D9">
            <w:pPr>
              <w:pStyle w:val="IPENZBodyText"/>
              <w:numPr>
                <w:ilvl w:val="0"/>
                <w:numId w:val="21"/>
              </w:numPr>
            </w:pPr>
            <w:r w:rsidRPr="00367C36">
              <w:t>Software code optimization</w:t>
            </w:r>
          </w:p>
          <w:p w:rsidR="00510E70" w:rsidRDefault="00510E70" w:rsidP="00AB35D9">
            <w:pPr>
              <w:pStyle w:val="IPENZBodyText"/>
              <w:numPr>
                <w:ilvl w:val="0"/>
                <w:numId w:val="25"/>
              </w:numPr>
            </w:pPr>
            <w:r>
              <w:t>Design optimization</w:t>
            </w:r>
          </w:p>
          <w:p w:rsidR="001465BD" w:rsidRPr="00367C36" w:rsidRDefault="001465BD" w:rsidP="00AB35D9">
            <w:pPr>
              <w:pStyle w:val="IPENZBodyText"/>
              <w:numPr>
                <w:ilvl w:val="0"/>
                <w:numId w:val="25"/>
              </w:numPr>
            </w:pPr>
            <w:r>
              <w:t>Model optimization</w:t>
            </w:r>
          </w:p>
          <w:p w:rsidR="00367C36" w:rsidRPr="00367C36" w:rsidRDefault="00367C36" w:rsidP="00AB35D9">
            <w:pPr>
              <w:pStyle w:val="IPENZBodyText"/>
              <w:numPr>
                <w:ilvl w:val="0"/>
                <w:numId w:val="21"/>
              </w:numPr>
            </w:pPr>
            <w:r w:rsidRPr="00367C36">
              <w:t>Algorithmic optimization</w:t>
            </w:r>
          </w:p>
          <w:p w:rsidR="00367C36" w:rsidRPr="00367C36" w:rsidRDefault="00367C36" w:rsidP="00AB35D9">
            <w:pPr>
              <w:pStyle w:val="IPENZBodyText"/>
              <w:numPr>
                <w:ilvl w:val="0"/>
                <w:numId w:val="24"/>
              </w:numPr>
            </w:pPr>
            <w:r w:rsidRPr="00367C36">
              <w:t>Profiling</w:t>
            </w:r>
          </w:p>
          <w:p w:rsidR="00367C36" w:rsidRPr="00367C36" w:rsidRDefault="006E54FB" w:rsidP="00AB35D9">
            <w:pPr>
              <w:pStyle w:val="IPENZBodyText"/>
              <w:numPr>
                <w:ilvl w:val="0"/>
                <w:numId w:val="24"/>
              </w:numPr>
            </w:pPr>
            <w:r>
              <w:t>Loops tuning</w:t>
            </w:r>
          </w:p>
          <w:p w:rsidR="00367C36" w:rsidRDefault="00367C36" w:rsidP="00AB35D9">
            <w:pPr>
              <w:pStyle w:val="IPENZBodyText"/>
              <w:numPr>
                <w:ilvl w:val="0"/>
                <w:numId w:val="24"/>
              </w:numPr>
            </w:pPr>
            <w:r w:rsidRPr="00367C36">
              <w:t>CPU/platform specific features</w:t>
            </w:r>
          </w:p>
          <w:p w:rsidR="00367C36" w:rsidRPr="00367C36" w:rsidRDefault="00186056" w:rsidP="00AB35D9">
            <w:pPr>
              <w:pStyle w:val="IPENZBodyText"/>
              <w:numPr>
                <w:ilvl w:val="0"/>
                <w:numId w:val="21"/>
              </w:numPr>
            </w:pPr>
            <w:r>
              <w:t xml:space="preserve">Test </w:t>
            </w:r>
            <w:r w:rsidR="00420BBF">
              <w:t>scenarios</w:t>
            </w:r>
            <w:r>
              <w:t xml:space="preserve"> optimization</w:t>
            </w:r>
          </w:p>
          <w:p w:rsidR="007A5044" w:rsidRPr="00B321B7" w:rsidRDefault="007A5044" w:rsidP="00AB35D9">
            <w:pPr>
              <w:pStyle w:val="IPENZBodyText"/>
              <w:numPr>
                <w:ilvl w:val="0"/>
                <w:numId w:val="20"/>
              </w:numPr>
              <w:rPr>
                <w:b/>
              </w:rPr>
            </w:pPr>
            <w:r w:rsidRPr="00B321B7">
              <w:rPr>
                <w:b/>
              </w:rPr>
              <w:t>I have prepared metrics to track the project deliverables with milestones</w:t>
            </w:r>
            <w:r w:rsidR="0013699D" w:rsidRPr="00B321B7">
              <w:rPr>
                <w:b/>
              </w:rPr>
              <w:t xml:space="preserve"> in SDLC &amp; STLC</w:t>
            </w:r>
            <w:r w:rsidRPr="00B321B7">
              <w:rPr>
                <w:b/>
              </w:rPr>
              <w:t>. Here are the few matrices that I have worked upon</w:t>
            </w:r>
            <w:r w:rsidR="00B321B7">
              <w:rPr>
                <w:b/>
              </w:rPr>
              <w:t xml:space="preserve"> -</w:t>
            </w:r>
          </w:p>
          <w:p w:rsidR="007A5044" w:rsidRDefault="007A5044" w:rsidP="00AB35D9">
            <w:pPr>
              <w:pStyle w:val="IPENZBodyText"/>
              <w:numPr>
                <w:ilvl w:val="0"/>
                <w:numId w:val="21"/>
              </w:numPr>
            </w:pPr>
            <w:r>
              <w:t>Requirement traceability matrices</w:t>
            </w:r>
          </w:p>
          <w:p w:rsidR="0013699D" w:rsidRDefault="0013699D" w:rsidP="00AB35D9">
            <w:pPr>
              <w:pStyle w:val="IPENZBodyText"/>
              <w:numPr>
                <w:ilvl w:val="0"/>
                <w:numId w:val="22"/>
              </w:numPr>
            </w:pPr>
            <w:r w:rsidRPr="0013699D">
              <w:t>Forward Traceability Matrix</w:t>
            </w:r>
            <w:r w:rsidR="001569E1">
              <w:t xml:space="preserve"> - </w:t>
            </w:r>
            <w:r w:rsidR="001569E1" w:rsidRPr="001569E1">
              <w:t>Mapping of requirements to test cases</w:t>
            </w:r>
            <w:r w:rsidR="001569E1">
              <w:t>.</w:t>
            </w:r>
          </w:p>
          <w:p w:rsidR="0013699D" w:rsidRDefault="0013699D" w:rsidP="00AB35D9">
            <w:pPr>
              <w:pStyle w:val="IPENZBodyText"/>
              <w:numPr>
                <w:ilvl w:val="0"/>
                <w:numId w:val="22"/>
              </w:numPr>
            </w:pPr>
            <w:r w:rsidRPr="0013699D">
              <w:t>Backward Traceability Matrix</w:t>
            </w:r>
            <w:r w:rsidR="001569E1">
              <w:t xml:space="preserve"> - </w:t>
            </w:r>
            <w:r w:rsidR="001569E1" w:rsidRPr="001569E1">
              <w:t>Mapping of test cases to requirements</w:t>
            </w:r>
            <w:r w:rsidR="001569E1">
              <w:t>.</w:t>
            </w:r>
          </w:p>
          <w:p w:rsidR="001569E1" w:rsidRDefault="001569E1" w:rsidP="00AB35D9">
            <w:pPr>
              <w:pStyle w:val="IPENZBodyText"/>
              <w:numPr>
                <w:ilvl w:val="0"/>
                <w:numId w:val="22"/>
              </w:numPr>
            </w:pPr>
            <w:r w:rsidRPr="001569E1">
              <w:t>Bi-Directional Traceability</w:t>
            </w:r>
            <w:r>
              <w:t xml:space="preserve"> – Mapping </w:t>
            </w:r>
            <w:r w:rsidRPr="001569E1">
              <w:t>from test cases to basis documentation and vice versa</w:t>
            </w:r>
            <w:r>
              <w:t>.</w:t>
            </w:r>
          </w:p>
          <w:p w:rsidR="007D635B" w:rsidRDefault="001569E1" w:rsidP="00AB35D9">
            <w:pPr>
              <w:pStyle w:val="IPENZBodyText"/>
              <w:numPr>
                <w:ilvl w:val="0"/>
                <w:numId w:val="21"/>
              </w:numPr>
            </w:pPr>
            <w:r>
              <w:t>Test Plan matrices</w:t>
            </w:r>
          </w:p>
          <w:p w:rsidR="001569E1" w:rsidRDefault="001569E1" w:rsidP="00AB35D9">
            <w:pPr>
              <w:pStyle w:val="IPENZBodyText"/>
              <w:numPr>
                <w:ilvl w:val="0"/>
                <w:numId w:val="23"/>
              </w:numPr>
            </w:pPr>
            <w:r>
              <w:t>Mapping of test scenarios to test resources</w:t>
            </w:r>
          </w:p>
          <w:p w:rsidR="001569E1" w:rsidRDefault="001569E1" w:rsidP="00AB35D9">
            <w:pPr>
              <w:pStyle w:val="IPENZBodyText"/>
              <w:numPr>
                <w:ilvl w:val="0"/>
                <w:numId w:val="21"/>
              </w:numPr>
            </w:pPr>
            <w:r>
              <w:t>Defect traceability matrices</w:t>
            </w:r>
          </w:p>
          <w:p w:rsidR="00B321B7" w:rsidRDefault="00B321B7" w:rsidP="00AB35D9">
            <w:pPr>
              <w:pStyle w:val="IPENZBodyText"/>
              <w:numPr>
                <w:ilvl w:val="0"/>
                <w:numId w:val="23"/>
              </w:numPr>
            </w:pPr>
            <w:r>
              <w:t>Mapping of defects to test scenarios to requirements</w:t>
            </w:r>
          </w:p>
          <w:p w:rsidR="00B321B7" w:rsidRDefault="00B321B7" w:rsidP="00AB35D9">
            <w:pPr>
              <w:pStyle w:val="IPENZBodyText"/>
              <w:numPr>
                <w:ilvl w:val="0"/>
                <w:numId w:val="21"/>
              </w:numPr>
            </w:pPr>
            <w:r>
              <w:t>Test Result Matrices</w:t>
            </w:r>
          </w:p>
          <w:p w:rsidR="00B321B7" w:rsidRDefault="00B321B7" w:rsidP="00AB35D9">
            <w:pPr>
              <w:pStyle w:val="IPENZBodyText"/>
              <w:numPr>
                <w:ilvl w:val="0"/>
                <w:numId w:val="23"/>
              </w:numPr>
            </w:pPr>
            <w:r>
              <w:t>Matrices showing test coverage, bugs, etc</w:t>
            </w:r>
            <w:proofErr w:type="gramStart"/>
            <w:r>
              <w:t>..</w:t>
            </w:r>
            <w:proofErr w:type="gramEnd"/>
            <w:r>
              <w:t xml:space="preserve"> in the form of graphs and charts</w:t>
            </w:r>
          </w:p>
          <w:p w:rsidR="00A05EE2" w:rsidRDefault="00A05EE2" w:rsidP="00EF3A43">
            <w:pPr>
              <w:pStyle w:val="IPENZBodyText"/>
            </w:pPr>
          </w:p>
          <w:p w:rsidR="00EF3A43" w:rsidRDefault="00A05EE2" w:rsidP="00EF3A43">
            <w:pPr>
              <w:pStyle w:val="IPENZBodyText"/>
            </w:pPr>
            <w:r>
              <w:t>Sample Test Execution metrics (following S-Curve methodology) –</w:t>
            </w:r>
          </w:p>
          <w:p w:rsidR="00A05EE2" w:rsidRDefault="00903D4C" w:rsidP="00EF3A43">
            <w:pPr>
              <w:pStyle w:val="IPENZBodyText"/>
              <w:rPr>
                <w:noProof/>
                <w:lang w:val="en-US"/>
              </w:rPr>
            </w:pPr>
            <w:r>
              <w:rPr>
                <w:noProof/>
                <w:lang w:val="en-US"/>
              </w:rPr>
              <w:lastRenderedPageBreak/>
              <w:drawing>
                <wp:inline distT="0" distB="0" distL="0" distR="0">
                  <wp:extent cx="5657850" cy="2705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7850" cy="2705100"/>
                          </a:xfrm>
                          <a:prstGeom prst="rect">
                            <a:avLst/>
                          </a:prstGeom>
                          <a:noFill/>
                          <a:ln>
                            <a:noFill/>
                          </a:ln>
                        </pic:spPr>
                      </pic:pic>
                    </a:graphicData>
                  </a:graphic>
                </wp:inline>
              </w:drawing>
            </w:r>
          </w:p>
          <w:p w:rsidR="00941420" w:rsidRDefault="00941420" w:rsidP="00EF3A43">
            <w:pPr>
              <w:pStyle w:val="IPENZBodyText"/>
              <w:rPr>
                <w:noProof/>
                <w:lang w:val="en-US"/>
              </w:rPr>
            </w:pPr>
          </w:p>
          <w:p w:rsidR="00941420" w:rsidRDefault="00941420" w:rsidP="00941420">
            <w:pPr>
              <w:pStyle w:val="IPENZBodyText"/>
            </w:pPr>
            <w:r>
              <w:t>Sample Defects metrics –</w:t>
            </w:r>
          </w:p>
          <w:p w:rsidR="00941420" w:rsidRDefault="00903D4C" w:rsidP="00EF3A43">
            <w:pPr>
              <w:pStyle w:val="IPENZBodyText"/>
              <w:rPr>
                <w:noProof/>
                <w:lang w:val="en-US"/>
              </w:rPr>
            </w:pPr>
            <w:r>
              <w:rPr>
                <w:noProof/>
                <w:lang w:val="en-US"/>
              </w:rPr>
              <w:drawing>
                <wp:inline distT="0" distB="0" distL="0" distR="0">
                  <wp:extent cx="5657850" cy="216217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2162175"/>
                          </a:xfrm>
                          <a:prstGeom prst="rect">
                            <a:avLst/>
                          </a:prstGeom>
                          <a:noFill/>
                          <a:ln>
                            <a:noFill/>
                          </a:ln>
                        </pic:spPr>
                      </pic:pic>
                    </a:graphicData>
                  </a:graphic>
                </wp:inline>
              </w:drawing>
            </w:r>
          </w:p>
          <w:p w:rsidR="00941420" w:rsidRDefault="00941420" w:rsidP="00EF3A43">
            <w:pPr>
              <w:pStyle w:val="IPENZBodyText"/>
            </w:pPr>
          </w:p>
          <w:p w:rsidR="00EF3A43" w:rsidRPr="00EF3A43" w:rsidRDefault="00EF3A43" w:rsidP="00EF3A43">
            <w:pPr>
              <w:pStyle w:val="IPENZBodyText"/>
              <w:jc w:val="center"/>
              <w:rPr>
                <w:b/>
                <w:u w:val="single"/>
              </w:rPr>
            </w:pPr>
            <w:r w:rsidRPr="00230658">
              <w:rPr>
                <w:b/>
                <w:u w:val="single"/>
              </w:rPr>
              <w:t xml:space="preserve">Examples of Application of </w:t>
            </w:r>
            <w:r w:rsidRPr="00EF3A43">
              <w:rPr>
                <w:b/>
                <w:u w:val="single"/>
              </w:rPr>
              <w:t>numerical methods and statistics</w:t>
            </w:r>
            <w:r w:rsidRPr="00230658">
              <w:rPr>
                <w:b/>
                <w:u w:val="single"/>
              </w:rPr>
              <w:t>:</w:t>
            </w:r>
          </w:p>
          <w:p w:rsidR="00EF3A43" w:rsidRDefault="00EF3A43" w:rsidP="00EF3A43">
            <w:pPr>
              <w:pStyle w:val="IPENZBodyText"/>
              <w:jc w:val="left"/>
              <w:rPr>
                <w:b/>
              </w:rPr>
            </w:pPr>
          </w:p>
          <w:p w:rsidR="00EF3A43" w:rsidRPr="00F6249B" w:rsidRDefault="00EF3A43" w:rsidP="00EF3A43">
            <w:pPr>
              <w:pStyle w:val="IPENZBodyText"/>
              <w:jc w:val="left"/>
              <w:rPr>
                <w:b/>
              </w:rPr>
            </w:pPr>
            <w:r w:rsidRPr="00F6249B">
              <w:rPr>
                <w:b/>
              </w:rPr>
              <w:t>Example 1:</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rsidRPr="00F6249B">
              <w:t xml:space="preserve">Testing of HSBC credit card applications when I was employed in </w:t>
            </w:r>
            <w:proofErr w:type="spellStart"/>
            <w:r w:rsidRPr="00F6249B">
              <w:t>Capgemini</w:t>
            </w:r>
            <w:proofErr w:type="spellEnd"/>
            <w:r w:rsidRPr="00F6249B">
              <w:t xml:space="preserve"> in the year 2008.</w:t>
            </w:r>
          </w:p>
          <w:p w:rsidR="00EF3A43" w:rsidRPr="00F6249B" w:rsidRDefault="00EF3A43" w:rsidP="00EF3A43">
            <w:pPr>
              <w:pStyle w:val="IPENZBodyText"/>
              <w:jc w:val="left"/>
              <w:rPr>
                <w:b/>
              </w:rPr>
            </w:pPr>
            <w:r w:rsidRPr="00F6249B">
              <w:rPr>
                <w:b/>
              </w:rPr>
              <w:t xml:space="preserve">Problem – </w:t>
            </w:r>
          </w:p>
          <w:p w:rsidR="00EF3A43" w:rsidRDefault="00EF3A43" w:rsidP="00EF3A43">
            <w:pPr>
              <w:pStyle w:val="IPENZBodyText"/>
              <w:jc w:val="left"/>
            </w:pPr>
            <w:r>
              <w:t>Testing of highly complex application, which is used to calculate the FICO score of the customers located in USA based on their transaction history and assets.</w:t>
            </w:r>
          </w:p>
          <w:p w:rsidR="00EF3A43" w:rsidRPr="00F6249B" w:rsidRDefault="00EF3A43" w:rsidP="00EF3A43">
            <w:pPr>
              <w:pStyle w:val="IPENZBodyText"/>
              <w:jc w:val="left"/>
              <w:rPr>
                <w:b/>
              </w:rPr>
            </w:pPr>
            <w:r w:rsidRPr="00F6249B">
              <w:rPr>
                <w:b/>
              </w:rPr>
              <w:t xml:space="preserve">Description – </w:t>
            </w:r>
          </w:p>
          <w:p w:rsidR="00EF3A43" w:rsidRDefault="00EF3A43" w:rsidP="00EF3A43">
            <w:pPr>
              <w:pStyle w:val="IPENZBodyText"/>
              <w:jc w:val="left"/>
            </w:pPr>
            <w:r>
              <w:t>FICO tool is used by the HSBC bank to calculate the FICO score of the customers in USA, who are willing to apply for a credit card of HSBC.</w:t>
            </w:r>
          </w:p>
          <w:p w:rsidR="00EF3A43" w:rsidRDefault="00EF3A43" w:rsidP="00EF3A43">
            <w:pPr>
              <w:pStyle w:val="IPENZBodyText"/>
            </w:pPr>
            <w:r>
              <w:lastRenderedPageBreak/>
              <w:t>FICO Scores are calculated based on the five categories listed below. For some groups, the importance of these categories may vary; for example, people who have not been using credit long will be factored differently than those with a longer credit history.</w:t>
            </w:r>
          </w:p>
          <w:p w:rsidR="00EF3A43" w:rsidRDefault="00EF3A43" w:rsidP="00A933F1">
            <w:pPr>
              <w:pStyle w:val="IPENZBodyText"/>
              <w:numPr>
                <w:ilvl w:val="0"/>
                <w:numId w:val="26"/>
              </w:numPr>
              <w:jc w:val="left"/>
            </w:pPr>
            <w:r w:rsidRPr="008A1735">
              <w:t>Payment history</w:t>
            </w:r>
          </w:p>
          <w:p w:rsidR="00EF3A43" w:rsidRDefault="00EF3A43" w:rsidP="00A933F1">
            <w:pPr>
              <w:pStyle w:val="IPENZBodyText"/>
              <w:numPr>
                <w:ilvl w:val="0"/>
                <w:numId w:val="26"/>
              </w:numPr>
              <w:jc w:val="left"/>
            </w:pPr>
            <w:r w:rsidRPr="008A1735">
              <w:t>Amounts owed</w:t>
            </w:r>
            <w:r>
              <w:t xml:space="preserve"> (Credit Utilization)</w:t>
            </w:r>
          </w:p>
          <w:p w:rsidR="00EF3A43" w:rsidRDefault="00EF3A43" w:rsidP="00A933F1">
            <w:pPr>
              <w:pStyle w:val="IPENZBodyText"/>
              <w:numPr>
                <w:ilvl w:val="0"/>
                <w:numId w:val="26"/>
              </w:numPr>
              <w:jc w:val="left"/>
            </w:pPr>
            <w:r w:rsidRPr="008A1735">
              <w:t>Length of credit history</w:t>
            </w:r>
          </w:p>
          <w:p w:rsidR="00EF3A43" w:rsidRDefault="00EF3A43" w:rsidP="00A933F1">
            <w:pPr>
              <w:pStyle w:val="IPENZBodyText"/>
              <w:numPr>
                <w:ilvl w:val="0"/>
                <w:numId w:val="26"/>
              </w:numPr>
              <w:jc w:val="left"/>
            </w:pPr>
            <w:r w:rsidRPr="008A1735">
              <w:t>Credit mix in use</w:t>
            </w:r>
          </w:p>
          <w:p w:rsidR="00EF3A43" w:rsidRDefault="00EF3A43" w:rsidP="00A933F1">
            <w:pPr>
              <w:pStyle w:val="IPENZBodyText"/>
              <w:numPr>
                <w:ilvl w:val="0"/>
                <w:numId w:val="26"/>
              </w:numPr>
              <w:jc w:val="left"/>
            </w:pPr>
            <w:r w:rsidRPr="008A1735">
              <w:t>New credit</w:t>
            </w:r>
          </w:p>
          <w:p w:rsidR="00EF3A43" w:rsidRDefault="00EF3A43" w:rsidP="00EF3A43">
            <w:pPr>
              <w:pStyle w:val="IPENZBodyText"/>
            </w:pPr>
            <w:r>
              <w:t>The importance of any one factor in credit score calculation depends on the overall information in credit report. For some people, one factor may have a larger impact that it would for someone with a much different credit history. In addition, as the information in credit report changes, so does the importance of any factor in determining FICO Scores.</w:t>
            </w:r>
          </w:p>
          <w:p w:rsidR="00EF3A43" w:rsidRDefault="00EF3A43" w:rsidP="00EF3A43">
            <w:pPr>
              <w:pStyle w:val="IPENZBodyText"/>
              <w:jc w:val="left"/>
            </w:pPr>
            <w:r>
              <w:t>Therefore, it’s impossible to measure the exact impact of a single factor in how your credit score is calculated without looking at entire report. Even the levels of importance shown in the FICO Scores chart are for the general population, and will be different for different credit profiles.</w:t>
            </w:r>
          </w:p>
          <w:p w:rsidR="00EF3A43" w:rsidRDefault="00903D4C" w:rsidP="00EF3A43">
            <w:pPr>
              <w:pStyle w:val="IPENZBodyText"/>
              <w:jc w:val="left"/>
            </w:pPr>
            <w:r>
              <w:rPr>
                <w:noProof/>
                <w:lang w:val="en-US"/>
              </w:rPr>
              <w:drawing>
                <wp:inline distT="0" distB="0" distL="0" distR="0">
                  <wp:extent cx="3381375" cy="2524125"/>
                  <wp:effectExtent l="0" t="0" r="0" b="0"/>
                  <wp:docPr id="8" name="Picture 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2524125"/>
                          </a:xfrm>
                          <a:prstGeom prst="rect">
                            <a:avLst/>
                          </a:prstGeom>
                          <a:noFill/>
                          <a:ln>
                            <a:noFill/>
                          </a:ln>
                        </pic:spPr>
                      </pic:pic>
                    </a:graphicData>
                  </a:graphic>
                </wp:inline>
              </w:drawing>
            </w:r>
          </w:p>
          <w:p w:rsidR="00B015FC" w:rsidRDefault="00903D4C" w:rsidP="00EF3A43">
            <w:pPr>
              <w:pStyle w:val="IPENZBodyText"/>
              <w:jc w:val="left"/>
            </w:pPr>
            <w:r>
              <w:rPr>
                <w:noProof/>
                <w:lang w:val="en-US"/>
              </w:rPr>
              <w:lastRenderedPageBreak/>
              <w:drawing>
                <wp:inline distT="0" distB="0" distL="0" distR="0">
                  <wp:extent cx="5648325" cy="32004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3200400"/>
                          </a:xfrm>
                          <a:prstGeom prst="rect">
                            <a:avLst/>
                          </a:prstGeom>
                          <a:noFill/>
                          <a:ln>
                            <a:noFill/>
                          </a:ln>
                        </pic:spPr>
                      </pic:pic>
                    </a:graphicData>
                  </a:graphic>
                </wp:inline>
              </w:drawing>
            </w:r>
          </w:p>
          <w:p w:rsidR="00EF3A43" w:rsidRDefault="00EF3A43" w:rsidP="00EF3A43">
            <w:pPr>
              <w:pStyle w:val="IPENZBodyText"/>
              <w:jc w:val="left"/>
            </w:pPr>
          </w:p>
          <w:p w:rsidR="00EF3A43" w:rsidRDefault="00EF3A43" w:rsidP="00EF3A43">
            <w:pPr>
              <w:pStyle w:val="IPENZBodyText"/>
              <w:jc w:val="left"/>
            </w:pPr>
            <w:r>
              <w:t>Source of fico score chart/image : Internet</w:t>
            </w:r>
          </w:p>
          <w:p w:rsidR="00EF3A43" w:rsidRDefault="00EF3A43" w:rsidP="00EF3A43">
            <w:pPr>
              <w:pStyle w:val="IPENZBodyText"/>
              <w:jc w:val="left"/>
            </w:pPr>
            <w:r>
              <w:t xml:space="preserve">In order to calculate the FICO score based on the data of customers, I have to use the algorithm of the application. The logic of the application was build using physical sciences like calculus, probability, numerical analysis and formulas. Hence, in order to test the application, I have to build stubs using same calculus and formulas in order to mock the behaviour of the application in QA environment (Quality Assurance). </w:t>
            </w:r>
          </w:p>
          <w:p w:rsidR="00EF3A43" w:rsidRDefault="00EF3A43" w:rsidP="00EF3A43">
            <w:pPr>
              <w:pStyle w:val="IPENZBodyText"/>
              <w:jc w:val="left"/>
            </w:pPr>
            <w:r>
              <w:t>Apart from calculating scores, the tool also suggests customers on points to improve their credit scores, if their score is less than 600. So I wrote logic in Java to test the application by using formulas and calculus.</w:t>
            </w:r>
          </w:p>
          <w:p w:rsidR="00EF3A43" w:rsidRPr="00F6249B" w:rsidRDefault="00EF3A43" w:rsidP="00EF3A43">
            <w:pPr>
              <w:pStyle w:val="IPENZBodyText"/>
              <w:jc w:val="left"/>
              <w:rPr>
                <w:b/>
              </w:rPr>
            </w:pPr>
            <w:r>
              <w:rPr>
                <w:b/>
              </w:rPr>
              <w:t>Example 2</w:t>
            </w:r>
            <w:r w:rsidRPr="00F6249B">
              <w:rPr>
                <w:b/>
              </w:rPr>
              <w:t>:</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t>Build automation solution for the trading application using Java and C# programming languages for Equities domain in Citibank.</w:t>
            </w:r>
          </w:p>
          <w:p w:rsidR="00EF3A43" w:rsidRDefault="00EF3A43" w:rsidP="00EF3A43">
            <w:pPr>
              <w:pStyle w:val="IPENZBodyText"/>
              <w:jc w:val="left"/>
              <w:rPr>
                <w:b/>
              </w:rPr>
            </w:pPr>
            <w:r w:rsidRPr="00F6249B">
              <w:rPr>
                <w:b/>
              </w:rPr>
              <w:t>Problem –</w:t>
            </w:r>
            <w:r>
              <w:rPr>
                <w:b/>
              </w:rPr>
              <w:t xml:space="preserve"> </w:t>
            </w:r>
          </w:p>
          <w:p w:rsidR="00EF3A43" w:rsidRDefault="00EF3A43" w:rsidP="00EF3A43">
            <w:pPr>
              <w:pStyle w:val="IPENZBodyText"/>
              <w:jc w:val="left"/>
            </w:pPr>
            <w:r w:rsidRPr="000C4076">
              <w:t>Automation solution for Citi trading application (</w:t>
            </w:r>
            <w:proofErr w:type="spellStart"/>
            <w:r w:rsidRPr="000C4076">
              <w:t>CitiSmart</w:t>
            </w:r>
            <w:proofErr w:type="spellEnd"/>
            <w:r w:rsidRPr="000C4076">
              <w:t>) from scratch.</w:t>
            </w:r>
          </w:p>
          <w:p w:rsidR="00EF3A43" w:rsidRPr="00E57FD4" w:rsidRDefault="00EF3A43" w:rsidP="00EF3A43">
            <w:pPr>
              <w:pStyle w:val="IPENZBodyText"/>
              <w:jc w:val="left"/>
              <w:rPr>
                <w:b/>
              </w:rPr>
            </w:pPr>
            <w:r w:rsidRPr="00E57FD4">
              <w:rPr>
                <w:b/>
              </w:rPr>
              <w:t>Description –</w:t>
            </w:r>
          </w:p>
          <w:p w:rsidR="00EF3A43" w:rsidRDefault="00EF3A43" w:rsidP="00EF3A43">
            <w:pPr>
              <w:pStyle w:val="IPENZBodyText"/>
              <w:jc w:val="left"/>
            </w:pPr>
            <w:proofErr w:type="spellStart"/>
            <w:r>
              <w:t>Citismart</w:t>
            </w:r>
            <w:proofErr w:type="spellEnd"/>
            <w:r>
              <w:t xml:space="preserve"> application is the trading engine which connects with the stock exchanges and gets the fills for the orders placed by client.</w:t>
            </w:r>
          </w:p>
          <w:p w:rsidR="00EF3A43" w:rsidRDefault="00EF3A43" w:rsidP="00EF3A43">
            <w:pPr>
              <w:pStyle w:val="IPENZBodyText"/>
              <w:jc w:val="left"/>
            </w:pPr>
            <w:r>
              <w:t xml:space="preserve">When a client places an order from a customer facing UI application, the orders are routed to the </w:t>
            </w:r>
            <w:proofErr w:type="spellStart"/>
            <w:r>
              <w:t>CitiSmart</w:t>
            </w:r>
            <w:proofErr w:type="spellEnd"/>
            <w:r>
              <w:t xml:space="preserve">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EF3A43" w:rsidRDefault="00EF3A43" w:rsidP="00EF3A43">
            <w:pPr>
              <w:pStyle w:val="IPENZBodyText"/>
              <w:jc w:val="left"/>
            </w:pPr>
            <w:proofErr w:type="spellStart"/>
            <w:r>
              <w:t>Citismart</w:t>
            </w:r>
            <w:proofErr w:type="spellEnd"/>
            <w:r>
              <w:t xml:space="preserve"> algorithm basically works upon the strategy (pre-defined by the client) of the order. The strategies in </w:t>
            </w:r>
            <w:proofErr w:type="spellStart"/>
            <w:r>
              <w:t>algo</w:t>
            </w:r>
            <w:proofErr w:type="spellEnd"/>
            <w:r>
              <w:t xml:space="preserve"> trading are broadly classified as –</w:t>
            </w:r>
          </w:p>
          <w:p w:rsidR="00EF3A43" w:rsidRDefault="00EF3A43" w:rsidP="00A933F1">
            <w:pPr>
              <w:pStyle w:val="IPENZBodyText"/>
              <w:numPr>
                <w:ilvl w:val="0"/>
                <w:numId w:val="27"/>
              </w:numPr>
              <w:jc w:val="left"/>
            </w:pPr>
            <w:r>
              <w:t>VWAP (Volume Weighted Average Price)</w:t>
            </w:r>
          </w:p>
          <w:p w:rsidR="00EF3A43" w:rsidRDefault="00EF3A43" w:rsidP="00A933F1">
            <w:pPr>
              <w:pStyle w:val="IPENZBodyText"/>
              <w:numPr>
                <w:ilvl w:val="0"/>
                <w:numId w:val="27"/>
              </w:numPr>
              <w:jc w:val="left"/>
            </w:pPr>
            <w:r>
              <w:lastRenderedPageBreak/>
              <w:t>TWAP (Time Weighted Average Price)</w:t>
            </w:r>
          </w:p>
          <w:p w:rsidR="00EF3A43" w:rsidRDefault="00EF3A43" w:rsidP="00A933F1">
            <w:pPr>
              <w:pStyle w:val="IPENZBodyText"/>
              <w:numPr>
                <w:ilvl w:val="0"/>
                <w:numId w:val="27"/>
              </w:numPr>
              <w:jc w:val="left"/>
            </w:pPr>
            <w:r>
              <w:t>DAGGER</w:t>
            </w:r>
          </w:p>
          <w:p w:rsidR="00EF3A43" w:rsidRDefault="00EF3A43" w:rsidP="00A933F1">
            <w:pPr>
              <w:pStyle w:val="IPENZBodyText"/>
              <w:numPr>
                <w:ilvl w:val="0"/>
                <w:numId w:val="27"/>
              </w:numPr>
              <w:jc w:val="left"/>
            </w:pPr>
            <w:r>
              <w:t>ICEBERG</w:t>
            </w:r>
          </w:p>
          <w:p w:rsidR="00EF3A43" w:rsidRDefault="00EF3A43" w:rsidP="00A933F1">
            <w:pPr>
              <w:pStyle w:val="IPENZBodyText"/>
              <w:numPr>
                <w:ilvl w:val="0"/>
                <w:numId w:val="27"/>
              </w:numPr>
              <w:jc w:val="left"/>
            </w:pPr>
            <w:r>
              <w:t>DMA (Direct Market Access)</w:t>
            </w:r>
          </w:p>
          <w:p w:rsidR="00EF3A43" w:rsidRDefault="00EF3A43" w:rsidP="00A933F1">
            <w:pPr>
              <w:pStyle w:val="IPENZBodyText"/>
              <w:numPr>
                <w:ilvl w:val="0"/>
                <w:numId w:val="27"/>
              </w:numPr>
              <w:jc w:val="left"/>
            </w:pPr>
            <w:r>
              <w:t>PEGGED</w:t>
            </w:r>
          </w:p>
          <w:p w:rsidR="00EF3A43" w:rsidRDefault="00EF3A43" w:rsidP="00A933F1">
            <w:pPr>
              <w:pStyle w:val="IPENZBodyText"/>
              <w:numPr>
                <w:ilvl w:val="0"/>
                <w:numId w:val="27"/>
              </w:numPr>
              <w:jc w:val="left"/>
            </w:pPr>
            <w:r>
              <w:t>CLOSE</w:t>
            </w:r>
          </w:p>
          <w:p w:rsidR="00EF3A43" w:rsidRDefault="00EF3A43" w:rsidP="00EF3A43">
            <w:pPr>
              <w:pStyle w:val="IPENZBodyText"/>
              <w:jc w:val="left"/>
            </w:pPr>
            <w:r>
              <w:t xml:space="preserve">Based on the strategies, algorithms are defined in the </w:t>
            </w:r>
            <w:proofErr w:type="spellStart"/>
            <w:r>
              <w:t>CitiSmart</w:t>
            </w:r>
            <w:proofErr w:type="spellEnd"/>
            <w:r>
              <w:t xml:space="preserve"> application to pick the order from the client in the form of fix messages and create splits of the order (child orders)  and send parent level &amp; child level fix messages through </w:t>
            </w:r>
            <w:proofErr w:type="spellStart"/>
            <w:r>
              <w:t>Tibco</w:t>
            </w:r>
            <w:proofErr w:type="spellEnd"/>
            <w:r>
              <w:t xml:space="preserve"> EMS topics to internal systems (KDB services, UI’s, Databases etc.) and exchanges.</w:t>
            </w:r>
          </w:p>
          <w:p w:rsidR="00EF3A43" w:rsidRDefault="00EF3A43" w:rsidP="00EF3A43">
            <w:pPr>
              <w:pStyle w:val="IPENZBodyText"/>
              <w:jc w:val="left"/>
            </w:pPr>
            <w:r>
              <w:t xml:space="preserve">As per the logic defined in exchange simulators, fills are sent back to the client through </w:t>
            </w:r>
            <w:proofErr w:type="spellStart"/>
            <w:r>
              <w:t>CitiSmart</w:t>
            </w:r>
            <w:proofErr w:type="spellEnd"/>
            <w:r>
              <w:t xml:space="preserve"> application.</w:t>
            </w:r>
          </w:p>
          <w:p w:rsidR="00EF3A43" w:rsidRDefault="00EF3A43" w:rsidP="00EF3A43">
            <w:pPr>
              <w:pStyle w:val="IPENZBodyText"/>
              <w:jc w:val="left"/>
            </w:pPr>
            <w:r>
              <w:t>End to End applications involved in building automation suite –</w:t>
            </w:r>
          </w:p>
          <w:p w:rsidR="00EF3A43" w:rsidRDefault="00EF3A43" w:rsidP="00A933F1">
            <w:pPr>
              <w:pStyle w:val="IPENZBodyText"/>
              <w:numPr>
                <w:ilvl w:val="0"/>
                <w:numId w:val="28"/>
              </w:numPr>
              <w:jc w:val="left"/>
            </w:pPr>
            <w:r>
              <w:t>CFORE (Client facing UI application)</w:t>
            </w:r>
          </w:p>
          <w:p w:rsidR="00EF3A43" w:rsidRDefault="00EF3A43" w:rsidP="00A933F1">
            <w:pPr>
              <w:pStyle w:val="IPENZBodyText"/>
              <w:numPr>
                <w:ilvl w:val="0"/>
                <w:numId w:val="28"/>
              </w:numPr>
              <w:jc w:val="left"/>
            </w:pPr>
            <w:proofErr w:type="spellStart"/>
            <w:r>
              <w:t>CitiSmart</w:t>
            </w:r>
            <w:proofErr w:type="spellEnd"/>
            <w:r>
              <w:t xml:space="preserve"> (</w:t>
            </w:r>
            <w:proofErr w:type="spellStart"/>
            <w:r>
              <w:t>Algo</w:t>
            </w:r>
            <w:proofErr w:type="spellEnd"/>
            <w:r>
              <w:t xml:space="preserve"> trading engine)</w:t>
            </w:r>
          </w:p>
          <w:p w:rsidR="00EF3A43" w:rsidRDefault="00EF3A43" w:rsidP="00A933F1">
            <w:pPr>
              <w:pStyle w:val="IPENZBodyText"/>
              <w:numPr>
                <w:ilvl w:val="0"/>
                <w:numId w:val="28"/>
              </w:numPr>
              <w:jc w:val="left"/>
            </w:pPr>
            <w:r>
              <w:t>Exchange Simulators (Stubs of actual stock exchanges)</w:t>
            </w:r>
          </w:p>
          <w:p w:rsidR="00EF3A43" w:rsidRDefault="00EF3A43" w:rsidP="00EF3A43">
            <w:pPr>
              <w:pStyle w:val="IPENZBodyText"/>
              <w:jc w:val="left"/>
            </w:pPr>
            <w:r>
              <w:t>TRADE FLOW :-</w:t>
            </w:r>
          </w:p>
          <w:p w:rsidR="00EF3A43" w:rsidRDefault="00EF3A43" w:rsidP="00EF3A43">
            <w:pPr>
              <w:pStyle w:val="IPENZBodyText"/>
              <w:jc w:val="left"/>
            </w:pPr>
            <w:r>
              <w:object w:dxaOrig="4515" w:dyaOrig="6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347.25pt" o:ole="">
                  <v:imagedata r:id="rId18" o:title=""/>
                </v:shape>
                <o:OLEObject Type="Embed" ProgID="PBrush" ShapeID="_x0000_i1025" DrawAspect="Content" ObjectID="_1542738483" r:id="rId19"/>
              </w:object>
            </w:r>
          </w:p>
          <w:p w:rsidR="00EF3A43" w:rsidRDefault="00EF3A43" w:rsidP="00EF3A43">
            <w:pPr>
              <w:pStyle w:val="IPENZBodyText"/>
              <w:jc w:val="left"/>
            </w:pPr>
            <w:r>
              <w:t xml:space="preserve">Based on the behaviour  and applications mentioned above, I started working on preparing a hybrid framework (Data driven and keyword driven) which collates the data from XML and excel files and pumps data into CFORE </w:t>
            </w:r>
            <w:r>
              <w:lastRenderedPageBreak/>
              <w:t xml:space="preserve">application (mocking client actions) and reads fix messages from </w:t>
            </w:r>
            <w:proofErr w:type="spellStart"/>
            <w:r>
              <w:t>tibco</w:t>
            </w:r>
            <w:proofErr w:type="spellEnd"/>
            <w:r>
              <w:t xml:space="preserve"> ems and validates the values of the fix tags as per the requirement.</w:t>
            </w:r>
          </w:p>
          <w:p w:rsidR="00EF3A43" w:rsidRDefault="00EF3A43" w:rsidP="00EF3A43">
            <w:pPr>
              <w:pStyle w:val="IPENZBodyText"/>
            </w:pPr>
            <w:r>
              <w:t>In order to validate the values of tags I used concepts of calculus, mathematics and formulas. Some of the sample tag names which requires calculation are Client order ID, Order quantity, Fills quantity, Trade aggression level, Child price, Child quantity and custom tags defined by Citi standards.</w:t>
            </w:r>
          </w:p>
          <w:p w:rsidR="009327E3" w:rsidRDefault="009327E3" w:rsidP="00EF3A43">
            <w:pPr>
              <w:pStyle w:val="IPENZBodyText"/>
            </w:pPr>
            <w:r>
              <w:t>Sample formulas used –</w:t>
            </w:r>
          </w:p>
          <w:p w:rsidR="009327E3" w:rsidRPr="009327E3" w:rsidRDefault="009327E3" w:rsidP="00A933F1">
            <w:pPr>
              <w:pStyle w:val="IPENZBodyText"/>
              <w:numPr>
                <w:ilvl w:val="0"/>
                <w:numId w:val="33"/>
              </w:numPr>
              <w:rPr>
                <w:u w:val="single"/>
              </w:rPr>
            </w:pPr>
            <w:r w:rsidRPr="009327E3">
              <w:rPr>
                <w:u w:val="single"/>
              </w:rPr>
              <w:t>To calculate square root</w:t>
            </w:r>
            <w:r w:rsidRPr="009327E3">
              <w:t xml:space="preserve"> –</w:t>
            </w:r>
          </w:p>
          <w:p w:rsidR="009327E3" w:rsidRDefault="009327E3" w:rsidP="00EF3A43">
            <w:pPr>
              <w:pStyle w:val="IPENZBodyText"/>
              <w:rPr>
                <w:noProof/>
                <w:lang w:val="en-IN" w:eastAsia="en-IN"/>
              </w:rPr>
            </w:pPr>
            <w:r>
              <w:rPr>
                <w:noProof/>
                <w:lang w:val="en-IN" w:eastAsia="en-IN"/>
              </w:rPr>
              <w:t xml:space="preserve">                </w:t>
            </w:r>
            <w:r w:rsidR="00903D4C">
              <w:rPr>
                <w:noProof/>
                <w:lang w:val="en-US"/>
              </w:rPr>
              <w:drawing>
                <wp:inline distT="0" distB="0" distL="0" distR="0">
                  <wp:extent cx="1981200" cy="4953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1200" cy="495300"/>
                          </a:xfrm>
                          <a:prstGeom prst="rect">
                            <a:avLst/>
                          </a:prstGeom>
                          <a:noFill/>
                          <a:ln>
                            <a:noFill/>
                          </a:ln>
                        </pic:spPr>
                      </pic:pic>
                    </a:graphicData>
                  </a:graphic>
                </wp:inline>
              </w:drawing>
            </w:r>
          </w:p>
          <w:p w:rsidR="009327E3" w:rsidRDefault="009327E3" w:rsidP="00A933F1">
            <w:pPr>
              <w:pStyle w:val="IPENZBodyText"/>
              <w:numPr>
                <w:ilvl w:val="0"/>
                <w:numId w:val="33"/>
              </w:numPr>
            </w:pPr>
            <w:r>
              <w:t xml:space="preserve">To generate Fibonacci series – </w:t>
            </w:r>
          </w:p>
          <w:p w:rsidR="009327E3" w:rsidRDefault="00903D4C" w:rsidP="009327E3">
            <w:pPr>
              <w:pStyle w:val="IPENZBodyText"/>
              <w:ind w:left="720"/>
            </w:pPr>
            <w:r>
              <w:rPr>
                <w:noProof/>
                <w:lang w:val="en-US"/>
              </w:rPr>
              <w:drawing>
                <wp:inline distT="0" distB="0" distL="0" distR="0">
                  <wp:extent cx="2647950" cy="16192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1619250"/>
                          </a:xfrm>
                          <a:prstGeom prst="rect">
                            <a:avLst/>
                          </a:prstGeom>
                          <a:noFill/>
                          <a:ln>
                            <a:noFill/>
                          </a:ln>
                        </pic:spPr>
                      </pic:pic>
                    </a:graphicData>
                  </a:graphic>
                </wp:inline>
              </w:drawing>
            </w:r>
          </w:p>
          <w:p w:rsidR="009327E3" w:rsidRDefault="009327E3" w:rsidP="00A933F1">
            <w:pPr>
              <w:pStyle w:val="IPENZBodyText"/>
              <w:numPr>
                <w:ilvl w:val="0"/>
                <w:numId w:val="33"/>
              </w:numPr>
            </w:pPr>
            <w:r>
              <w:t>Mod of a number</w:t>
            </w:r>
          </w:p>
          <w:p w:rsidR="009327E3" w:rsidRDefault="00903D4C" w:rsidP="009327E3">
            <w:pPr>
              <w:pStyle w:val="IPENZBodyText"/>
              <w:ind w:left="720"/>
            </w:pPr>
            <w:r>
              <w:rPr>
                <w:noProof/>
                <w:lang w:val="en-US"/>
              </w:rPr>
              <w:drawing>
                <wp:inline distT="0" distB="0" distL="0" distR="0">
                  <wp:extent cx="2533650" cy="27622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3650" cy="276225"/>
                          </a:xfrm>
                          <a:prstGeom prst="rect">
                            <a:avLst/>
                          </a:prstGeom>
                          <a:noFill/>
                          <a:ln>
                            <a:noFill/>
                          </a:ln>
                        </pic:spPr>
                      </pic:pic>
                    </a:graphicData>
                  </a:graphic>
                </wp:inline>
              </w:drawing>
            </w:r>
          </w:p>
          <w:p w:rsidR="00EF3A43" w:rsidRDefault="009327E3" w:rsidP="00A933F1">
            <w:pPr>
              <w:pStyle w:val="IPENZBodyText"/>
              <w:numPr>
                <w:ilvl w:val="0"/>
                <w:numId w:val="33"/>
              </w:numPr>
            </w:pPr>
            <w:r>
              <w:t>Generate random alphanumeric string</w:t>
            </w:r>
            <w:r w:rsidR="00A75C25">
              <w:t xml:space="preserve"> in C#</w:t>
            </w:r>
          </w:p>
          <w:p w:rsidR="009327E3" w:rsidRPr="007D635B" w:rsidRDefault="00903D4C" w:rsidP="009327E3">
            <w:pPr>
              <w:pStyle w:val="IPENZBodyText"/>
              <w:ind w:left="720"/>
            </w:pPr>
            <w:r>
              <w:rPr>
                <w:noProof/>
                <w:lang w:val="en-US"/>
              </w:rPr>
              <w:drawing>
                <wp:inline distT="0" distB="0" distL="0" distR="0">
                  <wp:extent cx="5943600" cy="2190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tc>
        <w:tc>
          <w:tcPr>
            <w:tcW w:w="366" w:type="pct"/>
          </w:tcPr>
          <w:p w:rsidR="004209D5" w:rsidRDefault="004209D5" w:rsidP="004209D5">
            <w:pPr>
              <w:rPr>
                <w:rFonts w:cs="Arial"/>
                <w:b/>
                <w:sz w:val="16"/>
                <w:szCs w:val="20"/>
              </w:rPr>
            </w:pPr>
          </w:p>
          <w:p w:rsidR="004209D5" w:rsidRDefault="004209D5" w:rsidP="004209D5">
            <w:pPr>
              <w:rPr>
                <w:rFonts w:cs="Arial"/>
                <w:b/>
                <w:sz w:val="16"/>
                <w:szCs w:val="20"/>
              </w:rPr>
            </w:pPr>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4C1FEE" w:rsidRPr="005458D1" w:rsidRDefault="00045247">
      <w:pPr>
        <w:rPr>
          <w:rFonts w:cs="Arial"/>
          <w:szCs w:val="20"/>
        </w:rPr>
      </w:pPr>
      <w:r>
        <w:rPr>
          <w:rFonts w:cs="Arial"/>
          <w:szCs w:val="20"/>
        </w:rPr>
        <w:lastRenderedPageBreak/>
        <w:br w:type="page"/>
      </w:r>
    </w:p>
    <w:tbl>
      <w:tblPr>
        <w:tblW w:w="5648" w:type="pct"/>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810"/>
      </w:tblGrid>
      <w:tr w:rsidR="004209D5" w:rsidRPr="005458D1" w:rsidTr="00B40B74">
        <w:trPr>
          <w:trHeight w:val="1326"/>
        </w:trPr>
        <w:tc>
          <w:tcPr>
            <w:tcW w:w="5000" w:type="pct"/>
            <w:gridSpan w:val="2"/>
            <w:shd w:val="clear" w:color="auto" w:fill="D9D9D9"/>
          </w:tcPr>
          <w:p w:rsidR="004209D5" w:rsidRPr="005458D1" w:rsidRDefault="004209D5" w:rsidP="004209D5">
            <w:pPr>
              <w:pStyle w:val="IPENZLevel2Heading"/>
            </w:pPr>
            <w:r w:rsidRPr="005458D1">
              <w:lastRenderedPageBreak/>
              <w:t>Element Three</w:t>
            </w:r>
          </w:p>
          <w:p w:rsidR="004209D5" w:rsidRPr="005458D1" w:rsidRDefault="004209D5" w:rsidP="004209D5">
            <w:pPr>
              <w:pStyle w:val="IPENZNormal"/>
              <w:spacing w:before="120"/>
              <w:rPr>
                <w:rFonts w:cs="Arial"/>
                <w:b/>
              </w:rPr>
            </w:pPr>
            <w:r w:rsidRPr="005458D1">
              <w:rPr>
                <w:rFonts w:cs="Arial"/>
                <w:b/>
              </w:rPr>
              <w:t>A systematic, theory-based formulation of engineering fundamentals required in the engineering discipline</w:t>
            </w:r>
          </w:p>
          <w:p w:rsidR="004209D5" w:rsidRPr="009740D0" w:rsidRDefault="004209D5" w:rsidP="00622CC7">
            <w:pPr>
              <w:pStyle w:val="IPENZBulletLevel1"/>
              <w:numPr>
                <w:ilvl w:val="0"/>
                <w:numId w:val="0"/>
              </w:numPr>
              <w:rPr>
                <w:rFonts w:cs="Arial"/>
                <w:b/>
              </w:rPr>
            </w:pPr>
          </w:p>
        </w:tc>
      </w:tr>
      <w:tr w:rsidR="004209D5" w:rsidRPr="005458D1" w:rsidTr="00B40B74">
        <w:trPr>
          <w:trHeight w:val="1537"/>
        </w:trPr>
        <w:tc>
          <w:tcPr>
            <w:tcW w:w="5000" w:type="pct"/>
            <w:gridSpan w:val="2"/>
          </w:tcPr>
          <w:p w:rsidR="004209D5" w:rsidRPr="009740D0" w:rsidRDefault="004209D5" w:rsidP="00622CC7">
            <w:pPr>
              <w:pStyle w:val="IPENZBulletLevel1"/>
              <w:numPr>
                <w:ilvl w:val="0"/>
                <w:numId w:val="0"/>
              </w:numPr>
              <w:rPr>
                <w:rFonts w:cs="Arial"/>
                <w:b/>
              </w:rPr>
            </w:pPr>
            <w:r w:rsidRPr="009740D0">
              <w:rPr>
                <w:rFonts w:cs="Arial"/>
                <w:b/>
              </w:rPr>
              <w:t>Context</w:t>
            </w:r>
          </w:p>
          <w:p w:rsidR="00D62860" w:rsidRDefault="004209D5" w:rsidP="0095238B">
            <w:pPr>
              <w:pStyle w:val="IPENZBulletLevel1"/>
              <w:numPr>
                <w:ilvl w:val="0"/>
                <w:numId w:val="0"/>
              </w:numPr>
              <w:rPr>
                <w:rFonts w:cs="Arial"/>
              </w:rPr>
            </w:pPr>
            <w:r>
              <w:rPr>
                <w:rFonts w:cs="Arial"/>
              </w:rPr>
              <w:t xml:space="preserve">Engineering fundamentals provide the knowledge base for engineering specialisations and represent </w:t>
            </w:r>
            <w:r w:rsidRPr="00622CC7">
              <w:rPr>
                <w:rFonts w:cs="Arial"/>
              </w:rPr>
              <w:t>a systematic formulation of engineering concepts and principles based on mathematical and natural sciences to support applications.</w:t>
            </w:r>
          </w:p>
          <w:p w:rsidR="004209D5" w:rsidRDefault="00C17DB5" w:rsidP="0095238B">
            <w:pPr>
              <w:pStyle w:val="IPENZBulletLevel1"/>
              <w:numPr>
                <w:ilvl w:val="0"/>
                <w:numId w:val="0"/>
              </w:numPr>
              <w:rPr>
                <w:rFonts w:cs="Arial"/>
              </w:rPr>
            </w:pPr>
            <w:r>
              <w:rPr>
                <w:rFonts w:cs="Arial"/>
              </w:rPr>
              <w:t>The c</w:t>
            </w:r>
            <w:r w:rsidR="004209D5">
              <w:rPr>
                <w:rFonts w:cs="Arial"/>
              </w:rPr>
              <w:t>ore areas of engineering fundamentals knowledge include</w:t>
            </w:r>
            <w:r w:rsidR="004209D5" w:rsidRPr="000953BD">
              <w:rPr>
                <w:rFonts w:cs="Arial"/>
              </w:rPr>
              <w:t xml:space="preserve"> fluid mechanics, statics and dynamics, electric circuits, solid mechanics, thermodynamics,</w:t>
            </w:r>
            <w:r w:rsidR="004209D5">
              <w:rPr>
                <w:rFonts w:cs="Arial"/>
              </w:rPr>
              <w:t xml:space="preserve"> </w:t>
            </w:r>
            <w:r w:rsidR="004209D5" w:rsidRPr="000953BD">
              <w:rPr>
                <w:rFonts w:cs="Arial"/>
              </w:rPr>
              <w:t>heat transfer, mass transfer, and properties of materials</w:t>
            </w:r>
            <w:r w:rsidR="004209D5">
              <w:rPr>
                <w:rFonts w:cs="Arial"/>
              </w:rPr>
              <w:t>.</w:t>
            </w:r>
          </w:p>
          <w:p w:rsidR="004209D5" w:rsidRDefault="004209D5" w:rsidP="00622CC7">
            <w:pPr>
              <w:pStyle w:val="IPENZBulletLevel1"/>
              <w:numPr>
                <w:ilvl w:val="0"/>
                <w:numId w:val="0"/>
              </w:numPr>
              <w:rPr>
                <w:rFonts w:cs="Arial"/>
                <w:szCs w:val="20"/>
              </w:rPr>
            </w:pPr>
            <w:r>
              <w:rPr>
                <w:rFonts w:cs="Arial"/>
                <w:szCs w:val="20"/>
              </w:rPr>
              <w:t>Washington Accord graduates are expected to be able to apply this knowledge of engineering fundamentals to solve complex engineering problems.</w:t>
            </w:r>
          </w:p>
          <w:p w:rsidR="004209D5" w:rsidRPr="005458D1" w:rsidRDefault="004209D5" w:rsidP="00622CC7">
            <w:pPr>
              <w:pStyle w:val="IPENZBulletLevel1"/>
              <w:numPr>
                <w:ilvl w:val="0"/>
                <w:numId w:val="0"/>
              </w:numPr>
              <w:rPr>
                <w:rFonts w:cs="Arial"/>
              </w:rPr>
            </w:pPr>
          </w:p>
        </w:tc>
      </w:tr>
      <w:tr w:rsidR="004209D5" w:rsidRPr="005458D1" w:rsidTr="00B40B74">
        <w:trPr>
          <w:trHeight w:val="2970"/>
        </w:trPr>
        <w:tc>
          <w:tcPr>
            <w:tcW w:w="5000" w:type="pct"/>
            <w:gridSpan w:val="2"/>
          </w:tcPr>
          <w:p w:rsidR="004209D5" w:rsidRPr="005458D1" w:rsidRDefault="004209D5" w:rsidP="004B2256">
            <w:pPr>
              <w:pStyle w:val="IPENZLevel3Heading"/>
            </w:pPr>
            <w:r w:rsidRPr="005458D1">
              <w:t xml:space="preserve">Performance Indicators </w:t>
            </w:r>
          </w:p>
          <w:p w:rsidR="004209D5" w:rsidRPr="00622CC7" w:rsidRDefault="004209D5" w:rsidP="00622CC7">
            <w:pPr>
              <w:pStyle w:val="IPENZBulletLevel1"/>
              <w:rPr>
                <w:szCs w:val="20"/>
              </w:rPr>
            </w:pPr>
            <w:r>
              <w:rPr>
                <w:szCs w:val="20"/>
              </w:rPr>
              <w:t>Ability to d</w:t>
            </w:r>
            <w:r w:rsidRPr="00622CC7">
              <w:rPr>
                <w:szCs w:val="20"/>
              </w:rPr>
              <w:t xml:space="preserve">efine key factual information in </w:t>
            </w:r>
            <w:r>
              <w:rPr>
                <w:szCs w:val="20"/>
              </w:rPr>
              <w:t>core</w:t>
            </w:r>
            <w:r w:rsidRPr="00622CC7">
              <w:rPr>
                <w:szCs w:val="20"/>
              </w:rPr>
              <w:t xml:space="preserve"> areas of </w:t>
            </w:r>
            <w:r>
              <w:rPr>
                <w:szCs w:val="20"/>
              </w:rPr>
              <w:t>fundamental engineering knowledge</w:t>
            </w:r>
            <w:r w:rsidRPr="00622CC7">
              <w:rPr>
                <w:szCs w:val="20"/>
              </w:rPr>
              <w:t xml:space="preserve"> </w:t>
            </w:r>
            <w:r>
              <w:rPr>
                <w:szCs w:val="20"/>
              </w:rPr>
              <w:t>relevant to your engineering discipline</w:t>
            </w:r>
          </w:p>
          <w:p w:rsidR="004209D5" w:rsidRPr="00622CC7" w:rsidRDefault="004209D5" w:rsidP="00622CC7">
            <w:pPr>
              <w:pStyle w:val="IPENZBulletLevel1"/>
              <w:rPr>
                <w:szCs w:val="20"/>
              </w:rPr>
            </w:pPr>
            <w:r>
              <w:t>Evidence of s</w:t>
            </w:r>
            <w:r w:rsidRPr="005458D1">
              <w:t>ufficient depth of knowledge of engineering fundamentals to demonstrate an ability to think rationally and independently within and outside a chosen field of specialisation</w:t>
            </w:r>
          </w:p>
          <w:p w:rsidR="004209D5" w:rsidRDefault="004209D5" w:rsidP="00622CC7">
            <w:pPr>
              <w:pStyle w:val="IPENZBulletLevel1"/>
              <w:rPr>
                <w:rFonts w:cs="Arial"/>
              </w:rPr>
            </w:pPr>
            <w:r w:rsidRPr="005458D1">
              <w:rPr>
                <w:rFonts w:cs="Arial"/>
              </w:rPr>
              <w:t>Evidence of sufficient breadth of knowledge of engineering concepts and principles to allow subsequent professional development across a broad spectrum of engineering</w:t>
            </w:r>
          </w:p>
          <w:p w:rsidR="004209D5" w:rsidRPr="005458D1" w:rsidRDefault="004209D5" w:rsidP="00622CC7">
            <w:pPr>
              <w:pStyle w:val="IPENZBulletLevel1"/>
              <w:rPr>
                <w:rFonts w:cs="Arial"/>
              </w:rPr>
            </w:pPr>
            <w:r>
              <w:rPr>
                <w:rFonts w:cs="Arial"/>
              </w:rPr>
              <w:t>Ability to apply knowledge of engineering fundamentals to solve complex engineering problems relevant to your discipline</w:t>
            </w:r>
          </w:p>
          <w:p w:rsidR="004209D5" w:rsidRPr="005458D1" w:rsidRDefault="004209D5" w:rsidP="00622CC7">
            <w:pPr>
              <w:pStyle w:val="IPENZBulletLevel1"/>
              <w:numPr>
                <w:ilvl w:val="0"/>
                <w:numId w:val="0"/>
              </w:numPr>
              <w:rPr>
                <w:szCs w:val="20"/>
              </w:rPr>
            </w:pPr>
          </w:p>
        </w:tc>
      </w:tr>
      <w:tr w:rsidR="004209D5" w:rsidRPr="005458D1" w:rsidTr="00B40B74">
        <w:trPr>
          <w:trHeight w:val="5944"/>
        </w:trPr>
        <w:tc>
          <w:tcPr>
            <w:tcW w:w="4612" w:type="pct"/>
          </w:tcPr>
          <w:p w:rsidR="004209D5" w:rsidRPr="00FB54DF" w:rsidRDefault="004209D5" w:rsidP="004209D5">
            <w:pPr>
              <w:pStyle w:val="IPENZLevel3Heading"/>
              <w:rPr>
                <w:sz w:val="20"/>
                <w:szCs w:val="20"/>
              </w:rPr>
            </w:pPr>
            <w:r w:rsidRPr="00FB54DF">
              <w:rPr>
                <w:sz w:val="20"/>
                <w:szCs w:val="20"/>
              </w:rPr>
              <w:t xml:space="preserve">Summarise your knowledge of </w:t>
            </w:r>
            <w:r w:rsidR="00C17DB5">
              <w:rPr>
                <w:sz w:val="20"/>
                <w:szCs w:val="20"/>
              </w:rPr>
              <w:t xml:space="preserve">the </w:t>
            </w:r>
            <w:r w:rsidR="007D1766">
              <w:rPr>
                <w:sz w:val="20"/>
                <w:szCs w:val="20"/>
              </w:rPr>
              <w:t xml:space="preserve">core </w:t>
            </w:r>
            <w:r w:rsidRPr="00FB54DF">
              <w:rPr>
                <w:sz w:val="20"/>
                <w:szCs w:val="20"/>
              </w:rPr>
              <w:t xml:space="preserve">engineering fundamentals </w:t>
            </w:r>
            <w:r w:rsidR="007D1766">
              <w:rPr>
                <w:sz w:val="20"/>
                <w:szCs w:val="20"/>
              </w:rPr>
              <w:t xml:space="preserve">(as listed above) </w:t>
            </w:r>
            <w:r w:rsidRPr="00FB54DF">
              <w:rPr>
                <w:sz w:val="20"/>
                <w:szCs w:val="20"/>
              </w:rPr>
              <w:t xml:space="preserve">and how </w:t>
            </w:r>
            <w:r w:rsidR="00FF503D">
              <w:rPr>
                <w:sz w:val="20"/>
                <w:szCs w:val="20"/>
              </w:rPr>
              <w:t>they have</w:t>
            </w:r>
            <w:r w:rsidRPr="00FB54DF">
              <w:rPr>
                <w:sz w:val="20"/>
                <w:szCs w:val="20"/>
              </w:rPr>
              <w:t xml:space="preserve">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A34FF4" w:rsidRDefault="00A34FF4" w:rsidP="00996985">
            <w:pPr>
              <w:pStyle w:val="IPENZBodyText"/>
            </w:pPr>
            <w:r>
              <w:t>The courses that I studied during my study to obtain my Engineering degree can be classified based on their relevance to my discipline as follows.</w:t>
            </w:r>
          </w:p>
          <w:p w:rsidR="00A34FF4" w:rsidRDefault="00A34FF4" w:rsidP="00A933F1">
            <w:pPr>
              <w:pStyle w:val="IPENZBodyText"/>
              <w:numPr>
                <w:ilvl w:val="0"/>
                <w:numId w:val="30"/>
              </w:numPr>
            </w:pPr>
            <w:r>
              <w:t>Foundation courses: These are the basics</w:t>
            </w:r>
            <w:r w:rsidR="00C9715F">
              <w:t xml:space="preserve"> of the following courses – Mathematics, Physics, Fundamentals of computer engineering (I &amp; II) and Fundamentals of computer engineering lab (I &amp; II).</w:t>
            </w:r>
          </w:p>
          <w:p w:rsidR="00D36165" w:rsidRDefault="00D36165" w:rsidP="00A933F1">
            <w:pPr>
              <w:pStyle w:val="IPENZBodyText"/>
              <w:numPr>
                <w:ilvl w:val="0"/>
                <w:numId w:val="30"/>
              </w:numPr>
            </w:pPr>
            <w:r>
              <w:t xml:space="preserve">Supporting courses: </w:t>
            </w:r>
            <w:r w:rsidR="00AA3E26">
              <w:t>These courses provide</w:t>
            </w:r>
            <w:r>
              <w:t xml:space="preserve"> the tools for Engineering practice, such as Computer programming, C/C++, Data Structures, Engineering drawing and Computer aided drafting</w:t>
            </w:r>
            <w:r w:rsidR="0097572B">
              <w:t>, CAD/CAM theory, CAD/CAM lab and Database management systems.</w:t>
            </w:r>
          </w:p>
          <w:p w:rsidR="0097572B" w:rsidRDefault="0097572B" w:rsidP="0097572B">
            <w:pPr>
              <w:pStyle w:val="IPENZBodyText"/>
            </w:pPr>
            <w:r>
              <w:t>I have already covered the courses and examples related to natural science</w:t>
            </w:r>
            <w:r w:rsidR="00C1581C">
              <w:t xml:space="preserve"> in</w:t>
            </w:r>
            <w:r>
              <w:t xml:space="preserve"> </w:t>
            </w:r>
            <w:r w:rsidR="00C1581C">
              <w:t>element</w:t>
            </w:r>
            <w:r>
              <w:t xml:space="preserve">#1, so I will focus much on the fundamental knowledge of Information technology </w:t>
            </w:r>
            <w:r w:rsidR="00C1581C">
              <w:t xml:space="preserve">concepts like </w:t>
            </w:r>
            <w:r>
              <w:t xml:space="preserve">SDLC </w:t>
            </w:r>
            <w:r w:rsidRPr="00996985">
              <w:t>(S</w:t>
            </w:r>
            <w:r>
              <w:t xml:space="preserve">oftware Development Life Cycle)/STLC </w:t>
            </w:r>
            <w:r w:rsidRPr="00996985">
              <w:t>(Software Testing Life Cycle)</w:t>
            </w:r>
            <w:r>
              <w:t xml:space="preserve"> in this section.</w:t>
            </w:r>
          </w:p>
          <w:p w:rsidR="00C72459" w:rsidRDefault="00C72459" w:rsidP="0097572B">
            <w:pPr>
              <w:pStyle w:val="IPENZBodyText"/>
            </w:pPr>
          </w:p>
          <w:p w:rsidR="00C72459" w:rsidRDefault="00C72459" w:rsidP="0097572B">
            <w:pPr>
              <w:pStyle w:val="IPENZBodyText"/>
            </w:pPr>
          </w:p>
          <w:p w:rsidR="00404923" w:rsidRDefault="002705A1" w:rsidP="00996985">
            <w:pPr>
              <w:pStyle w:val="IPENZBodyText"/>
            </w:pPr>
            <w:r>
              <w:t>S</w:t>
            </w:r>
            <w:r w:rsidRPr="002705A1">
              <w:t>oftware development is the process of computer programming, documenting, testing, and bug fixing involved in creating and maintaining applications and frameworks resulting in a software product</w:t>
            </w:r>
            <w:r w:rsidR="00404923">
              <w:t xml:space="preserve"> by </w:t>
            </w:r>
            <w:r w:rsidR="00404923">
              <w:lastRenderedPageBreak/>
              <w:t xml:space="preserve">following all the engineering principles and minimum development standards like </w:t>
            </w:r>
            <w:r w:rsidR="00B6251D">
              <w:t xml:space="preserve">Design &amp; code quality, Source code management, Build &amp; release management, </w:t>
            </w:r>
            <w:r w:rsidR="00404923">
              <w:t>Unit testing and code reviews</w:t>
            </w:r>
            <w:r w:rsidR="008064C7">
              <w:t xml:space="preserve"> by peers</w:t>
            </w:r>
            <w:r w:rsidR="00404923">
              <w:t>.</w:t>
            </w:r>
          </w:p>
          <w:p w:rsidR="002705A1" w:rsidRDefault="002705A1" w:rsidP="00996985">
            <w:pPr>
              <w:pStyle w:val="IPENZBodyText"/>
            </w:pPr>
            <w:r w:rsidRPr="002705A1">
              <w:t>Software development is a process of writing and maintaining the source code, but in a broader sense it includes all that is involved between the conception of the desired software through to the final manifestation of the software, sometimes in a planned and structured process</w:t>
            </w:r>
            <w:r>
              <w:t xml:space="preserve">. </w:t>
            </w:r>
            <w:r w:rsidRPr="002705A1">
              <w:t>Therefore, software development may include research, new development, prototyping, modification, reuse, re-engineering, maintenance, or any other activities that result in software products</w:t>
            </w:r>
            <w:r>
              <w:t>.</w:t>
            </w:r>
          </w:p>
          <w:p w:rsidR="004209D5" w:rsidRDefault="00996985" w:rsidP="00996985">
            <w:pPr>
              <w:pStyle w:val="IPENZBodyText"/>
            </w:pPr>
            <w:r>
              <w:t xml:space="preserve">I have been implementing and working upon following engineering fundamentals in </w:t>
            </w:r>
            <w:r w:rsidRPr="00996985">
              <w:t xml:space="preserve">SDLC </w:t>
            </w:r>
            <w:r w:rsidR="0097572B">
              <w:t>&amp; STLC</w:t>
            </w:r>
            <w:r w:rsidR="00C72459">
              <w:t xml:space="preserve"> throughout my experience -</w:t>
            </w:r>
          </w:p>
          <w:p w:rsidR="00996985" w:rsidRDefault="00D54AB0" w:rsidP="00AB35D9">
            <w:pPr>
              <w:pStyle w:val="IPENZBodyText"/>
              <w:numPr>
                <w:ilvl w:val="0"/>
                <w:numId w:val="21"/>
              </w:numPr>
            </w:pPr>
            <w:r>
              <w:t>Software development fundamentals</w:t>
            </w:r>
          </w:p>
          <w:p w:rsidR="000A2D89" w:rsidRDefault="00D54AB0" w:rsidP="000A2D89">
            <w:pPr>
              <w:pStyle w:val="IPENZBodyText"/>
              <w:numPr>
                <w:ilvl w:val="0"/>
                <w:numId w:val="23"/>
              </w:numPr>
            </w:pPr>
            <w:r>
              <w:t>Modularity</w:t>
            </w:r>
          </w:p>
          <w:p w:rsidR="00D54AB0" w:rsidRDefault="00903D4C" w:rsidP="00565B93">
            <w:pPr>
              <w:pStyle w:val="IPENZBodyText"/>
              <w:ind w:left="1353"/>
              <w:rPr>
                <w:noProof/>
                <w:lang w:val="en-IN" w:eastAsia="en-IN"/>
              </w:rPr>
            </w:pPr>
            <w:r>
              <w:rPr>
                <w:noProof/>
                <w:lang w:val="en-US"/>
              </w:rPr>
              <w:drawing>
                <wp:inline distT="0" distB="0" distL="0" distR="0">
                  <wp:extent cx="2762250" cy="16668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0" cy="1666875"/>
                          </a:xfrm>
                          <a:prstGeom prst="rect">
                            <a:avLst/>
                          </a:prstGeom>
                          <a:noFill/>
                          <a:ln>
                            <a:noFill/>
                          </a:ln>
                        </pic:spPr>
                      </pic:pic>
                    </a:graphicData>
                  </a:graphic>
                </wp:inline>
              </w:drawing>
            </w:r>
          </w:p>
          <w:p w:rsidR="00254F59" w:rsidRDefault="00254F59" w:rsidP="00565B93">
            <w:pPr>
              <w:pStyle w:val="IPENZBodyText"/>
              <w:ind w:left="1353"/>
              <w:rPr>
                <w:noProof/>
                <w:lang w:val="en-IN" w:eastAsia="en-IN"/>
              </w:rPr>
            </w:pPr>
          </w:p>
          <w:p w:rsidR="00254F59" w:rsidRDefault="00254F59" w:rsidP="00565B93">
            <w:pPr>
              <w:pStyle w:val="IPENZBodyText"/>
              <w:ind w:left="1353"/>
            </w:pPr>
          </w:p>
          <w:p w:rsidR="001A1E6C" w:rsidRDefault="00D54AB0" w:rsidP="001A1E6C">
            <w:pPr>
              <w:pStyle w:val="IPENZBodyText"/>
              <w:numPr>
                <w:ilvl w:val="0"/>
                <w:numId w:val="23"/>
              </w:numPr>
            </w:pPr>
            <w:r>
              <w:t>Data Abstraction</w:t>
            </w:r>
          </w:p>
          <w:p w:rsidR="00254F59" w:rsidRPr="00254F59" w:rsidRDefault="00903D4C" w:rsidP="00254F59">
            <w:pPr>
              <w:pStyle w:val="IPENZBodyText"/>
              <w:ind w:left="993"/>
              <w:rPr>
                <w:noProof/>
                <w:lang w:val="en-IN" w:eastAsia="en-IN"/>
              </w:rPr>
            </w:pPr>
            <w:r>
              <w:rPr>
                <w:noProof/>
                <w:lang w:val="en-US"/>
              </w:rPr>
              <w:drawing>
                <wp:inline distT="0" distB="0" distL="0" distR="0">
                  <wp:extent cx="2981325" cy="221932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1325" cy="2219325"/>
                          </a:xfrm>
                          <a:prstGeom prst="rect">
                            <a:avLst/>
                          </a:prstGeom>
                          <a:noFill/>
                          <a:ln>
                            <a:noFill/>
                          </a:ln>
                        </pic:spPr>
                      </pic:pic>
                    </a:graphicData>
                  </a:graphic>
                </wp:inline>
              </w:drawing>
            </w: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Pr="00254F59" w:rsidRDefault="00254F59" w:rsidP="00254F59">
            <w:pPr>
              <w:pStyle w:val="IPENZBodyText"/>
              <w:numPr>
                <w:ilvl w:val="0"/>
                <w:numId w:val="23"/>
              </w:numPr>
              <w:rPr>
                <w:noProof/>
                <w:lang w:val="en-IN" w:eastAsia="en-IN"/>
              </w:rPr>
            </w:pPr>
            <w:r>
              <w:t>Polymorphism</w:t>
            </w:r>
          </w:p>
          <w:p w:rsidR="00254F59" w:rsidRDefault="00903D4C" w:rsidP="00254F59">
            <w:pPr>
              <w:pStyle w:val="IPENZBodyText"/>
              <w:ind w:left="1353"/>
            </w:pPr>
            <w:r>
              <w:rPr>
                <w:noProof/>
                <w:lang w:val="en-US"/>
              </w:rPr>
              <w:lastRenderedPageBreak/>
              <w:drawing>
                <wp:inline distT="0" distB="0" distL="0" distR="0">
                  <wp:extent cx="2695575" cy="1447800"/>
                  <wp:effectExtent l="38100" t="38100" r="28575" b="1905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5575" cy="1447800"/>
                          </a:xfrm>
                          <a:prstGeom prst="rect">
                            <a:avLst/>
                          </a:prstGeom>
                          <a:noFill/>
                          <a:ln w="28575" cmpd="sng">
                            <a:solidFill>
                              <a:srgbClr val="000000"/>
                            </a:solidFill>
                            <a:miter lim="800000"/>
                            <a:headEnd/>
                            <a:tailEnd/>
                          </a:ln>
                          <a:effectLst/>
                        </pic:spPr>
                      </pic:pic>
                    </a:graphicData>
                  </a:graphic>
                </wp:inline>
              </w:drawing>
            </w:r>
          </w:p>
          <w:p w:rsidR="00254F59" w:rsidRDefault="00254F59" w:rsidP="00254F59">
            <w:pPr>
              <w:pStyle w:val="IPENZBodyText"/>
              <w:ind w:left="1353"/>
            </w:pPr>
          </w:p>
          <w:p w:rsidR="00E949BE" w:rsidRDefault="00E949BE" w:rsidP="00AB35D9">
            <w:pPr>
              <w:pStyle w:val="IPENZBodyText"/>
              <w:numPr>
                <w:ilvl w:val="0"/>
                <w:numId w:val="23"/>
              </w:numPr>
            </w:pPr>
            <w:r>
              <w:t>Encapsulation</w:t>
            </w:r>
          </w:p>
          <w:p w:rsidR="009A6986" w:rsidRDefault="00903D4C" w:rsidP="009A6986">
            <w:pPr>
              <w:pStyle w:val="IPENZBodyText"/>
              <w:ind w:left="1353"/>
            </w:pPr>
            <w:r>
              <w:rPr>
                <w:noProof/>
                <w:lang w:val="en-US"/>
              </w:rPr>
              <w:drawing>
                <wp:inline distT="0" distB="0" distL="0" distR="0">
                  <wp:extent cx="2724150" cy="195262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150" cy="1952625"/>
                          </a:xfrm>
                          <a:prstGeom prst="rect">
                            <a:avLst/>
                          </a:prstGeom>
                          <a:noFill/>
                          <a:ln>
                            <a:noFill/>
                          </a:ln>
                        </pic:spPr>
                      </pic:pic>
                    </a:graphicData>
                  </a:graphic>
                </wp:inline>
              </w:drawing>
            </w:r>
          </w:p>
          <w:p w:rsidR="00E949BE" w:rsidRDefault="00E949BE" w:rsidP="00AB35D9">
            <w:pPr>
              <w:pStyle w:val="IPENZBodyText"/>
              <w:numPr>
                <w:ilvl w:val="0"/>
                <w:numId w:val="23"/>
              </w:numPr>
            </w:pPr>
            <w:r>
              <w:t>Inheritance</w:t>
            </w:r>
          </w:p>
          <w:p w:rsidR="009A6986" w:rsidRPr="009A6986" w:rsidRDefault="009A6986" w:rsidP="00A933F1">
            <w:pPr>
              <w:pStyle w:val="IPENZBodyText"/>
              <w:numPr>
                <w:ilvl w:val="0"/>
                <w:numId w:val="31"/>
              </w:numPr>
              <w:spacing w:line="168" w:lineRule="auto"/>
              <w:ind w:hanging="357"/>
              <w:rPr>
                <w:i/>
              </w:rPr>
            </w:pPr>
            <w:r w:rsidRPr="009A6986">
              <w:rPr>
                <w:i/>
              </w:rPr>
              <w:t>Inheritance allows child classes to inherit the characteristics of existing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Attributes (fields and properties)</w:t>
            </w:r>
          </w:p>
          <w:p w:rsidR="009A6986" w:rsidRPr="009A6986" w:rsidRDefault="009A6986" w:rsidP="00A933F1">
            <w:pPr>
              <w:pStyle w:val="IPENZBodyText"/>
              <w:numPr>
                <w:ilvl w:val="0"/>
                <w:numId w:val="32"/>
              </w:numPr>
              <w:spacing w:line="168" w:lineRule="auto"/>
              <w:ind w:hanging="357"/>
              <w:rPr>
                <w:i/>
              </w:rPr>
            </w:pPr>
            <w:r w:rsidRPr="009A6986">
              <w:rPr>
                <w:i/>
              </w:rPr>
              <w:t xml:space="preserve"> Operations (methods)</w:t>
            </w:r>
          </w:p>
          <w:p w:rsidR="009A6986" w:rsidRPr="009A6986" w:rsidRDefault="009A6986" w:rsidP="00A933F1">
            <w:pPr>
              <w:pStyle w:val="IPENZBodyText"/>
              <w:numPr>
                <w:ilvl w:val="0"/>
                <w:numId w:val="31"/>
              </w:numPr>
              <w:spacing w:line="168" w:lineRule="auto"/>
              <w:ind w:hanging="357"/>
              <w:rPr>
                <w:i/>
              </w:rPr>
            </w:pPr>
            <w:r w:rsidRPr="009A6986">
              <w:rPr>
                <w:i/>
              </w:rPr>
              <w:t>Child class can extend the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Add new fields and methods</w:t>
            </w:r>
          </w:p>
          <w:p w:rsidR="009A6986" w:rsidRPr="009A6986" w:rsidRDefault="009A6986" w:rsidP="00A933F1">
            <w:pPr>
              <w:pStyle w:val="IPENZBodyText"/>
              <w:numPr>
                <w:ilvl w:val="0"/>
                <w:numId w:val="32"/>
              </w:numPr>
              <w:spacing w:line="168" w:lineRule="auto"/>
              <w:ind w:hanging="357"/>
              <w:rPr>
                <w:i/>
              </w:rPr>
            </w:pPr>
            <w:r w:rsidRPr="009A6986">
              <w:rPr>
                <w:i/>
              </w:rPr>
              <w:t xml:space="preserve"> Refine methods (modify existing behaviour)</w:t>
            </w:r>
          </w:p>
          <w:p w:rsidR="009A6986" w:rsidRPr="009A6986" w:rsidRDefault="009A6986" w:rsidP="00A933F1">
            <w:pPr>
              <w:pStyle w:val="IPENZBodyText"/>
              <w:numPr>
                <w:ilvl w:val="0"/>
                <w:numId w:val="31"/>
              </w:numPr>
              <w:spacing w:line="168" w:lineRule="auto"/>
              <w:ind w:hanging="357"/>
              <w:rPr>
                <w:i/>
              </w:rPr>
            </w:pPr>
            <w:r w:rsidRPr="009A6986">
              <w:rPr>
                <w:i/>
              </w:rPr>
              <w:t>A class in any OOP’s language can implement an interface by providing implementation for all its methods</w:t>
            </w:r>
          </w:p>
          <w:p w:rsidR="001E629E" w:rsidRDefault="00903D4C" w:rsidP="001E629E">
            <w:pPr>
              <w:pStyle w:val="IPENZBodyText"/>
              <w:ind w:left="1353"/>
            </w:pPr>
            <w:r>
              <w:rPr>
                <w:noProof/>
                <w:lang w:val="en-US"/>
              </w:rPr>
              <w:drawing>
                <wp:inline distT="0" distB="0" distL="0" distR="0">
                  <wp:extent cx="1743075" cy="18288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3075" cy="1828800"/>
                          </a:xfrm>
                          <a:prstGeom prst="rect">
                            <a:avLst/>
                          </a:prstGeom>
                          <a:noFill/>
                          <a:ln>
                            <a:noFill/>
                          </a:ln>
                        </pic:spPr>
                      </pic:pic>
                    </a:graphicData>
                  </a:graphic>
                </wp:inline>
              </w:drawing>
            </w:r>
          </w:p>
          <w:p w:rsidR="001E629E" w:rsidRDefault="001E629E" w:rsidP="001E629E">
            <w:pPr>
              <w:pStyle w:val="IPENZBodyText"/>
              <w:ind w:left="1353"/>
            </w:pPr>
          </w:p>
          <w:p w:rsidR="00D54AB0" w:rsidRDefault="00D54AB0" w:rsidP="00AB35D9">
            <w:pPr>
              <w:pStyle w:val="IPENZBodyText"/>
              <w:numPr>
                <w:ilvl w:val="0"/>
                <w:numId w:val="23"/>
              </w:numPr>
            </w:pPr>
            <w:r>
              <w:t>Documentation</w:t>
            </w:r>
          </w:p>
          <w:p w:rsidR="00D54AB0" w:rsidRDefault="00D54AB0" w:rsidP="00AB35D9">
            <w:pPr>
              <w:pStyle w:val="IPENZBodyText"/>
              <w:numPr>
                <w:ilvl w:val="0"/>
                <w:numId w:val="23"/>
              </w:numPr>
            </w:pPr>
            <w:r>
              <w:lastRenderedPageBreak/>
              <w:t>Cost</w:t>
            </w:r>
          </w:p>
          <w:p w:rsidR="00D54AB0" w:rsidRDefault="00D54AB0" w:rsidP="00AB35D9">
            <w:pPr>
              <w:pStyle w:val="IPENZBodyText"/>
              <w:numPr>
                <w:ilvl w:val="0"/>
                <w:numId w:val="23"/>
              </w:numPr>
            </w:pPr>
            <w:r>
              <w:t>Reusability</w:t>
            </w:r>
          </w:p>
          <w:p w:rsidR="00D54AB0" w:rsidRDefault="00D54AB0" w:rsidP="00AB35D9">
            <w:pPr>
              <w:pStyle w:val="IPENZBodyText"/>
              <w:numPr>
                <w:ilvl w:val="0"/>
                <w:numId w:val="23"/>
              </w:numPr>
            </w:pPr>
            <w:r>
              <w:t>Performance</w:t>
            </w:r>
          </w:p>
          <w:p w:rsidR="00C72459" w:rsidRDefault="00C72459" w:rsidP="00C72459">
            <w:pPr>
              <w:pStyle w:val="IPENZBodyText"/>
            </w:pPr>
          </w:p>
          <w:p w:rsidR="00C72459" w:rsidRDefault="00C72459" w:rsidP="00C72459">
            <w:pPr>
              <w:pStyle w:val="IPENZBodyText"/>
            </w:pPr>
            <w:r>
              <w:t xml:space="preserve">Implemented following engineering fundamentals while developing a search engine tool using PHP programming language – </w:t>
            </w:r>
          </w:p>
          <w:p w:rsidR="00C72459" w:rsidRDefault="00C72459" w:rsidP="00C72459">
            <w:pPr>
              <w:pStyle w:val="IPENZBodyText"/>
              <w:numPr>
                <w:ilvl w:val="0"/>
                <w:numId w:val="21"/>
              </w:numPr>
            </w:pPr>
            <w:r>
              <w:t>Model Construction</w:t>
            </w:r>
          </w:p>
          <w:p w:rsidR="00C72459" w:rsidRDefault="00C72459" w:rsidP="00C72459">
            <w:pPr>
              <w:pStyle w:val="IPENZBodyText"/>
              <w:numPr>
                <w:ilvl w:val="0"/>
                <w:numId w:val="21"/>
              </w:numPr>
            </w:pPr>
            <w:r>
              <w:t>Structural design</w:t>
            </w:r>
          </w:p>
          <w:p w:rsidR="00C72459" w:rsidRDefault="00C72459" w:rsidP="00C72459">
            <w:pPr>
              <w:pStyle w:val="IPENZBodyText"/>
              <w:numPr>
                <w:ilvl w:val="0"/>
                <w:numId w:val="21"/>
              </w:numPr>
            </w:pPr>
            <w:r>
              <w:t>Implementation model</w:t>
            </w:r>
          </w:p>
          <w:p w:rsidR="00C72459" w:rsidRDefault="00C72459" w:rsidP="00C72459">
            <w:pPr>
              <w:pStyle w:val="IPENZBodyText"/>
              <w:numPr>
                <w:ilvl w:val="0"/>
                <w:numId w:val="21"/>
              </w:numPr>
            </w:pPr>
            <w:r>
              <w:t>Software testing model</w:t>
            </w:r>
          </w:p>
          <w:p w:rsidR="00C72459" w:rsidRDefault="00C72459" w:rsidP="00C72459">
            <w:pPr>
              <w:pStyle w:val="IPENZBodyText"/>
            </w:pPr>
          </w:p>
          <w:p w:rsidR="00EB6D97" w:rsidRPr="00EF3A43" w:rsidRDefault="00EB6D97" w:rsidP="00EB6D97">
            <w:pPr>
              <w:pStyle w:val="IPENZBodyText"/>
              <w:jc w:val="center"/>
              <w:rPr>
                <w:b/>
                <w:u w:val="single"/>
              </w:rPr>
            </w:pPr>
            <w:r w:rsidRPr="00230658">
              <w:rPr>
                <w:b/>
                <w:u w:val="single"/>
              </w:rPr>
              <w:t xml:space="preserve">Examples of Application </w:t>
            </w:r>
            <w:r>
              <w:rPr>
                <w:b/>
                <w:u w:val="single"/>
              </w:rPr>
              <w:t>following Engineering fundamentals</w:t>
            </w:r>
            <w:r w:rsidRPr="00230658">
              <w:rPr>
                <w:b/>
                <w:u w:val="single"/>
              </w:rPr>
              <w:t>:</w:t>
            </w:r>
          </w:p>
          <w:p w:rsidR="00EB6D97" w:rsidRDefault="00EB6D97" w:rsidP="00C72459">
            <w:pPr>
              <w:pStyle w:val="IPENZBodyText"/>
            </w:pPr>
          </w:p>
          <w:p w:rsidR="00C72459" w:rsidRPr="00F6249B" w:rsidRDefault="00C72459" w:rsidP="00C72459">
            <w:pPr>
              <w:pStyle w:val="IPENZBodyText"/>
              <w:jc w:val="left"/>
              <w:rPr>
                <w:b/>
              </w:rPr>
            </w:pPr>
            <w:r>
              <w:rPr>
                <w:b/>
              </w:rPr>
              <w:t>Example 1</w:t>
            </w:r>
            <w:r w:rsidRPr="00F6249B">
              <w:rPr>
                <w:b/>
              </w:rPr>
              <w:t>:</w:t>
            </w:r>
          </w:p>
          <w:p w:rsidR="00C72459" w:rsidRPr="00F6249B" w:rsidRDefault="00C72459" w:rsidP="00C72459">
            <w:pPr>
              <w:pStyle w:val="IPENZBodyText"/>
              <w:jc w:val="left"/>
              <w:rPr>
                <w:b/>
              </w:rPr>
            </w:pPr>
            <w:r w:rsidRPr="00F6249B">
              <w:rPr>
                <w:b/>
              </w:rPr>
              <w:t>Situation –</w:t>
            </w:r>
          </w:p>
          <w:p w:rsidR="006363A8" w:rsidRDefault="00C72459" w:rsidP="00C72459">
            <w:pPr>
              <w:pStyle w:val="IPENZBodyText"/>
              <w:jc w:val="left"/>
            </w:pPr>
            <w:r>
              <w:t xml:space="preserve">Build automation solution for the </w:t>
            </w:r>
            <w:r w:rsidR="006363A8">
              <w:t xml:space="preserve">declined payment </w:t>
            </w:r>
            <w:r w:rsidR="00A001D0">
              <w:t xml:space="preserve">scenario </w:t>
            </w:r>
            <w:r w:rsidR="006363A8">
              <w:t xml:space="preserve">on </w:t>
            </w:r>
            <w:r w:rsidR="00A001D0">
              <w:t>Ryanair</w:t>
            </w:r>
            <w:r w:rsidR="006363A8">
              <w:t xml:space="preserve"> website</w:t>
            </w:r>
            <w:r>
              <w:t xml:space="preserve"> using Java programming language</w:t>
            </w:r>
            <w:r w:rsidR="006363A8">
              <w:t>.</w:t>
            </w:r>
          </w:p>
          <w:p w:rsidR="00C72459" w:rsidRDefault="00C72459" w:rsidP="00C72459">
            <w:pPr>
              <w:pStyle w:val="IPENZBodyText"/>
              <w:jc w:val="left"/>
              <w:rPr>
                <w:b/>
              </w:rPr>
            </w:pPr>
            <w:r w:rsidRPr="00F6249B">
              <w:rPr>
                <w:b/>
              </w:rPr>
              <w:t>Problem –</w:t>
            </w:r>
            <w:r>
              <w:rPr>
                <w:b/>
              </w:rPr>
              <w:t xml:space="preserve"> </w:t>
            </w:r>
          </w:p>
          <w:p w:rsidR="00C72459" w:rsidRDefault="00A001D0" w:rsidP="00C72459">
            <w:pPr>
              <w:pStyle w:val="IPENZBodyText"/>
              <w:jc w:val="left"/>
            </w:pPr>
            <w:proofErr w:type="spellStart"/>
            <w:r>
              <w:t>Capgemini</w:t>
            </w:r>
            <w:proofErr w:type="spellEnd"/>
            <w:r>
              <w:t xml:space="preserve"> was trying to buy in a project from Ryanair and I was asked to c</w:t>
            </w:r>
            <w:r w:rsidR="006363A8">
              <w:t xml:space="preserve">reate </w:t>
            </w:r>
            <w:r>
              <w:t xml:space="preserve">a </w:t>
            </w:r>
            <w:r w:rsidR="006363A8">
              <w:t xml:space="preserve">POC (Poof of concepts) to demonstrate the automation approach using tools like </w:t>
            </w:r>
            <w:r w:rsidR="00DA50F0">
              <w:t>“Selenium web driver”</w:t>
            </w:r>
            <w:r w:rsidR="006363A8">
              <w:t xml:space="preserve"> to higher management of </w:t>
            </w:r>
            <w:r>
              <w:t>Ryanair.</w:t>
            </w:r>
          </w:p>
          <w:p w:rsidR="00C72459" w:rsidRDefault="00C72459" w:rsidP="00C72459">
            <w:pPr>
              <w:pStyle w:val="IPENZBodyText"/>
              <w:jc w:val="left"/>
              <w:rPr>
                <w:b/>
              </w:rPr>
            </w:pPr>
            <w:r w:rsidRPr="00E57FD4">
              <w:rPr>
                <w:b/>
              </w:rPr>
              <w:t>Description –</w:t>
            </w:r>
          </w:p>
          <w:p w:rsidR="001D10BD" w:rsidRPr="001D10BD" w:rsidRDefault="001D10BD" w:rsidP="001D10BD">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A001D0" w:rsidRDefault="00A001D0" w:rsidP="00A001D0">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A001D0" w:rsidRDefault="00A001D0" w:rsidP="00A001D0">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D54AB0" w:rsidRDefault="00A001D0" w:rsidP="00A001D0">
            <w:pPr>
              <w:pStyle w:val="IPENZBodyText"/>
            </w:pPr>
            <w:r>
              <w:t>Ryanair operates over 350 Boeing 737-800 aircraft, with a single 737-700 maintained on the roster as a backup plane and for pilot training</w:t>
            </w:r>
            <w:proofErr w:type="gramStart"/>
            <w:r>
              <w:t>.[</w:t>
            </w:r>
            <w:proofErr w:type="gramEnd"/>
            <w:r>
              <w:t>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9E26A9" w:rsidRDefault="009E26A9" w:rsidP="00A001D0">
            <w:pPr>
              <w:pStyle w:val="IPENZBodyText"/>
            </w:pPr>
            <w:r w:rsidRPr="009E26A9">
              <w:rPr>
                <w:b/>
                <w:u w:val="single"/>
              </w:rPr>
              <w:t>Automation solution</w:t>
            </w:r>
            <w:r>
              <w:t xml:space="preserve"> -</w:t>
            </w:r>
          </w:p>
          <w:p w:rsidR="00A001D0" w:rsidRDefault="00116679" w:rsidP="00A001D0">
            <w:pPr>
              <w:pStyle w:val="IPENZBodyText"/>
            </w:pPr>
            <w:r>
              <w:lastRenderedPageBreak/>
              <w:t xml:space="preserve">I prepared an automation solution for Ryanair website using Java programming language and </w:t>
            </w:r>
            <w:r w:rsidR="00DA50F0">
              <w:t>“Selenium web driver”</w:t>
            </w:r>
            <w:r>
              <w:t xml:space="preserve"> automation tool.</w:t>
            </w:r>
          </w:p>
          <w:p w:rsidR="00116679" w:rsidRDefault="00116679" w:rsidP="00A001D0">
            <w:pPr>
              <w:pStyle w:val="IPENZBodyText"/>
            </w:pPr>
          </w:p>
          <w:p w:rsidR="00116679" w:rsidRPr="00116679" w:rsidRDefault="00116679" w:rsidP="00116679">
            <w:pPr>
              <w:pStyle w:val="Heading1"/>
              <w:rPr>
                <w:rFonts w:ascii="Arial" w:hAnsi="Arial" w:cs="Arial"/>
              </w:rPr>
            </w:pPr>
            <w:bookmarkStart w:id="7" w:name="_Toc463716407"/>
            <w:r w:rsidRPr="009E26A9">
              <w:rPr>
                <w:rFonts w:ascii="Arial" w:hAnsi="Arial" w:cs="Arial"/>
                <w:u w:val="single"/>
              </w:rPr>
              <w:t>Approach &amp; Technology</w:t>
            </w:r>
            <w:r w:rsidR="009E26A9" w:rsidRPr="009E26A9">
              <w:rPr>
                <w:rFonts w:ascii="Arial" w:hAnsi="Arial" w:cs="Arial"/>
                <w:u w:val="single"/>
              </w:rPr>
              <w:t xml:space="preserve"> relating engineering fundamentals</w:t>
            </w:r>
            <w:r w:rsidR="009E26A9">
              <w:rPr>
                <w:rFonts w:ascii="Arial" w:hAnsi="Arial" w:cs="Arial"/>
              </w:rPr>
              <w:t>:</w:t>
            </w:r>
            <w:r w:rsidRPr="00116679">
              <w:rPr>
                <w:rFonts w:ascii="Arial" w:hAnsi="Arial" w:cs="Arial"/>
              </w:rPr>
              <w:t xml:space="preserve"> -</w:t>
            </w:r>
            <w:bookmarkEnd w:id="7"/>
          </w:p>
          <w:p w:rsidR="00116679" w:rsidRPr="00116679" w:rsidRDefault="00116679" w:rsidP="00116679">
            <w:pPr>
              <w:rPr>
                <w:rFonts w:cs="Arial"/>
              </w:rPr>
            </w:pP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116679" w:rsidRPr="00116679" w:rsidRDefault="00116679"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Pr="00116679">
              <w:rPr>
                <w:rFonts w:ascii="Arial" w:hAnsi="Arial" w:cs="Arial"/>
                <w:sz w:val="20"/>
                <w:szCs w:val="20"/>
              </w:rPr>
              <w:t>drivers with Page object model framework (POM) framework and Java as programming language.</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sidR="008E552D">
              <w:rPr>
                <w:rFonts w:ascii="Arial" w:hAnsi="Arial" w:cs="Arial"/>
                <w:sz w:val="20"/>
                <w:szCs w:val="20"/>
              </w:rPr>
              <w:t xml:space="preserve"> and </w:t>
            </w:r>
            <w:r w:rsidR="008E552D" w:rsidRPr="00116679">
              <w:rPr>
                <w:rFonts w:ascii="Arial" w:hAnsi="Arial" w:cs="Arial"/>
                <w:sz w:val="20"/>
                <w:szCs w:val="20"/>
                <w:u w:val="single"/>
              </w:rPr>
              <w:t>modularity</w:t>
            </w:r>
            <w:r w:rsidR="00916A0B">
              <w:rPr>
                <w:rFonts w:ascii="Arial" w:hAnsi="Arial" w:cs="Arial"/>
                <w:sz w:val="20"/>
                <w:szCs w:val="20"/>
                <w:u w:val="single"/>
              </w:rPr>
              <w:t>, encapsulation, inheritance and polymorphism</w:t>
            </w:r>
            <w:r w:rsidR="008E552D" w:rsidRPr="00116679">
              <w:rPr>
                <w:rFonts w:ascii="Arial" w:hAnsi="Arial" w:cs="Arial"/>
                <w:sz w:val="20"/>
                <w:szCs w:val="20"/>
                <w:u w:val="single"/>
              </w:rPr>
              <w:t xml:space="preserve"> engineering </w:t>
            </w:r>
            <w:r w:rsidR="00916A0B">
              <w:rPr>
                <w:rFonts w:ascii="Arial" w:hAnsi="Arial" w:cs="Arial"/>
                <w:sz w:val="20"/>
                <w:szCs w:val="20"/>
                <w:u w:val="single"/>
              </w:rPr>
              <w:t xml:space="preserve">fundamentals &amp; </w:t>
            </w:r>
            <w:r w:rsidR="008E552D" w:rsidRPr="00116679">
              <w:rPr>
                <w:rFonts w:ascii="Arial" w:hAnsi="Arial" w:cs="Arial"/>
                <w:sz w:val="20"/>
                <w:szCs w:val="20"/>
                <w:u w:val="single"/>
              </w:rPr>
              <w:t>principle</w:t>
            </w:r>
            <w:r w:rsidR="00916A0B">
              <w:rPr>
                <w:rFonts w:ascii="Arial" w:hAnsi="Arial" w:cs="Arial"/>
                <w:sz w:val="20"/>
                <w:szCs w:val="20"/>
                <w:u w:val="single"/>
              </w:rPr>
              <w:t>s</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sidR="008E552D">
              <w:rPr>
                <w:rFonts w:ascii="Arial" w:hAnsi="Arial" w:cs="Arial"/>
                <w:sz w:val="20"/>
                <w:szCs w:val="20"/>
              </w:rPr>
              <w:t xml:space="preserve"> following </w:t>
            </w:r>
            <w:r w:rsidR="008E552D" w:rsidRPr="008E552D">
              <w:rPr>
                <w:rFonts w:ascii="Arial" w:hAnsi="Arial" w:cs="Arial"/>
                <w:sz w:val="20"/>
                <w:szCs w:val="20"/>
                <w:u w:val="single"/>
              </w:rPr>
              <w:t xml:space="preserve">data abstraction engineering </w:t>
            </w:r>
            <w:r w:rsidR="00916A0B">
              <w:rPr>
                <w:rFonts w:ascii="Arial" w:hAnsi="Arial" w:cs="Arial"/>
                <w:sz w:val="20"/>
                <w:szCs w:val="20"/>
                <w:u w:val="single"/>
              </w:rPr>
              <w:t xml:space="preserve">fundamental &amp; </w:t>
            </w:r>
            <w:r w:rsidR="00916A0B" w:rsidRPr="00116679">
              <w:rPr>
                <w:rFonts w:ascii="Arial" w:hAnsi="Arial" w:cs="Arial"/>
                <w:sz w:val="20"/>
                <w:szCs w:val="20"/>
                <w:u w:val="single"/>
              </w:rPr>
              <w:t>principle</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116679" w:rsidRPr="00916A0B" w:rsidRDefault="00116679"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Pr="00116679">
              <w:rPr>
                <w:rFonts w:ascii="Arial" w:hAnsi="Arial" w:cs="Arial"/>
                <w:sz w:val="20"/>
                <w:szCs w:val="20"/>
              </w:rPr>
              <w:t>ExtentReports</w:t>
            </w:r>
            <w:proofErr w:type="spellEnd"/>
            <w:r w:rsidR="00916A0B">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sidR="00916A0B">
              <w:rPr>
                <w:rFonts w:ascii="Arial" w:hAnsi="Arial" w:cs="Arial"/>
                <w:sz w:val="20"/>
                <w:szCs w:val="20"/>
              </w:rPr>
              <w:t xml:space="preserve">This follows the </w:t>
            </w:r>
            <w:r w:rsidR="00916A0B" w:rsidRPr="00916A0B">
              <w:rPr>
                <w:rFonts w:ascii="Arial" w:hAnsi="Arial" w:cs="Arial"/>
                <w:sz w:val="20"/>
                <w:szCs w:val="20"/>
                <w:u w:val="single"/>
              </w:rPr>
              <w:t>documentation and reusability concepts of software fundamentals &amp; principles</w:t>
            </w:r>
            <w:r w:rsidR="00916A0B">
              <w:rPr>
                <w:rFonts w:ascii="Arial" w:hAnsi="Arial" w:cs="Arial"/>
                <w:sz w:val="20"/>
                <w:szCs w:val="20"/>
                <w:u w:val="single"/>
              </w:rPr>
              <w:t>.</w:t>
            </w: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916A0B" w:rsidRPr="00DA50F0" w:rsidTr="00DA50F0">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116679" w:rsidRPr="00DA50F0" w:rsidRDefault="00116679">
                  <w:pPr>
                    <w:rPr>
                      <w:rFonts w:cs="Arial"/>
                      <w:szCs w:val="20"/>
                    </w:rPr>
                  </w:pPr>
                  <w:r w:rsidRPr="00DA50F0">
                    <w:rPr>
                      <w:rFonts w:cs="Arial"/>
                      <w:szCs w:val="20"/>
                    </w:rPr>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116679" w:rsidRPr="00DA50F0" w:rsidRDefault="00116679">
                  <w:pPr>
                    <w:rPr>
                      <w:rFonts w:cs="Arial"/>
                      <w:szCs w:val="20"/>
                    </w:rPr>
                  </w:pPr>
                  <w:r w:rsidRPr="00DA50F0">
                    <w:rPr>
                      <w:rFonts w:cs="Arial"/>
                      <w:szCs w:val="20"/>
                    </w:rPr>
                    <w:t>Details</w:t>
                  </w:r>
                </w:p>
              </w:tc>
            </w:tr>
            <w:tr w:rsidR="00116679" w:rsidRPr="00DA50F0" w:rsidTr="00DA50F0">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116679" w:rsidRPr="00DA50F0" w:rsidRDefault="00916A0B" w:rsidP="00916A0B">
                  <w:pPr>
                    <w:rPr>
                      <w:rFonts w:cs="Arial"/>
                      <w:szCs w:val="20"/>
                    </w:rPr>
                  </w:pPr>
                  <w:r w:rsidRPr="00DA50F0">
                    <w:rPr>
                      <w:rFonts w:cs="Arial"/>
                      <w:szCs w:val="20"/>
                    </w:rPr>
                    <w:t>Windows</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Java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rsidP="00916A0B">
                  <w:pPr>
                    <w:rPr>
                      <w:rFonts w:cs="Arial"/>
                      <w:szCs w:val="20"/>
                    </w:rPr>
                  </w:pPr>
                  <w:r w:rsidRPr="00DA50F0">
                    <w:rPr>
                      <w:rFonts w:cs="Arial"/>
                      <w:szCs w:val="20"/>
                    </w:rPr>
                    <w:t xml:space="preserve">Selenium </w:t>
                  </w:r>
                  <w:proofErr w:type="spellStart"/>
                  <w:r w:rsidRPr="00DA50F0">
                    <w:rPr>
                      <w:rFonts w:cs="Arial"/>
                      <w:szCs w:val="20"/>
                    </w:rPr>
                    <w:t>webdriver</w:t>
                  </w:r>
                  <w:proofErr w:type="spellEnd"/>
                  <w:r w:rsidRPr="00DA50F0">
                    <w:rPr>
                      <w:rFonts w:cs="Arial"/>
                      <w:szCs w:val="20"/>
                    </w:rPr>
                    <w:t xml:space="preserve"> &amp; Maven</w:t>
                  </w:r>
                </w:p>
              </w:tc>
            </w:tr>
            <w:tr w:rsidR="00116679" w:rsidRPr="00DA50F0" w:rsidTr="00DA50F0">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Page Object Model (POM) with Page Factory framework</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Apache POI API</w:t>
                  </w:r>
                </w:p>
              </w:tc>
            </w:tr>
            <w:tr w:rsidR="00116679" w:rsidRPr="00DA50F0" w:rsidTr="00DA50F0">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Advanced selenium reportin</w:t>
                  </w:r>
                  <w:r w:rsidR="00916A0B" w:rsidRPr="00DA50F0">
                    <w:rPr>
                      <w:rFonts w:cs="Arial"/>
                      <w:szCs w:val="20"/>
                    </w:rPr>
                    <w:t xml:space="preserve">g using </w:t>
                  </w:r>
                  <w:proofErr w:type="spellStart"/>
                  <w:r w:rsidR="00916A0B" w:rsidRPr="00DA50F0">
                    <w:rPr>
                      <w:rFonts w:cs="Arial"/>
                      <w:szCs w:val="20"/>
                    </w:rPr>
                    <w:t>ExtentReports</w:t>
                  </w:r>
                  <w:proofErr w:type="spellEnd"/>
                </w:p>
              </w:tc>
            </w:tr>
            <w:tr w:rsidR="00116679" w:rsidRPr="00DA50F0" w:rsidTr="00DA50F0">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proofErr w:type="spellStart"/>
                  <w:r w:rsidRPr="00DA50F0">
                    <w:rPr>
                      <w:rFonts w:cs="Arial"/>
                      <w:szCs w:val="20"/>
                    </w:rPr>
                    <w:t>IntelliJ</w:t>
                  </w:r>
                  <w:proofErr w:type="spellEnd"/>
                  <w:r w:rsidRPr="00DA50F0">
                    <w:rPr>
                      <w:rFonts w:cs="Arial"/>
                      <w:szCs w:val="20"/>
                    </w:rPr>
                    <w:t xml:space="preserve"> IDEA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r w:rsidRPr="00DA50F0">
                    <w:rPr>
                      <w:rFonts w:cs="Arial"/>
                      <w:szCs w:val="20"/>
                    </w:rPr>
                    <w:t>Mozilla Firefox</w:t>
                  </w:r>
                </w:p>
              </w:tc>
            </w:tr>
            <w:tr w:rsidR="00116679" w:rsidRPr="00DA50F0" w:rsidTr="00DA50F0">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Git</w:t>
                  </w:r>
                </w:p>
              </w:tc>
            </w:tr>
          </w:tbl>
          <w:p w:rsidR="00C54B43" w:rsidRDefault="00C54B43" w:rsidP="00A001D0">
            <w:pPr>
              <w:pStyle w:val="IPENZBodyText"/>
            </w:pPr>
          </w:p>
          <w:p w:rsidR="00FA2E23" w:rsidRDefault="005E416F" w:rsidP="00A001D0">
            <w:pPr>
              <w:pStyle w:val="IPENZBodyText"/>
            </w:pPr>
            <w:r>
              <w:rPr>
                <w:b/>
                <w:u w:val="single"/>
              </w:rPr>
              <w:t>Code Overview</w:t>
            </w:r>
            <w:r w:rsidR="00FA2E23">
              <w:t xml:space="preserve"> –</w:t>
            </w:r>
          </w:p>
          <w:p w:rsidR="00FA2E23" w:rsidRDefault="00903D4C" w:rsidP="00A001D0">
            <w:pPr>
              <w:pStyle w:val="IPENZBodyText"/>
              <w:rPr>
                <w:noProof/>
                <w:lang w:val="en-IN" w:eastAsia="en-IN"/>
              </w:rPr>
            </w:pPr>
            <w:r>
              <w:rPr>
                <w:noProof/>
                <w:lang w:val="en-US"/>
              </w:rPr>
              <mc:AlternateContent>
                <mc:Choice Requires="wps">
                  <w:drawing>
                    <wp:anchor distT="0" distB="0" distL="114300" distR="114300" simplePos="0" relativeHeight="251653632" behindDoc="0" locked="0" layoutInCell="1" allowOverlap="1">
                      <wp:simplePos x="0" y="0"/>
                      <wp:positionH relativeFrom="column">
                        <wp:posOffset>953770</wp:posOffset>
                      </wp:positionH>
                      <wp:positionV relativeFrom="paragraph">
                        <wp:posOffset>-284480</wp:posOffset>
                      </wp:positionV>
                      <wp:extent cx="1089660" cy="254000"/>
                      <wp:effectExtent l="336550" t="7620" r="12065" b="1671955"/>
                      <wp:wrapNone/>
                      <wp:docPr id="8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4A47B3" w:rsidRPr="00067BEB" w:rsidRDefault="004A47B3">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 o:spid="_x0000_s1027" type="#_x0000_t62" style="position:absolute;left:0;text-align:left;margin-left:75.1pt;margin-top:-22.4pt;width:85.8pt;height:20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" adj="-6080,157464">
                      <v:textbox>
                        <w:txbxContent>
                          <w:p w:rsidR="004A47B3" w:rsidRPr="00067BEB" w:rsidRDefault="004A47B3">
                            <w:pPr>
                              <w:rPr>
                                <w:sz w:val="18"/>
                                <w:szCs w:val="18"/>
                                <w:lang w:val="en-IN"/>
                              </w:rPr>
                            </w:pPr>
                            <w:r w:rsidRPr="00067BEB">
                              <w:rPr>
                                <w:sz w:val="18"/>
                                <w:szCs w:val="18"/>
                                <w:lang w:val="en-IN"/>
                              </w:rPr>
                              <w:t>Modularization</w:t>
                            </w:r>
                          </w:p>
                        </w:txbxContent>
                      </v:textbox>
                    </v:shape>
                  </w:pict>
                </mc:Fallback>
              </mc:AlternateContent>
            </w:r>
            <w:r>
              <w:rPr>
                <w:noProof/>
                <w:szCs w:val="20"/>
                <w:lang w:val="en-US"/>
              </w:rPr>
              <mc:AlternateContent>
                <mc:Choice Requires="wps">
                  <w:drawing>
                    <wp:anchor distT="0" distB="0" distL="114300" distR="114300" simplePos="0" relativeHeight="251655680" behindDoc="0" locked="0" layoutInCell="1" allowOverlap="1">
                      <wp:simplePos x="0" y="0"/>
                      <wp:positionH relativeFrom="column">
                        <wp:posOffset>486410</wp:posOffset>
                      </wp:positionH>
                      <wp:positionV relativeFrom="paragraph">
                        <wp:posOffset>3373120</wp:posOffset>
                      </wp:positionV>
                      <wp:extent cx="1159510" cy="254000"/>
                      <wp:effectExtent l="12065" t="864870" r="9525" b="5080"/>
                      <wp:wrapNone/>
                      <wp:docPr id="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9510" cy="254000"/>
                              </a:xfrm>
                              <a:prstGeom prst="wedgeRoundRectCallout">
                                <a:avLst>
                                  <a:gd name="adj1" fmla="val -44250"/>
                                  <a:gd name="adj2" fmla="val -375750"/>
                                  <a:gd name="adj3" fmla="val 16667"/>
                                </a:avLst>
                              </a:prstGeom>
                              <a:solidFill>
                                <a:srgbClr val="FFFFFF"/>
                              </a:solidFill>
                              <a:ln w="9525">
                                <a:solidFill>
                                  <a:srgbClr val="000000"/>
                                </a:solidFill>
                                <a:miter lim="800000"/>
                                <a:headEnd/>
                                <a:tailEnd/>
                              </a:ln>
                            </wps:spPr>
                            <wps:txbx>
                              <w:txbxContent>
                                <w:p w:rsidR="004A47B3" w:rsidRPr="00067BEB" w:rsidRDefault="004A47B3" w:rsidP="00067BEB">
                                  <w:pPr>
                                    <w:rPr>
                                      <w:sz w:val="18"/>
                                      <w:szCs w:val="18"/>
                                      <w:lang w:val="en-IN"/>
                                    </w:rPr>
                                  </w:pPr>
                                  <w:r>
                                    <w:rPr>
                                      <w:sz w:val="18"/>
                                      <w:szCs w:val="18"/>
                                      <w:lang w:val="en-IN"/>
                                    </w:rPr>
                                    <w:t>Data abstraction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8" type="#_x0000_t62" style="position:absolute;left:0;text-align:left;margin-left:38.3pt;margin-top:265.6pt;width:91.3pt;height: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" adj="1242,-70362">
                      <v:textbox>
                        <w:txbxContent>
                          <w:p w:rsidR="004A47B3" w:rsidRPr="00067BEB" w:rsidRDefault="004A47B3" w:rsidP="00067BEB">
                            <w:pPr>
                              <w:rPr>
                                <w:sz w:val="18"/>
                                <w:szCs w:val="18"/>
                                <w:lang w:val="en-IN"/>
                              </w:rPr>
                            </w:pPr>
                            <w:r>
                              <w:rPr>
                                <w:sz w:val="18"/>
                                <w:szCs w:val="18"/>
                                <w:lang w:val="en-IN"/>
                              </w:rPr>
                              <w:t>Data abstraction</w:t>
                            </w:r>
                          </w:p>
                        </w:txbxContent>
                      </v:textbox>
                    </v:shape>
                  </w:pict>
                </mc:Fallback>
              </mc:AlternateContent>
            </w:r>
            <w:r>
              <w:rPr>
                <w:noProof/>
                <w:szCs w:val="20"/>
                <w:lang w:val="en-US"/>
              </w:rPr>
              <mc:AlternateContent>
                <mc:Choice Requires="wps">
                  <w:drawing>
                    <wp:anchor distT="0" distB="0" distL="114300" distR="114300" simplePos="0" relativeHeight="251654656" behindDoc="0" locked="0" layoutInCell="1" allowOverlap="1">
                      <wp:simplePos x="0" y="0"/>
                      <wp:positionH relativeFrom="column">
                        <wp:posOffset>3373755</wp:posOffset>
                      </wp:positionH>
                      <wp:positionV relativeFrom="paragraph">
                        <wp:posOffset>3293745</wp:posOffset>
                      </wp:positionV>
                      <wp:extent cx="1381125" cy="659765"/>
                      <wp:effectExtent l="880110" t="1795145" r="5715" b="12065"/>
                      <wp:wrapNone/>
                      <wp:docPr id="8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659765"/>
                              </a:xfrm>
                              <a:prstGeom prst="wedgeRoundRectCallout">
                                <a:avLst>
                                  <a:gd name="adj1" fmla="val -110278"/>
                                  <a:gd name="adj2" fmla="val -311792"/>
                                  <a:gd name="adj3" fmla="val 16667"/>
                                </a:avLst>
                              </a:prstGeom>
                              <a:solidFill>
                                <a:srgbClr val="FFFFFF"/>
                              </a:solidFill>
                              <a:ln w="9525">
                                <a:solidFill>
                                  <a:srgbClr val="000000"/>
                                </a:solidFill>
                                <a:miter lim="800000"/>
                                <a:headEnd/>
                                <a:tailEnd/>
                              </a:ln>
                            </wps:spPr>
                            <wps:txbx>
                              <w:txbxContent>
                                <w:p w:rsidR="004A47B3" w:rsidRDefault="004A47B3" w:rsidP="00067BEB">
                                  <w:pPr>
                                    <w:rPr>
                                      <w:sz w:val="18"/>
                                      <w:szCs w:val="18"/>
                                      <w:lang w:val="en-IN"/>
                                    </w:rPr>
                                  </w:pPr>
                                  <w:r w:rsidRPr="00067BEB">
                                    <w:rPr>
                                      <w:sz w:val="18"/>
                                      <w:szCs w:val="18"/>
                                      <w:lang w:val="en-IN"/>
                                    </w:rPr>
                                    <w:t>Polymorphism</w:t>
                                  </w:r>
                                </w:p>
                                <w:p w:rsidR="004A47B3" w:rsidRDefault="004A47B3" w:rsidP="00067BEB">
                                  <w:r>
                                    <w:t>Encapsulation</w:t>
                                  </w:r>
                                </w:p>
                                <w:p w:rsidR="004A47B3" w:rsidRPr="00067BEB" w:rsidRDefault="004A47B3" w:rsidP="00067BEB">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29" type="#_x0000_t62" style="position:absolute;left:0;text-align:left;margin-left:265.65pt;margin-top:259.35pt;width:108.75pt;height:5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" adj="-13020,-56547">
                      <v:textbox>
                        <w:txbxContent>
                          <w:p w:rsidR="004A47B3" w:rsidRDefault="004A47B3" w:rsidP="00067BEB">
                            <w:pPr>
                              <w:rPr>
                                <w:sz w:val="18"/>
                                <w:szCs w:val="18"/>
                                <w:lang w:val="en-IN"/>
                              </w:rPr>
                            </w:pPr>
                            <w:r w:rsidRPr="00067BEB">
                              <w:rPr>
                                <w:sz w:val="18"/>
                                <w:szCs w:val="18"/>
                                <w:lang w:val="en-IN"/>
                              </w:rPr>
                              <w:t>Polymorphism</w:t>
                            </w:r>
                          </w:p>
                          <w:p w:rsidR="004A47B3" w:rsidRDefault="004A47B3" w:rsidP="00067BEB">
                            <w:r>
                              <w:t>Encapsulation</w:t>
                            </w:r>
                          </w:p>
                          <w:p w:rsidR="004A47B3" w:rsidRPr="00067BEB" w:rsidRDefault="004A47B3" w:rsidP="00067BEB">
                            <w:r>
                              <w:t>Inheritance</w:t>
                            </w:r>
                          </w:p>
                        </w:txbxContent>
                      </v:textbox>
                    </v:shape>
                  </w:pict>
                </mc:Fallback>
              </mc:AlternateContent>
            </w:r>
            <w:r>
              <w:rPr>
                <w:noProof/>
                <w:lang w:val="en-US"/>
              </w:rPr>
              <w:drawing>
                <wp:inline distT="0" distB="0" distL="0" distR="0">
                  <wp:extent cx="5114925" cy="30765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DA50F0" w:rsidRPr="00F6249B" w:rsidRDefault="00DA50F0" w:rsidP="00DA50F0">
            <w:pPr>
              <w:pStyle w:val="IPENZBodyText"/>
              <w:jc w:val="left"/>
              <w:rPr>
                <w:b/>
              </w:rPr>
            </w:pPr>
            <w:r>
              <w:rPr>
                <w:b/>
              </w:rPr>
              <w:t>Example 2</w:t>
            </w:r>
            <w:r w:rsidRPr="00F6249B">
              <w:rPr>
                <w:b/>
              </w:rPr>
              <w:t>:</w:t>
            </w:r>
          </w:p>
          <w:p w:rsidR="00DA50F0" w:rsidRPr="00F6249B" w:rsidRDefault="00DA50F0" w:rsidP="00DA50F0">
            <w:pPr>
              <w:pStyle w:val="IPENZBodyText"/>
              <w:jc w:val="left"/>
              <w:rPr>
                <w:b/>
              </w:rPr>
            </w:pPr>
            <w:r w:rsidRPr="00F6249B">
              <w:rPr>
                <w:b/>
              </w:rPr>
              <w:t>Situation –</w:t>
            </w:r>
          </w:p>
          <w:p w:rsidR="00DA50F0" w:rsidRDefault="00DA50F0" w:rsidP="00DA50F0">
            <w:pPr>
              <w:pStyle w:val="IPENZBodyText"/>
              <w:jc w:val="left"/>
            </w:pPr>
            <w:r>
              <w:t>Build automation solution for the trading application using Java and C# programming languages for Equities domain in Citibank.</w:t>
            </w:r>
          </w:p>
          <w:p w:rsidR="00DA50F0" w:rsidRDefault="00DA50F0" w:rsidP="00DA50F0">
            <w:pPr>
              <w:pStyle w:val="IPENZBodyText"/>
              <w:jc w:val="left"/>
              <w:rPr>
                <w:b/>
              </w:rPr>
            </w:pPr>
            <w:r w:rsidRPr="00F6249B">
              <w:rPr>
                <w:b/>
              </w:rPr>
              <w:t>Problem –</w:t>
            </w:r>
            <w:r>
              <w:rPr>
                <w:b/>
              </w:rPr>
              <w:t xml:space="preserve"> </w:t>
            </w:r>
          </w:p>
          <w:p w:rsidR="00DA50F0" w:rsidRDefault="00DA50F0" w:rsidP="00DA50F0">
            <w:pPr>
              <w:pStyle w:val="IPENZBodyText"/>
              <w:jc w:val="left"/>
            </w:pPr>
            <w:r w:rsidRPr="000C4076">
              <w:t>Automation solution for Citi trading application (</w:t>
            </w:r>
            <w:proofErr w:type="spellStart"/>
            <w:r w:rsidRPr="000C4076">
              <w:t>CitiSmart</w:t>
            </w:r>
            <w:proofErr w:type="spellEnd"/>
            <w:r w:rsidRPr="000C4076">
              <w:t>) from scratch.</w:t>
            </w:r>
          </w:p>
          <w:p w:rsidR="00DA50F0" w:rsidRPr="00E57FD4" w:rsidRDefault="00DA50F0" w:rsidP="00DA50F0">
            <w:pPr>
              <w:pStyle w:val="IPENZBodyText"/>
              <w:jc w:val="left"/>
              <w:rPr>
                <w:b/>
              </w:rPr>
            </w:pPr>
            <w:r w:rsidRPr="00E57FD4">
              <w:rPr>
                <w:b/>
              </w:rPr>
              <w:t>Description –</w:t>
            </w:r>
          </w:p>
          <w:p w:rsidR="00DA50F0" w:rsidRDefault="00DA50F0" w:rsidP="00DA50F0">
            <w:pPr>
              <w:pStyle w:val="IPENZBodyText"/>
              <w:jc w:val="left"/>
            </w:pPr>
            <w:proofErr w:type="spellStart"/>
            <w:r>
              <w:t>Citismart</w:t>
            </w:r>
            <w:proofErr w:type="spellEnd"/>
            <w:r>
              <w:t xml:space="preserve"> application is the trading engine which connects with the stock exchanges and gets the fills for the orders placed by client.</w:t>
            </w:r>
          </w:p>
          <w:p w:rsidR="005E4852" w:rsidRDefault="005E4852" w:rsidP="005E4852">
            <w:pPr>
              <w:pStyle w:val="IPENZBodyText"/>
              <w:jc w:val="left"/>
            </w:pPr>
            <w:r>
              <w:t xml:space="preserve">When a client places an order from a customer facing UI application, the orders are routed to the </w:t>
            </w:r>
            <w:proofErr w:type="spellStart"/>
            <w:r>
              <w:t>CitiSmart</w:t>
            </w:r>
            <w:proofErr w:type="spellEnd"/>
            <w:r>
              <w:t xml:space="preserve">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5E4852" w:rsidRDefault="005E4852" w:rsidP="00DA50F0">
            <w:pPr>
              <w:pStyle w:val="IPENZBodyText"/>
              <w:jc w:val="left"/>
            </w:pPr>
            <w:r>
              <w:t>I have explained the entire Trading flow in element 2, so I will focus more on the automation solution and approach and explain how engineering fundamentals were followed in building the automation solution.</w:t>
            </w:r>
          </w:p>
          <w:p w:rsidR="00DA50F0" w:rsidRDefault="00DA50F0" w:rsidP="00DA50F0">
            <w:pPr>
              <w:pStyle w:val="IPENZBodyText"/>
            </w:pPr>
            <w:r w:rsidRPr="009E26A9">
              <w:rPr>
                <w:b/>
                <w:u w:val="single"/>
              </w:rPr>
              <w:t>Automation solution</w:t>
            </w:r>
            <w:r>
              <w:t xml:space="preserve"> -</w:t>
            </w:r>
          </w:p>
          <w:p w:rsidR="00DA50F0" w:rsidRDefault="00DA50F0" w:rsidP="00DA50F0">
            <w:pPr>
              <w:pStyle w:val="IPENZBodyText"/>
            </w:pPr>
            <w:r>
              <w:t xml:space="preserve">I prepared an automation solution for </w:t>
            </w:r>
            <w:proofErr w:type="spellStart"/>
            <w:r>
              <w:t>Citismart</w:t>
            </w:r>
            <w:proofErr w:type="spellEnd"/>
            <w:r>
              <w:t xml:space="preserve"> application using Java programming language and “Selenium web driver” automation tool.</w:t>
            </w:r>
            <w:r w:rsidR="005E4852">
              <w:t xml:space="preserve"> I also used C# to interact with the </w:t>
            </w:r>
            <w:proofErr w:type="spellStart"/>
            <w:r w:rsidR="005E4852">
              <w:t>Tibco</w:t>
            </w:r>
            <w:proofErr w:type="spellEnd"/>
            <w:r w:rsidR="005E4852">
              <w:t xml:space="preserve"> servers.</w:t>
            </w:r>
          </w:p>
          <w:p w:rsidR="00DA50F0" w:rsidRDefault="00DA50F0" w:rsidP="00DA50F0">
            <w:pPr>
              <w:pStyle w:val="IPENZBodyText"/>
            </w:pPr>
          </w:p>
          <w:p w:rsidR="005E4852" w:rsidRDefault="005E4852" w:rsidP="00DA50F0">
            <w:pPr>
              <w:pStyle w:val="Heading1"/>
              <w:rPr>
                <w:rFonts w:ascii="Arial" w:hAnsi="Arial" w:cs="Arial"/>
                <w:u w:val="single"/>
              </w:rPr>
            </w:pPr>
          </w:p>
          <w:p w:rsidR="00DA50F0" w:rsidRPr="00116679" w:rsidRDefault="00DA50F0" w:rsidP="00DA50F0">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DA50F0" w:rsidRPr="00116679" w:rsidRDefault="00DA50F0" w:rsidP="00DA50F0">
            <w:pPr>
              <w:rPr>
                <w:rFonts w:cs="Arial"/>
              </w:rPr>
            </w:pPr>
          </w:p>
          <w:p w:rsidR="00DA50F0"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5E4852" w:rsidRPr="00116679" w:rsidRDefault="005E4852"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Created modules (classes) for each components of </w:t>
            </w:r>
            <w:proofErr w:type="spellStart"/>
            <w:r>
              <w:rPr>
                <w:rFonts w:ascii="Arial" w:hAnsi="Arial" w:cs="Arial"/>
                <w:sz w:val="20"/>
                <w:szCs w:val="20"/>
              </w:rPr>
              <w:t>citismart</w:t>
            </w:r>
            <w:proofErr w:type="spellEnd"/>
            <w:r>
              <w:rPr>
                <w:rFonts w:ascii="Arial" w:hAnsi="Arial" w:cs="Arial"/>
                <w:sz w:val="20"/>
                <w:szCs w:val="20"/>
              </w:rPr>
              <w:t xml:space="preserve"> application using Java programming language.</w:t>
            </w:r>
          </w:p>
          <w:p w:rsidR="005E4852" w:rsidRDefault="00DA50F0"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005E4852">
              <w:rPr>
                <w:rFonts w:ascii="Arial" w:hAnsi="Arial" w:cs="Arial"/>
                <w:sz w:val="20"/>
                <w:szCs w:val="20"/>
              </w:rPr>
              <w:t>driver jars</w:t>
            </w:r>
            <w:r w:rsidRPr="00116679">
              <w:rPr>
                <w:rFonts w:ascii="Arial" w:hAnsi="Arial" w:cs="Arial"/>
                <w:sz w:val="20"/>
                <w:szCs w:val="20"/>
              </w:rPr>
              <w:t xml:space="preserve"> with </w:t>
            </w:r>
            <w:proofErr w:type="spellStart"/>
            <w:r w:rsidR="005E4852">
              <w:rPr>
                <w:rFonts w:ascii="Arial" w:hAnsi="Arial" w:cs="Arial"/>
                <w:sz w:val="20"/>
                <w:szCs w:val="20"/>
              </w:rPr>
              <w:t>TestNG</w:t>
            </w:r>
            <w:proofErr w:type="spellEnd"/>
            <w:r w:rsidRPr="00116679">
              <w:rPr>
                <w:rFonts w:ascii="Arial" w:hAnsi="Arial" w:cs="Arial"/>
                <w:sz w:val="20"/>
                <w:szCs w:val="20"/>
              </w:rPr>
              <w:t xml:space="preserve"> framework</w:t>
            </w:r>
            <w:r w:rsidR="005E4852">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w:t>
            </w:r>
            <w:r w:rsidR="005E4852">
              <w:rPr>
                <w:rFonts w:ascii="Arial" w:hAnsi="Arial" w:cs="Arial"/>
                <w:sz w:val="20"/>
                <w:szCs w:val="20"/>
              </w:rPr>
              <w:t>s have been broken into modules (classes)</w:t>
            </w:r>
            <w:r w:rsidRPr="00116679">
              <w:rPr>
                <w:rFonts w:ascii="Arial" w:hAnsi="Arial" w:cs="Arial"/>
                <w:sz w:val="20"/>
                <w:szCs w:val="20"/>
              </w:rPr>
              <w:t xml:space="preserve"> following </w:t>
            </w:r>
            <w:proofErr w:type="spellStart"/>
            <w:r w:rsidR="005E4852">
              <w:rPr>
                <w:rFonts w:ascii="Arial" w:hAnsi="Arial" w:cs="Arial"/>
                <w:sz w:val="20"/>
                <w:szCs w:val="20"/>
              </w:rPr>
              <w:t>TestNG</w:t>
            </w:r>
            <w:proofErr w:type="spellEnd"/>
            <w:r w:rsidRPr="00116679">
              <w:rPr>
                <w:rFonts w:ascii="Arial" w:hAnsi="Arial" w:cs="Arial"/>
                <w:sz w:val="20"/>
                <w:szCs w:val="20"/>
              </w:rPr>
              <w:t xml:space="preserve">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 xml:space="preserve">Test data driven approach by taking </w:t>
            </w:r>
            <w:proofErr w:type="gramStart"/>
            <w:r w:rsidR="005E4852">
              <w:rPr>
                <w:rFonts w:ascii="Arial" w:hAnsi="Arial" w:cs="Arial"/>
                <w:sz w:val="20"/>
                <w:szCs w:val="20"/>
              </w:rPr>
              <w:t>XML’</w:t>
            </w:r>
            <w:r w:rsidR="00641399">
              <w:rPr>
                <w:rFonts w:ascii="Arial" w:hAnsi="Arial" w:cs="Arial"/>
                <w:sz w:val="20"/>
                <w:szCs w:val="20"/>
              </w:rPr>
              <w:t>s ,</w:t>
            </w:r>
            <w:proofErr w:type="gramEnd"/>
            <w:r w:rsidR="00641399">
              <w:rPr>
                <w:rFonts w:ascii="Arial" w:hAnsi="Arial" w:cs="Arial"/>
                <w:sz w:val="20"/>
                <w:szCs w:val="20"/>
              </w:rPr>
              <w:t xml:space="preserve"> property files</w:t>
            </w:r>
            <w:r w:rsidR="005E4852">
              <w:rPr>
                <w:rFonts w:ascii="Arial" w:hAnsi="Arial" w:cs="Arial"/>
                <w:sz w:val="20"/>
                <w:szCs w:val="20"/>
              </w:rPr>
              <w:t xml:space="preserve"> </w:t>
            </w:r>
            <w:r w:rsidRPr="00116679">
              <w:rPr>
                <w:rFonts w:ascii="Arial" w:hAnsi="Arial" w:cs="Arial"/>
                <w:sz w:val="20"/>
                <w:szCs w:val="20"/>
              </w:rPr>
              <w:t>as input</w:t>
            </w:r>
            <w:r w:rsidR="00641399">
              <w:rPr>
                <w:rFonts w:ascii="Arial" w:hAnsi="Arial" w:cs="Arial"/>
                <w:sz w:val="20"/>
                <w:szCs w:val="20"/>
              </w:rPr>
              <w:t xml:space="preserve"> and</w:t>
            </w:r>
            <w:r w:rsidRPr="00116679">
              <w:rPr>
                <w:rFonts w:ascii="Arial" w:hAnsi="Arial" w:cs="Arial"/>
                <w:sz w:val="20"/>
                <w:szCs w:val="20"/>
              </w:rPr>
              <w:t xml:space="preserve"> integrate </w:t>
            </w:r>
            <w:r w:rsidR="005E4852">
              <w:rPr>
                <w:rFonts w:ascii="Arial" w:hAnsi="Arial" w:cs="Arial"/>
                <w:sz w:val="20"/>
                <w:szCs w:val="20"/>
              </w:rPr>
              <w:t>t</w:t>
            </w:r>
            <w:r w:rsidR="00641399">
              <w:rPr>
                <w:rFonts w:ascii="Arial" w:hAnsi="Arial" w:cs="Arial"/>
                <w:sz w:val="20"/>
                <w:szCs w:val="20"/>
              </w:rPr>
              <w:t>hem</w:t>
            </w:r>
            <w:r w:rsidRPr="00116679">
              <w:rPr>
                <w:rFonts w:ascii="Arial" w:hAnsi="Arial" w:cs="Arial"/>
                <w:sz w:val="20"/>
                <w:szCs w:val="20"/>
              </w:rPr>
              <w:t xml:space="preserve">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DA50F0" w:rsidRPr="00916A0B" w:rsidRDefault="00DA50F0"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005E4852">
              <w:rPr>
                <w:rFonts w:ascii="Arial" w:hAnsi="Arial" w:cs="Arial"/>
                <w:sz w:val="20"/>
                <w:szCs w:val="20"/>
              </w:rPr>
              <w:t>TestNG</w:t>
            </w:r>
            <w:proofErr w:type="spellEnd"/>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tbl>
            <w:tblPr>
              <w:tblW w:w="0" w:type="auto"/>
              <w:tblInd w:w="4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75"/>
              <w:gridCol w:w="4276"/>
            </w:tblGrid>
            <w:tr w:rsidR="00DA50F0" w:rsidRPr="00D623BF" w:rsidTr="008B5B1D">
              <w:trPr>
                <w:trHeight w:val="217"/>
              </w:trPr>
              <w:tc>
                <w:tcPr>
                  <w:tcW w:w="2575" w:type="dxa"/>
                  <w:tcBorders>
                    <w:top w:val="single" w:sz="12" w:space="0" w:color="auto"/>
                    <w:left w:val="single" w:sz="12" w:space="0" w:color="auto"/>
                    <w:bottom w:val="single" w:sz="12" w:space="0" w:color="auto"/>
                    <w:right w:val="single" w:sz="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Tools &amp; Technologies</w:t>
                  </w:r>
                </w:p>
              </w:tc>
              <w:tc>
                <w:tcPr>
                  <w:tcW w:w="4276" w:type="dxa"/>
                  <w:tcBorders>
                    <w:top w:val="single" w:sz="12" w:space="0" w:color="auto"/>
                    <w:left w:val="single" w:sz="2" w:space="0" w:color="auto"/>
                    <w:bottom w:val="single" w:sz="12" w:space="0" w:color="auto"/>
                    <w:right w:val="single" w:sz="1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Details</w:t>
                  </w:r>
                </w:p>
              </w:tc>
            </w:tr>
            <w:tr w:rsidR="00DA50F0" w:rsidRPr="00D623BF" w:rsidTr="008B5B1D">
              <w:trPr>
                <w:trHeight w:val="217"/>
              </w:trPr>
              <w:tc>
                <w:tcPr>
                  <w:tcW w:w="2575" w:type="dxa"/>
                  <w:tcBorders>
                    <w:top w:val="single" w:sz="12"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Operating system</w:t>
                  </w:r>
                </w:p>
              </w:tc>
              <w:tc>
                <w:tcPr>
                  <w:tcW w:w="4276" w:type="dxa"/>
                  <w:tcBorders>
                    <w:top w:val="single" w:sz="12"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Windows</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Programming Language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Java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tools</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 xml:space="preserve">Selenium </w:t>
                  </w:r>
                  <w:proofErr w:type="spellStart"/>
                  <w:r w:rsidRPr="00D623BF">
                    <w:rPr>
                      <w:rFonts w:cs="Arial"/>
                      <w:sz w:val="16"/>
                      <w:szCs w:val="16"/>
                    </w:rPr>
                    <w:t>webdriver</w:t>
                  </w:r>
                  <w:proofErr w:type="spellEnd"/>
                  <w:r w:rsidRPr="00D623BF">
                    <w:rPr>
                      <w:rFonts w:cs="Arial"/>
                      <w:sz w:val="16"/>
                      <w:szCs w:val="16"/>
                    </w:rPr>
                    <w:t xml:space="preserve"> &amp; Maven</w:t>
                  </w:r>
                </w:p>
              </w:tc>
            </w:tr>
            <w:tr w:rsidR="00DA50F0" w:rsidRPr="00D623BF" w:rsidTr="008B5B1D">
              <w:trPr>
                <w:trHeight w:val="15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framework</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5E4852" w:rsidP="008B5B1D">
                  <w:pPr>
                    <w:rPr>
                      <w:rFonts w:cs="Arial"/>
                      <w:sz w:val="16"/>
                      <w:szCs w:val="16"/>
                    </w:rPr>
                  </w:pPr>
                  <w:proofErr w:type="spellStart"/>
                  <w:r>
                    <w:rPr>
                      <w:rFonts w:cs="Arial"/>
                      <w:sz w:val="16"/>
                      <w:szCs w:val="16"/>
                    </w:rPr>
                    <w:t>TestNG</w:t>
                  </w:r>
                  <w:proofErr w:type="spellEnd"/>
                  <w:r>
                    <w:rPr>
                      <w:rFonts w:cs="Arial"/>
                      <w:sz w:val="16"/>
                      <w:szCs w:val="16"/>
                    </w:rPr>
                    <w:t xml:space="preserve"> framework</w:t>
                  </w:r>
                  <w:r w:rsidR="00BE7F7E">
                    <w:rPr>
                      <w:rFonts w:cs="Arial"/>
                      <w:sz w:val="16"/>
                      <w:szCs w:val="16"/>
                    </w:rPr>
                    <w:t xml:space="preserve"> with Cucumber</w:t>
                  </w:r>
                </w:p>
              </w:tc>
            </w:tr>
            <w:tr w:rsidR="00DA50F0" w:rsidRPr="00D623BF" w:rsidTr="008B5B1D">
              <w:trPr>
                <w:trHeight w:val="161"/>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Reporting methodology</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5E4852">
                  <w:pPr>
                    <w:rPr>
                      <w:rFonts w:cs="Arial"/>
                      <w:sz w:val="16"/>
                      <w:szCs w:val="16"/>
                    </w:rPr>
                  </w:pPr>
                  <w:r w:rsidRPr="00D623BF">
                    <w:rPr>
                      <w:rFonts w:cs="Arial"/>
                      <w:sz w:val="16"/>
                      <w:szCs w:val="16"/>
                    </w:rPr>
                    <w:t xml:space="preserve">Advanced selenium reporting using </w:t>
                  </w:r>
                  <w:proofErr w:type="spellStart"/>
                  <w:r w:rsidR="005E4852">
                    <w:rPr>
                      <w:rFonts w:cs="Arial"/>
                      <w:sz w:val="16"/>
                      <w:szCs w:val="16"/>
                    </w:rPr>
                    <w:t>TestNG</w:t>
                  </w:r>
                  <w:proofErr w:type="spellEnd"/>
                </w:p>
              </w:tc>
            </w:tr>
            <w:tr w:rsidR="00DA50F0" w:rsidRPr="00D623BF" w:rsidTr="008B5B1D">
              <w:trPr>
                <w:trHeight w:val="217"/>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IDE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proofErr w:type="spellStart"/>
                  <w:r w:rsidRPr="00D623BF">
                    <w:rPr>
                      <w:rFonts w:cs="Arial"/>
                      <w:sz w:val="16"/>
                      <w:szCs w:val="16"/>
                    </w:rPr>
                    <w:t>IntelliJ</w:t>
                  </w:r>
                  <w:proofErr w:type="spellEnd"/>
                  <w:r w:rsidRPr="00D623BF">
                    <w:rPr>
                      <w:rFonts w:cs="Arial"/>
                      <w:sz w:val="16"/>
                      <w:szCs w:val="16"/>
                    </w:rPr>
                    <w:t xml:space="preserve"> IDEA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Browser</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Mozilla Firefox</w:t>
                  </w:r>
                  <w:r w:rsidR="005E4852">
                    <w:rPr>
                      <w:rFonts w:cs="Arial"/>
                      <w:sz w:val="16"/>
                      <w:szCs w:val="16"/>
                    </w:rPr>
                    <w:t>/IE/Chrome</w:t>
                  </w:r>
                </w:p>
              </w:tc>
            </w:tr>
            <w:tr w:rsidR="00DA50F0" w:rsidRPr="00D623BF" w:rsidTr="008B5B1D">
              <w:trPr>
                <w:trHeight w:val="205"/>
              </w:trPr>
              <w:tc>
                <w:tcPr>
                  <w:tcW w:w="2575" w:type="dxa"/>
                  <w:tcBorders>
                    <w:top w:val="single" w:sz="4" w:space="0" w:color="auto"/>
                    <w:left w:val="single" w:sz="12" w:space="0" w:color="auto"/>
                    <w:bottom w:val="single" w:sz="12"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Continuous Integration (CI) tool</w:t>
                  </w:r>
                </w:p>
              </w:tc>
              <w:tc>
                <w:tcPr>
                  <w:tcW w:w="4276" w:type="dxa"/>
                  <w:tcBorders>
                    <w:top w:val="single" w:sz="4" w:space="0" w:color="auto"/>
                    <w:left w:val="single" w:sz="4" w:space="0" w:color="auto"/>
                    <w:bottom w:val="single" w:sz="12"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Git</w:t>
                  </w:r>
                </w:p>
              </w:tc>
            </w:tr>
          </w:tbl>
          <w:p w:rsidR="00DA50F0" w:rsidRDefault="00903D4C" w:rsidP="00DA50F0">
            <w:pPr>
              <w:pStyle w:val="IPENZBodyText"/>
            </w:pPr>
            <w:r>
              <w:rPr>
                <w:noProof/>
                <w:szCs w:val="20"/>
                <w:lang w:val="en-US"/>
              </w:rPr>
              <mc:AlternateContent>
                <mc:Choice Requires="wps">
                  <w:drawing>
                    <wp:anchor distT="0" distB="0" distL="114300" distR="114300" simplePos="0" relativeHeight="251656704" behindDoc="0" locked="0" layoutInCell="1" allowOverlap="1">
                      <wp:simplePos x="0" y="0"/>
                      <wp:positionH relativeFrom="column">
                        <wp:posOffset>1172845</wp:posOffset>
                      </wp:positionH>
                      <wp:positionV relativeFrom="paragraph">
                        <wp:posOffset>112395</wp:posOffset>
                      </wp:positionV>
                      <wp:extent cx="1089660" cy="254000"/>
                      <wp:effectExtent l="336550" t="6350" r="12065" b="1663700"/>
                      <wp:wrapNone/>
                      <wp:docPr id="84"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4A47B3" w:rsidRPr="00067BEB" w:rsidRDefault="004A47B3" w:rsidP="00E359B2">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30" type="#_x0000_t62" style="position:absolute;left:0;text-align:left;margin-left:92.35pt;margin-top:8.85pt;width:85.8pt;height:2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" adj="-6080,157464">
                      <v:textbox>
                        <w:txbxContent>
                          <w:p w:rsidR="004A47B3" w:rsidRPr="00067BEB" w:rsidRDefault="004A47B3" w:rsidP="00E359B2">
                            <w:pPr>
                              <w:rPr>
                                <w:sz w:val="18"/>
                                <w:szCs w:val="18"/>
                                <w:lang w:val="en-IN"/>
                              </w:rPr>
                            </w:pPr>
                            <w:r w:rsidRPr="00067BEB">
                              <w:rPr>
                                <w:sz w:val="18"/>
                                <w:szCs w:val="18"/>
                                <w:lang w:val="en-IN"/>
                              </w:rPr>
                              <w:t>Modularization</w:t>
                            </w:r>
                          </w:p>
                        </w:txbxContent>
                      </v:textbox>
                    </v:shape>
                  </w:pict>
                </mc:Fallback>
              </mc:AlternateContent>
            </w:r>
          </w:p>
          <w:p w:rsidR="005E4852" w:rsidRDefault="005E4852" w:rsidP="005E4852">
            <w:pPr>
              <w:pStyle w:val="IPENZBodyText"/>
            </w:pPr>
            <w:r>
              <w:rPr>
                <w:b/>
                <w:u w:val="single"/>
              </w:rPr>
              <w:lastRenderedPageBreak/>
              <w:t>Code Overview</w:t>
            </w:r>
            <w:r>
              <w:t xml:space="preserve"> –</w:t>
            </w:r>
          </w:p>
          <w:p w:rsidR="00DA50F0" w:rsidRDefault="00DA50F0" w:rsidP="00DA50F0">
            <w:pPr>
              <w:pStyle w:val="IPENZBodyText"/>
              <w:jc w:val="left"/>
            </w:pPr>
          </w:p>
          <w:p w:rsidR="001833DD" w:rsidRDefault="00903D4C" w:rsidP="00A001D0">
            <w:pPr>
              <w:pStyle w:val="IPENZBodyText"/>
              <w:rPr>
                <w:noProof/>
                <w:lang w:val="en-IN" w:eastAsia="en-IN"/>
              </w:rPr>
            </w:pPr>
            <w:r>
              <w:rPr>
                <w:noProof/>
                <w:szCs w:val="20"/>
                <w:lang w:val="en-US"/>
              </w:rPr>
              <mc:AlternateContent>
                <mc:Choice Requires="wps">
                  <w:drawing>
                    <wp:anchor distT="0" distB="0" distL="114300" distR="114300" simplePos="0" relativeHeight="251657728" behindDoc="0" locked="0" layoutInCell="1" allowOverlap="1">
                      <wp:simplePos x="0" y="0"/>
                      <wp:positionH relativeFrom="column">
                        <wp:posOffset>3592830</wp:posOffset>
                      </wp:positionH>
                      <wp:positionV relativeFrom="paragraph">
                        <wp:posOffset>3246120</wp:posOffset>
                      </wp:positionV>
                      <wp:extent cx="1381125" cy="581025"/>
                      <wp:effectExtent l="1194435" t="1901825" r="5715" b="12700"/>
                      <wp:wrapNone/>
                      <wp:docPr id="8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581025"/>
                              </a:xfrm>
                              <a:prstGeom prst="wedgeRoundRectCallout">
                                <a:avLst>
                                  <a:gd name="adj1" fmla="val -131657"/>
                                  <a:gd name="adj2" fmla="val -363662"/>
                                  <a:gd name="adj3" fmla="val 16667"/>
                                </a:avLst>
                              </a:prstGeom>
                              <a:solidFill>
                                <a:srgbClr val="FFFFFF"/>
                              </a:solidFill>
                              <a:ln w="9525">
                                <a:solidFill>
                                  <a:srgbClr val="000000"/>
                                </a:solidFill>
                                <a:miter lim="800000"/>
                                <a:headEnd/>
                                <a:tailEnd/>
                              </a:ln>
                            </wps:spPr>
                            <wps:txbx>
                              <w:txbxContent>
                                <w:p w:rsidR="004A47B3" w:rsidRDefault="004A47B3" w:rsidP="00E359B2">
                                  <w:pPr>
                                    <w:rPr>
                                      <w:sz w:val="18"/>
                                      <w:szCs w:val="18"/>
                                      <w:lang w:val="en-IN"/>
                                    </w:rPr>
                                  </w:pPr>
                                  <w:r w:rsidRPr="00067BEB">
                                    <w:rPr>
                                      <w:sz w:val="18"/>
                                      <w:szCs w:val="18"/>
                                      <w:lang w:val="en-IN"/>
                                    </w:rPr>
                                    <w:t>Polymorphism</w:t>
                                  </w:r>
                                </w:p>
                                <w:p w:rsidR="004A47B3" w:rsidRDefault="004A47B3" w:rsidP="00E359B2">
                                  <w:r>
                                    <w:t>Encapsulation</w:t>
                                  </w:r>
                                </w:p>
                                <w:p w:rsidR="004A47B3" w:rsidRPr="00067BEB" w:rsidRDefault="004A47B3" w:rsidP="00E359B2">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031" type="#_x0000_t62" style="position:absolute;left:0;text-align:left;margin-left:282.9pt;margin-top:255.6pt;width:108.75pt;height:4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" adj="-17638,-67751">
                      <v:textbox>
                        <w:txbxContent>
                          <w:p w:rsidR="004A47B3" w:rsidRDefault="004A47B3" w:rsidP="00E359B2">
                            <w:pPr>
                              <w:rPr>
                                <w:sz w:val="18"/>
                                <w:szCs w:val="18"/>
                                <w:lang w:val="en-IN"/>
                              </w:rPr>
                            </w:pPr>
                            <w:r w:rsidRPr="00067BEB">
                              <w:rPr>
                                <w:sz w:val="18"/>
                                <w:szCs w:val="18"/>
                                <w:lang w:val="en-IN"/>
                              </w:rPr>
                              <w:t>Polymorphism</w:t>
                            </w:r>
                          </w:p>
                          <w:p w:rsidR="004A47B3" w:rsidRDefault="004A47B3" w:rsidP="00E359B2">
                            <w:r>
                              <w:t>Encapsulation</w:t>
                            </w:r>
                          </w:p>
                          <w:p w:rsidR="004A47B3" w:rsidRPr="00067BEB" w:rsidRDefault="004A47B3" w:rsidP="00E359B2">
                            <w:r>
                              <w:t>Inheritance</w:t>
                            </w:r>
                          </w:p>
                        </w:txbxContent>
                      </v:textbox>
                    </v:shape>
                  </w:pict>
                </mc:Fallback>
              </mc:AlternateContent>
            </w:r>
            <w:r>
              <w:rPr>
                <w:noProof/>
                <w:lang w:val="en-US"/>
              </w:rPr>
              <w:drawing>
                <wp:inline distT="0" distB="0" distL="0" distR="0">
                  <wp:extent cx="5210175" cy="305752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0175" cy="3057525"/>
                          </a:xfrm>
                          <a:prstGeom prst="rect">
                            <a:avLst/>
                          </a:prstGeom>
                          <a:noFill/>
                          <a:ln>
                            <a:noFill/>
                          </a:ln>
                        </pic:spPr>
                      </pic:pic>
                    </a:graphicData>
                  </a:graphic>
                </wp:inline>
              </w:drawing>
            </w:r>
          </w:p>
          <w:p w:rsidR="00641399" w:rsidRDefault="00903D4C" w:rsidP="00A001D0">
            <w:pPr>
              <w:pStyle w:val="IPENZBodyText"/>
              <w:rPr>
                <w:noProof/>
                <w:lang w:val="en-IN" w:eastAsia="en-IN"/>
              </w:rPr>
            </w:pPr>
            <w:r>
              <w:rPr>
                <w:noProof/>
                <w:szCs w:val="20"/>
                <w:lang w:val="en-US"/>
              </w:rPr>
              <mc:AlternateContent>
                <mc:Choice Requires="wps">
                  <w:drawing>
                    <wp:anchor distT="0" distB="0" distL="114300" distR="114300" simplePos="0" relativeHeight="251659776" behindDoc="0" locked="0" layoutInCell="1" allowOverlap="1">
                      <wp:simplePos x="0" y="0"/>
                      <wp:positionH relativeFrom="column">
                        <wp:posOffset>29210</wp:posOffset>
                      </wp:positionH>
                      <wp:positionV relativeFrom="paragraph">
                        <wp:posOffset>-730250</wp:posOffset>
                      </wp:positionV>
                      <wp:extent cx="1361440" cy="485775"/>
                      <wp:effectExtent l="12065" t="9525" r="7620" b="1247775"/>
                      <wp:wrapNone/>
                      <wp:docPr id="8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440" cy="485775"/>
                              </a:xfrm>
                              <a:prstGeom prst="wedgeRoundRectCallout">
                                <a:avLst>
                                  <a:gd name="adj1" fmla="val -12921"/>
                                  <a:gd name="adj2" fmla="val 297319"/>
                                  <a:gd name="adj3" fmla="val 16667"/>
                                </a:avLst>
                              </a:prstGeom>
                              <a:solidFill>
                                <a:srgbClr val="FFFFFF"/>
                              </a:solidFill>
                              <a:ln w="9525">
                                <a:solidFill>
                                  <a:srgbClr val="000000"/>
                                </a:solidFill>
                                <a:miter lim="800000"/>
                                <a:headEnd/>
                                <a:tailEnd/>
                              </a:ln>
                            </wps:spPr>
                            <wps:txbx>
                              <w:txbxContent>
                                <w:p w:rsidR="004A47B3" w:rsidRPr="00067BEB" w:rsidRDefault="004A47B3" w:rsidP="00F8285E">
                                  <w:pPr>
                                    <w:rPr>
                                      <w:sz w:val="18"/>
                                      <w:szCs w:val="18"/>
                                      <w:lang w:val="en-IN"/>
                                    </w:rPr>
                                  </w:pPr>
                                  <w:r>
                                    <w:rPr>
                                      <w:sz w:val="18"/>
                                      <w:szCs w:val="18"/>
                                      <w:lang w:val="en-IN"/>
                                    </w:rPr>
                                    <w:t>Data abstraction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32" type="#_x0000_t62" style="position:absolute;left:0;text-align:left;margin-left:2.3pt;margin-top:-57.5pt;width:107.2pt;height:3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" adj="8009,75021">
                      <v:textbox>
                        <w:txbxContent>
                          <w:p w:rsidR="004A47B3" w:rsidRPr="00067BEB" w:rsidRDefault="004A47B3" w:rsidP="00F8285E">
                            <w:pPr>
                              <w:rPr>
                                <w:sz w:val="18"/>
                                <w:szCs w:val="18"/>
                                <w:lang w:val="en-IN"/>
                              </w:rPr>
                            </w:pPr>
                            <w:r>
                              <w:rPr>
                                <w:sz w:val="18"/>
                                <w:szCs w:val="18"/>
                                <w:lang w:val="en-IN"/>
                              </w:rPr>
                              <w:t>Data abstraction and implementation</w:t>
                            </w:r>
                          </w:p>
                        </w:txbxContent>
                      </v:textbox>
                    </v:shape>
                  </w:pict>
                </mc:Fallback>
              </mc:AlternateContent>
            </w:r>
            <w:r>
              <w:rPr>
                <w:noProof/>
                <w:lang w:val="en-US"/>
              </w:rPr>
              <w:drawing>
                <wp:inline distT="0" distB="0" distL="0" distR="0">
                  <wp:extent cx="5210175" cy="31718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171825"/>
                          </a:xfrm>
                          <a:prstGeom prst="rect">
                            <a:avLst/>
                          </a:prstGeom>
                          <a:noFill/>
                          <a:ln>
                            <a:noFill/>
                          </a:ln>
                        </pic:spPr>
                      </pic:pic>
                    </a:graphicData>
                  </a:graphic>
                </wp:inline>
              </w:drawing>
            </w:r>
          </w:p>
          <w:p w:rsidR="001833DD" w:rsidRPr="00116679" w:rsidRDefault="00903D4C" w:rsidP="00A001D0">
            <w:pPr>
              <w:pStyle w:val="IPENZBodyText"/>
            </w:pPr>
            <w:r>
              <w:rPr>
                <w:noProof/>
                <w:szCs w:val="20"/>
                <w:lang w:val="en-US"/>
              </w:rPr>
              <mc:AlternateContent>
                <mc:Choice Requires="wps">
                  <w:drawing>
                    <wp:anchor distT="0" distB="0" distL="114300" distR="114300" simplePos="0" relativeHeight="251658752" behindDoc="0" locked="0" layoutInCell="1" allowOverlap="1">
                      <wp:simplePos x="0" y="0"/>
                      <wp:positionH relativeFrom="column">
                        <wp:posOffset>486410</wp:posOffset>
                      </wp:positionH>
                      <wp:positionV relativeFrom="paragraph">
                        <wp:posOffset>130175</wp:posOffset>
                      </wp:positionV>
                      <wp:extent cx="2047240" cy="254000"/>
                      <wp:effectExtent l="69215" t="1285875" r="7620" b="12700"/>
                      <wp:wrapNone/>
                      <wp:docPr id="8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240" cy="254000"/>
                              </a:xfrm>
                              <a:prstGeom prst="wedgeRoundRectCallout">
                                <a:avLst>
                                  <a:gd name="adj1" fmla="val -52324"/>
                                  <a:gd name="adj2" fmla="val -540750"/>
                                  <a:gd name="adj3" fmla="val 16667"/>
                                </a:avLst>
                              </a:prstGeom>
                              <a:solidFill>
                                <a:srgbClr val="FFFFFF"/>
                              </a:solidFill>
                              <a:ln w="9525">
                                <a:solidFill>
                                  <a:srgbClr val="000000"/>
                                </a:solidFill>
                                <a:miter lim="800000"/>
                                <a:headEnd/>
                                <a:tailEnd/>
                              </a:ln>
                            </wps:spPr>
                            <wps:txbx>
                              <w:txbxContent>
                                <w:p w:rsidR="004A47B3" w:rsidRPr="00067BEB" w:rsidRDefault="004A47B3" w:rsidP="00F8285E">
                                  <w:pPr>
                                    <w:rPr>
                                      <w:sz w:val="18"/>
                                      <w:szCs w:val="18"/>
                                      <w:lang w:val="en-IN"/>
                                    </w:rPr>
                                  </w:pPr>
                                  <w:r>
                                    <w:rPr>
                                      <w:sz w:val="18"/>
                                      <w:szCs w:val="18"/>
                                      <w:lang w:val="en-IN"/>
                                    </w:rPr>
                                    <w:t>Data abstraction and utilization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 o:spid="_x0000_s1033" type="#_x0000_t62" style="position:absolute;left:0;text-align:left;margin-left:38.3pt;margin-top:10.25pt;width:161.2pt;height:2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" adj="-502,-106002">
                      <v:textbox>
                        <w:txbxContent>
                          <w:p w:rsidR="004A47B3" w:rsidRPr="00067BEB" w:rsidRDefault="004A47B3" w:rsidP="00F8285E">
                            <w:pPr>
                              <w:rPr>
                                <w:sz w:val="18"/>
                                <w:szCs w:val="18"/>
                                <w:lang w:val="en-IN"/>
                              </w:rPr>
                            </w:pPr>
                            <w:r>
                              <w:rPr>
                                <w:sz w:val="18"/>
                                <w:szCs w:val="18"/>
                                <w:lang w:val="en-IN"/>
                              </w:rPr>
                              <w:t>Data abstraction and utilization</w:t>
                            </w:r>
                          </w:p>
                        </w:txbxContent>
                      </v:textbox>
                    </v:shape>
                  </w:pict>
                </mc:Fallback>
              </mc:AlternateContent>
            </w:r>
          </w:p>
        </w:tc>
        <w:tc>
          <w:tcPr>
            <w:tcW w:w="388"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1833DD" w:rsidRDefault="001833DD">
      <w:pPr>
        <w:rPr>
          <w:rFonts w:cs="Arial"/>
          <w:szCs w:val="20"/>
        </w:rPr>
      </w:pPr>
    </w:p>
    <w:p w:rsidR="004C1FEE" w:rsidRPr="005458D1" w:rsidRDefault="00045247">
      <w:pPr>
        <w:rPr>
          <w:rFonts w:cs="Arial"/>
          <w:szCs w:val="20"/>
        </w:rPr>
      </w:pPr>
      <w:r>
        <w:rPr>
          <w:rFonts w:cs="Arial"/>
          <w:szCs w:val="20"/>
        </w:rPr>
        <w:br w:type="page"/>
      </w:r>
    </w:p>
    <w:tbl>
      <w:tblPr>
        <w:tblW w:w="5794"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720"/>
        <w:gridCol w:w="990"/>
      </w:tblGrid>
      <w:tr w:rsidR="004209D5" w:rsidRPr="005458D1" w:rsidTr="00B40B74">
        <w:trPr>
          <w:trHeight w:val="1202"/>
        </w:trPr>
        <w:tc>
          <w:tcPr>
            <w:tcW w:w="5000" w:type="pct"/>
            <w:gridSpan w:val="2"/>
            <w:shd w:val="clear" w:color="auto" w:fill="D9D9D9"/>
            <w:vAlign w:val="center"/>
          </w:tcPr>
          <w:p w:rsidR="004209D5" w:rsidRPr="005458D1" w:rsidRDefault="004209D5" w:rsidP="004209D5">
            <w:pPr>
              <w:pStyle w:val="IPENZLevel2Heading"/>
            </w:pPr>
            <w:r w:rsidRPr="005458D1">
              <w:lastRenderedPageBreak/>
              <w:t>Element Four</w:t>
            </w:r>
          </w:p>
          <w:p w:rsidR="004209D5" w:rsidRDefault="004209D5" w:rsidP="000B104C">
            <w:pPr>
              <w:pStyle w:val="IPENZNormal"/>
              <w:spacing w:before="120"/>
              <w:rPr>
                <w:rFonts w:cs="Arial"/>
                <w:b/>
              </w:rPr>
            </w:pPr>
            <w:r w:rsidRPr="00DA5E18">
              <w:rPr>
                <w:rFonts w:cs="Arial"/>
                <w:b/>
              </w:rPr>
              <w:t>Engineering specialist knowledge that provides theor</w:t>
            </w:r>
            <w:r w:rsidRPr="005F4C99">
              <w:rPr>
                <w:rFonts w:cs="Arial"/>
                <w:b/>
              </w:rPr>
              <w:t xml:space="preserve">etical frameworks and bodies of knowledge for </w:t>
            </w:r>
            <w:r w:rsidRPr="00DA5E18">
              <w:rPr>
                <w:rFonts w:cs="Arial"/>
                <w:b/>
              </w:rPr>
              <w:t>the accepted practice areas in the engineering discipline; much is at the forefront of the discipline</w:t>
            </w:r>
          </w:p>
          <w:p w:rsidR="004209D5" w:rsidRPr="009740D0" w:rsidRDefault="004209D5" w:rsidP="000B104C">
            <w:pPr>
              <w:pStyle w:val="IPENZNormal"/>
              <w:spacing w:before="120"/>
              <w:rPr>
                <w:rFonts w:cs="Arial"/>
                <w:b/>
              </w:rPr>
            </w:pPr>
          </w:p>
        </w:tc>
      </w:tr>
      <w:tr w:rsidR="004209D5" w:rsidRPr="005458D1" w:rsidTr="00B40B74">
        <w:trPr>
          <w:trHeight w:val="1202"/>
        </w:trPr>
        <w:tc>
          <w:tcPr>
            <w:tcW w:w="5000" w:type="pct"/>
            <w:gridSpan w:val="2"/>
            <w:vAlign w:val="center"/>
          </w:tcPr>
          <w:p w:rsidR="004209D5" w:rsidRPr="005F4C99" w:rsidRDefault="004209D5" w:rsidP="00D348BF">
            <w:pPr>
              <w:pStyle w:val="IPENZBulletLevel1"/>
              <w:numPr>
                <w:ilvl w:val="0"/>
                <w:numId w:val="0"/>
              </w:numPr>
              <w:rPr>
                <w:rFonts w:cs="Arial"/>
                <w:b/>
              </w:rPr>
            </w:pPr>
            <w:r w:rsidRPr="005F4C99">
              <w:rPr>
                <w:rFonts w:cs="Arial"/>
                <w:b/>
              </w:rPr>
              <w:t>Context</w:t>
            </w:r>
          </w:p>
          <w:p w:rsidR="004209D5" w:rsidRPr="005F4C99" w:rsidRDefault="004209D5" w:rsidP="00D348BF">
            <w:pPr>
              <w:pStyle w:val="IPENZBulletLevel1"/>
              <w:numPr>
                <w:ilvl w:val="0"/>
                <w:numId w:val="0"/>
              </w:numPr>
              <w:rPr>
                <w:rFonts w:cs="Arial"/>
              </w:rPr>
            </w:pPr>
            <w:r w:rsidRPr="005F4C99">
              <w:rPr>
                <w:rFonts w:cs="Arial"/>
              </w:rPr>
              <w:t xml:space="preserve">In addition to a broad understanding of fundamental engineering principles, professional engineers are required to develop specialised engineering knowledge to support </w:t>
            </w:r>
            <w:r w:rsidR="00631005" w:rsidRPr="005F4C99">
              <w:rPr>
                <w:rFonts w:cs="Arial"/>
              </w:rPr>
              <w:t xml:space="preserve">their </w:t>
            </w:r>
            <w:r w:rsidRPr="005F4C99">
              <w:rPr>
                <w:rFonts w:cs="Arial"/>
              </w:rPr>
              <w:t>practice</w:t>
            </w:r>
            <w:r w:rsidRPr="000B104C">
              <w:rPr>
                <w:rFonts w:cs="Arial"/>
              </w:rPr>
              <w:t>.</w:t>
            </w:r>
            <w:r w:rsidRPr="00DA5E18">
              <w:rPr>
                <w:rFonts w:cs="Arial"/>
              </w:rPr>
              <w:t xml:space="preserve">  This may be aligned with traditionally defined fields of specialisation such as structur</w:t>
            </w:r>
            <w:r w:rsidRPr="005F4C99">
              <w:rPr>
                <w:rFonts w:cs="Arial"/>
              </w:rPr>
              <w:t>al, industrial or geotechnical engineering; coherent combinations of such traditional areas; or more recently emerging fields such as software, biomedical or mechatronics engineering.</w:t>
            </w:r>
          </w:p>
          <w:p w:rsidR="004209D5" w:rsidRPr="005F4C99" w:rsidRDefault="004209D5" w:rsidP="00D348BF">
            <w:pPr>
              <w:pStyle w:val="IPENZBulletLevel1"/>
              <w:numPr>
                <w:ilvl w:val="0"/>
                <w:numId w:val="0"/>
              </w:numPr>
              <w:rPr>
                <w:rFonts w:cs="Arial"/>
              </w:rPr>
            </w:pPr>
            <w:r w:rsidRPr="005F4C99">
              <w:rPr>
                <w:rFonts w:cs="Arial"/>
              </w:rPr>
              <w:t>Advancing technological knowledge and complexity means that technical specialisation is increasingly necessary for an engineer to remain abreast of technological development throughout their career.</w:t>
            </w:r>
          </w:p>
          <w:p w:rsidR="004209D5" w:rsidRDefault="004209D5" w:rsidP="00EF26A1">
            <w:pPr>
              <w:pStyle w:val="IPENZBulletLevel1"/>
              <w:numPr>
                <w:ilvl w:val="0"/>
                <w:numId w:val="0"/>
              </w:numPr>
              <w:rPr>
                <w:rFonts w:cs="Arial"/>
                <w:szCs w:val="20"/>
              </w:rPr>
            </w:pPr>
            <w:r w:rsidRPr="005F4C99">
              <w:rPr>
                <w:rFonts w:cs="Arial"/>
                <w:szCs w:val="20"/>
              </w:rPr>
              <w:t>Washington Accord graduates are expected to be able to apply this engineering specialist knowledge to solve complex engineering problems.</w:t>
            </w:r>
          </w:p>
          <w:p w:rsidR="004209D5" w:rsidRPr="00FB54DF" w:rsidRDefault="004209D5" w:rsidP="00EF26A1">
            <w:pPr>
              <w:pStyle w:val="IPENZBulletLevel1"/>
              <w:numPr>
                <w:ilvl w:val="0"/>
                <w:numId w:val="0"/>
              </w:numPr>
              <w:rPr>
                <w:rFonts w:cs="Arial"/>
                <w:szCs w:val="20"/>
              </w:rPr>
            </w:pPr>
          </w:p>
        </w:tc>
      </w:tr>
      <w:tr w:rsidR="004209D5" w:rsidRPr="005458D1" w:rsidTr="00B40B74">
        <w:trPr>
          <w:trHeight w:val="2585"/>
        </w:trPr>
        <w:tc>
          <w:tcPr>
            <w:tcW w:w="5000" w:type="pct"/>
            <w:gridSpan w:val="2"/>
          </w:tcPr>
          <w:p w:rsidR="004209D5" w:rsidRPr="005458D1" w:rsidRDefault="004209D5" w:rsidP="00391F5D">
            <w:pPr>
              <w:pStyle w:val="IPENZLevel3Heading"/>
            </w:pPr>
            <w:r w:rsidRPr="005458D1">
              <w:t>Performance Indicators</w:t>
            </w:r>
          </w:p>
          <w:p w:rsidR="004209D5" w:rsidRPr="001624EB" w:rsidRDefault="004209D5" w:rsidP="00391F5D">
            <w:pPr>
              <w:pStyle w:val="IPENZBulletLevel1"/>
              <w:jc w:val="left"/>
              <w:rPr>
                <w:szCs w:val="20"/>
              </w:rPr>
            </w:pPr>
            <w:r>
              <w:rPr>
                <w:szCs w:val="20"/>
              </w:rPr>
              <w:t>Evidence of sufficient depth of knowledge to support practice within one or more recognised field of engineering</w:t>
            </w:r>
          </w:p>
          <w:p w:rsidR="004209D5" w:rsidRPr="001624EB" w:rsidRDefault="004209D5" w:rsidP="00391F5D">
            <w:pPr>
              <w:pStyle w:val="IPENZBulletLevel1"/>
              <w:jc w:val="left"/>
              <w:rPr>
                <w:szCs w:val="20"/>
              </w:rPr>
            </w:pPr>
            <w:r w:rsidRPr="005458D1">
              <w:t>Evidence of a systematic understanding of the coherent body of knowledge related to a particular field of engineering; its underlying principles and concepts; its usage and applications; and analytical and problem solving techniques</w:t>
            </w:r>
          </w:p>
          <w:p w:rsidR="00DA5E18" w:rsidRDefault="004209D5" w:rsidP="00391F5D">
            <w:pPr>
              <w:pStyle w:val="IPENZBulletLevel1"/>
              <w:jc w:val="left"/>
              <w:rPr>
                <w:szCs w:val="20"/>
              </w:rPr>
            </w:pPr>
            <w:r>
              <w:rPr>
                <w:szCs w:val="20"/>
              </w:rPr>
              <w:t>Ability to apply specialist engineering knowledge to solve complex engineering problems</w:t>
            </w:r>
          </w:p>
          <w:p w:rsidR="004209D5" w:rsidRPr="005F4C99" w:rsidRDefault="004209D5" w:rsidP="000B104C"/>
        </w:tc>
      </w:tr>
      <w:tr w:rsidR="004209D5" w:rsidRPr="005458D1" w:rsidTr="00B40B74">
        <w:trPr>
          <w:trHeight w:val="5566"/>
        </w:trPr>
        <w:tc>
          <w:tcPr>
            <w:tcW w:w="4538" w:type="pct"/>
          </w:tcPr>
          <w:p w:rsidR="004209D5" w:rsidRPr="00FB54DF" w:rsidRDefault="004209D5" w:rsidP="004209D5">
            <w:pPr>
              <w:pStyle w:val="IPENZBodyText"/>
              <w:spacing w:before="0"/>
              <w:jc w:val="left"/>
              <w:rPr>
                <w:b/>
                <w:szCs w:val="20"/>
              </w:rPr>
            </w:pPr>
            <w:r w:rsidRPr="00FB54DF">
              <w:rPr>
                <w:b/>
                <w:szCs w:val="20"/>
              </w:rPr>
              <w:t>Summarise your specialist engineering knowledge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4209D5" w:rsidRDefault="004209D5" w:rsidP="00391F5D">
            <w:pPr>
              <w:pStyle w:val="IPENZLevel3Heading"/>
            </w:pPr>
          </w:p>
          <w:p w:rsidR="00CA6DB1" w:rsidRDefault="00CA6DB1" w:rsidP="00CA6DB1">
            <w:pPr>
              <w:pStyle w:val="IPENZBodyText"/>
            </w:pPr>
            <w:r>
              <w:t xml:space="preserve">In Jan 2016, </w:t>
            </w:r>
            <w:r w:rsidR="000C61F3">
              <w:t xml:space="preserve">When </w:t>
            </w:r>
            <w:r>
              <w:t xml:space="preserve">I joined </w:t>
            </w:r>
            <w:proofErr w:type="spellStart"/>
            <w:r>
              <w:t>CitiCorp</w:t>
            </w:r>
            <w:proofErr w:type="spellEnd"/>
            <w:r>
              <w:t xml:space="preserve"> services (Citibank)</w:t>
            </w:r>
            <w:r w:rsidR="000C61F3">
              <w:t xml:space="preserve"> and </w:t>
            </w:r>
            <w:r>
              <w:t>I started working on complex p</w:t>
            </w:r>
            <w:r w:rsidR="00A20CD1">
              <w:t>roblems related to Citi trading</w:t>
            </w:r>
            <w:r w:rsidR="001C1522">
              <w:t xml:space="preserve"> </w:t>
            </w:r>
            <w:r>
              <w:t xml:space="preserve">applications. The algorithms written in Citi trading engine is too complex and in order to verify/validate all the algorithms, I have to write complex java programs which can interpret the algorithms and give the desired results as output. </w:t>
            </w:r>
          </w:p>
          <w:p w:rsidR="005D7A81" w:rsidRDefault="00CA6DB1" w:rsidP="00CA6DB1">
            <w:pPr>
              <w:pStyle w:val="IPENZBodyText"/>
            </w:pPr>
            <w:r>
              <w:t xml:space="preserve">Since, I have been working on such </w:t>
            </w:r>
            <w:r w:rsidR="001C1522">
              <w:t>technologies</w:t>
            </w:r>
            <w:r>
              <w:t xml:space="preserve"> from last 8 years, I have c</w:t>
            </w:r>
            <w:r w:rsidR="005D7A81">
              <w:t xml:space="preserve">ore depth knowledge of software engineering concepts like C, C++, Data Structure and algorithms, code development, Database </w:t>
            </w:r>
            <w:r w:rsidR="00581D32">
              <w:t xml:space="preserve">management </w:t>
            </w:r>
            <w:r w:rsidR="005D7A81">
              <w:t xml:space="preserve">systems, </w:t>
            </w:r>
            <w:r w:rsidR="00581D32">
              <w:t xml:space="preserve">Java technologies, Mainframe systems, Software testing, Business analysis &amp; optimization, </w:t>
            </w:r>
            <w:r w:rsidR="005D7A81">
              <w:t>Requirement analysis, Test planning, project delivery, reporting methodologies, en</w:t>
            </w:r>
            <w:r w:rsidR="00A53556">
              <w:t>d to end development frameworks etc..</w:t>
            </w:r>
          </w:p>
          <w:p w:rsidR="00CA6DB1" w:rsidRDefault="00CA6DB1" w:rsidP="00CA6DB1">
            <w:pPr>
              <w:pStyle w:val="IPENZBodyText"/>
            </w:pPr>
            <w:r>
              <w:t>Being expertise in these technologies and applications helped me in solving the complex problems in my current organization (Citibank).</w:t>
            </w:r>
          </w:p>
          <w:p w:rsidR="00E716C5" w:rsidRDefault="00E716C5" w:rsidP="00E716C5">
            <w:pPr>
              <w:pStyle w:val="IPENZBodyText"/>
              <w:jc w:val="left"/>
              <w:rPr>
                <w:b/>
                <w:u w:val="single"/>
              </w:rPr>
            </w:pPr>
          </w:p>
          <w:p w:rsidR="00E716C5" w:rsidRPr="00F6249B" w:rsidRDefault="00E716C5" w:rsidP="00E716C5">
            <w:pPr>
              <w:pStyle w:val="IPENZBodyText"/>
              <w:jc w:val="left"/>
              <w:rPr>
                <w:b/>
              </w:rPr>
            </w:pPr>
            <w:r>
              <w:rPr>
                <w:b/>
              </w:rPr>
              <w:t>Example 1</w:t>
            </w:r>
            <w:r w:rsidRPr="00F6249B">
              <w:rPr>
                <w:b/>
              </w:rPr>
              <w:t>:</w:t>
            </w:r>
          </w:p>
          <w:p w:rsidR="00E716C5" w:rsidRPr="00F6249B" w:rsidRDefault="00E716C5" w:rsidP="00E716C5">
            <w:pPr>
              <w:pStyle w:val="IPENZBodyText"/>
              <w:jc w:val="left"/>
              <w:rPr>
                <w:b/>
              </w:rPr>
            </w:pPr>
            <w:r w:rsidRPr="00F6249B">
              <w:rPr>
                <w:b/>
              </w:rPr>
              <w:t>Situation –</w:t>
            </w:r>
          </w:p>
          <w:p w:rsidR="00E716C5" w:rsidRDefault="00C831F0" w:rsidP="00E716C5">
            <w:pPr>
              <w:pStyle w:val="IPENZBodyText"/>
              <w:jc w:val="left"/>
            </w:pPr>
            <w:r>
              <w:t>Create unit test cases using JUnit for OD (Order distributor) &amp; TE (Trading Engine) compon</w:t>
            </w:r>
            <w:r w:rsidR="001152E5">
              <w:t>ent</w:t>
            </w:r>
            <w:r>
              <w:t xml:space="preserve">s and validate </w:t>
            </w:r>
            <w:r w:rsidR="001152E5">
              <w:t>the methods which are configured</w:t>
            </w:r>
            <w:r>
              <w:t xml:space="preserve"> as per the compliance rules.</w:t>
            </w:r>
          </w:p>
          <w:p w:rsidR="00E716C5" w:rsidRDefault="00E716C5" w:rsidP="00E716C5">
            <w:pPr>
              <w:pStyle w:val="IPENZBodyText"/>
              <w:jc w:val="left"/>
              <w:rPr>
                <w:b/>
              </w:rPr>
            </w:pPr>
            <w:r w:rsidRPr="00F6249B">
              <w:rPr>
                <w:b/>
              </w:rPr>
              <w:lastRenderedPageBreak/>
              <w:t>Problem –</w:t>
            </w:r>
            <w:r>
              <w:rPr>
                <w:b/>
              </w:rPr>
              <w:t xml:space="preserve"> </w:t>
            </w:r>
          </w:p>
          <w:p w:rsidR="00C831F0" w:rsidRDefault="00C831F0" w:rsidP="00E716C5">
            <w:pPr>
              <w:pStyle w:val="IPENZBodyText"/>
              <w:jc w:val="left"/>
            </w:pPr>
            <w:r>
              <w:t xml:space="preserve">Interpret and build unit test cases which can cover all the aspects/flows of </w:t>
            </w:r>
            <w:r w:rsidR="00A8271F">
              <w:t>the complex algorithms written</w:t>
            </w:r>
            <w:r>
              <w:t xml:space="preserve"> in OD &amp; TE components of </w:t>
            </w:r>
            <w:proofErr w:type="spellStart"/>
            <w:r>
              <w:t>Citismart</w:t>
            </w:r>
            <w:proofErr w:type="spellEnd"/>
            <w:r>
              <w:t xml:space="preserve"> application.</w:t>
            </w:r>
          </w:p>
          <w:p w:rsidR="00E716C5" w:rsidRDefault="00E716C5" w:rsidP="00364580">
            <w:pPr>
              <w:pStyle w:val="IPENZBodyText"/>
              <w:jc w:val="left"/>
              <w:rPr>
                <w:b/>
              </w:rPr>
            </w:pPr>
            <w:r w:rsidRPr="00E57FD4">
              <w:rPr>
                <w:b/>
              </w:rPr>
              <w:t>Description –</w:t>
            </w:r>
          </w:p>
          <w:p w:rsidR="00C831F0" w:rsidRDefault="00C831F0" w:rsidP="00364580">
            <w:pPr>
              <w:pStyle w:val="IPENZBodyText"/>
              <w:jc w:val="left"/>
            </w:pPr>
            <w:r>
              <w:t>Algorithms written in OD &amp; TE components are very complex and in order to interpret and cover all the aspects/flows of algo</w:t>
            </w:r>
            <w:r w:rsidR="0017736F">
              <w:t>rithm</w:t>
            </w:r>
            <w:r>
              <w:t xml:space="preserve">s </w:t>
            </w:r>
            <w:r w:rsidR="00A309EA">
              <w:t xml:space="preserve">using JUnit, </w:t>
            </w:r>
            <w:r w:rsidR="0017736F">
              <w:t>I u</w:t>
            </w:r>
            <w:r>
              <w:t>se</w:t>
            </w:r>
            <w:r w:rsidR="0017736F">
              <w:t>d</w:t>
            </w:r>
            <w:r>
              <w:t xml:space="preserve"> </w:t>
            </w:r>
            <w:r w:rsidR="00A309EA">
              <w:t>Java</w:t>
            </w:r>
            <w:r>
              <w:t xml:space="preserve"> and </w:t>
            </w:r>
            <w:r w:rsidR="00A309EA">
              <w:t>JUnit to achieve the results.</w:t>
            </w:r>
          </w:p>
          <w:p w:rsidR="00A309EA" w:rsidRPr="008818A4" w:rsidRDefault="00A309EA" w:rsidP="00364580">
            <w:pPr>
              <w:pStyle w:val="IPENZBodyText"/>
              <w:jc w:val="left"/>
              <w:rPr>
                <w:b/>
              </w:rPr>
            </w:pPr>
            <w:r w:rsidRPr="008818A4">
              <w:rPr>
                <w:b/>
              </w:rPr>
              <w:t>I started with adding dependencies in POM.xml, since I was using Maven framework.</w:t>
            </w:r>
          </w:p>
          <w:p w:rsidR="00427983" w:rsidRDefault="00427983" w:rsidP="00A309EA">
            <w:pPr>
              <w:rPr>
                <w:rFonts w:ascii="Courier New" w:hAnsi="Courier New" w:cs="Courier New"/>
                <w:color w:val="606060"/>
                <w:szCs w:val="20"/>
                <w:lang w:val="en-IN" w:eastAsia="en-IN"/>
              </w:rPr>
            </w:pP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groupId</w:t>
            </w:r>
            <w:proofErr w:type="spellEnd"/>
            <w:r w:rsidRPr="00A309EA">
              <w:rPr>
                <w:rFonts w:ascii="Courier New" w:hAnsi="Courier New" w:cs="Courier New"/>
                <w:color w:val="606060"/>
                <w:szCs w:val="20"/>
                <w:lang w:val="en-IN" w:eastAsia="en-IN"/>
              </w:rPr>
              <w:t>&gt;</w:t>
            </w:r>
            <w:proofErr w:type="spellStart"/>
            <w:r w:rsidRPr="00A309EA">
              <w:rPr>
                <w:rFonts w:ascii="Courier New" w:hAnsi="Courier New" w:cs="Courier New"/>
                <w:color w:val="606060"/>
                <w:szCs w:val="20"/>
                <w:lang w:val="en-IN" w:eastAsia="en-IN"/>
              </w:rPr>
              <w:t>junit</w:t>
            </w:r>
            <w:proofErr w:type="spellEnd"/>
            <w:r w:rsidRPr="00427983">
              <w:rPr>
                <w:rFonts w:ascii="Courier New" w:hAnsi="Courier New" w:cs="Courier New"/>
                <w:i/>
                <w:color w:val="606060"/>
                <w:szCs w:val="20"/>
                <w:lang w:val="en-IN" w:eastAsia="en-IN"/>
              </w:rPr>
              <w:t>&lt;/</w:t>
            </w:r>
            <w:proofErr w:type="spellStart"/>
            <w:r w:rsidRPr="00A309EA">
              <w:rPr>
                <w:rFonts w:ascii="Courier New" w:hAnsi="Courier New" w:cs="Courier New"/>
                <w:color w:val="606060"/>
                <w:szCs w:val="20"/>
                <w:lang w:val="en-IN" w:eastAsia="en-IN"/>
              </w:rPr>
              <w:t>groupId</w:t>
            </w:r>
            <w:proofErr w:type="spellEnd"/>
            <w:r w:rsidRPr="00A309EA">
              <w:rPr>
                <w:rFonts w:ascii="Courier New" w:hAnsi="Courier New" w:cs="Courier New"/>
                <w:color w:val="606060"/>
                <w:szCs w:val="20"/>
                <w:lang w:val="en-IN" w:eastAsia="en-IN"/>
              </w:rPr>
              <w:t>&gt;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artifactId</w:t>
            </w:r>
            <w:proofErr w:type="spellEnd"/>
            <w:r w:rsidRPr="00A309EA">
              <w:rPr>
                <w:rFonts w:ascii="Courier New" w:hAnsi="Courier New" w:cs="Courier New"/>
                <w:color w:val="606060"/>
                <w:szCs w:val="20"/>
                <w:lang w:val="en-IN" w:eastAsia="en-IN"/>
              </w:rPr>
              <w:t>&gt;</w:t>
            </w:r>
            <w:proofErr w:type="spellStart"/>
            <w:r w:rsidRPr="00A309EA">
              <w:rPr>
                <w:rFonts w:ascii="Courier New" w:hAnsi="Courier New" w:cs="Courier New"/>
                <w:color w:val="606060"/>
                <w:szCs w:val="20"/>
                <w:lang w:val="en-IN" w:eastAsia="en-IN"/>
              </w:rPr>
              <w:t>junit</w:t>
            </w:r>
            <w:proofErr w:type="spellEnd"/>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artifactId</w:t>
            </w:r>
            <w:proofErr w:type="spellEnd"/>
            <w:r w:rsidRPr="00A309EA">
              <w:rPr>
                <w:rFonts w:ascii="Courier New" w:hAnsi="Courier New" w:cs="Courier New"/>
                <w:color w:val="606060"/>
                <w:szCs w:val="20"/>
                <w:lang w:val="en-IN" w:eastAsia="en-IN"/>
              </w:rPr>
              <w:t>&gt;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&lt;version&gt;4.11&lt;/version&gt;</w:t>
            </w: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Default="00A309EA" w:rsidP="00364580">
            <w:pPr>
              <w:pStyle w:val="IPENZBodyText"/>
              <w:jc w:val="left"/>
            </w:pPr>
            <w:r w:rsidRPr="008818A4">
              <w:rPr>
                <w:b/>
              </w:rPr>
              <w:t>I used following JUnit annotations to indicate the tag the code with the tests</w:t>
            </w:r>
            <w:r>
              <w:t xml:space="preserve"> –</w:t>
            </w:r>
          </w:p>
          <w:p w:rsidR="00A309EA" w:rsidRDefault="00A309EA" w:rsidP="00364580">
            <w:pPr>
              <w:pStyle w:val="IPENZBodyText"/>
              <w:jc w:val="left"/>
            </w:pPr>
            <w:r w:rsidRPr="00A309EA">
              <w:rPr>
                <w:b/>
                <w:i/>
                <w:color w:val="0070C0"/>
                <w:u w:val="single"/>
              </w:rPr>
              <w:t>@Test:</w:t>
            </w:r>
            <w:r w:rsidRPr="00A309EA">
              <w:t xml:space="preserve"> The Test annotation tells JUnit that the public void method to which it is attached can be run as a test case. To run the method, JUnit first constructs a fresh instance of the class then invokes the annotated method. Any exceptions thrown by the test will be reported by JUnit as a failure. If no exceptions are thrown, the test is assumed to have succeeded. </w:t>
            </w:r>
          </w:p>
          <w:p w:rsidR="00A309EA" w:rsidRDefault="00A309EA" w:rsidP="00A309EA">
            <w:pPr>
              <w:pStyle w:val="IPENZBodyText"/>
            </w:pPr>
            <w:r w:rsidRPr="00A309EA">
              <w:rPr>
                <w:b/>
                <w:i/>
                <w:color w:val="0070C0"/>
                <w:u w:val="single"/>
              </w:rPr>
              <w:t xml:space="preserve">@Test (expected = </w:t>
            </w:r>
            <w:proofErr w:type="spellStart"/>
            <w:r w:rsidRPr="00A309EA">
              <w:rPr>
                <w:b/>
                <w:i/>
                <w:color w:val="0070C0"/>
                <w:u w:val="single"/>
              </w:rPr>
              <w:t>Exception.class</w:t>
            </w:r>
            <w:proofErr w:type="spellEnd"/>
            <w:r w:rsidRPr="00A309EA">
              <w:rPr>
                <w:b/>
                <w:i/>
                <w:color w:val="0070C0"/>
                <w:u w:val="single"/>
              </w:rPr>
              <w:t>):</w:t>
            </w:r>
            <w:r w:rsidRPr="00A309EA">
              <w:rPr>
                <w:b/>
                <w:i/>
                <w:color w:val="0070C0"/>
              </w:rPr>
              <w:t xml:space="preserve"> </w:t>
            </w:r>
            <w:r>
              <w:t>Sometimes we need to test the exception to be thrown by the test. @Test annotation provides a parameter called 'expected', declares that a test method should throw an exception. If it doesn't throw an exception or if it throws a different exception than the one declared, the test fails.</w:t>
            </w:r>
          </w:p>
          <w:p w:rsidR="00A309EA" w:rsidRPr="00C831F0" w:rsidRDefault="00A309EA" w:rsidP="00A309EA">
            <w:pPr>
              <w:pStyle w:val="IPENZBodyText"/>
            </w:pPr>
            <w:proofErr w:type="gramStart"/>
            <w:r w:rsidRPr="00A309EA">
              <w:rPr>
                <w:b/>
                <w:i/>
                <w:color w:val="0070C0"/>
                <w:u w:val="single"/>
              </w:rPr>
              <w:t>@Test(</w:t>
            </w:r>
            <w:proofErr w:type="gramEnd"/>
            <w:r w:rsidRPr="00A309EA">
              <w:rPr>
                <w:b/>
                <w:i/>
                <w:color w:val="0070C0"/>
                <w:u w:val="single"/>
              </w:rPr>
              <w:t>timeout=xxx):</w:t>
            </w:r>
            <w:r w:rsidRPr="00A309EA">
              <w:t xml:space="preserve"> Sometimes we need to me</w:t>
            </w:r>
            <w:r>
              <w:t>a</w:t>
            </w:r>
            <w:r w:rsidRPr="00A309EA">
              <w:t>sure the performance in</w:t>
            </w:r>
            <w:r>
              <w:t xml:space="preserve"> </w:t>
            </w:r>
            <w:r w:rsidRPr="00A309EA">
              <w:t>terms of time. The @Test annotations provides an optional parameter called 'timeout', which causes a test to fail if it takes longer than a specified amount of clock time (measured in milliseconds).</w:t>
            </w:r>
          </w:p>
          <w:p w:rsidR="00A309EA" w:rsidRDefault="00A309EA" w:rsidP="00554FD8">
            <w:pPr>
              <w:pStyle w:val="IPENZBodyText"/>
            </w:pPr>
            <w:r w:rsidRPr="00C72804">
              <w:rPr>
                <w:b/>
                <w:i/>
                <w:color w:val="0070C0"/>
                <w:u w:val="single"/>
              </w:rPr>
              <w:t>@Before:</w:t>
            </w:r>
            <w:r w:rsidRPr="00A309EA">
              <w:t xml:space="preserve"> When writing tests, it is common to find that several tests need similar objects created before they can run. Annotating a public void method with @Before causes that method to be run before the Test method. The @Before methods of super classes will be run before those of the current class.</w:t>
            </w:r>
          </w:p>
          <w:p w:rsidR="00C72804" w:rsidRDefault="00C72804" w:rsidP="00554FD8">
            <w:pPr>
              <w:pStyle w:val="IPENZBodyText"/>
            </w:pPr>
            <w:r w:rsidRPr="00C72804">
              <w:rPr>
                <w:b/>
                <w:i/>
                <w:color w:val="0070C0"/>
                <w:u w:val="single"/>
              </w:rPr>
              <w:t>@After:</w:t>
            </w:r>
            <w:r w:rsidRPr="00C72804">
              <w:t xml:space="preserve"> If you allocate external resources in a Before method you need to release them after the test runs. Annotating a public void method with @After causes that method to be run after the Test method. All @After methods are guaranteed to run even if a Before or Test method throws an exception. The @After methods declared in </w:t>
            </w:r>
            <w:proofErr w:type="spellStart"/>
            <w:r w:rsidRPr="00C72804">
              <w:t>superclasses</w:t>
            </w:r>
            <w:proofErr w:type="spellEnd"/>
            <w:r w:rsidRPr="00C72804">
              <w:t xml:space="preserve"> will be run after those of the current class.</w:t>
            </w:r>
          </w:p>
          <w:p w:rsidR="00AC20F4" w:rsidRDefault="00AC20F4" w:rsidP="00AC20F4">
            <w:pPr>
              <w:pStyle w:val="IPENZBodyText"/>
            </w:pPr>
            <w:r w:rsidRPr="00AC20F4">
              <w:rPr>
                <w:b/>
                <w:i/>
                <w:color w:val="0070C0"/>
                <w:u w:val="single"/>
              </w:rPr>
              <w:t>@</w:t>
            </w:r>
            <w:proofErr w:type="spellStart"/>
            <w:r w:rsidRPr="00AC20F4">
              <w:rPr>
                <w:b/>
                <w:i/>
                <w:color w:val="0070C0"/>
                <w:u w:val="single"/>
              </w:rPr>
              <w:t>BeforeClass</w:t>
            </w:r>
            <w:proofErr w:type="spellEnd"/>
            <w:r w:rsidRPr="00AC20F4">
              <w:rPr>
                <w:b/>
                <w:i/>
                <w:color w:val="0070C0"/>
                <w:u w:val="single"/>
              </w:rPr>
              <w:t>:</w:t>
            </w:r>
            <w:r>
              <w:t xml:space="preserve"> Sometimes several tests need to share computationally expensive setup (like logging into a database). While this can compromise the independence of tests, sometimes it is a necessary optimization. Annotating a public static void no-</w:t>
            </w:r>
            <w:proofErr w:type="spellStart"/>
            <w:r>
              <w:t>arg</w:t>
            </w:r>
            <w:proofErr w:type="spellEnd"/>
            <w:r>
              <w:t xml:space="preserve"> method with @</w:t>
            </w:r>
            <w:proofErr w:type="spellStart"/>
            <w:r>
              <w:t>BeforeClass</w:t>
            </w:r>
            <w:proofErr w:type="spellEnd"/>
            <w:r>
              <w:t xml:space="preserve"> causes it to be run once before any of the test methods in the class. The @</w:t>
            </w:r>
            <w:proofErr w:type="spellStart"/>
            <w:r>
              <w:t>BeforeClass</w:t>
            </w:r>
            <w:proofErr w:type="spellEnd"/>
            <w:r>
              <w:t xml:space="preserve"> methods of </w:t>
            </w:r>
            <w:proofErr w:type="spellStart"/>
            <w:r>
              <w:t>superclasses</w:t>
            </w:r>
            <w:proofErr w:type="spellEnd"/>
            <w:r>
              <w:t xml:space="preserve"> will be run before those the current class.</w:t>
            </w:r>
          </w:p>
          <w:p w:rsidR="00C72804" w:rsidRDefault="00AC20F4" w:rsidP="00AC20F4">
            <w:pPr>
              <w:pStyle w:val="IPENZBodyText"/>
            </w:pPr>
            <w:r>
              <w:t>The annotations @</w:t>
            </w:r>
            <w:proofErr w:type="spellStart"/>
            <w:r>
              <w:t>BeforeClass</w:t>
            </w:r>
            <w:proofErr w:type="spellEnd"/>
            <w:r>
              <w:t xml:space="preserve"> and @Before are same in functionality. The only difference is the method annotated with @</w:t>
            </w:r>
            <w:proofErr w:type="spellStart"/>
            <w:r>
              <w:t>BeforeClass</w:t>
            </w:r>
            <w:proofErr w:type="spellEnd"/>
            <w:r>
              <w:t xml:space="preserve"> will be called once per test class based, and the method annotated with @Before will be called once per test based.</w:t>
            </w:r>
          </w:p>
          <w:p w:rsidR="009C1F8A" w:rsidRDefault="009C1F8A" w:rsidP="00AC20F4">
            <w:pPr>
              <w:pStyle w:val="IPENZBodyText"/>
            </w:pPr>
          </w:p>
          <w:p w:rsidR="009C1F8A" w:rsidRDefault="009C1F8A" w:rsidP="009C1F8A">
            <w:pPr>
              <w:pStyle w:val="IPENZBodyText"/>
            </w:pPr>
            <w:r w:rsidRPr="009C1F8A">
              <w:rPr>
                <w:b/>
                <w:i/>
                <w:color w:val="0070C0"/>
                <w:u w:val="single"/>
              </w:rPr>
              <w:t>@</w:t>
            </w:r>
            <w:proofErr w:type="spellStart"/>
            <w:r w:rsidRPr="009C1F8A">
              <w:rPr>
                <w:b/>
                <w:i/>
                <w:color w:val="0070C0"/>
                <w:u w:val="single"/>
              </w:rPr>
              <w:t>AfterClass</w:t>
            </w:r>
            <w:proofErr w:type="spellEnd"/>
            <w:r w:rsidRPr="009C1F8A">
              <w:rPr>
                <w:b/>
                <w:i/>
                <w:color w:val="0070C0"/>
                <w:u w:val="single"/>
              </w:rPr>
              <w:t>:</w:t>
            </w:r>
            <w:r>
              <w:t xml:space="preserve"> If you allocate expensive external resources in a </w:t>
            </w:r>
            <w:proofErr w:type="spellStart"/>
            <w:r>
              <w:t>BeforeClass</w:t>
            </w:r>
            <w:proofErr w:type="spellEnd"/>
            <w:r>
              <w:t xml:space="preserve"> method you need to release them after all the tests in the class have run. Annotating a public static void method with @</w:t>
            </w:r>
            <w:proofErr w:type="spellStart"/>
            <w:r>
              <w:t>AfterClass</w:t>
            </w:r>
            <w:proofErr w:type="spellEnd"/>
            <w:r>
              <w:t xml:space="preserve"> causes that method to be run after all the tests in the class have been run. All @</w:t>
            </w:r>
            <w:proofErr w:type="spellStart"/>
            <w:r>
              <w:t>AfterClass</w:t>
            </w:r>
            <w:proofErr w:type="spellEnd"/>
            <w:r>
              <w:t xml:space="preserve"> methods are guaranteed to run even if a </w:t>
            </w:r>
            <w:proofErr w:type="spellStart"/>
            <w:r>
              <w:t>BeforeClass</w:t>
            </w:r>
            <w:proofErr w:type="spellEnd"/>
            <w:r>
              <w:t xml:space="preserve"> method throws an exception. The @</w:t>
            </w:r>
            <w:proofErr w:type="spellStart"/>
            <w:r>
              <w:t>AfterClass</w:t>
            </w:r>
            <w:proofErr w:type="spellEnd"/>
            <w:r>
              <w:t xml:space="preserve"> methods declared in </w:t>
            </w:r>
            <w:proofErr w:type="spellStart"/>
            <w:r>
              <w:t>superclasses</w:t>
            </w:r>
            <w:proofErr w:type="spellEnd"/>
            <w:r>
              <w:t xml:space="preserve"> will be run after those of the current class.</w:t>
            </w:r>
          </w:p>
          <w:p w:rsidR="00AC20F4" w:rsidRDefault="009C1F8A" w:rsidP="009C1F8A">
            <w:pPr>
              <w:pStyle w:val="IPENZBodyText"/>
            </w:pPr>
            <w:r>
              <w:lastRenderedPageBreak/>
              <w:t>The annotations @</w:t>
            </w:r>
            <w:proofErr w:type="spellStart"/>
            <w:r>
              <w:t>AfterClass</w:t>
            </w:r>
            <w:proofErr w:type="spellEnd"/>
            <w:r>
              <w:t xml:space="preserve"> and @After are same in functionality. The only difference is the method annotated with @</w:t>
            </w:r>
            <w:proofErr w:type="spellStart"/>
            <w:r>
              <w:t>AfterClass</w:t>
            </w:r>
            <w:proofErr w:type="spellEnd"/>
            <w:r>
              <w:t xml:space="preserve"> will be called once per test class based, and the method annotated with @After will be called once per test based.</w:t>
            </w:r>
          </w:p>
          <w:p w:rsidR="00FA38A4" w:rsidRDefault="00FA38A4" w:rsidP="00FA38A4">
            <w:pPr>
              <w:pStyle w:val="IPENZBodyText"/>
            </w:pPr>
            <w:r w:rsidRPr="00FA38A4">
              <w:rPr>
                <w:b/>
                <w:i/>
                <w:color w:val="0070C0"/>
                <w:u w:val="single"/>
              </w:rPr>
              <w:t>@Ignore:</w:t>
            </w:r>
            <w:r>
              <w:t xml:space="preserve"> Sometimes you want to temporarily disable a test or a group of tests. Methods annotated with Test that are also annotated with @Ignore will not be executed as tests. Also, you can annotate a class containing test methods with @Ignore and none of the containing tests will be executed. Native JUnit 4 test runners should report the number of ignored tests along with the number of tests that ran and the number of tests that failed.</w:t>
            </w:r>
          </w:p>
          <w:p w:rsidR="00FA38A4" w:rsidRDefault="00FA38A4" w:rsidP="00FA38A4">
            <w:pPr>
              <w:pStyle w:val="IPENZBodyText"/>
            </w:pPr>
            <w:r>
              <w:t>You can also use @Ignore annotation at class level.</w:t>
            </w:r>
          </w:p>
          <w:p w:rsidR="009D7902" w:rsidRDefault="009D7902" w:rsidP="00FA38A4">
            <w:pPr>
              <w:pStyle w:val="IPENZBodyText"/>
            </w:pPr>
            <w:r w:rsidRPr="00FD503C">
              <w:rPr>
                <w:b/>
              </w:rPr>
              <w:t>In addition to above mentioned dependencies and annotations, I also focused on below mentioned techniques</w:t>
            </w:r>
            <w:r>
              <w:t xml:space="preserve"> </w:t>
            </w:r>
            <w:r w:rsidR="00AA4D26">
              <w:t>–</w:t>
            </w:r>
          </w:p>
          <w:p w:rsidR="00AA4D26" w:rsidRDefault="00AA4D26" w:rsidP="00FA38A4">
            <w:pPr>
              <w:pStyle w:val="IPENZBodyText"/>
            </w:pPr>
          </w:p>
          <w:p w:rsidR="008818A4" w:rsidRDefault="009D7902" w:rsidP="00A933F1">
            <w:pPr>
              <w:pStyle w:val="IPENZBodyText"/>
              <w:numPr>
                <w:ilvl w:val="0"/>
                <w:numId w:val="35"/>
              </w:numPr>
              <w:spacing w:before="0"/>
            </w:pPr>
            <w:r>
              <w:t>Created nested classes to use output of a method as input in child classes.</w:t>
            </w:r>
          </w:p>
          <w:p w:rsidR="009D7902" w:rsidRDefault="009D7902" w:rsidP="00A933F1">
            <w:pPr>
              <w:pStyle w:val="IPENZBodyText"/>
              <w:numPr>
                <w:ilvl w:val="0"/>
                <w:numId w:val="35"/>
              </w:numPr>
              <w:spacing w:before="0"/>
            </w:pPr>
            <w:r>
              <w:t>Used queues, stacks &amp; Linked Lists data structures to handle the flow of data between classes.</w:t>
            </w:r>
          </w:p>
          <w:p w:rsidR="009D7902" w:rsidRDefault="001E7B82" w:rsidP="00A933F1">
            <w:pPr>
              <w:pStyle w:val="IPENZBodyText"/>
              <w:numPr>
                <w:ilvl w:val="0"/>
                <w:numId w:val="35"/>
              </w:numPr>
              <w:spacing w:before="0"/>
            </w:pPr>
            <w:r>
              <w:t xml:space="preserve">Used assertions like </w:t>
            </w:r>
            <w:proofErr w:type="spellStart"/>
            <w:proofErr w:type="gramStart"/>
            <w:r>
              <w:t>assertTrue</w:t>
            </w:r>
            <w:proofErr w:type="spellEnd"/>
            <w:r>
              <w:t>(</w:t>
            </w:r>
            <w:proofErr w:type="gramEnd"/>
            <w:r>
              <w:t xml:space="preserve">), </w:t>
            </w:r>
            <w:proofErr w:type="spellStart"/>
            <w:r>
              <w:t>assertFalse</w:t>
            </w:r>
            <w:proofErr w:type="spellEnd"/>
            <w:r>
              <w:t>(),</w:t>
            </w:r>
            <w:proofErr w:type="spellStart"/>
            <w:r>
              <w:t>assertEquals</w:t>
            </w:r>
            <w:proofErr w:type="spellEnd"/>
            <w:r>
              <w:t xml:space="preserve">(), </w:t>
            </w:r>
            <w:proofErr w:type="spellStart"/>
            <w:r>
              <w:t>assertNull</w:t>
            </w:r>
            <w:proofErr w:type="spellEnd"/>
            <w:r>
              <w:t xml:space="preserve">(), </w:t>
            </w:r>
            <w:proofErr w:type="spellStart"/>
            <w:r>
              <w:t>assertNotNull</w:t>
            </w:r>
            <w:proofErr w:type="spellEnd"/>
            <w:r>
              <w:t xml:space="preserve">() etc.. </w:t>
            </w:r>
            <w:proofErr w:type="gramStart"/>
            <w:r>
              <w:t>to</w:t>
            </w:r>
            <w:proofErr w:type="gramEnd"/>
            <w:r>
              <w:t xml:space="preserve"> validate the output of classes with the expected results. </w:t>
            </w:r>
          </w:p>
          <w:p w:rsidR="00C42E00" w:rsidRDefault="00C42E00" w:rsidP="00A933F1">
            <w:pPr>
              <w:pStyle w:val="IPENZBodyText"/>
              <w:numPr>
                <w:ilvl w:val="0"/>
                <w:numId w:val="35"/>
              </w:numPr>
              <w:spacing w:before="0"/>
            </w:pPr>
            <w:r>
              <w:t>Used constructors, abstract classes etc</w:t>
            </w:r>
            <w:proofErr w:type="gramStart"/>
            <w:r>
              <w:t>..</w:t>
            </w:r>
            <w:proofErr w:type="gramEnd"/>
            <w:r>
              <w:t xml:space="preserve"> </w:t>
            </w:r>
            <w:proofErr w:type="gramStart"/>
            <w:r>
              <w:t>to</w:t>
            </w:r>
            <w:proofErr w:type="gramEnd"/>
            <w:r>
              <w:t xml:space="preserve"> initialize the global variables and use them across the Junit test cases.</w:t>
            </w:r>
          </w:p>
          <w:p w:rsidR="00C42E00" w:rsidRDefault="00C42E00" w:rsidP="00C42E00">
            <w:pPr>
              <w:pStyle w:val="IPENZBodyText"/>
              <w:spacing w:before="0"/>
            </w:pPr>
          </w:p>
          <w:p w:rsidR="00C42E00" w:rsidRDefault="00C42E00" w:rsidP="00C42E00">
            <w:pPr>
              <w:pStyle w:val="IPENZBodyText"/>
              <w:spacing w:before="0"/>
            </w:pPr>
            <w:r>
              <w:t xml:space="preserve">I couldn’t attach the snapshot of these Unit test cases built in Citi </w:t>
            </w:r>
            <w:r w:rsidR="00B81158">
              <w:t>because it’s</w:t>
            </w:r>
            <w:r w:rsidR="00095902">
              <w:t xml:space="preserve"> confidential </w:t>
            </w:r>
            <w:r w:rsidR="00B81158">
              <w:t xml:space="preserve">information </w:t>
            </w:r>
            <w:r w:rsidR="00095902">
              <w:t>and related to trading algorithms which</w:t>
            </w:r>
            <w:r>
              <w:t xml:space="preserve"> cannot be accessed from public network and are </w:t>
            </w:r>
            <w:r w:rsidR="00B81158">
              <w:t xml:space="preserve">also </w:t>
            </w:r>
            <w:r>
              <w:t xml:space="preserve">against the policies of </w:t>
            </w:r>
            <w:r w:rsidR="00095902">
              <w:t>the</w:t>
            </w:r>
            <w:r>
              <w:t xml:space="preserve"> organization. However, an overview of how a JUnit test case looks can be seen in the snapshot below.</w:t>
            </w:r>
          </w:p>
          <w:p w:rsidR="00C42E00" w:rsidRDefault="00C42E00" w:rsidP="00C42E00">
            <w:pPr>
              <w:pStyle w:val="IPENZBodyText"/>
              <w:spacing w:before="0"/>
            </w:pPr>
          </w:p>
          <w:p w:rsidR="00C42E00" w:rsidRDefault="00903D4C" w:rsidP="00C42E00">
            <w:pPr>
              <w:pStyle w:val="IPENZBodyText"/>
              <w:spacing w:before="0"/>
            </w:pPr>
            <w:r>
              <w:rPr>
                <w:noProof/>
                <w:lang w:val="en-US"/>
              </w:rPr>
              <w:drawing>
                <wp:inline distT="0" distB="0" distL="0" distR="0">
                  <wp:extent cx="5238750" cy="2762250"/>
                  <wp:effectExtent l="0" t="0" r="0" b="0"/>
                  <wp:docPr id="23" name="Picture 23" descr="img_55537df53fe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55537df53fe7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2762250"/>
                          </a:xfrm>
                          <a:prstGeom prst="rect">
                            <a:avLst/>
                          </a:prstGeom>
                          <a:noFill/>
                          <a:ln>
                            <a:noFill/>
                          </a:ln>
                        </pic:spPr>
                      </pic:pic>
                    </a:graphicData>
                  </a:graphic>
                </wp:inline>
              </w:drawing>
            </w:r>
          </w:p>
          <w:p w:rsidR="00C42E00" w:rsidRDefault="00C42E00" w:rsidP="00C42E00">
            <w:pPr>
              <w:pStyle w:val="IPENZBodyText"/>
              <w:spacing w:before="0"/>
            </w:pPr>
          </w:p>
          <w:p w:rsidR="00C42E00" w:rsidRDefault="00C42E00" w:rsidP="00C42E00">
            <w:pPr>
              <w:pStyle w:val="IPENZBodyText"/>
            </w:pPr>
            <w:r>
              <w:t xml:space="preserve">I am </w:t>
            </w:r>
            <w:r w:rsidR="00095902">
              <w:t xml:space="preserve">a </w:t>
            </w:r>
            <w:r>
              <w:t xml:space="preserve">knowledgeable </w:t>
            </w:r>
            <w:r w:rsidR="00095902">
              <w:t>Software engineer</w:t>
            </w:r>
            <w:r>
              <w:t xml:space="preserve"> </w:t>
            </w:r>
            <w:r w:rsidR="00095902">
              <w:t>and expertise in</w:t>
            </w:r>
            <w:r>
              <w:t xml:space="preserve"> critical design</w:t>
            </w:r>
            <w:r w:rsidR="00095902">
              <w:t xml:space="preserve">ing, research and operations </w:t>
            </w:r>
            <w:r>
              <w:t xml:space="preserve">of </w:t>
            </w:r>
            <w:r w:rsidR="00095902">
              <w:t>software’s.</w:t>
            </w:r>
            <w:r>
              <w:t xml:space="preserve"> </w:t>
            </w:r>
            <w:r w:rsidR="00095902">
              <w:t>I</w:t>
            </w:r>
            <w:r>
              <w:t xml:space="preserve"> </w:t>
            </w:r>
            <w:r w:rsidR="00095902">
              <w:t xml:space="preserve">developed these skills </w:t>
            </w:r>
            <w:r>
              <w:t xml:space="preserve">through on-job learning and continuing professional development.    </w:t>
            </w:r>
          </w:p>
          <w:p w:rsidR="00FD503C" w:rsidRDefault="008818A4" w:rsidP="002F18CE">
            <w:pPr>
              <w:pStyle w:val="IPENZBodyText"/>
            </w:pPr>
            <w:r>
              <w:t>Using above mentioned dependencies, annotations and assertions, exception handling techniques, I was able to cover all the aspects and flows of OD &amp; TE components and solve the complex problems.</w:t>
            </w:r>
            <w:r w:rsidR="00554FD8" w:rsidRPr="002518BE">
              <w:rPr>
                <w:sz w:val="16"/>
                <w:szCs w:val="16"/>
              </w:rPr>
              <w:t xml:space="preserve"> </w:t>
            </w:r>
            <w:r w:rsidR="00554FD8">
              <w:t>I am an expert in the computer programming using Java language where I create computer programs that were executable and used it to solve problems</w:t>
            </w:r>
            <w:r w:rsidR="00FD503C">
              <w:t xml:space="preserve"> in computing.</w:t>
            </w:r>
          </w:p>
          <w:p w:rsidR="00FD503C" w:rsidRDefault="00FD503C" w:rsidP="002F18CE">
            <w:pPr>
              <w:pStyle w:val="IPENZBodyText"/>
            </w:pPr>
          </w:p>
          <w:p w:rsidR="00BB53C6" w:rsidRDefault="00BB53C6" w:rsidP="002F18CE">
            <w:pPr>
              <w:pStyle w:val="IPENZBodyText"/>
            </w:pPr>
          </w:p>
          <w:p w:rsidR="00FD503C" w:rsidRPr="00F6249B" w:rsidRDefault="00FD503C" w:rsidP="00FD503C">
            <w:pPr>
              <w:pStyle w:val="IPENZBodyText"/>
              <w:jc w:val="left"/>
              <w:rPr>
                <w:b/>
              </w:rPr>
            </w:pPr>
            <w:r>
              <w:rPr>
                <w:b/>
              </w:rPr>
              <w:lastRenderedPageBreak/>
              <w:t>Example 2</w:t>
            </w:r>
            <w:r w:rsidRPr="00F6249B">
              <w:rPr>
                <w:b/>
              </w:rPr>
              <w:t>:</w:t>
            </w:r>
          </w:p>
          <w:p w:rsidR="007A625B" w:rsidRPr="00F6249B" w:rsidRDefault="007A625B" w:rsidP="007A625B">
            <w:pPr>
              <w:pStyle w:val="IPENZBodyText"/>
              <w:jc w:val="left"/>
              <w:rPr>
                <w:b/>
              </w:rPr>
            </w:pPr>
            <w:r w:rsidRPr="00F6249B">
              <w:rPr>
                <w:b/>
              </w:rPr>
              <w:t>Situation –</w:t>
            </w:r>
          </w:p>
          <w:p w:rsidR="007A625B" w:rsidRDefault="007A625B" w:rsidP="007A625B">
            <w:pPr>
              <w:pStyle w:val="IPENZBodyText"/>
              <w:jc w:val="left"/>
            </w:pPr>
            <w:r>
              <w:t>Build automation solution for the declined payment scenario on Ryanair website using Java programming language.</w:t>
            </w:r>
          </w:p>
          <w:p w:rsidR="007A625B" w:rsidRDefault="007A625B" w:rsidP="007A625B">
            <w:pPr>
              <w:pStyle w:val="IPENZBodyText"/>
              <w:jc w:val="left"/>
              <w:rPr>
                <w:b/>
              </w:rPr>
            </w:pPr>
            <w:r w:rsidRPr="00F6249B">
              <w:rPr>
                <w:b/>
              </w:rPr>
              <w:t>Problem –</w:t>
            </w:r>
            <w:r>
              <w:rPr>
                <w:b/>
              </w:rPr>
              <w:t xml:space="preserve"> </w:t>
            </w:r>
          </w:p>
          <w:p w:rsidR="007A625B" w:rsidRDefault="007A625B" w:rsidP="007A625B">
            <w:pPr>
              <w:pStyle w:val="IPENZBodyText"/>
              <w:jc w:val="left"/>
            </w:pPr>
            <w:proofErr w:type="spellStart"/>
            <w:r>
              <w:t>Capgemini</w:t>
            </w:r>
            <w:proofErr w:type="spellEnd"/>
            <w:r>
              <w:t xml:space="preserve"> was trying to buy in a project from Ryanair and I was asked to create a POC (Poof of concepts) to demonstrate the automation approach using tools like “Selenium web driver” to higher management of Ryanair.</w:t>
            </w:r>
          </w:p>
          <w:p w:rsidR="007A625B" w:rsidRDefault="007A625B" w:rsidP="007A625B">
            <w:pPr>
              <w:pStyle w:val="IPENZBodyText"/>
              <w:jc w:val="left"/>
              <w:rPr>
                <w:b/>
              </w:rPr>
            </w:pPr>
            <w:r w:rsidRPr="00E57FD4">
              <w:rPr>
                <w:b/>
              </w:rPr>
              <w:t>Description –</w:t>
            </w:r>
          </w:p>
          <w:p w:rsidR="007A625B" w:rsidRPr="001D10BD" w:rsidRDefault="007A625B" w:rsidP="007A625B">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7A625B" w:rsidRDefault="007A625B" w:rsidP="007A625B">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7A625B" w:rsidRDefault="007A625B" w:rsidP="007A625B">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7A625B" w:rsidRDefault="007A625B" w:rsidP="007A625B">
            <w:pPr>
              <w:pStyle w:val="IPENZBodyText"/>
            </w:pPr>
            <w:r>
              <w:t>Ryanair operates over 350 Boeing 737-800 aircraft, with a single 737-700 maintained on the roster as a backup plane and for pilot training</w:t>
            </w:r>
            <w:proofErr w:type="gramStart"/>
            <w:r>
              <w:t>.[</w:t>
            </w:r>
            <w:proofErr w:type="gramEnd"/>
            <w:r>
              <w:t>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7A625B" w:rsidRDefault="007A625B" w:rsidP="007A625B">
            <w:pPr>
              <w:pStyle w:val="IPENZBodyText"/>
            </w:pPr>
            <w:r w:rsidRPr="009E26A9">
              <w:rPr>
                <w:b/>
                <w:u w:val="single"/>
              </w:rPr>
              <w:t>Automation solution</w:t>
            </w:r>
            <w:r>
              <w:t xml:space="preserve"> -</w:t>
            </w:r>
          </w:p>
          <w:p w:rsidR="007A625B" w:rsidRDefault="007A625B" w:rsidP="007A625B">
            <w:pPr>
              <w:pStyle w:val="IPENZBodyText"/>
            </w:pPr>
            <w:r>
              <w:t>I prepared an automation solution for Ryanair website using Java programming language and “Selenium web driver” automation tool.</w:t>
            </w:r>
          </w:p>
          <w:p w:rsidR="007A625B" w:rsidRDefault="007A625B" w:rsidP="007A625B">
            <w:pPr>
              <w:pStyle w:val="IPENZBodyText"/>
            </w:pPr>
          </w:p>
          <w:p w:rsidR="007A625B" w:rsidRPr="00116679" w:rsidRDefault="007A625B" w:rsidP="007A625B">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7A625B" w:rsidRPr="00116679" w:rsidRDefault="007A625B" w:rsidP="007A625B">
            <w:pPr>
              <w:rPr>
                <w:rFonts w:cs="Arial"/>
              </w:rPr>
            </w:pP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7A625B" w:rsidRPr="00116679" w:rsidRDefault="007A625B"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Pr="00116679">
              <w:rPr>
                <w:rFonts w:ascii="Arial" w:hAnsi="Arial" w:cs="Arial"/>
                <w:sz w:val="20"/>
                <w:szCs w:val="20"/>
              </w:rPr>
              <w:t>drivers with Page object model framework (POM) framework and Java as programming language.</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7A625B" w:rsidRDefault="007A625B"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Pr="00116679">
              <w:rPr>
                <w:rFonts w:ascii="Arial" w:hAnsi="Arial" w:cs="Arial"/>
                <w:sz w:val="20"/>
                <w:szCs w:val="20"/>
              </w:rPr>
              <w:t>ExtentReports</w:t>
            </w:r>
            <w:proofErr w:type="spellEnd"/>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p w:rsidR="00B40B74" w:rsidRDefault="00B40B74" w:rsidP="00B40B74">
            <w:pPr>
              <w:pStyle w:val="ListParagraph"/>
              <w:spacing w:line="240" w:lineRule="auto"/>
              <w:rPr>
                <w:rFonts w:ascii="Arial" w:hAnsi="Arial" w:cs="Arial"/>
                <w:sz w:val="20"/>
                <w:szCs w:val="20"/>
                <w:u w:val="single"/>
              </w:rPr>
            </w:pPr>
          </w:p>
          <w:p w:rsidR="00D03C98" w:rsidRDefault="00D03C98" w:rsidP="00B40B74">
            <w:pPr>
              <w:pStyle w:val="ListParagraph"/>
              <w:spacing w:line="240" w:lineRule="auto"/>
              <w:rPr>
                <w:rFonts w:ascii="Arial" w:hAnsi="Arial" w:cs="Arial"/>
                <w:sz w:val="20"/>
                <w:szCs w:val="20"/>
                <w:u w:val="single"/>
              </w:rPr>
            </w:pPr>
          </w:p>
          <w:p w:rsidR="00D03C98" w:rsidRDefault="00D03C98" w:rsidP="00B40B74">
            <w:pPr>
              <w:pStyle w:val="ListParagraph"/>
              <w:spacing w:line="240" w:lineRule="auto"/>
              <w:rPr>
                <w:rFonts w:ascii="Arial" w:hAnsi="Arial" w:cs="Arial"/>
                <w:sz w:val="20"/>
                <w:szCs w:val="20"/>
                <w:u w:val="single"/>
              </w:rPr>
            </w:pPr>
          </w:p>
          <w:p w:rsidR="00B40B74" w:rsidRPr="00916A0B" w:rsidRDefault="00B40B74" w:rsidP="00B40B74">
            <w:pPr>
              <w:pStyle w:val="ListParagraph"/>
              <w:spacing w:line="240" w:lineRule="auto"/>
              <w:rPr>
                <w:rFonts w:ascii="Arial" w:hAnsi="Arial" w:cs="Arial"/>
                <w:sz w:val="20"/>
                <w:szCs w:val="20"/>
                <w:u w:val="single"/>
              </w:rPr>
            </w:pP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7A625B" w:rsidRPr="00DA50F0" w:rsidTr="008B5B1D">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7A625B" w:rsidRPr="00DA50F0" w:rsidRDefault="007A625B" w:rsidP="008B5B1D">
                  <w:pPr>
                    <w:rPr>
                      <w:rFonts w:cs="Arial"/>
                      <w:szCs w:val="20"/>
                    </w:rPr>
                  </w:pPr>
                  <w:r w:rsidRPr="00DA50F0">
                    <w:rPr>
                      <w:rFonts w:cs="Arial"/>
                      <w:szCs w:val="20"/>
                    </w:rPr>
                    <w:lastRenderedPageBreak/>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7A625B" w:rsidRPr="00DA50F0" w:rsidRDefault="007A625B" w:rsidP="008B5B1D">
                  <w:pPr>
                    <w:rPr>
                      <w:rFonts w:cs="Arial"/>
                      <w:szCs w:val="20"/>
                    </w:rPr>
                  </w:pPr>
                  <w:r w:rsidRPr="00DA50F0">
                    <w:rPr>
                      <w:rFonts w:cs="Arial"/>
                      <w:szCs w:val="20"/>
                    </w:rPr>
                    <w:t>Details</w:t>
                  </w:r>
                </w:p>
              </w:tc>
            </w:tr>
            <w:tr w:rsidR="007A625B" w:rsidRPr="00DA50F0" w:rsidTr="008B5B1D">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Windows</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Java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 xml:space="preserve">Selenium </w:t>
                  </w:r>
                  <w:proofErr w:type="spellStart"/>
                  <w:r w:rsidRPr="00DA50F0">
                    <w:rPr>
                      <w:rFonts w:cs="Arial"/>
                      <w:szCs w:val="20"/>
                    </w:rPr>
                    <w:t>webdriver</w:t>
                  </w:r>
                  <w:proofErr w:type="spellEnd"/>
                  <w:r w:rsidRPr="00DA50F0">
                    <w:rPr>
                      <w:rFonts w:cs="Arial"/>
                      <w:szCs w:val="20"/>
                    </w:rPr>
                    <w:t xml:space="preserve"> &amp; Maven</w:t>
                  </w:r>
                </w:p>
              </w:tc>
            </w:tr>
            <w:tr w:rsidR="007A625B" w:rsidRPr="00DA50F0" w:rsidTr="008B5B1D">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Page Object Model (POM) with Page Factory framework</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Apache POI API</w:t>
                  </w:r>
                </w:p>
              </w:tc>
            </w:tr>
            <w:tr w:rsidR="007A625B" w:rsidRPr="00DA50F0" w:rsidTr="008B5B1D">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 xml:space="preserve">Advanced selenium reporting using </w:t>
                  </w:r>
                  <w:proofErr w:type="spellStart"/>
                  <w:r w:rsidRPr="00DA50F0">
                    <w:rPr>
                      <w:rFonts w:cs="Arial"/>
                      <w:szCs w:val="20"/>
                    </w:rPr>
                    <w:t>ExtentReports</w:t>
                  </w:r>
                  <w:proofErr w:type="spellEnd"/>
                </w:p>
              </w:tc>
            </w:tr>
            <w:tr w:rsidR="007A625B" w:rsidRPr="00DA50F0" w:rsidTr="008B5B1D">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proofErr w:type="spellStart"/>
                  <w:r w:rsidRPr="00DA50F0">
                    <w:rPr>
                      <w:rFonts w:cs="Arial"/>
                      <w:szCs w:val="20"/>
                    </w:rPr>
                    <w:t>IntelliJ</w:t>
                  </w:r>
                  <w:proofErr w:type="spellEnd"/>
                  <w:r w:rsidRPr="00DA50F0">
                    <w:rPr>
                      <w:rFonts w:cs="Arial"/>
                      <w:szCs w:val="20"/>
                    </w:rPr>
                    <w:t xml:space="preserve"> IDEA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Mozilla Firefox</w:t>
                  </w:r>
                </w:p>
              </w:tc>
            </w:tr>
            <w:tr w:rsidR="007A625B" w:rsidRPr="00DA50F0" w:rsidTr="008B5B1D">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Git</w:t>
                  </w:r>
                </w:p>
              </w:tc>
            </w:tr>
          </w:tbl>
          <w:p w:rsidR="007A625B" w:rsidRDefault="007A625B" w:rsidP="007A625B">
            <w:pPr>
              <w:pStyle w:val="IPENZBodyText"/>
            </w:pPr>
          </w:p>
          <w:p w:rsidR="007A625B" w:rsidRDefault="007A625B" w:rsidP="007A625B">
            <w:pPr>
              <w:pStyle w:val="IPENZBodyText"/>
            </w:pPr>
            <w:r>
              <w:rPr>
                <w:b/>
                <w:u w:val="single"/>
              </w:rPr>
              <w:t>Code Overview</w:t>
            </w:r>
            <w:r>
              <w:t xml:space="preserve"> –</w:t>
            </w:r>
          </w:p>
          <w:p w:rsidR="007A625B" w:rsidRDefault="00903D4C" w:rsidP="007A625B">
            <w:pPr>
              <w:pStyle w:val="IPENZBodyText"/>
              <w:rPr>
                <w:noProof/>
                <w:lang w:val="en-IN" w:eastAsia="en-IN"/>
              </w:rPr>
            </w:pPr>
            <w:r>
              <w:rPr>
                <w:noProof/>
                <w:lang w:val="en-US"/>
              </w:rPr>
              <w:drawing>
                <wp:inline distT="0" distB="0" distL="0" distR="0">
                  <wp:extent cx="5114925" cy="30765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7A625B" w:rsidRDefault="007A625B" w:rsidP="007A625B">
            <w:pPr>
              <w:pStyle w:val="IPENZBodyText"/>
              <w:rPr>
                <w:noProof/>
                <w:lang w:val="en-IN" w:eastAsia="en-IN"/>
              </w:rPr>
            </w:pPr>
          </w:p>
          <w:p w:rsidR="007A625B" w:rsidRDefault="007A625B" w:rsidP="007A625B">
            <w:pPr>
              <w:pStyle w:val="IPENZBodyText"/>
              <w:rPr>
                <w:noProof/>
                <w:lang w:val="en-IN" w:eastAsia="en-IN"/>
              </w:rPr>
            </w:pPr>
            <w:r>
              <w:rPr>
                <w:noProof/>
                <w:lang w:val="en-IN" w:eastAsia="en-IN"/>
              </w:rPr>
              <w:t xml:space="preserve">During development </w:t>
            </w:r>
            <w:r w:rsidR="00C01D4B">
              <w:rPr>
                <w:noProof/>
                <w:lang w:val="en-IN" w:eastAsia="en-IN"/>
              </w:rPr>
              <w:t xml:space="preserve">of </w:t>
            </w:r>
            <w:r>
              <w:rPr>
                <w:noProof/>
                <w:lang w:val="en-IN" w:eastAsia="en-IN"/>
              </w:rPr>
              <w:t>this automation solution, I had</w:t>
            </w:r>
            <w:r w:rsidR="000305E4">
              <w:rPr>
                <w:noProof/>
                <w:lang w:val="en-IN" w:eastAsia="en-IN"/>
              </w:rPr>
              <w:t xml:space="preserve"> &amp; </w:t>
            </w:r>
            <w:r w:rsidR="00C01D4B">
              <w:rPr>
                <w:noProof/>
                <w:lang w:val="en-IN" w:eastAsia="en-IN"/>
              </w:rPr>
              <w:t>still possess the</w:t>
            </w:r>
            <w:r>
              <w:rPr>
                <w:noProof/>
                <w:lang w:val="en-IN" w:eastAsia="en-IN"/>
              </w:rPr>
              <w:t xml:space="preserve"> knowledge of software d</w:t>
            </w:r>
            <w:r w:rsidR="00C01D4B">
              <w:rPr>
                <w:noProof/>
                <w:lang w:val="en-IN" w:eastAsia="en-IN"/>
              </w:rPr>
              <w:t>evelopment/engineering concepts. B</w:t>
            </w:r>
            <w:r>
              <w:rPr>
                <w:noProof/>
                <w:lang w:val="en-IN" w:eastAsia="en-IN"/>
              </w:rPr>
              <w:t>y following the</w:t>
            </w:r>
            <w:r w:rsidR="00C01D4B">
              <w:rPr>
                <w:noProof/>
                <w:lang w:val="en-IN" w:eastAsia="en-IN"/>
              </w:rPr>
              <w:t>se</w:t>
            </w:r>
            <w:r>
              <w:rPr>
                <w:noProof/>
                <w:lang w:val="en-IN" w:eastAsia="en-IN"/>
              </w:rPr>
              <w:t xml:space="preserve"> princples, I implemented the techniques in </w:t>
            </w:r>
            <w:r w:rsidR="00C01D4B">
              <w:rPr>
                <w:noProof/>
                <w:lang w:val="en-IN" w:eastAsia="en-IN"/>
              </w:rPr>
              <w:t>the</w:t>
            </w:r>
            <w:r>
              <w:rPr>
                <w:noProof/>
                <w:lang w:val="en-IN" w:eastAsia="en-IN"/>
              </w:rPr>
              <w:t xml:space="preserve"> solution. As outlined and detailed above, I used specialist engineering knowledge to solve complex software engineering problems.</w:t>
            </w:r>
          </w:p>
          <w:p w:rsidR="00FD503C" w:rsidRDefault="00FD503C" w:rsidP="002F18CE">
            <w:pPr>
              <w:pStyle w:val="IPENZBodyText"/>
            </w:pPr>
          </w:p>
          <w:p w:rsidR="00B40B74" w:rsidRDefault="00B40B74" w:rsidP="002F18CE">
            <w:pPr>
              <w:pStyle w:val="IPENZBodyText"/>
            </w:pPr>
          </w:p>
          <w:p w:rsidR="00BB53C6" w:rsidRDefault="00BB53C6" w:rsidP="002F18CE">
            <w:pPr>
              <w:pStyle w:val="IPENZBodyText"/>
            </w:pPr>
          </w:p>
          <w:p w:rsidR="00BB53C6" w:rsidRDefault="00BB53C6" w:rsidP="002F18CE">
            <w:pPr>
              <w:pStyle w:val="IPENZBodyText"/>
            </w:pPr>
          </w:p>
          <w:p w:rsidR="00B40B74" w:rsidRDefault="00B40B74" w:rsidP="002F18CE">
            <w:pPr>
              <w:pStyle w:val="IPENZBodyText"/>
            </w:pPr>
          </w:p>
          <w:p w:rsidR="00B40B74" w:rsidRPr="005D7A81" w:rsidRDefault="00B40B74" w:rsidP="002F18CE">
            <w:pPr>
              <w:pStyle w:val="IPENZBodyText"/>
            </w:pPr>
          </w:p>
        </w:tc>
        <w:tc>
          <w:tcPr>
            <w:tcW w:w="462"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391F5D">
            <w:pPr>
              <w:pStyle w:val="IPENZLevel3Heading"/>
            </w:pPr>
          </w:p>
        </w:tc>
      </w:tr>
    </w:tbl>
    <w:p w:rsidR="004C1FEE" w:rsidRPr="005458D1" w:rsidRDefault="004C1FEE">
      <w:pPr>
        <w:rPr>
          <w:rFonts w:cs="Arial"/>
          <w:szCs w:val="20"/>
        </w:rPr>
      </w:pPr>
    </w:p>
    <w:tbl>
      <w:tblPr>
        <w:tblW w:w="5843"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09"/>
        <w:gridCol w:w="991"/>
      </w:tblGrid>
      <w:tr w:rsidR="004C1FEE" w:rsidRPr="005458D1" w:rsidTr="005F762D">
        <w:trPr>
          <w:trHeight w:val="83"/>
        </w:trPr>
        <w:tc>
          <w:tcPr>
            <w:tcW w:w="5000" w:type="pct"/>
            <w:gridSpan w:val="2"/>
            <w:shd w:val="clear" w:color="auto" w:fill="E0E0E0"/>
            <w:vAlign w:val="center"/>
          </w:tcPr>
          <w:p w:rsidR="004C1FEE" w:rsidRPr="005458D1" w:rsidRDefault="004B2256" w:rsidP="004B2256">
            <w:pPr>
              <w:pStyle w:val="IPENZLevel2Heading"/>
            </w:pPr>
            <w:r w:rsidRPr="005458D1">
              <w:t>Element Five</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that supports engineering design</w:t>
            </w:r>
            <w:r w:rsidR="00EB39B3">
              <w:rPr>
                <w:rFonts w:cs="Arial"/>
                <w:b/>
              </w:rPr>
              <w:t>.</w:t>
            </w:r>
            <w:r w:rsidR="00B660FC" w:rsidRPr="005458D1">
              <w:rPr>
                <w:rFonts w:cs="Arial"/>
                <w:b/>
              </w:rPr>
              <w:t xml:space="preserve"> </w:t>
            </w:r>
          </w:p>
          <w:p w:rsidR="0099436C" w:rsidRPr="005458D1" w:rsidRDefault="0099436C" w:rsidP="00B660FC">
            <w:pPr>
              <w:rPr>
                <w:rFonts w:cs="Arial"/>
                <w:b/>
                <w:szCs w:val="20"/>
              </w:rPr>
            </w:pPr>
          </w:p>
        </w:tc>
      </w:tr>
      <w:tr w:rsidR="006272F8" w:rsidRPr="005458D1" w:rsidTr="005F762D">
        <w:trPr>
          <w:trHeight w:val="2416"/>
        </w:trPr>
        <w:tc>
          <w:tcPr>
            <w:tcW w:w="5000" w:type="pct"/>
            <w:gridSpan w:val="2"/>
          </w:tcPr>
          <w:p w:rsidR="006272F8" w:rsidRPr="009740D0" w:rsidRDefault="006272F8" w:rsidP="00E847EA">
            <w:pPr>
              <w:pStyle w:val="IPENZBulletLevel1"/>
              <w:numPr>
                <w:ilvl w:val="0"/>
                <w:numId w:val="0"/>
              </w:numPr>
              <w:rPr>
                <w:rFonts w:cs="Arial"/>
                <w:b/>
              </w:rPr>
            </w:pPr>
            <w:r w:rsidRPr="009740D0">
              <w:rPr>
                <w:rFonts w:cs="Arial"/>
                <w:b/>
              </w:rPr>
              <w:lastRenderedPageBreak/>
              <w:t>Context</w:t>
            </w:r>
          </w:p>
          <w:p w:rsidR="006272F8" w:rsidRDefault="006272F8" w:rsidP="00E847EA">
            <w:pPr>
              <w:pStyle w:val="IPENZBulletLevel1"/>
              <w:numPr>
                <w:ilvl w:val="0"/>
                <w:numId w:val="0"/>
              </w:numPr>
              <w:rPr>
                <w:rFonts w:cs="Arial"/>
              </w:rPr>
            </w:pPr>
            <w:r>
              <w:rPr>
                <w:rFonts w:cs="Arial"/>
              </w:rPr>
              <w:t>The design process – the root of engineering – is the process of devising a system, component or process to meet desired needs.  Engineering design is a systematic process that involves problem definition and scoping, research, analysis, option development and selection, modelling to predict future performance, detailed design and testing. Importantly, it also involves communication of the outcome in a way that enables the design solution to be realised.</w:t>
            </w:r>
          </w:p>
          <w:p w:rsidR="006272F8" w:rsidRPr="005458D1" w:rsidRDefault="006272F8" w:rsidP="000B104C">
            <w:pPr>
              <w:pStyle w:val="IPENZBulletLevel1"/>
              <w:numPr>
                <w:ilvl w:val="0"/>
                <w:numId w:val="0"/>
              </w:numPr>
              <w:rPr>
                <w:rFonts w:cs="Arial"/>
                <w:sz w:val="18"/>
                <w:szCs w:val="20"/>
              </w:rPr>
            </w:pPr>
            <w:r>
              <w:rPr>
                <w:rFonts w:cs="Arial"/>
                <w:szCs w:val="20"/>
              </w:rPr>
              <w:t>Washington Accord graduates are expected to be able to apply this knowledge of the design process to solve complex engineering problems.</w:t>
            </w:r>
          </w:p>
        </w:tc>
      </w:tr>
      <w:tr w:rsidR="006272F8" w:rsidRPr="005458D1" w:rsidTr="005F762D">
        <w:trPr>
          <w:trHeight w:val="5364"/>
        </w:trPr>
        <w:tc>
          <w:tcPr>
            <w:tcW w:w="5000" w:type="pct"/>
            <w:gridSpan w:val="2"/>
          </w:tcPr>
          <w:p w:rsidR="006272F8" w:rsidRPr="005458D1" w:rsidRDefault="006272F8" w:rsidP="006272F8">
            <w:pPr>
              <w:pStyle w:val="IPENZLevel3Heading"/>
            </w:pPr>
            <w:r w:rsidRPr="005458D1">
              <w:t xml:space="preserve">Performance Indicators </w:t>
            </w:r>
          </w:p>
          <w:p w:rsidR="006272F8" w:rsidRDefault="006272F8" w:rsidP="006272F8">
            <w:pPr>
              <w:pStyle w:val="IPENZBulletLevel1"/>
              <w:rPr>
                <w:rFonts w:cs="Arial"/>
              </w:rPr>
            </w:pPr>
            <w:r>
              <w:rPr>
                <w:rFonts w:cs="Arial"/>
              </w:rPr>
              <w:t>Ability</w:t>
            </w:r>
            <w:r w:rsidRPr="009740D0">
              <w:rPr>
                <w:rFonts w:cs="Arial"/>
              </w:rPr>
              <w:t xml:space="preserve"> to undertake research and analysis to support the design process </w:t>
            </w:r>
          </w:p>
          <w:p w:rsidR="006272F8" w:rsidRPr="009740D0" w:rsidRDefault="006272F8" w:rsidP="006272F8">
            <w:pPr>
              <w:pStyle w:val="IPENZBulletLevel1"/>
              <w:rPr>
                <w:rFonts w:cs="Arial"/>
              </w:rPr>
            </w:pPr>
            <w:r w:rsidRPr="009740D0">
              <w:rPr>
                <w:rFonts w:cs="Arial"/>
              </w:rPr>
              <w:t>Ability to investigate a situation or the behaviour of a system and identify relevant causes and effects</w:t>
            </w:r>
          </w:p>
          <w:p w:rsidR="006272F8" w:rsidRPr="005458D1" w:rsidRDefault="006272F8" w:rsidP="006272F8">
            <w:pPr>
              <w:pStyle w:val="IPENZBulletLevel1"/>
              <w:rPr>
                <w:rFonts w:cs="Arial"/>
              </w:rPr>
            </w:pPr>
            <w:r w:rsidRPr="005458D1">
              <w:rPr>
                <w:rFonts w:cs="Arial"/>
              </w:rPr>
              <w:t xml:space="preserve">Ability to develop from first principles and construct mathematical, physical and conceptual models of situations, systems and devices, with a clear understanding of the assumptions made in development of such models </w:t>
            </w:r>
          </w:p>
          <w:p w:rsidR="006272F8" w:rsidRPr="005458D1" w:rsidRDefault="006272F8" w:rsidP="006272F8">
            <w:pPr>
              <w:pStyle w:val="IPENZBulletLevel1"/>
              <w:rPr>
                <w:rFonts w:cs="Arial"/>
              </w:rPr>
            </w:pPr>
            <w:r w:rsidRPr="005458D1">
              <w:rPr>
                <w:rFonts w:cs="Arial"/>
              </w:rPr>
              <w:t>Application of technical knowledge, design methods and appropriate tools and resources to design components, systems or processes to meet specified criteria</w:t>
            </w:r>
          </w:p>
          <w:p w:rsidR="006272F8" w:rsidRPr="00D93B0B" w:rsidRDefault="006272F8" w:rsidP="006272F8">
            <w:pPr>
              <w:pStyle w:val="IPENZBulletLevel1"/>
              <w:rPr>
                <w:szCs w:val="20"/>
              </w:rPr>
            </w:pPr>
            <w:r>
              <w:t xml:space="preserve">Ability to analyse the pros and cons of alternative design options to support the development of an optimised design alternative </w:t>
            </w:r>
          </w:p>
          <w:p w:rsidR="006272F8" w:rsidRPr="00D93B0B" w:rsidRDefault="006272F8" w:rsidP="006272F8">
            <w:pPr>
              <w:pStyle w:val="IPENZBulletLevel1"/>
              <w:rPr>
                <w:szCs w:val="20"/>
              </w:rPr>
            </w:pPr>
            <w:r>
              <w:t>Ability to analyse the constructability or manufacturing feasibility of a project or product</w:t>
            </w:r>
          </w:p>
          <w:p w:rsidR="006272F8" w:rsidRPr="009740D0" w:rsidRDefault="006272F8" w:rsidP="006272F8">
            <w:pPr>
              <w:pStyle w:val="IPENZBulletLevel1"/>
              <w:rPr>
                <w:szCs w:val="20"/>
              </w:rPr>
            </w:pPr>
            <w:r w:rsidRPr="005458D1">
              <w:t xml:space="preserve">Experience of personally conducting a </w:t>
            </w:r>
            <w:r>
              <w:t>significant</w:t>
            </w:r>
            <w:r w:rsidRPr="005458D1">
              <w:t xml:space="preserve"> design exercise, providing evidence of the consideration of various realistic constraints, such as safety, reliability, ethics, economic factors, aesthetics and social impact.</w:t>
            </w:r>
          </w:p>
          <w:p w:rsidR="006272F8" w:rsidRPr="00D93B0B" w:rsidRDefault="006272F8" w:rsidP="006272F8">
            <w:pPr>
              <w:pStyle w:val="IPENZBulletLevel1"/>
              <w:rPr>
                <w:szCs w:val="20"/>
              </w:rPr>
            </w:pPr>
            <w:r>
              <w:t>Ability to apply appropriate design methods in solving complex engineering problems</w:t>
            </w:r>
          </w:p>
          <w:p w:rsidR="006272F8" w:rsidRPr="009740D0" w:rsidRDefault="006272F8" w:rsidP="00E847EA">
            <w:pPr>
              <w:pStyle w:val="IPENZBulletLevel1"/>
              <w:numPr>
                <w:ilvl w:val="0"/>
                <w:numId w:val="0"/>
              </w:numPr>
              <w:rPr>
                <w:rFonts w:cs="Arial"/>
                <w:b/>
              </w:rPr>
            </w:pPr>
          </w:p>
        </w:tc>
      </w:tr>
      <w:tr w:rsidR="00540778" w:rsidRPr="005458D1" w:rsidTr="005F762D">
        <w:trPr>
          <w:trHeight w:val="4236"/>
        </w:trPr>
        <w:tc>
          <w:tcPr>
            <w:tcW w:w="4541" w:type="pct"/>
          </w:tcPr>
          <w:p w:rsidR="00EF26A1" w:rsidRPr="00662FAC" w:rsidRDefault="00EF26A1" w:rsidP="00EF26A1">
            <w:pPr>
              <w:pStyle w:val="IPENZBodyText"/>
              <w:spacing w:before="0"/>
              <w:jc w:val="left"/>
              <w:rPr>
                <w:b/>
              </w:rPr>
            </w:pPr>
            <w:r w:rsidRPr="00662FAC">
              <w:rPr>
                <w:b/>
              </w:rPr>
              <w:t>Summarise your knowledge</w:t>
            </w:r>
            <w:r w:rsidR="00931F5E" w:rsidRPr="00662FAC">
              <w:rPr>
                <w:b/>
              </w:rPr>
              <w:t xml:space="preserve"> that supports engineering design</w:t>
            </w:r>
            <w:r w:rsidR="00E7028F" w:rsidRPr="00662FAC">
              <w:rPr>
                <w:b/>
              </w:rPr>
              <w:t xml:space="preserve"> relevant to your discipline</w:t>
            </w:r>
            <w:r w:rsidRPr="00662FAC">
              <w:rPr>
                <w:b/>
              </w:rPr>
              <w:t xml:space="preserve"> and how it has been developed </w:t>
            </w:r>
            <w:r w:rsidR="00FF503D" w:rsidRPr="00662FAC">
              <w:rPr>
                <w:b/>
              </w:rPr>
              <w:t xml:space="preserve">and applied </w:t>
            </w:r>
            <w:r w:rsidRPr="00662FAC">
              <w:rPr>
                <w:b/>
              </w:rPr>
              <w:t>through formal study, on-job learning and/or continuing professional development.</w:t>
            </w:r>
          </w:p>
          <w:p w:rsidR="003A4FFC" w:rsidRPr="00214818" w:rsidRDefault="003A4FFC" w:rsidP="003A4FFC">
            <w:pPr>
              <w:pStyle w:val="IPENZBodyText"/>
              <w:rPr>
                <w:b/>
              </w:rPr>
            </w:pPr>
            <w:r w:rsidRPr="00214818">
              <w:rPr>
                <w:b/>
              </w:rPr>
              <w:t>Note:  please cross reference to your academic transcript(s) and continuing professional development records, as appropriate.</w:t>
            </w:r>
          </w:p>
          <w:p w:rsidR="00540778" w:rsidRDefault="00540778" w:rsidP="009740D0">
            <w:pPr>
              <w:pStyle w:val="IPENZBodyText"/>
              <w:spacing w:before="0"/>
              <w:jc w:val="left"/>
            </w:pPr>
          </w:p>
          <w:p w:rsidR="00214818" w:rsidRDefault="00631D99" w:rsidP="009740D0">
            <w:pPr>
              <w:pStyle w:val="IPENZBodyText"/>
              <w:spacing w:before="0"/>
              <w:jc w:val="left"/>
            </w:pPr>
            <w:r>
              <w:t xml:space="preserve">In </w:t>
            </w:r>
            <w:r w:rsidR="00214818">
              <w:t xml:space="preserve">software engineering and considering my area of experience being in software automation development, the software design part </w:t>
            </w:r>
            <w:r>
              <w:t xml:space="preserve">is very critical </w:t>
            </w:r>
            <w:r w:rsidR="00214818">
              <w:t xml:space="preserve">comes under my roles and responsibilities. As a software automation developer I have been </w:t>
            </w:r>
            <w:r>
              <w:t>implementing</w:t>
            </w:r>
            <w:r w:rsidR="00214818">
              <w:t xml:space="preserve"> the software designing throughout my career.</w:t>
            </w:r>
          </w:p>
          <w:p w:rsidR="00214818" w:rsidRDefault="00214818" w:rsidP="009740D0">
            <w:pPr>
              <w:pStyle w:val="IPENZBodyText"/>
              <w:spacing w:before="0"/>
              <w:jc w:val="left"/>
            </w:pPr>
          </w:p>
          <w:p w:rsidR="00214818" w:rsidRPr="00662FAC" w:rsidRDefault="00214818" w:rsidP="009740D0">
            <w:pPr>
              <w:pStyle w:val="IPENZBodyText"/>
              <w:spacing w:before="0"/>
              <w:jc w:val="left"/>
            </w:pPr>
            <w:r>
              <w:t>Let me give you an overview of software designing first and then I will go through the examples, where I will cover, how I have implemented software designing concepts in my development career.</w:t>
            </w:r>
          </w:p>
          <w:p w:rsidR="0054289E" w:rsidRDefault="0054289E" w:rsidP="00662FAC">
            <w:pPr>
              <w:pStyle w:val="IPENZBodyText"/>
            </w:pPr>
            <w:r w:rsidRPr="0054289E">
              <w:rPr>
                <w:b/>
                <w:i/>
                <w:u w:val="single"/>
              </w:rPr>
              <w:t>Software Designing</w:t>
            </w:r>
            <w:r>
              <w:t xml:space="preserve"> :-</w:t>
            </w:r>
          </w:p>
          <w:p w:rsidR="00662FAC" w:rsidRPr="00662FAC" w:rsidRDefault="00662FAC" w:rsidP="00662FAC">
            <w:pPr>
              <w:pStyle w:val="IPENZBodyText"/>
            </w:pPr>
            <w:r w:rsidRPr="00662FAC">
              <w:t>Software design is a process to transform user requirements into some suitable form, which helps the programmer in software coding and implementation.</w:t>
            </w:r>
          </w:p>
          <w:p w:rsidR="00662FAC" w:rsidRPr="00662FAC" w:rsidRDefault="00662FAC" w:rsidP="00662FAC">
            <w:pPr>
              <w:pStyle w:val="IPENZBodyText"/>
            </w:pPr>
            <w:r w:rsidRPr="00662FAC">
              <w:t>For assessing user requirements, an SRS (Software Requirement Specification) document is created whereas for coding and implementation, there is a need of more specific and detailed requirements in software terms. The output of this process can directly be used into implementation in programming languages.</w:t>
            </w:r>
          </w:p>
          <w:p w:rsidR="00662FAC" w:rsidRPr="00662FAC" w:rsidRDefault="00662FAC" w:rsidP="00662FAC">
            <w:pPr>
              <w:pStyle w:val="IPENZBodyText"/>
            </w:pPr>
            <w:r w:rsidRPr="00662FAC">
              <w:t xml:space="preserve">Software design is the first step in SDLC (Software Design Life Cycle), which moves the concentration from problem domain to solution domain. It tries to specify how to </w:t>
            </w:r>
            <w:r w:rsidR="00B81158" w:rsidRPr="00662FAC">
              <w:t>fulfil</w:t>
            </w:r>
            <w:r w:rsidRPr="00662FAC">
              <w:t xml:space="preserve"> the requirements mentioned in SRS.</w:t>
            </w:r>
          </w:p>
          <w:p w:rsidR="00662FAC" w:rsidRPr="0054289E" w:rsidRDefault="00662FAC" w:rsidP="00662FAC">
            <w:pPr>
              <w:pStyle w:val="IPENZBodyText"/>
              <w:rPr>
                <w:b/>
              </w:rPr>
            </w:pPr>
            <w:r w:rsidRPr="0054289E">
              <w:rPr>
                <w:b/>
              </w:rPr>
              <w:lastRenderedPageBreak/>
              <w:t>Software Design Levels</w:t>
            </w:r>
          </w:p>
          <w:p w:rsidR="00662FAC" w:rsidRPr="00662FAC" w:rsidRDefault="00662FAC" w:rsidP="00662FAC">
            <w:pPr>
              <w:pStyle w:val="IPENZBodyText"/>
            </w:pPr>
            <w:r w:rsidRPr="00662FAC">
              <w:t>Software design yields three levels of results:</w:t>
            </w:r>
          </w:p>
          <w:p w:rsidR="00662FAC" w:rsidRPr="00662FAC" w:rsidRDefault="00662FAC" w:rsidP="00A933F1">
            <w:pPr>
              <w:pStyle w:val="IPENZBodyText"/>
              <w:numPr>
                <w:ilvl w:val="0"/>
                <w:numId w:val="36"/>
              </w:numPr>
            </w:pPr>
            <w:r w:rsidRPr="0054289E">
              <w:rPr>
                <w:b/>
                <w:u w:val="single"/>
              </w:rPr>
              <w:t>Architectural Design</w:t>
            </w:r>
            <w:r w:rsidRPr="00662FAC">
              <w:t xml:space="preserve"> - The architectural design is the highest abstract version of the system. It identifies the software as a system with many components interacting with each other. At this level, the designers get the idea of proposed solution domain.</w:t>
            </w:r>
          </w:p>
          <w:p w:rsidR="00662FAC" w:rsidRPr="00662FAC" w:rsidRDefault="00662FAC" w:rsidP="00A933F1">
            <w:pPr>
              <w:pStyle w:val="IPENZBodyText"/>
              <w:numPr>
                <w:ilvl w:val="0"/>
                <w:numId w:val="36"/>
              </w:numPr>
            </w:pPr>
            <w:r w:rsidRPr="0054289E">
              <w:rPr>
                <w:b/>
                <w:u w:val="single"/>
              </w:rPr>
              <w:t>High-level Design</w:t>
            </w:r>
            <w:r w:rsidR="0054289E">
              <w:t xml:space="preserve"> </w:t>
            </w:r>
            <w:r w:rsidRPr="00662FAC">
              <w:t>- The high-level design breaks the ‘single entity-multiple component’ concept of architectural design into less-abstracted view of sub-systems and modules and depicts their interaction with each other. High-level design focuses on how the system along with all of its components can be implemented in forms of modules. It recognizes modular structure of each sub-system and their relation and interaction among each other.</w:t>
            </w:r>
          </w:p>
          <w:p w:rsidR="00662FAC" w:rsidRPr="00662FAC" w:rsidRDefault="00662FAC" w:rsidP="00A933F1">
            <w:pPr>
              <w:pStyle w:val="IPENZBodyText"/>
              <w:numPr>
                <w:ilvl w:val="0"/>
                <w:numId w:val="36"/>
              </w:numPr>
            </w:pPr>
            <w:r w:rsidRPr="0054289E">
              <w:rPr>
                <w:b/>
                <w:u w:val="single"/>
              </w:rPr>
              <w:t>Detailed Design</w:t>
            </w:r>
            <w:r w:rsidR="0054289E">
              <w:t xml:space="preserve"> </w:t>
            </w:r>
            <w:r w:rsidRPr="00662FAC">
              <w:t>- Detailed design deals with the implementation part of what is seen as a system and its sub-systems in the previous two designs. It is more detailed towards modules and their implementations. It defines logical structure of each module and their interfaces to communicate with other modules.</w:t>
            </w:r>
          </w:p>
          <w:p w:rsidR="00662FAC" w:rsidRPr="0054289E" w:rsidRDefault="00662FAC" w:rsidP="00A933F1">
            <w:pPr>
              <w:pStyle w:val="IPENZBodyText"/>
              <w:numPr>
                <w:ilvl w:val="0"/>
                <w:numId w:val="40"/>
              </w:numPr>
              <w:rPr>
                <w:b/>
              </w:rPr>
            </w:pPr>
            <w:r w:rsidRPr="0054289E">
              <w:rPr>
                <w:b/>
              </w:rPr>
              <w:t>Modularization</w:t>
            </w:r>
          </w:p>
          <w:p w:rsidR="00662FAC" w:rsidRPr="00662FAC" w:rsidRDefault="00662FAC" w:rsidP="00662FAC">
            <w:pPr>
              <w:pStyle w:val="IPENZBodyText"/>
            </w:pPr>
            <w:r w:rsidRPr="00662FAC">
              <w:t>Modularization is a technique to divide a software system into multiple discrete and independent modules, which are expected to be capable of carrying out task(s) independently. These modules may work as basic constructs for the entire software. Designers tend to design modules such that they can be executed and/or compiled separately and independently.</w:t>
            </w:r>
          </w:p>
          <w:p w:rsidR="00662FAC" w:rsidRPr="00662FAC" w:rsidRDefault="00662FAC" w:rsidP="00662FAC">
            <w:pPr>
              <w:pStyle w:val="IPENZBodyText"/>
            </w:pPr>
            <w:r w:rsidRPr="00662FAC">
              <w:t xml:space="preserve">Modular design unintentionally follows the rules of ‘divide and conquer’ problem-solving strategy this is because there are many other benefits attached with the modular design of </w:t>
            </w:r>
            <w:proofErr w:type="gramStart"/>
            <w:r w:rsidRPr="00662FAC">
              <w:t>a software</w:t>
            </w:r>
            <w:proofErr w:type="gramEnd"/>
            <w:r w:rsidRPr="00662FAC">
              <w:t>.</w:t>
            </w:r>
          </w:p>
          <w:p w:rsidR="00662FAC" w:rsidRPr="00662FAC" w:rsidRDefault="00662FAC" w:rsidP="00662FAC">
            <w:pPr>
              <w:pStyle w:val="IPENZBodyText"/>
            </w:pPr>
            <w:r w:rsidRPr="00662FAC">
              <w:t>Advantage of modularization:</w:t>
            </w:r>
          </w:p>
          <w:p w:rsidR="00662FAC" w:rsidRPr="00662FAC" w:rsidRDefault="00662FAC" w:rsidP="00A933F1">
            <w:pPr>
              <w:pStyle w:val="IPENZBodyText"/>
              <w:numPr>
                <w:ilvl w:val="0"/>
                <w:numId w:val="37"/>
              </w:numPr>
              <w:spacing w:before="0"/>
            </w:pPr>
            <w:r w:rsidRPr="00662FAC">
              <w:t>Smaller components are easier to maintain</w:t>
            </w:r>
          </w:p>
          <w:p w:rsidR="00662FAC" w:rsidRPr="00662FAC" w:rsidRDefault="00662FAC" w:rsidP="00A933F1">
            <w:pPr>
              <w:pStyle w:val="IPENZBodyText"/>
              <w:numPr>
                <w:ilvl w:val="0"/>
                <w:numId w:val="37"/>
              </w:numPr>
              <w:spacing w:before="0"/>
            </w:pPr>
            <w:r w:rsidRPr="00662FAC">
              <w:t>Program can be divided based on functional aspects</w:t>
            </w:r>
          </w:p>
          <w:p w:rsidR="00662FAC" w:rsidRPr="00662FAC" w:rsidRDefault="00662FAC" w:rsidP="00A933F1">
            <w:pPr>
              <w:pStyle w:val="IPENZBodyText"/>
              <w:numPr>
                <w:ilvl w:val="0"/>
                <w:numId w:val="37"/>
              </w:numPr>
              <w:spacing w:before="0"/>
            </w:pPr>
            <w:r w:rsidRPr="00662FAC">
              <w:t>Desired level of abstraction can be brought in the program</w:t>
            </w:r>
          </w:p>
          <w:p w:rsidR="00662FAC" w:rsidRPr="00662FAC" w:rsidRDefault="00662FAC" w:rsidP="00A933F1">
            <w:pPr>
              <w:pStyle w:val="IPENZBodyText"/>
              <w:numPr>
                <w:ilvl w:val="0"/>
                <w:numId w:val="37"/>
              </w:numPr>
              <w:spacing w:before="0"/>
            </w:pPr>
            <w:r w:rsidRPr="00662FAC">
              <w:t>Components with high cohesion can be re-used again</w:t>
            </w:r>
          </w:p>
          <w:p w:rsidR="00662FAC" w:rsidRPr="00662FAC" w:rsidRDefault="00662FAC" w:rsidP="00A933F1">
            <w:pPr>
              <w:pStyle w:val="IPENZBodyText"/>
              <w:numPr>
                <w:ilvl w:val="0"/>
                <w:numId w:val="37"/>
              </w:numPr>
              <w:spacing w:before="0"/>
            </w:pPr>
            <w:r w:rsidRPr="00662FAC">
              <w:t>Concurrent execution can be made possible</w:t>
            </w:r>
          </w:p>
          <w:p w:rsidR="00662FAC" w:rsidRPr="00662FAC" w:rsidRDefault="00662FAC" w:rsidP="00A933F1">
            <w:pPr>
              <w:pStyle w:val="IPENZBodyText"/>
              <w:numPr>
                <w:ilvl w:val="0"/>
                <w:numId w:val="37"/>
              </w:numPr>
              <w:spacing w:before="0"/>
            </w:pPr>
            <w:r w:rsidRPr="00662FAC">
              <w:t>Desired from security aspect</w:t>
            </w:r>
          </w:p>
          <w:p w:rsidR="00662FAC" w:rsidRPr="00662FAC" w:rsidRDefault="00662FAC" w:rsidP="00A933F1">
            <w:pPr>
              <w:pStyle w:val="IPENZBodyText"/>
              <w:numPr>
                <w:ilvl w:val="0"/>
                <w:numId w:val="37"/>
              </w:numPr>
              <w:spacing w:before="0"/>
            </w:pPr>
            <w:r w:rsidRPr="00662FAC">
              <w:t>Concurrency</w:t>
            </w:r>
          </w:p>
          <w:p w:rsidR="0054289E" w:rsidRDefault="00662FAC" w:rsidP="00662FAC">
            <w:pPr>
              <w:pStyle w:val="IPENZBodyText"/>
            </w:pPr>
            <w:r w:rsidRPr="00662FAC">
              <w:t xml:space="preserve">Back in time, all software </w:t>
            </w:r>
            <w:proofErr w:type="gramStart"/>
            <w:r w:rsidRPr="00662FAC">
              <w:t>are</w:t>
            </w:r>
            <w:proofErr w:type="gramEnd"/>
            <w:r w:rsidRPr="00662FAC">
              <w:t xml:space="preserve"> meant to be executed sequentially. By sequential execution we mean that the coded instruction will be executed one after another implying only one portion of program being activated at any given time. Say, </w:t>
            </w:r>
            <w:proofErr w:type="gramStart"/>
            <w:r w:rsidRPr="00662FAC">
              <w:t>a software</w:t>
            </w:r>
            <w:proofErr w:type="gramEnd"/>
            <w:r w:rsidRPr="00662FAC">
              <w:t xml:space="preserve"> has multiple modules, then only one of all the modules can be found active at any time of execution.</w:t>
            </w:r>
          </w:p>
          <w:p w:rsidR="00662FAC" w:rsidRPr="00662FAC" w:rsidRDefault="00662FAC" w:rsidP="00662FAC">
            <w:pPr>
              <w:pStyle w:val="IPENZBodyText"/>
            </w:pPr>
            <w:r w:rsidRPr="00662FAC">
              <w:t>In software design, concurrency is implemented by splitting the software into multiple independent units of execution, like modules and executing them in parallel. In other words, concurrency provides capability to the software to execute more than one part of code in parallel to each other.</w:t>
            </w:r>
            <w:r w:rsidR="0054289E">
              <w:t xml:space="preserve"> </w:t>
            </w:r>
            <w:r w:rsidRPr="00662FAC">
              <w:t>It is necessary for the programmers and designers to recognize those modules, which can be made parallel execution.</w:t>
            </w:r>
          </w:p>
          <w:p w:rsidR="00662FAC" w:rsidRPr="0054289E" w:rsidRDefault="00662FAC" w:rsidP="00A933F1">
            <w:pPr>
              <w:pStyle w:val="IPENZBodyText"/>
              <w:numPr>
                <w:ilvl w:val="0"/>
                <w:numId w:val="40"/>
              </w:numPr>
              <w:rPr>
                <w:b/>
              </w:rPr>
            </w:pPr>
            <w:r w:rsidRPr="0054289E">
              <w:rPr>
                <w:b/>
              </w:rPr>
              <w:t>Coupling and Cohesion</w:t>
            </w:r>
          </w:p>
          <w:p w:rsidR="00662FAC" w:rsidRPr="00662FAC" w:rsidRDefault="00662FAC" w:rsidP="00662FAC">
            <w:pPr>
              <w:pStyle w:val="IPENZBodyText"/>
            </w:pPr>
            <w:r w:rsidRPr="00662FAC">
              <w:t>When a software program is modularized, its tasks are divided into several modules based on some characteristics. As we know, modules are set of instructions put together in order to achieve some tasks. They are though, considered as single entity but may refer to each other to work together. There are measures by which the quality of a design of modules and their interaction among them can be measured. These measures are called coupling and cohesion.</w:t>
            </w:r>
          </w:p>
          <w:p w:rsidR="00662FAC" w:rsidRPr="0054289E" w:rsidRDefault="00662FAC" w:rsidP="00A933F1">
            <w:pPr>
              <w:pStyle w:val="IPENZBodyText"/>
              <w:numPr>
                <w:ilvl w:val="0"/>
                <w:numId w:val="40"/>
              </w:numPr>
              <w:rPr>
                <w:b/>
              </w:rPr>
            </w:pPr>
            <w:r w:rsidRPr="0054289E">
              <w:rPr>
                <w:b/>
              </w:rPr>
              <w:t>Cohesion</w:t>
            </w:r>
          </w:p>
          <w:p w:rsidR="00662FAC" w:rsidRPr="00662FAC" w:rsidRDefault="00662FAC" w:rsidP="00662FAC">
            <w:pPr>
              <w:pStyle w:val="IPENZBodyText"/>
            </w:pPr>
            <w:r w:rsidRPr="00662FAC">
              <w:t>Cohesion is a measure that defines the degree of intra-dependability within elements of a module. The greater the cohesion, the better is the program design.</w:t>
            </w:r>
          </w:p>
          <w:p w:rsidR="00662FAC" w:rsidRPr="00662FAC" w:rsidRDefault="00662FAC" w:rsidP="00662FAC">
            <w:pPr>
              <w:pStyle w:val="IPENZBodyText"/>
            </w:pPr>
            <w:r w:rsidRPr="00662FAC">
              <w:lastRenderedPageBreak/>
              <w:t>There are seven types of cohesion, namely –</w:t>
            </w:r>
          </w:p>
          <w:p w:rsidR="00662FAC" w:rsidRPr="00662FAC" w:rsidRDefault="00662FAC" w:rsidP="00A933F1">
            <w:pPr>
              <w:pStyle w:val="IPENZBodyText"/>
              <w:numPr>
                <w:ilvl w:val="0"/>
                <w:numId w:val="38"/>
              </w:numPr>
            </w:pPr>
            <w:r w:rsidRPr="0054289E">
              <w:rPr>
                <w:b/>
              </w:rPr>
              <w:t>Co-incidental cohesion</w:t>
            </w:r>
            <w:r w:rsidRPr="00662FAC">
              <w:t xml:space="preserve"> - It is unplanned and random cohesion, which might be the result of breaking the program into smaller modules for the sake of modularization. Because it is unplanned, it may serve confusion to the programmers and is generally not-accepted.</w:t>
            </w:r>
          </w:p>
          <w:p w:rsidR="00662FAC" w:rsidRPr="00662FAC" w:rsidRDefault="00662FAC" w:rsidP="00A933F1">
            <w:pPr>
              <w:pStyle w:val="IPENZBodyText"/>
              <w:numPr>
                <w:ilvl w:val="0"/>
                <w:numId w:val="38"/>
              </w:numPr>
            </w:pPr>
            <w:r w:rsidRPr="0054289E">
              <w:rPr>
                <w:b/>
              </w:rPr>
              <w:t>Logical cohesion</w:t>
            </w:r>
            <w:r w:rsidRPr="00662FAC">
              <w:t xml:space="preserve"> - When logically categorized elements are put together into a module, it is called logical cohesion.</w:t>
            </w:r>
          </w:p>
          <w:p w:rsidR="00662FAC" w:rsidRPr="00662FAC" w:rsidRDefault="00662FAC" w:rsidP="00A933F1">
            <w:pPr>
              <w:pStyle w:val="IPENZBodyText"/>
              <w:numPr>
                <w:ilvl w:val="0"/>
                <w:numId w:val="38"/>
              </w:numPr>
            </w:pPr>
            <w:r w:rsidRPr="0054289E">
              <w:rPr>
                <w:b/>
              </w:rPr>
              <w:t>Temporal Cohesion</w:t>
            </w:r>
            <w:r w:rsidRPr="00662FAC">
              <w:t xml:space="preserve"> - When elements of module are organized such that they are processed at a similar point in time, it is called temporal cohesion.</w:t>
            </w:r>
          </w:p>
          <w:p w:rsidR="00662FAC" w:rsidRPr="00662FAC" w:rsidRDefault="00662FAC" w:rsidP="00A933F1">
            <w:pPr>
              <w:pStyle w:val="IPENZBodyText"/>
              <w:numPr>
                <w:ilvl w:val="0"/>
                <w:numId w:val="38"/>
              </w:numPr>
            </w:pPr>
            <w:r w:rsidRPr="0054289E">
              <w:rPr>
                <w:b/>
              </w:rPr>
              <w:t>Procedural cohesion</w:t>
            </w:r>
            <w:r w:rsidRPr="00662FAC">
              <w:t xml:space="preserve"> - When elements of module are grouped together, which are executed sequentially in order to perform a task, it is called procedural cohesion.</w:t>
            </w:r>
          </w:p>
          <w:p w:rsidR="00662FAC" w:rsidRPr="00662FAC" w:rsidRDefault="00662FAC" w:rsidP="00A933F1">
            <w:pPr>
              <w:pStyle w:val="IPENZBodyText"/>
              <w:numPr>
                <w:ilvl w:val="0"/>
                <w:numId w:val="38"/>
              </w:numPr>
            </w:pPr>
            <w:r w:rsidRPr="0054289E">
              <w:rPr>
                <w:b/>
              </w:rPr>
              <w:t>Communicational cohesion</w:t>
            </w:r>
            <w:r w:rsidRPr="00662FAC">
              <w:t xml:space="preserve"> - When elements of module are grouped together, which are executed sequentially and work on same data (information), it is called communicational cohesion.</w:t>
            </w:r>
          </w:p>
          <w:p w:rsidR="00662FAC" w:rsidRPr="00662FAC" w:rsidRDefault="00662FAC" w:rsidP="00A933F1">
            <w:pPr>
              <w:pStyle w:val="IPENZBodyText"/>
              <w:numPr>
                <w:ilvl w:val="0"/>
                <w:numId w:val="38"/>
              </w:numPr>
            </w:pPr>
            <w:r w:rsidRPr="0054289E">
              <w:rPr>
                <w:b/>
              </w:rPr>
              <w:t>Sequential cohesion</w:t>
            </w:r>
            <w:r w:rsidRPr="00662FAC">
              <w:t xml:space="preserve"> - When elements of module are grouped because the output of one element serves as input to another and so on, it is called sequential cohesion.</w:t>
            </w:r>
          </w:p>
          <w:p w:rsidR="00662FAC" w:rsidRPr="00662FAC" w:rsidRDefault="00662FAC" w:rsidP="00A933F1">
            <w:pPr>
              <w:pStyle w:val="IPENZBodyText"/>
              <w:numPr>
                <w:ilvl w:val="0"/>
                <w:numId w:val="38"/>
              </w:numPr>
            </w:pPr>
            <w:r w:rsidRPr="0054289E">
              <w:rPr>
                <w:b/>
              </w:rPr>
              <w:t>Functional cohesion</w:t>
            </w:r>
            <w:r w:rsidRPr="00662FAC">
              <w:t xml:space="preserve"> - It is considered to be the highest degree of cohesion, and it is highly expected. Elements of module in functional cohesion are grouped because they all contribute to a single well-defined function. It can also be reused.</w:t>
            </w:r>
          </w:p>
          <w:p w:rsidR="00662FAC" w:rsidRPr="0054289E" w:rsidRDefault="00662FAC" w:rsidP="00A933F1">
            <w:pPr>
              <w:pStyle w:val="IPENZBodyText"/>
              <w:numPr>
                <w:ilvl w:val="0"/>
                <w:numId w:val="40"/>
              </w:numPr>
              <w:rPr>
                <w:b/>
              </w:rPr>
            </w:pPr>
            <w:r w:rsidRPr="0054289E">
              <w:rPr>
                <w:b/>
              </w:rPr>
              <w:t>Coupling</w:t>
            </w:r>
          </w:p>
          <w:p w:rsidR="00662FAC" w:rsidRPr="00662FAC" w:rsidRDefault="00662FAC" w:rsidP="00662FAC">
            <w:pPr>
              <w:pStyle w:val="IPENZBodyText"/>
            </w:pPr>
            <w:r w:rsidRPr="00662FAC">
              <w:t>Coupling is a measure that defines the level of inter-dependability among modules of a program. It tells at what level the modules interfere and interact with each other. The lower the coupling, the better the program.</w:t>
            </w:r>
          </w:p>
          <w:p w:rsidR="00662FAC" w:rsidRPr="00662FAC" w:rsidRDefault="00662FAC" w:rsidP="00662FAC">
            <w:pPr>
              <w:pStyle w:val="IPENZBodyText"/>
            </w:pPr>
            <w:r w:rsidRPr="00662FAC">
              <w:t>There are five levels of coupling, namely -</w:t>
            </w:r>
          </w:p>
          <w:p w:rsidR="00662FAC" w:rsidRPr="00662FAC" w:rsidRDefault="00662FAC" w:rsidP="00A933F1">
            <w:pPr>
              <w:pStyle w:val="IPENZBodyText"/>
              <w:numPr>
                <w:ilvl w:val="0"/>
                <w:numId w:val="39"/>
              </w:numPr>
            </w:pPr>
            <w:r w:rsidRPr="0054289E">
              <w:rPr>
                <w:b/>
              </w:rPr>
              <w:t>Content coupling</w:t>
            </w:r>
            <w:r w:rsidRPr="00662FAC">
              <w:t xml:space="preserve"> - When a module can directly access or modify or refer to the content of another module, it is called content level coupling.</w:t>
            </w:r>
          </w:p>
          <w:p w:rsidR="00662FAC" w:rsidRPr="00662FAC" w:rsidRDefault="00662FAC" w:rsidP="00A933F1">
            <w:pPr>
              <w:pStyle w:val="IPENZBodyText"/>
              <w:numPr>
                <w:ilvl w:val="0"/>
                <w:numId w:val="39"/>
              </w:numPr>
            </w:pPr>
            <w:r w:rsidRPr="0054289E">
              <w:rPr>
                <w:b/>
              </w:rPr>
              <w:t>Common coupling</w:t>
            </w:r>
            <w:r w:rsidR="0054289E">
              <w:rPr>
                <w:b/>
              </w:rPr>
              <w:t xml:space="preserve"> </w:t>
            </w:r>
            <w:r w:rsidRPr="00662FAC">
              <w:t>- When multiple modules have read and write access to some global data, it is called common or global coupling.</w:t>
            </w:r>
          </w:p>
          <w:p w:rsidR="00662FAC" w:rsidRPr="00662FAC" w:rsidRDefault="00662FAC" w:rsidP="00A933F1">
            <w:pPr>
              <w:pStyle w:val="IPENZBodyText"/>
              <w:numPr>
                <w:ilvl w:val="0"/>
                <w:numId w:val="39"/>
              </w:numPr>
            </w:pPr>
            <w:r w:rsidRPr="0054289E">
              <w:rPr>
                <w:b/>
              </w:rPr>
              <w:t>Control coupling</w:t>
            </w:r>
            <w:r w:rsidR="0054289E">
              <w:rPr>
                <w:b/>
              </w:rPr>
              <w:t xml:space="preserve"> </w:t>
            </w:r>
            <w:r w:rsidRPr="00662FAC">
              <w:t>- Two modules are called control-coupled if one of them decides the function of the other module or changes its flow of execution.</w:t>
            </w:r>
          </w:p>
          <w:p w:rsidR="00662FAC" w:rsidRPr="00662FAC" w:rsidRDefault="00662FAC" w:rsidP="00A933F1">
            <w:pPr>
              <w:pStyle w:val="IPENZBodyText"/>
              <w:numPr>
                <w:ilvl w:val="0"/>
                <w:numId w:val="39"/>
              </w:numPr>
            </w:pPr>
            <w:r w:rsidRPr="0054289E">
              <w:rPr>
                <w:b/>
              </w:rPr>
              <w:t>Stamp coupling</w:t>
            </w:r>
            <w:r w:rsidR="0054289E">
              <w:t xml:space="preserve"> </w:t>
            </w:r>
            <w:r w:rsidRPr="00662FAC">
              <w:t>- When multiple modules share common data structure and work on different part of it, it is called stamp coupling.</w:t>
            </w:r>
          </w:p>
          <w:p w:rsidR="00662FAC" w:rsidRPr="00662FAC" w:rsidRDefault="00662FAC" w:rsidP="00A933F1">
            <w:pPr>
              <w:pStyle w:val="IPENZBodyText"/>
              <w:numPr>
                <w:ilvl w:val="0"/>
                <w:numId w:val="39"/>
              </w:numPr>
            </w:pPr>
            <w:r w:rsidRPr="0054289E">
              <w:rPr>
                <w:b/>
              </w:rPr>
              <w:t>Data coupling</w:t>
            </w:r>
            <w:r w:rsidR="0054289E">
              <w:t xml:space="preserve"> </w:t>
            </w:r>
            <w:r w:rsidRPr="00662FAC">
              <w:t>- Data coupling is when two modules interact with each other by means of passing data (as parameter). If a module passes data structure as parameter, then the receiving module should use all its components.</w:t>
            </w:r>
          </w:p>
          <w:p w:rsidR="00662FAC" w:rsidRPr="0054289E" w:rsidRDefault="00662FAC" w:rsidP="00A933F1">
            <w:pPr>
              <w:pStyle w:val="IPENZBodyText"/>
              <w:numPr>
                <w:ilvl w:val="0"/>
                <w:numId w:val="40"/>
              </w:numPr>
              <w:rPr>
                <w:b/>
              </w:rPr>
            </w:pPr>
            <w:r w:rsidRPr="0054289E">
              <w:rPr>
                <w:b/>
              </w:rPr>
              <w:t>Design Verification</w:t>
            </w:r>
          </w:p>
          <w:p w:rsidR="00662FAC" w:rsidRPr="00662FAC" w:rsidRDefault="00662FAC" w:rsidP="00662FAC">
            <w:pPr>
              <w:pStyle w:val="IPENZBodyText"/>
            </w:pPr>
            <w:r w:rsidRPr="00662FAC">
              <w:t>The output of software design process is design documentation, pseudo codes, detailed logic diagrams, process diagrams, and detailed description of all functional or non</w:t>
            </w:r>
            <w:r w:rsidR="0054289E">
              <w:t>-functional requirements.</w:t>
            </w:r>
          </w:p>
          <w:p w:rsidR="00662FAC" w:rsidRDefault="00662FAC" w:rsidP="00662FAC">
            <w:pPr>
              <w:pStyle w:val="IPENZBodyText"/>
            </w:pPr>
            <w:r w:rsidRPr="00662FAC">
              <w:t>The next phase, which is the implementation of software, depends on all outputs mentioned above.</w:t>
            </w:r>
            <w:r w:rsidR="0054289E">
              <w:t xml:space="preserve"> </w:t>
            </w:r>
            <w:r w:rsidRPr="00662FAC">
              <w:t>It is then becomes necessary to verify the output before proceeding to the next phase. The early any mistake is detected, the better it is or it might not be detected until testing of the product. If the outputs of design phase are in formal notation form, then their associated tools for verification should be used otherwise a thorough design review can be used for verification and validation.</w:t>
            </w:r>
          </w:p>
          <w:p w:rsidR="0054289E" w:rsidRDefault="0054289E" w:rsidP="00662FAC">
            <w:pPr>
              <w:pStyle w:val="IPENZBodyText"/>
              <w:spacing w:before="0"/>
              <w:jc w:val="left"/>
            </w:pPr>
          </w:p>
          <w:p w:rsidR="00662FAC" w:rsidRDefault="00662FAC" w:rsidP="00662FAC">
            <w:pPr>
              <w:pStyle w:val="IPENZBodyText"/>
              <w:spacing w:before="0"/>
              <w:jc w:val="left"/>
            </w:pPr>
            <w:r w:rsidRPr="00662FAC">
              <w:t xml:space="preserve">By structured verification approach, reviewers can detect defects that might be caused by overlooking some </w:t>
            </w:r>
            <w:r w:rsidRPr="00662FAC">
              <w:lastRenderedPageBreak/>
              <w:t>conditions. A good design review is important for good software design, accuracy and quality.</w:t>
            </w:r>
          </w:p>
          <w:p w:rsidR="00597D3B" w:rsidRDefault="00597D3B" w:rsidP="00662FAC">
            <w:pPr>
              <w:pStyle w:val="IPENZBodyText"/>
              <w:spacing w:before="0"/>
              <w:jc w:val="left"/>
            </w:pPr>
          </w:p>
          <w:p w:rsidR="00597D3B" w:rsidRDefault="00597D3B" w:rsidP="00597D3B">
            <w:pPr>
              <w:pStyle w:val="IPENZBodyText"/>
              <w:jc w:val="center"/>
              <w:rPr>
                <w:b/>
                <w:u w:val="single"/>
              </w:rPr>
            </w:pPr>
            <w:r w:rsidRPr="00230658">
              <w:rPr>
                <w:b/>
                <w:u w:val="single"/>
              </w:rPr>
              <w:t xml:space="preserve">Examples of Application </w:t>
            </w:r>
            <w:r>
              <w:rPr>
                <w:b/>
                <w:u w:val="single"/>
              </w:rPr>
              <w:t>using Engineering design</w:t>
            </w:r>
            <w:r w:rsidRPr="00230658">
              <w:rPr>
                <w:b/>
                <w:u w:val="single"/>
              </w:rPr>
              <w:t>:</w:t>
            </w:r>
          </w:p>
          <w:p w:rsidR="00E02E48" w:rsidRPr="00F6249B" w:rsidRDefault="00E02E48" w:rsidP="00E02E48">
            <w:pPr>
              <w:pStyle w:val="IPENZBodyText"/>
              <w:jc w:val="left"/>
              <w:rPr>
                <w:b/>
              </w:rPr>
            </w:pPr>
            <w:r>
              <w:rPr>
                <w:b/>
              </w:rPr>
              <w:t>Example 1</w:t>
            </w:r>
            <w:r w:rsidRPr="00F6249B">
              <w:rPr>
                <w:b/>
              </w:rPr>
              <w:t>:</w:t>
            </w:r>
          </w:p>
          <w:p w:rsidR="00E02E48" w:rsidRPr="00F6249B" w:rsidRDefault="00E02E48" w:rsidP="00E02E48">
            <w:pPr>
              <w:pStyle w:val="IPENZBodyText"/>
              <w:jc w:val="left"/>
              <w:rPr>
                <w:b/>
              </w:rPr>
            </w:pPr>
            <w:r w:rsidRPr="00F6249B">
              <w:rPr>
                <w:b/>
              </w:rPr>
              <w:t>Situation –</w:t>
            </w:r>
          </w:p>
          <w:p w:rsidR="00E02E48" w:rsidRDefault="00E02E48" w:rsidP="00E02E48">
            <w:pPr>
              <w:pStyle w:val="IPENZBodyText"/>
              <w:jc w:val="left"/>
            </w:pPr>
            <w:r>
              <w:t xml:space="preserve">Build automation </w:t>
            </w:r>
            <w:r w:rsidR="00282215">
              <w:t>framework from scratch for Barclaycard US EMWE websites when I was employed in Barclays.</w:t>
            </w:r>
          </w:p>
          <w:p w:rsidR="00E02E48" w:rsidRDefault="00E02E48" w:rsidP="00E02E48">
            <w:pPr>
              <w:pStyle w:val="IPENZBodyText"/>
              <w:jc w:val="left"/>
              <w:rPr>
                <w:b/>
              </w:rPr>
            </w:pPr>
            <w:r w:rsidRPr="00F6249B">
              <w:rPr>
                <w:b/>
              </w:rPr>
              <w:t>Problem –</w:t>
            </w:r>
            <w:r>
              <w:rPr>
                <w:b/>
              </w:rPr>
              <w:t xml:space="preserve"> </w:t>
            </w:r>
          </w:p>
          <w:p w:rsidR="00E02E48" w:rsidRDefault="00282215" w:rsidP="00E02E48">
            <w:pPr>
              <w:pStyle w:val="IPENZBodyText"/>
              <w:jc w:val="left"/>
            </w:pPr>
            <w:r>
              <w:t>Barclaycard US team was a new team and I was appointed to develop the automation framework and solution for Barclaycard US EMWE (customer servicing websites) from scratch</w:t>
            </w:r>
            <w:r w:rsidR="00E02E48">
              <w:t>.</w:t>
            </w:r>
          </w:p>
          <w:p w:rsidR="00E02E48" w:rsidRDefault="00E02E48" w:rsidP="00E02E48">
            <w:pPr>
              <w:pStyle w:val="IPENZBodyText"/>
              <w:jc w:val="left"/>
              <w:rPr>
                <w:b/>
              </w:rPr>
            </w:pPr>
            <w:r w:rsidRPr="00E57FD4">
              <w:rPr>
                <w:b/>
              </w:rPr>
              <w:t>Description –</w:t>
            </w:r>
          </w:p>
          <w:p w:rsidR="00282215" w:rsidRDefault="00683E88" w:rsidP="00282215">
            <w:pPr>
              <w:pStyle w:val="IPENZBodyText"/>
              <w:jc w:val="left"/>
            </w:pPr>
            <w:r>
              <w:t>Barclaycard US is</w:t>
            </w:r>
            <w:r w:rsidR="00282215" w:rsidRPr="005D67FE">
              <w:t xml:space="preserve"> the 2nd largest credit card provider in United States providing cards of more than 50 partners which includes Apple, William </w:t>
            </w:r>
            <w:proofErr w:type="spellStart"/>
            <w:r w:rsidR="00282215" w:rsidRPr="005D67FE">
              <w:t>Sonama</w:t>
            </w:r>
            <w:proofErr w:type="spellEnd"/>
            <w:r w:rsidR="00282215" w:rsidRPr="005D67FE">
              <w:t>, Ban</w:t>
            </w:r>
            <w:r w:rsidR="00282215">
              <w:t>k of Hawaii, Travelocity etc.</w:t>
            </w:r>
          </w:p>
          <w:p w:rsidR="00282215" w:rsidRPr="005D67FE" w:rsidRDefault="00282215" w:rsidP="00282215">
            <w:pPr>
              <w:pStyle w:val="IPENZBodyText"/>
              <w:jc w:val="left"/>
            </w:pPr>
            <w:r w:rsidRPr="005D67FE">
              <w:t xml:space="preserve">Barclaycard US has also started providing bank cards for individual customers in US. US Cards and Marketing vertical handles all the functional </w:t>
            </w:r>
            <w:r>
              <w:t xml:space="preserve">&amp; automation </w:t>
            </w:r>
            <w:r w:rsidRPr="005D67FE">
              <w:t>testing of customer facing Acquisition</w:t>
            </w:r>
            <w:r>
              <w:t xml:space="preserve"> </w:t>
            </w:r>
            <w:r w:rsidRPr="005D67FE">
              <w:t>websites</w:t>
            </w:r>
            <w:r>
              <w:t xml:space="preserve"> (aka Apply)</w:t>
            </w:r>
            <w:r w:rsidRPr="005D67FE">
              <w:t xml:space="preserve"> and custome</w:t>
            </w:r>
            <w:r>
              <w:t>r servicing websites (aka EMWE) in Agile model. Barclaycard US internet w</w:t>
            </w:r>
            <w:r w:rsidRPr="005D67FE">
              <w:t xml:space="preserve">ebsites </w:t>
            </w:r>
            <w:r>
              <w:t>are</w:t>
            </w:r>
            <w:r w:rsidRPr="005D67FE">
              <w:t xml:space="preserve"> developed as per requirement of partners to cater the customer requirements for online access. </w:t>
            </w:r>
            <w:r>
              <w:t xml:space="preserve">Automation </w:t>
            </w:r>
            <w:r w:rsidRPr="005D67FE">
              <w:t>testing of this project involves end to end testing of enhancements involving integration with multiple applications viz., TS2 Mainframe Backend, Oracle Database, and MQ Series.</w:t>
            </w:r>
          </w:p>
          <w:p w:rsidR="00E02E48" w:rsidRDefault="00282215" w:rsidP="00E02E48">
            <w:pPr>
              <w:pStyle w:val="IPENZBodyText"/>
              <w:jc w:val="left"/>
            </w:pPr>
            <w:r w:rsidRPr="00282215">
              <w:t>Since it was a new team</w:t>
            </w:r>
            <w:r>
              <w:t xml:space="preserve">, the environment was not setup for automation projects and given an opportunity, I started </w:t>
            </w:r>
            <w:r w:rsidR="00683E88">
              <w:t xml:space="preserve">working </w:t>
            </w:r>
            <w:r>
              <w:t xml:space="preserve">on setting up a new </w:t>
            </w:r>
            <w:r w:rsidR="00683E88">
              <w:t xml:space="preserve">robust </w:t>
            </w:r>
            <w:r>
              <w:t>QA automation environment</w:t>
            </w:r>
            <w:r w:rsidR="00462361">
              <w:t>/framework</w:t>
            </w:r>
            <w:r w:rsidR="00683E88">
              <w:t xml:space="preserve"> to accommodate the functionalities involved in EMWE.</w:t>
            </w:r>
          </w:p>
          <w:p w:rsidR="00462361" w:rsidRDefault="00462361" w:rsidP="00E02E48">
            <w:pPr>
              <w:pStyle w:val="IPENZBodyText"/>
              <w:jc w:val="left"/>
            </w:pPr>
          </w:p>
          <w:p w:rsidR="003A01AE" w:rsidRDefault="00530D38" w:rsidP="00530D38">
            <w:pPr>
              <w:pStyle w:val="IPENZBodyText"/>
            </w:pPr>
            <w:r>
              <w:t xml:space="preserve">I started </w:t>
            </w:r>
            <w:r w:rsidR="003A01AE">
              <w:t xml:space="preserve">preparing the proof of concepts </w:t>
            </w:r>
            <w:r w:rsidR="004F73F9">
              <w:t xml:space="preserve">for the framework </w:t>
            </w:r>
            <w:r w:rsidR="003A01AE">
              <w:t>by gathering the details like</w:t>
            </w:r>
            <w:r w:rsidR="004F73F9">
              <w:t xml:space="preserve"> -</w:t>
            </w:r>
          </w:p>
          <w:p w:rsidR="003A01AE" w:rsidRDefault="003A01AE" w:rsidP="00A933F1">
            <w:pPr>
              <w:pStyle w:val="IPENZBodyText"/>
              <w:numPr>
                <w:ilvl w:val="0"/>
                <w:numId w:val="50"/>
              </w:numPr>
              <w:spacing w:line="144" w:lineRule="auto"/>
              <w:ind w:left="714" w:hanging="357"/>
            </w:pPr>
            <w:r>
              <w:t>Automation Tools &amp; Technologies required.</w:t>
            </w:r>
          </w:p>
          <w:p w:rsidR="003A01AE" w:rsidRDefault="003A01AE" w:rsidP="00A933F1">
            <w:pPr>
              <w:pStyle w:val="IPENZBodyText"/>
              <w:numPr>
                <w:ilvl w:val="0"/>
                <w:numId w:val="50"/>
              </w:numPr>
              <w:spacing w:line="144" w:lineRule="auto"/>
            </w:pPr>
            <w:r>
              <w:t>Methodology for interacting between multiple systems.</w:t>
            </w:r>
          </w:p>
          <w:p w:rsidR="003A01AE" w:rsidRDefault="003A01AE" w:rsidP="00A933F1">
            <w:pPr>
              <w:pStyle w:val="IPENZBodyText"/>
              <w:numPr>
                <w:ilvl w:val="0"/>
                <w:numId w:val="50"/>
              </w:numPr>
              <w:spacing w:line="144" w:lineRule="auto"/>
            </w:pPr>
            <w:r>
              <w:t>Return on Investment (ROI)</w:t>
            </w:r>
          </w:p>
          <w:p w:rsidR="003A01AE" w:rsidRDefault="003A01AE" w:rsidP="00A933F1">
            <w:pPr>
              <w:pStyle w:val="IPENZBodyText"/>
              <w:numPr>
                <w:ilvl w:val="0"/>
                <w:numId w:val="50"/>
              </w:numPr>
              <w:spacing w:line="144" w:lineRule="auto"/>
            </w:pPr>
            <w:r>
              <w:t>Development standards</w:t>
            </w:r>
          </w:p>
          <w:p w:rsidR="003A01AE" w:rsidRDefault="003A01AE" w:rsidP="00A933F1">
            <w:pPr>
              <w:pStyle w:val="IPENZBodyText"/>
              <w:numPr>
                <w:ilvl w:val="0"/>
                <w:numId w:val="50"/>
              </w:numPr>
              <w:spacing w:line="144" w:lineRule="auto"/>
            </w:pPr>
            <w:r>
              <w:t>Effort savings (Cost savings)</w:t>
            </w:r>
          </w:p>
          <w:p w:rsidR="00597D3B" w:rsidRDefault="003A01AE" w:rsidP="00530D38">
            <w:pPr>
              <w:pStyle w:val="IPENZBodyText"/>
            </w:pPr>
            <w:r>
              <w:t>I defined</w:t>
            </w:r>
            <w:r w:rsidR="00530D38">
              <w:t xml:space="preserve"> the </w:t>
            </w:r>
            <w:r>
              <w:t xml:space="preserve">development </w:t>
            </w:r>
            <w:r w:rsidR="00530D38">
              <w:t xml:space="preserve">standards for automation developers so that </w:t>
            </w:r>
            <w:r w:rsidR="00921360">
              <w:t>I and the new team members</w:t>
            </w:r>
            <w:r w:rsidR="00530D38">
              <w:t xml:space="preserve"> can use it </w:t>
            </w:r>
            <w:r w:rsidR="004F73F9">
              <w:t xml:space="preserve">later in </w:t>
            </w:r>
            <w:r w:rsidR="00530D38">
              <w:t>preparing the automation suites</w:t>
            </w:r>
            <w:r w:rsidR="004F73F9">
              <w:t>, which is in adherence to the hybrid framework</w:t>
            </w:r>
            <w:r w:rsidR="00530D38">
              <w:t>.</w:t>
            </w:r>
          </w:p>
          <w:p w:rsidR="00A63743" w:rsidRDefault="00A63743" w:rsidP="00530D38">
            <w:pPr>
              <w:pStyle w:val="IPENZBodyText"/>
            </w:pPr>
            <w:r>
              <w:t xml:space="preserve">The </w:t>
            </w:r>
            <w:r w:rsidR="003A01AE">
              <w:t>hybrid framework</w:t>
            </w:r>
            <w:r>
              <w:t xml:space="preserve"> include</w:t>
            </w:r>
            <w:r w:rsidR="00921360">
              <w:t>d</w:t>
            </w:r>
            <w:r>
              <w:t xml:space="preserve"> – </w:t>
            </w:r>
          </w:p>
          <w:p w:rsidR="00A63743" w:rsidRDefault="00A63743" w:rsidP="00A933F1">
            <w:pPr>
              <w:pStyle w:val="IPENZBodyText"/>
              <w:numPr>
                <w:ilvl w:val="0"/>
                <w:numId w:val="41"/>
              </w:numPr>
              <w:spacing w:line="144" w:lineRule="auto"/>
              <w:ind w:hanging="357"/>
            </w:pPr>
            <w:r w:rsidRPr="00A63743">
              <w:t>AUTOMATION COMPONENTS</w:t>
            </w:r>
          </w:p>
          <w:p w:rsidR="00A63743" w:rsidRDefault="00A63743" w:rsidP="00A933F1">
            <w:pPr>
              <w:pStyle w:val="IPENZBodyText"/>
              <w:numPr>
                <w:ilvl w:val="0"/>
                <w:numId w:val="41"/>
              </w:numPr>
              <w:spacing w:line="144" w:lineRule="auto"/>
              <w:ind w:hanging="357"/>
            </w:pPr>
            <w:r w:rsidRPr="00A63743">
              <w:t>HPQC FOLDER STRUCTURE</w:t>
            </w:r>
          </w:p>
          <w:p w:rsidR="00A63743" w:rsidRDefault="00A63743" w:rsidP="00A933F1">
            <w:pPr>
              <w:pStyle w:val="IPENZBodyText"/>
              <w:numPr>
                <w:ilvl w:val="0"/>
                <w:numId w:val="41"/>
              </w:numPr>
              <w:spacing w:line="144" w:lineRule="auto"/>
              <w:ind w:hanging="357"/>
            </w:pPr>
            <w:r w:rsidRPr="00A63743">
              <w:t>CODING STANDARDS AND NAMING CONVENTIONS</w:t>
            </w:r>
          </w:p>
          <w:p w:rsidR="00A63743" w:rsidRDefault="00A63743" w:rsidP="00A933F1">
            <w:pPr>
              <w:pStyle w:val="IPENZBodyText"/>
              <w:numPr>
                <w:ilvl w:val="0"/>
                <w:numId w:val="42"/>
              </w:numPr>
              <w:spacing w:line="144" w:lineRule="auto"/>
              <w:ind w:hanging="357"/>
            </w:pPr>
            <w:r w:rsidRPr="00A63743">
              <w:t>Common External Actions</w:t>
            </w:r>
          </w:p>
          <w:p w:rsidR="00A63743" w:rsidRDefault="00A63743" w:rsidP="00A933F1">
            <w:pPr>
              <w:pStyle w:val="IPENZBodyText"/>
              <w:numPr>
                <w:ilvl w:val="0"/>
                <w:numId w:val="42"/>
              </w:numPr>
              <w:spacing w:line="144" w:lineRule="auto"/>
              <w:ind w:hanging="357"/>
            </w:pPr>
            <w:r w:rsidRPr="00A63743">
              <w:t>Project External Actions</w:t>
            </w:r>
          </w:p>
          <w:p w:rsidR="00A63743" w:rsidRDefault="00A63743" w:rsidP="00A933F1">
            <w:pPr>
              <w:pStyle w:val="IPENZBodyText"/>
              <w:numPr>
                <w:ilvl w:val="0"/>
                <w:numId w:val="43"/>
              </w:numPr>
              <w:spacing w:line="144" w:lineRule="auto"/>
              <w:ind w:hanging="357"/>
            </w:pPr>
            <w:r w:rsidRPr="00A63743">
              <w:t>COMMON FUNCTIONS</w:t>
            </w:r>
          </w:p>
          <w:p w:rsidR="00A63743" w:rsidRDefault="00307B7A" w:rsidP="00A933F1">
            <w:pPr>
              <w:pStyle w:val="IPENZBodyText"/>
              <w:numPr>
                <w:ilvl w:val="0"/>
                <w:numId w:val="43"/>
              </w:numPr>
              <w:spacing w:line="144" w:lineRule="auto"/>
              <w:ind w:hanging="357"/>
            </w:pPr>
            <w:r>
              <w:t>GENERIC GUIDELINES</w:t>
            </w:r>
          </w:p>
          <w:p w:rsidR="005277DF" w:rsidRDefault="00A63743" w:rsidP="005277DF">
            <w:r>
              <w:t xml:space="preserve"> </w:t>
            </w:r>
          </w:p>
          <w:p w:rsidR="005277DF" w:rsidRDefault="005277DF" w:rsidP="005277DF">
            <w:pPr>
              <w:pStyle w:val="Heading1"/>
              <w:rPr>
                <w:rFonts w:ascii="Arial" w:hAnsi="Arial" w:cs="Arial"/>
                <w:sz w:val="36"/>
                <w:szCs w:val="36"/>
              </w:rPr>
            </w:pPr>
            <w:bookmarkStart w:id="8" w:name="_Toc310500664"/>
          </w:p>
          <w:p w:rsidR="00307B7A" w:rsidRDefault="00307B7A" w:rsidP="00307B7A">
            <w:r>
              <w:lastRenderedPageBreak/>
              <w:t xml:space="preserve">Let me go through the </w:t>
            </w:r>
            <w:r w:rsidR="00871A7D">
              <w:t>each components of framework</w:t>
            </w:r>
            <w:r>
              <w:t xml:space="preserve"> in detail.</w:t>
            </w:r>
          </w:p>
          <w:p w:rsidR="00307B7A" w:rsidRPr="00307B7A" w:rsidRDefault="00307B7A" w:rsidP="00307B7A"/>
          <w:p w:rsidR="005277DF" w:rsidRPr="00BC1CAA" w:rsidRDefault="005277DF" w:rsidP="00A933F1">
            <w:pPr>
              <w:pStyle w:val="Heading1"/>
              <w:numPr>
                <w:ilvl w:val="0"/>
                <w:numId w:val="44"/>
              </w:numPr>
              <w:rPr>
                <w:rFonts w:ascii="Arial" w:hAnsi="Arial" w:cs="Arial"/>
                <w:sz w:val="24"/>
                <w:szCs w:val="24"/>
              </w:rPr>
            </w:pPr>
            <w:r w:rsidRPr="00BC1CAA">
              <w:rPr>
                <w:rFonts w:ascii="Arial" w:hAnsi="Arial" w:cs="Arial"/>
                <w:sz w:val="24"/>
                <w:szCs w:val="24"/>
              </w:rPr>
              <w:t>Automation Components</w:t>
            </w:r>
            <w:bookmarkEnd w:id="8"/>
          </w:p>
          <w:p w:rsidR="005277DF" w:rsidRDefault="005277DF" w:rsidP="005277DF">
            <w:pPr>
              <w:rPr>
                <w:rFonts w:ascii="Times New Roman" w:hAnsi="Times New Roman"/>
                <w:sz w:val="24"/>
                <w:szCs w:val="24"/>
              </w:rPr>
            </w:pPr>
          </w:p>
          <w:p w:rsidR="005277DF" w:rsidRDefault="005277DF" w:rsidP="00A933F1">
            <w:pPr>
              <w:numPr>
                <w:ilvl w:val="1"/>
                <w:numId w:val="45"/>
              </w:numPr>
              <w:rPr>
                <w:b/>
              </w:rPr>
            </w:pPr>
            <w:r>
              <w:rPr>
                <w:b/>
              </w:rPr>
              <w:t xml:space="preserve"> Test Scripts</w:t>
            </w:r>
          </w:p>
          <w:p w:rsidR="00BC1CAA" w:rsidRDefault="00BC1CAA" w:rsidP="00BC1CAA">
            <w:pPr>
              <w:ind w:left="360"/>
              <w:rPr>
                <w:b/>
              </w:rPr>
            </w:pPr>
          </w:p>
          <w:p w:rsidR="005277DF" w:rsidRDefault="00BC1CAA" w:rsidP="005277DF">
            <w:r>
              <w:t xml:space="preserve">                   </w:t>
            </w:r>
            <w:r w:rsidR="005277DF">
              <w:t>Test Scripts are QTP scripts which is a combination of External Actions and the Library functions. These scripts are the test scenarios which are executed on the Test Lab in HPQC.</w:t>
            </w:r>
          </w:p>
          <w:p w:rsidR="005277DF" w:rsidRDefault="005277DF" w:rsidP="005277DF"/>
          <w:p w:rsidR="005277DF" w:rsidRDefault="005277DF" w:rsidP="005277DF">
            <w:r>
              <w:t>The Test scripts are saved under the Folder “05 Projects” in the Test Plan.</w:t>
            </w:r>
          </w:p>
          <w:p w:rsidR="005277DF" w:rsidRDefault="005277DF" w:rsidP="005277DF"/>
          <w:p w:rsidR="005277DF" w:rsidRDefault="00D151F1" w:rsidP="005277DF">
            <w:r>
              <w:t xml:space="preserve">                   </w:t>
            </w:r>
            <w:r w:rsidR="00903D4C">
              <w:rPr>
                <w:noProof/>
                <w:lang w:val="en-US"/>
              </w:rPr>
              <w:drawing>
                <wp:inline distT="0" distB="0" distL="0" distR="0">
                  <wp:extent cx="3629025" cy="2867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9025" cy="28670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External Action</w:t>
            </w:r>
          </w:p>
          <w:p w:rsidR="00BC1CAA" w:rsidRDefault="00BC1CAA" w:rsidP="00BC1CAA">
            <w:pPr>
              <w:ind w:left="786"/>
              <w:rPr>
                <w:b/>
              </w:rPr>
            </w:pPr>
          </w:p>
          <w:p w:rsidR="005277DF" w:rsidRDefault="00BC1CAA" w:rsidP="005277DF">
            <w:r>
              <w:t xml:space="preserve">                      </w:t>
            </w:r>
            <w:r w:rsidR="005277DF">
              <w:t>External Actions are the reusable components which also is a QTP script. These scripts are developed for any common function which is to be implemented using the Object Repository.</w:t>
            </w:r>
          </w:p>
          <w:p w:rsidR="005277DF" w:rsidRDefault="005277DF" w:rsidP="005277DF"/>
          <w:p w:rsidR="005277DF" w:rsidRDefault="005277DF" w:rsidP="005277DF">
            <w:r>
              <w:t>The External Actions are saved under the Folder “04 External Actions” in the Test Plan.</w:t>
            </w:r>
          </w:p>
          <w:p w:rsidR="005277DF" w:rsidRDefault="005277DF" w:rsidP="005277DF"/>
          <w:p w:rsidR="005277DF" w:rsidRDefault="00D151F1" w:rsidP="005277DF">
            <w:r>
              <w:t xml:space="preserve">                     </w:t>
            </w:r>
            <w:r w:rsidR="00903D4C">
              <w:rPr>
                <w:noProof/>
                <w:lang w:val="en-US"/>
              </w:rPr>
              <w:drawing>
                <wp:inline distT="0" distB="0" distL="0" distR="0">
                  <wp:extent cx="3362325" cy="2733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2325" cy="2733675"/>
                          </a:xfrm>
                          <a:prstGeom prst="rect">
                            <a:avLst/>
                          </a:prstGeom>
                          <a:noFill/>
                          <a:ln>
                            <a:noFill/>
                          </a:ln>
                        </pic:spPr>
                      </pic:pic>
                    </a:graphicData>
                  </a:graphic>
                </wp:inline>
              </w:drawing>
            </w:r>
          </w:p>
          <w:p w:rsidR="00BC1CAA" w:rsidRDefault="00BC1CAA" w:rsidP="005277DF"/>
          <w:p w:rsidR="005277DF" w:rsidRDefault="005277DF" w:rsidP="00A933F1">
            <w:pPr>
              <w:numPr>
                <w:ilvl w:val="1"/>
                <w:numId w:val="45"/>
              </w:numPr>
              <w:rPr>
                <w:b/>
              </w:rPr>
            </w:pPr>
            <w:r>
              <w:lastRenderedPageBreak/>
              <w:t xml:space="preserve"> </w:t>
            </w:r>
            <w:r>
              <w:rPr>
                <w:b/>
              </w:rPr>
              <w:t>Object Repository</w:t>
            </w:r>
          </w:p>
          <w:p w:rsidR="00BC1CAA" w:rsidRDefault="00BC1CAA" w:rsidP="00BC1CAA">
            <w:pPr>
              <w:ind w:left="786"/>
              <w:rPr>
                <w:b/>
              </w:rPr>
            </w:pPr>
          </w:p>
          <w:p w:rsidR="005277DF" w:rsidRDefault="00BC1CAA" w:rsidP="005277DF">
            <w:r>
              <w:t xml:space="preserve">                           </w:t>
            </w:r>
            <w:r w:rsidR="005277DF">
              <w:t>Object Repository is the collection of Test Objects which are identified by QTP. It acts as interface between the Test Script and the AUT in order to identify the objects during the execution.</w:t>
            </w:r>
          </w:p>
          <w:p w:rsidR="005277DF" w:rsidRDefault="005277DF" w:rsidP="005277DF"/>
          <w:p w:rsidR="005277DF" w:rsidRDefault="005277DF" w:rsidP="005277DF">
            <w:r>
              <w:t>The Object Repositories are saved under the Folder “02 Object Repositories” in the Test Resources.</w:t>
            </w:r>
          </w:p>
          <w:p w:rsidR="005277DF" w:rsidRDefault="005277DF" w:rsidP="005277DF"/>
          <w:p w:rsidR="005277DF" w:rsidRDefault="00D151F1" w:rsidP="005277DF">
            <w:r>
              <w:t xml:space="preserve">                       </w:t>
            </w:r>
            <w:r w:rsidR="00903D4C">
              <w:rPr>
                <w:noProof/>
                <w:lang w:val="en-US"/>
              </w:rPr>
              <w:drawing>
                <wp:inline distT="0" distB="0" distL="0" distR="0">
                  <wp:extent cx="3257550"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2819400"/>
                          </a:xfrm>
                          <a:prstGeom prst="rect">
                            <a:avLst/>
                          </a:prstGeom>
                          <a:noFill/>
                          <a:ln>
                            <a:noFill/>
                          </a:ln>
                        </pic:spPr>
                      </pic:pic>
                    </a:graphicData>
                  </a:graphic>
                </wp:inline>
              </w:drawing>
            </w:r>
          </w:p>
          <w:p w:rsidR="005277DF" w:rsidRDefault="005277DF" w:rsidP="005277DF">
            <w:r>
              <w:t xml:space="preserve"> </w:t>
            </w:r>
          </w:p>
          <w:p w:rsidR="005277DF" w:rsidRDefault="005277DF" w:rsidP="005277DF"/>
          <w:p w:rsidR="005277DF" w:rsidRDefault="005277DF" w:rsidP="00A933F1">
            <w:pPr>
              <w:numPr>
                <w:ilvl w:val="1"/>
                <w:numId w:val="45"/>
              </w:numPr>
              <w:rPr>
                <w:b/>
              </w:rPr>
            </w:pPr>
            <w:r>
              <w:rPr>
                <w:b/>
              </w:rPr>
              <w:t xml:space="preserve"> Test Data</w:t>
            </w:r>
          </w:p>
          <w:p w:rsidR="00BC1CAA" w:rsidRDefault="00BC1CAA" w:rsidP="00BC1CAA">
            <w:pPr>
              <w:ind w:left="786"/>
              <w:rPr>
                <w:b/>
              </w:rPr>
            </w:pPr>
          </w:p>
          <w:p w:rsidR="005277DF" w:rsidRDefault="00BC1CAA" w:rsidP="005277DF">
            <w:r>
              <w:t xml:space="preserve">                      </w:t>
            </w:r>
            <w:r w:rsidR="005277DF">
              <w:t>Test Data is stored in the spread sheets. The test scripts, external actions access the test data files during the execution of the test scripts.</w:t>
            </w:r>
          </w:p>
          <w:p w:rsidR="005277DF" w:rsidRDefault="005277DF" w:rsidP="005277DF"/>
          <w:p w:rsidR="005277DF" w:rsidRDefault="005277DF" w:rsidP="005277DF">
            <w:r>
              <w:t>The Test Data spread sheets are saved as attachments to the “03 Test Data” folder in Test Plan.</w:t>
            </w:r>
          </w:p>
          <w:p w:rsidR="005277DF" w:rsidRDefault="005277DF" w:rsidP="005277DF"/>
          <w:p w:rsidR="005277DF" w:rsidRDefault="00D151F1" w:rsidP="005277DF">
            <w:r>
              <w:t xml:space="preserve">                       </w:t>
            </w:r>
            <w:r w:rsidR="00903D4C">
              <w:rPr>
                <w:noProof/>
                <w:lang w:val="en-US"/>
              </w:rPr>
              <w:drawing>
                <wp:inline distT="0" distB="0" distL="0" distR="0">
                  <wp:extent cx="3390900" cy="2790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27908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Function Library</w:t>
            </w:r>
          </w:p>
          <w:p w:rsidR="005277DF" w:rsidRDefault="00E27979" w:rsidP="005277DF">
            <w:r>
              <w:t xml:space="preserve">                      </w:t>
            </w:r>
            <w:r w:rsidR="005277DF">
              <w:t xml:space="preserve">Function library is Quick Test Document containing </w:t>
            </w:r>
            <w:proofErr w:type="spellStart"/>
            <w:r w:rsidR="005277DF">
              <w:t>VBscript</w:t>
            </w:r>
            <w:proofErr w:type="spellEnd"/>
            <w:r w:rsidR="005277DF">
              <w:t xml:space="preserve"> functions and subroutines.</w:t>
            </w:r>
            <w:r>
              <w:t xml:space="preserve"> </w:t>
            </w:r>
            <w:r w:rsidR="005277DF">
              <w:t>The Function Libraries are saved in the “01 Functions” folder in Test Resources.</w:t>
            </w:r>
          </w:p>
          <w:p w:rsidR="005277DF" w:rsidRDefault="005277DF" w:rsidP="005277DF"/>
          <w:p w:rsidR="005277DF" w:rsidRDefault="00D151F1" w:rsidP="005277DF">
            <w:r>
              <w:lastRenderedPageBreak/>
              <w:t xml:space="preserve">                      </w:t>
            </w:r>
            <w:r w:rsidR="00903D4C">
              <w:rPr>
                <w:noProof/>
                <w:lang w:val="en-US"/>
              </w:rPr>
              <w:drawing>
                <wp:inline distT="0" distB="0" distL="0" distR="0">
                  <wp:extent cx="3419475" cy="2809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9475" cy="2809875"/>
                          </a:xfrm>
                          <a:prstGeom prst="rect">
                            <a:avLst/>
                          </a:prstGeom>
                          <a:noFill/>
                          <a:ln>
                            <a:noFill/>
                          </a:ln>
                        </pic:spPr>
                      </pic:pic>
                    </a:graphicData>
                  </a:graphic>
                </wp:inline>
              </w:drawing>
            </w:r>
          </w:p>
          <w:p w:rsidR="005277DF" w:rsidRDefault="005277DF" w:rsidP="005277DF"/>
          <w:p w:rsidR="005277DF" w:rsidRDefault="005277DF" w:rsidP="005277DF"/>
          <w:p w:rsidR="00BC1CAA" w:rsidRDefault="005277DF" w:rsidP="00A933F1">
            <w:pPr>
              <w:pStyle w:val="Heading1"/>
              <w:numPr>
                <w:ilvl w:val="0"/>
                <w:numId w:val="44"/>
              </w:numPr>
              <w:rPr>
                <w:rFonts w:ascii="Arial" w:hAnsi="Arial" w:cs="Arial"/>
                <w:sz w:val="24"/>
                <w:szCs w:val="24"/>
              </w:rPr>
            </w:pPr>
            <w:bookmarkStart w:id="9" w:name="_Toc310500665"/>
            <w:r w:rsidRPr="00BC1CAA">
              <w:rPr>
                <w:rFonts w:ascii="Arial" w:hAnsi="Arial" w:cs="Arial"/>
                <w:sz w:val="24"/>
                <w:szCs w:val="24"/>
              </w:rPr>
              <w:t>HPQC Folder Structure</w:t>
            </w:r>
            <w:bookmarkEnd w:id="9"/>
          </w:p>
          <w:p w:rsidR="00BC1CAA" w:rsidRPr="00BC1CAA" w:rsidRDefault="00BC1CAA" w:rsidP="00BC1CAA"/>
          <w:p w:rsidR="005277DF" w:rsidRDefault="00BC1CAA" w:rsidP="005277DF">
            <w:pPr>
              <w:ind w:left="360"/>
            </w:pPr>
            <w:r>
              <w:t xml:space="preserve">                         </w:t>
            </w:r>
            <w:r w:rsidR="005277DF">
              <w:t>The Test Plan and the Test Resources in HPQC are structured based on the different Automation components used for the development of the automation packages.</w:t>
            </w:r>
          </w:p>
          <w:p w:rsidR="005277DF" w:rsidRDefault="005277DF" w:rsidP="005277DF">
            <w:pPr>
              <w:ind w:left="360"/>
            </w:pPr>
            <w:r>
              <w:t>The Test Plan and the Test Resources contains all the automation components. A detailed classification of the Test Plan and the Test Resources structure are as explained below:</w:t>
            </w:r>
          </w:p>
          <w:p w:rsidR="005277DF" w:rsidRDefault="005277DF" w:rsidP="005277DF">
            <w:pPr>
              <w:ind w:left="360"/>
            </w:pPr>
          </w:p>
          <w:p w:rsidR="005277DF" w:rsidRDefault="0018018E" w:rsidP="0018018E">
            <w:pPr>
              <w:rPr>
                <w:b/>
              </w:rPr>
            </w:pPr>
            <w:r>
              <w:t xml:space="preserve">            </w:t>
            </w:r>
            <w:r w:rsidR="00982CD2" w:rsidRPr="0018018E">
              <w:rPr>
                <w:b/>
              </w:rPr>
              <w:t>2.1)</w:t>
            </w:r>
            <w:r>
              <w:t xml:space="preserve"> </w:t>
            </w:r>
            <w:r w:rsidR="005277DF">
              <w:rPr>
                <w:b/>
              </w:rPr>
              <w:t>Test Plan:</w:t>
            </w:r>
          </w:p>
          <w:p w:rsidR="0018018E" w:rsidRDefault="0018018E" w:rsidP="0018018E">
            <w:pPr>
              <w:rPr>
                <w:b/>
              </w:rPr>
            </w:pPr>
          </w:p>
          <w:p w:rsidR="005277DF" w:rsidRDefault="0018018E" w:rsidP="005277DF">
            <w:pPr>
              <w:ind w:left="360" w:firstLine="360"/>
            </w:pPr>
            <w:r>
              <w:t xml:space="preserve">       </w:t>
            </w:r>
            <w:r w:rsidR="005277DF">
              <w:t>The Test Plan module contains the Test Data, Save Value sheets, External Actions and the Test Scripts. Each of these components is saved onto their respective folders as shown in the figure.</w:t>
            </w:r>
          </w:p>
          <w:p w:rsidR="005277DF" w:rsidRDefault="005277DF" w:rsidP="005277DF">
            <w:pPr>
              <w:ind w:left="360"/>
            </w:pPr>
          </w:p>
          <w:p w:rsidR="005277DF" w:rsidRDefault="00D151F1" w:rsidP="00D151F1">
            <w:bookmarkStart w:id="10" w:name="OLE_LINK2"/>
            <w:bookmarkStart w:id="11" w:name="OLE_LINK1"/>
            <w:r>
              <w:t xml:space="preserve">                   </w:t>
            </w:r>
            <w:r w:rsidR="00903D4C">
              <w:rPr>
                <w:noProof/>
                <w:lang w:val="en-US"/>
              </w:rPr>
              <w:drawing>
                <wp:inline distT="0" distB="0" distL="0" distR="0">
                  <wp:extent cx="3600450" cy="2390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450" cy="2390775"/>
                          </a:xfrm>
                          <a:prstGeom prst="rect">
                            <a:avLst/>
                          </a:prstGeom>
                          <a:noFill/>
                          <a:ln>
                            <a:noFill/>
                          </a:ln>
                        </pic:spPr>
                      </pic:pic>
                    </a:graphicData>
                  </a:graphic>
                </wp:inline>
              </w:drawing>
            </w:r>
            <w:bookmarkEnd w:id="10"/>
            <w:bookmarkEnd w:id="11"/>
          </w:p>
          <w:p w:rsidR="00D151F1" w:rsidRDefault="00D151F1" w:rsidP="00D151F1"/>
          <w:p w:rsidR="005277DF" w:rsidRDefault="005277DF" w:rsidP="005277DF">
            <w:pPr>
              <w:ind w:left="360"/>
            </w:pPr>
            <w:r>
              <w:t>Under the Subject Folder, “03 Test Data”, “04 External Actions” and “05 Projects” are created. “Save Values” folder is created under the “03 Test Data” folder.</w:t>
            </w:r>
          </w:p>
          <w:p w:rsidR="005277DF" w:rsidRDefault="005277DF" w:rsidP="005277DF">
            <w:pPr>
              <w:ind w:left="360"/>
            </w:pPr>
          </w:p>
          <w:p w:rsidR="005277DF" w:rsidRDefault="005277DF" w:rsidP="005277DF">
            <w:pPr>
              <w:ind w:left="360"/>
            </w:pPr>
            <w:r>
              <w:t>In the “03 Test Data” folder all the test data spread sheet would be saved as an attachment and the all the Save Values sheets would be saved as an attachment to the “Save Values” folder.</w:t>
            </w:r>
          </w:p>
          <w:p w:rsidR="005277DF" w:rsidRDefault="005277DF" w:rsidP="005277DF">
            <w:pPr>
              <w:ind w:left="360"/>
            </w:pPr>
          </w:p>
          <w:p w:rsidR="005277DF" w:rsidRDefault="005277DF" w:rsidP="005277DF">
            <w:pPr>
              <w:ind w:left="360"/>
            </w:pPr>
            <w:r>
              <w:t>The Reusable External Actions are saved under the “04 External Actions” folder onto their respective Application Folder.</w:t>
            </w:r>
          </w:p>
          <w:p w:rsidR="005277DF" w:rsidRDefault="005277DF" w:rsidP="005277DF">
            <w:pPr>
              <w:ind w:left="360"/>
            </w:pPr>
          </w:p>
          <w:p w:rsidR="005277DF" w:rsidRDefault="005277DF" w:rsidP="005277DF">
            <w:pPr>
              <w:ind w:left="360"/>
            </w:pPr>
            <w:r>
              <w:lastRenderedPageBreak/>
              <w:t>The Test Scripts are saved under the “05 Projects” folder onto their respective Application Folder.</w:t>
            </w:r>
          </w:p>
          <w:p w:rsidR="005277DF" w:rsidRDefault="005277DF" w:rsidP="005277DF">
            <w:pPr>
              <w:ind w:left="360"/>
            </w:pPr>
          </w:p>
          <w:p w:rsidR="005277DF" w:rsidRDefault="0018018E" w:rsidP="005277DF">
            <w:pPr>
              <w:ind w:left="360"/>
              <w:rPr>
                <w:b/>
              </w:rPr>
            </w:pPr>
            <w:r>
              <w:rPr>
                <w:b/>
              </w:rPr>
              <w:t xml:space="preserve">       2.2) </w:t>
            </w:r>
            <w:r w:rsidR="005277DF">
              <w:rPr>
                <w:b/>
              </w:rPr>
              <w:t>Test Resources:</w:t>
            </w:r>
          </w:p>
          <w:p w:rsidR="0018018E" w:rsidRDefault="0018018E" w:rsidP="005277DF">
            <w:pPr>
              <w:ind w:left="360"/>
              <w:rPr>
                <w:b/>
              </w:rPr>
            </w:pPr>
          </w:p>
          <w:p w:rsidR="005277DF" w:rsidRDefault="0018018E" w:rsidP="005277DF">
            <w:pPr>
              <w:ind w:left="360" w:firstLine="360"/>
            </w:pPr>
            <w:r>
              <w:t xml:space="preserve">             </w:t>
            </w:r>
            <w:r w:rsidR="005277DF">
              <w:t>The Test Resources module contains the Function Library and the Object Repositories. Each of these components is saved onto their respective folders as shown in the figure.</w:t>
            </w:r>
          </w:p>
          <w:p w:rsidR="005277DF" w:rsidRDefault="005277DF" w:rsidP="005277DF">
            <w:pPr>
              <w:ind w:left="360"/>
            </w:pPr>
          </w:p>
          <w:p w:rsidR="005277DF" w:rsidRDefault="00D151F1" w:rsidP="005277DF">
            <w:pPr>
              <w:ind w:left="360"/>
            </w:pPr>
            <w:r>
              <w:t xml:space="preserve">                 </w:t>
            </w:r>
            <w:r w:rsidR="00903D4C">
              <w:rPr>
                <w:noProof/>
                <w:lang w:val="en-US"/>
              </w:rPr>
              <w:drawing>
                <wp:inline distT="0" distB="0" distL="0" distR="0">
                  <wp:extent cx="3238500" cy="2752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7527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Under the “Resources” folder a “Subject” folder is created which contains two folders namely “01 Functions” and “02 Object Repositories”.</w:t>
            </w:r>
          </w:p>
          <w:p w:rsidR="005277DF" w:rsidRDefault="005277DF" w:rsidP="005277DF">
            <w:pPr>
              <w:ind w:left="360"/>
            </w:pPr>
          </w:p>
          <w:p w:rsidR="005277DF" w:rsidRDefault="005277DF" w:rsidP="005277DF">
            <w:pPr>
              <w:ind w:left="360"/>
            </w:pPr>
            <w:r>
              <w:t>The function library file is saved under the “01 Functions” and the Object Repositories are saved under the “02 Object Repositories” folder.</w:t>
            </w:r>
          </w:p>
          <w:p w:rsidR="005277DF" w:rsidRDefault="005277DF" w:rsidP="005277DF">
            <w:pPr>
              <w:ind w:left="360"/>
            </w:pPr>
          </w:p>
          <w:p w:rsidR="005277DF" w:rsidRDefault="005277DF" w:rsidP="005277DF">
            <w:pPr>
              <w:ind w:left="360"/>
            </w:pPr>
          </w:p>
          <w:p w:rsidR="005277DF" w:rsidRPr="00341A22" w:rsidRDefault="005277DF" w:rsidP="00A933F1">
            <w:pPr>
              <w:pStyle w:val="Heading1"/>
              <w:numPr>
                <w:ilvl w:val="0"/>
                <w:numId w:val="44"/>
              </w:numPr>
              <w:rPr>
                <w:rFonts w:ascii="Arial" w:hAnsi="Arial" w:cs="Arial"/>
                <w:sz w:val="24"/>
                <w:szCs w:val="24"/>
              </w:rPr>
            </w:pPr>
            <w:bookmarkStart w:id="12" w:name="_Toc310500666"/>
            <w:r w:rsidRPr="00341A22">
              <w:rPr>
                <w:rFonts w:ascii="Arial" w:hAnsi="Arial" w:cs="Arial"/>
                <w:sz w:val="24"/>
                <w:szCs w:val="24"/>
              </w:rPr>
              <w:t>Coding Standards and Naming Conventions</w:t>
            </w:r>
            <w:bookmarkEnd w:id="12"/>
          </w:p>
          <w:p w:rsidR="005277DF" w:rsidRDefault="005277DF" w:rsidP="005277DF">
            <w:pPr>
              <w:rPr>
                <w:rFonts w:ascii="Times New Roman" w:hAnsi="Times New Roman"/>
                <w:sz w:val="24"/>
                <w:szCs w:val="24"/>
              </w:rPr>
            </w:pPr>
          </w:p>
          <w:p w:rsidR="005277DF" w:rsidRPr="00341A22" w:rsidRDefault="005277DF" w:rsidP="00A933F1">
            <w:pPr>
              <w:numPr>
                <w:ilvl w:val="1"/>
                <w:numId w:val="46"/>
              </w:numPr>
              <w:rPr>
                <w:b/>
                <w:szCs w:val="20"/>
              </w:rPr>
            </w:pPr>
            <w:r w:rsidRPr="00341A22">
              <w:rPr>
                <w:b/>
                <w:szCs w:val="20"/>
              </w:rPr>
              <w:t>Object Repositories</w:t>
            </w:r>
          </w:p>
          <w:p w:rsidR="005277DF" w:rsidRDefault="005277DF" w:rsidP="005277DF">
            <w:pPr>
              <w:ind w:left="720"/>
              <w:rPr>
                <w:sz w:val="24"/>
              </w:rPr>
            </w:pPr>
          </w:p>
          <w:p w:rsidR="005277DF" w:rsidRDefault="005277DF" w:rsidP="005277DF">
            <w:pPr>
              <w:ind w:left="720"/>
            </w:pPr>
            <w:r>
              <w:rPr>
                <w:b/>
                <w:u w:val="single"/>
              </w:rPr>
              <w:t>Note.</w:t>
            </w:r>
            <w:r>
              <w:t xml:space="preserve"> Most of the Object Repositories are created already. Before start to create the new Object Repositories you need to be sure that this Object Repository does not exist.</w:t>
            </w:r>
          </w:p>
          <w:p w:rsidR="005277DF" w:rsidRDefault="005277DF" w:rsidP="005277DF">
            <w:pPr>
              <w:ind w:left="720"/>
            </w:pPr>
          </w:p>
          <w:p w:rsidR="005277DF" w:rsidRDefault="005277DF" w:rsidP="00A933F1">
            <w:pPr>
              <w:numPr>
                <w:ilvl w:val="2"/>
                <w:numId w:val="47"/>
              </w:numPr>
              <w:rPr>
                <w:b/>
              </w:rPr>
            </w:pPr>
            <w:r>
              <w:rPr>
                <w:b/>
              </w:rPr>
              <w:t>Object Repository Name</w:t>
            </w:r>
          </w:p>
          <w:p w:rsidR="005277DF" w:rsidRDefault="005277DF" w:rsidP="005277DF">
            <w:pPr>
              <w:ind w:left="1440"/>
            </w:pPr>
            <w:r>
              <w:t>The Name of the Object Repository must reproduce name of the group of screens which it belongs to. It should contain the Application Name with the Application Mnemonic for which it has been created.</w:t>
            </w:r>
          </w:p>
          <w:p w:rsidR="005277DF" w:rsidRDefault="005277DF" w:rsidP="005277DF">
            <w:pPr>
              <w:ind w:left="1440"/>
            </w:pPr>
          </w:p>
          <w:p w:rsidR="005277DF" w:rsidRDefault="005277DF" w:rsidP="005277DF">
            <w:pPr>
              <w:ind w:left="1440"/>
            </w:pPr>
            <w:r>
              <w:t xml:space="preserve">The naming format would be </w:t>
            </w:r>
            <w:r>
              <w:rPr>
                <w:b/>
              </w:rPr>
              <w:t>“&lt;App Mnemonic&gt;_&lt;App Name&gt;”</w:t>
            </w:r>
            <w:r>
              <w:t xml:space="preserve"> e.g. The Object Repository for the TLS application would be “UO_TLS” </w:t>
            </w:r>
          </w:p>
          <w:p w:rsidR="005277DF" w:rsidRDefault="005277DF" w:rsidP="005277DF">
            <w:pPr>
              <w:ind w:left="1440"/>
            </w:pPr>
          </w:p>
          <w:p w:rsidR="005277DF" w:rsidRDefault="005277DF" w:rsidP="00A933F1">
            <w:pPr>
              <w:numPr>
                <w:ilvl w:val="2"/>
                <w:numId w:val="47"/>
              </w:numPr>
              <w:rPr>
                <w:b/>
              </w:rPr>
            </w:pPr>
            <w:r>
              <w:rPr>
                <w:b/>
              </w:rPr>
              <w:t>Object Naming conventions</w:t>
            </w:r>
          </w:p>
          <w:p w:rsidR="005277DF" w:rsidRDefault="005277DF" w:rsidP="005277DF">
            <w:pPr>
              <w:ind w:left="1440"/>
            </w:pPr>
          </w:p>
          <w:p w:rsidR="005277DF" w:rsidRDefault="005277DF" w:rsidP="005277DF">
            <w:pPr>
              <w:ind w:left="1440"/>
            </w:pPr>
            <w:r>
              <w:rPr>
                <w:b/>
              </w:rPr>
              <w:t>Browser Object:</w:t>
            </w:r>
            <w:r>
              <w:t xml:space="preserve"> The Browser Object should be the name of the application along with the Application Mnemonic.</w:t>
            </w:r>
          </w:p>
          <w:p w:rsidR="005277DF" w:rsidRDefault="005277DF" w:rsidP="005277DF">
            <w:pPr>
              <w:ind w:left="1440"/>
            </w:pPr>
            <w:r>
              <w:t xml:space="preserve">The naming format would be </w:t>
            </w:r>
            <w:r>
              <w:rPr>
                <w:b/>
              </w:rPr>
              <w:t>“&lt;App Mnemonic&gt;_&lt;App Name&gt;”</w:t>
            </w:r>
            <w:r>
              <w:t xml:space="preserve"> or </w:t>
            </w:r>
            <w:r>
              <w:rPr>
                <w:b/>
              </w:rPr>
              <w:t>“&lt;App Name&gt;” (only if applicable)</w:t>
            </w:r>
            <w:r>
              <w:t xml:space="preserve"> e.g. The Browser Object name for the IP application should be UE_IP</w:t>
            </w:r>
          </w:p>
          <w:p w:rsidR="005277DF" w:rsidRDefault="005277DF" w:rsidP="005277DF">
            <w:pPr>
              <w:ind w:left="1440"/>
            </w:pPr>
          </w:p>
          <w:p w:rsidR="005277DF" w:rsidRDefault="005277DF" w:rsidP="005277DF">
            <w:pPr>
              <w:ind w:left="1440"/>
            </w:pPr>
            <w:r>
              <w:rPr>
                <w:b/>
              </w:rPr>
              <w:t>Page Object:</w:t>
            </w:r>
            <w:r>
              <w:t xml:space="preserve"> The Page Object should be the name of the page displayed in the application screen. It should contain the Page Title.</w:t>
            </w:r>
          </w:p>
          <w:p w:rsidR="005277DF" w:rsidRDefault="005277DF" w:rsidP="005277DF">
            <w:pPr>
              <w:ind w:left="1440"/>
            </w:pPr>
            <w:r>
              <w:t xml:space="preserve">The naming format would be </w:t>
            </w:r>
            <w:r>
              <w:rPr>
                <w:b/>
              </w:rPr>
              <w:t>“&lt;Page Title&gt;” (exclude the server details, if applicable)</w:t>
            </w:r>
            <w:r>
              <w:t xml:space="preserve"> e.g.  “CS4 - Customer Products”</w:t>
            </w:r>
          </w:p>
          <w:p w:rsidR="005277DF" w:rsidRDefault="005277DF" w:rsidP="005277DF">
            <w:pPr>
              <w:ind w:left="1440"/>
            </w:pPr>
          </w:p>
          <w:p w:rsidR="005277DF" w:rsidRDefault="005277DF" w:rsidP="005277DF">
            <w:pPr>
              <w:ind w:left="1440"/>
            </w:pPr>
            <w:r>
              <w:t>The title property is mandatory for a page. Use regular expression for the title property in order to use the page object for both English and French screens. Also use regular expression if there are any server details included in the title property value.</w:t>
            </w:r>
          </w:p>
          <w:p w:rsidR="005277DF" w:rsidRDefault="005277DF" w:rsidP="005277DF">
            <w:pPr>
              <w:ind w:left="1440"/>
            </w:pPr>
          </w:p>
          <w:p w:rsidR="005277DF" w:rsidRDefault="00903D4C" w:rsidP="005277DF">
            <w:pPr>
              <w:ind w:left="1440"/>
            </w:pPr>
            <w:r>
              <w:rPr>
                <w:noProof/>
                <w:lang w:val="en-US"/>
              </w:rPr>
              <w:drawing>
                <wp:inline distT="0" distB="0" distL="0" distR="0">
                  <wp:extent cx="3381375" cy="184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1375" cy="1847850"/>
                          </a:xfrm>
                          <a:prstGeom prst="rect">
                            <a:avLst/>
                          </a:prstGeom>
                          <a:noFill/>
                          <a:ln>
                            <a:noFill/>
                          </a:ln>
                        </pic:spPr>
                      </pic:pic>
                    </a:graphicData>
                  </a:graphic>
                </wp:inline>
              </w:drawing>
            </w:r>
          </w:p>
          <w:p w:rsidR="005277DF" w:rsidRDefault="005277DF" w:rsidP="005277DF">
            <w:r>
              <w:tab/>
            </w:r>
            <w:r>
              <w:tab/>
            </w:r>
          </w:p>
          <w:p w:rsidR="005277DF" w:rsidRDefault="005277DF" w:rsidP="005277DF">
            <w:pPr>
              <w:ind w:left="1440"/>
            </w:pPr>
            <w:r>
              <w:rPr>
                <w:b/>
              </w:rPr>
              <w:t>Other Test Objects:</w:t>
            </w:r>
            <w:r>
              <w:t xml:space="preserve"> For the rest of the object, the object name should be a logical name which has is relevant to the page or the application.</w:t>
            </w:r>
          </w:p>
          <w:p w:rsidR="005277DF" w:rsidRDefault="005277DF" w:rsidP="005277DF">
            <w:pPr>
              <w:ind w:left="1440"/>
            </w:pPr>
            <w:r>
              <w:t>The Object properties should contain Regular Expression in order to use the same object for both English and French screens and the name of the object should be an English equivalent name. There should not be a separate test object created for the French screen.</w:t>
            </w:r>
          </w:p>
          <w:p w:rsidR="005277DF" w:rsidRDefault="005277DF" w:rsidP="005277DF">
            <w:pPr>
              <w:ind w:left="1440"/>
            </w:pPr>
          </w:p>
          <w:p w:rsidR="005277DF" w:rsidRDefault="00903D4C" w:rsidP="005277DF">
            <w:pPr>
              <w:ind w:left="1440"/>
            </w:pPr>
            <w:r>
              <w:rPr>
                <w:noProof/>
                <w:lang w:val="en-US"/>
              </w:rPr>
              <w:drawing>
                <wp:inline distT="0" distB="0" distL="0" distR="0">
                  <wp:extent cx="3286125" cy="1952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6125" cy="1952625"/>
                          </a:xfrm>
                          <a:prstGeom prst="rect">
                            <a:avLst/>
                          </a:prstGeom>
                          <a:noFill/>
                          <a:ln>
                            <a:noFill/>
                          </a:ln>
                        </pic:spPr>
                      </pic:pic>
                    </a:graphicData>
                  </a:graphic>
                </wp:inline>
              </w:drawing>
            </w:r>
          </w:p>
          <w:p w:rsidR="005277DF" w:rsidRDefault="005277DF" w:rsidP="005277DF">
            <w:pPr>
              <w:ind w:left="1440"/>
            </w:pPr>
          </w:p>
          <w:p w:rsidR="005277DF" w:rsidRDefault="00903D4C" w:rsidP="005277DF">
            <w:pPr>
              <w:ind w:left="1440"/>
            </w:pPr>
            <w:r>
              <w:rPr>
                <w:noProof/>
                <w:lang w:val="en-US"/>
              </w:rPr>
              <w:drawing>
                <wp:inline distT="0" distB="0" distL="0" distR="0">
                  <wp:extent cx="2943225"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For the Table objects it is mandatory to use </w:t>
            </w:r>
            <w:r>
              <w:rPr>
                <w:b/>
              </w:rPr>
              <w:t>“column names”</w:t>
            </w:r>
            <w:r>
              <w:t xml:space="preserve"> as a mandatory property. Use </w:t>
            </w:r>
            <w:r>
              <w:rPr>
                <w:b/>
              </w:rPr>
              <w:t xml:space="preserve">“Index” </w:t>
            </w:r>
            <w:r>
              <w:t>property, only if applicable.</w:t>
            </w:r>
          </w:p>
          <w:p w:rsidR="005277DF" w:rsidRDefault="005277DF" w:rsidP="005277DF">
            <w:pPr>
              <w:ind w:left="1440"/>
            </w:pPr>
          </w:p>
          <w:p w:rsidR="005277DF" w:rsidRDefault="00903D4C" w:rsidP="005277DF">
            <w:pPr>
              <w:ind w:left="1440"/>
            </w:pPr>
            <w:r>
              <w:rPr>
                <w:noProof/>
                <w:lang w:val="en-US"/>
              </w:rPr>
              <w:lastRenderedPageBreak/>
              <w:drawing>
                <wp:inline distT="0" distB="0" distL="0" distR="0">
                  <wp:extent cx="3505200" cy="260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5200" cy="2600325"/>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Pr>
              <w:ind w:left="1440"/>
            </w:pPr>
            <w:r>
              <w:rPr>
                <w:b/>
              </w:rPr>
              <w:t>Enable Smart Identification:</w:t>
            </w:r>
            <w:r>
              <w:t xml:space="preserve"> This should always be </w:t>
            </w:r>
            <w:r>
              <w:rPr>
                <w:b/>
              </w:rPr>
              <w:t>False</w:t>
            </w:r>
            <w:r>
              <w:t xml:space="preserve"> for any Test Object. Make sure that the Smart Identification is disabled before adding any new objects. Follow the below steps to disable the Smart Identification.</w:t>
            </w:r>
          </w:p>
          <w:p w:rsidR="00734944" w:rsidRDefault="00734944" w:rsidP="00734944"/>
          <w:p w:rsidR="005277DF" w:rsidRDefault="005277DF" w:rsidP="005277DF">
            <w:pPr>
              <w:ind w:left="1440"/>
            </w:pPr>
            <w:r>
              <w:t xml:space="preserve">In the </w:t>
            </w:r>
            <w:proofErr w:type="spellStart"/>
            <w:r>
              <w:t>QuickTest</w:t>
            </w:r>
            <w:proofErr w:type="spellEnd"/>
            <w:r>
              <w:t xml:space="preserve"> Professional, under the Tools menu, select “Object Identification…”</w:t>
            </w:r>
          </w:p>
          <w:p w:rsidR="005277DF" w:rsidRDefault="00903D4C" w:rsidP="005277DF">
            <w:pPr>
              <w:ind w:left="1440"/>
            </w:pPr>
            <w:r>
              <w:rPr>
                <w:noProof/>
                <w:lang w:val="en-US"/>
              </w:rPr>
              <w:drawing>
                <wp:inline distT="0" distB="0" distL="0" distR="0">
                  <wp:extent cx="3105150" cy="2647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5150" cy="26479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The </w:t>
            </w:r>
            <w:r>
              <w:rPr>
                <w:b/>
              </w:rPr>
              <w:t>“Enable Smart Identification”</w:t>
            </w:r>
            <w:r>
              <w:t xml:space="preserve"> should be Unchecked for the required Test Objects.</w:t>
            </w:r>
          </w:p>
          <w:p w:rsidR="005277DF" w:rsidRDefault="005277DF" w:rsidP="005277DF">
            <w:pPr>
              <w:ind w:left="1440"/>
            </w:pPr>
          </w:p>
          <w:p w:rsidR="005277DF" w:rsidRDefault="00903D4C" w:rsidP="005277DF">
            <w:pPr>
              <w:ind w:left="1440"/>
            </w:pPr>
            <w:r>
              <w:rPr>
                <w:noProof/>
                <w:lang w:val="en-US"/>
              </w:rPr>
              <w:lastRenderedPageBreak/>
              <w:drawing>
                <wp:inline distT="0" distB="0" distL="0" distR="0">
                  <wp:extent cx="3286125"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6125" cy="304800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 w:rsidR="00341A22" w:rsidRPr="00386E94" w:rsidRDefault="005277DF" w:rsidP="00386E94">
            <w:pPr>
              <w:numPr>
                <w:ilvl w:val="1"/>
                <w:numId w:val="46"/>
              </w:numPr>
              <w:rPr>
                <w:b/>
                <w:szCs w:val="20"/>
              </w:rPr>
            </w:pPr>
            <w:r w:rsidRPr="00341A22">
              <w:rPr>
                <w:b/>
                <w:szCs w:val="20"/>
              </w:rPr>
              <w:t>External Actions</w:t>
            </w:r>
          </w:p>
          <w:p w:rsidR="005277DF" w:rsidRDefault="00386E94" w:rsidP="00341A22">
            <w:pPr>
              <w:ind w:left="360"/>
            </w:pPr>
            <w:r>
              <w:t xml:space="preserve">                      </w:t>
            </w:r>
            <w:r w:rsidR="005277DF">
              <w:t>External Actions are the Reusable Actions; these actions are saved under “04 External Actions” folder.</w:t>
            </w:r>
          </w:p>
          <w:p w:rsidR="005277DF" w:rsidRDefault="005277DF" w:rsidP="005277DF">
            <w:pPr>
              <w:ind w:left="360"/>
            </w:pPr>
          </w:p>
          <w:p w:rsidR="005277DF" w:rsidRDefault="005277DF" w:rsidP="005277DF">
            <w:pPr>
              <w:ind w:left="360"/>
            </w:pPr>
          </w:p>
          <w:p w:rsidR="005277DF" w:rsidRDefault="005277DF" w:rsidP="005277DF">
            <w:pPr>
              <w:ind w:left="360"/>
            </w:pPr>
          </w:p>
          <w:p w:rsidR="005277DF" w:rsidRDefault="00903D4C" w:rsidP="005277DF">
            <w:pPr>
              <w:ind w:left="360"/>
            </w:pPr>
            <w:r>
              <w:rPr>
                <w:noProof/>
                <w:lang w:val="en-US"/>
              </w:rPr>
              <w:drawing>
                <wp:inline distT="0" distB="0" distL="0" distR="0">
                  <wp:extent cx="3790950"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There are two types of External Actions with respect to Test Scenario, Common External Actions and the Application specific External Actions.</w:t>
            </w:r>
          </w:p>
          <w:p w:rsidR="005277DF" w:rsidRDefault="005277DF" w:rsidP="005277DF">
            <w:pPr>
              <w:ind w:left="360"/>
            </w:pPr>
          </w:p>
          <w:p w:rsidR="005277DF" w:rsidRDefault="005277DF" w:rsidP="005277DF">
            <w:pPr>
              <w:ind w:left="360"/>
            </w:pPr>
            <w:r>
              <w:t xml:space="preserve">The External Actions should be saved and called from its respective application folder. </w:t>
            </w:r>
            <w:proofErr w:type="gramStart"/>
            <w:r>
              <w:t>e.g</w:t>
            </w:r>
            <w:proofErr w:type="gramEnd"/>
            <w:r>
              <w:t>. If we need to use a Print Document action, then it has to be called from the “Print Actions” folder. Likewise if we need to use Customer actions like “CS3_Customers_Found” we need to call it from “Customer” folder.</w:t>
            </w:r>
          </w:p>
          <w:p w:rsidR="005277DF" w:rsidRDefault="005277DF" w:rsidP="005277DF">
            <w:pPr>
              <w:ind w:left="360"/>
            </w:pPr>
          </w:p>
          <w:p w:rsidR="005277DF" w:rsidRDefault="005277DF" w:rsidP="005277DF">
            <w:pPr>
              <w:ind w:left="360"/>
            </w:pPr>
            <w:r>
              <w:t>There should be a separate External Action for the Data Entry and for the Verification while writing External Actions for the same page.</w:t>
            </w:r>
          </w:p>
          <w:p w:rsidR="005277DF" w:rsidRDefault="005277DF" w:rsidP="005277DF">
            <w:pPr>
              <w:ind w:left="360"/>
            </w:pPr>
          </w:p>
          <w:p w:rsidR="005277DF" w:rsidRDefault="00903D4C" w:rsidP="005277DF">
            <w:pPr>
              <w:ind w:left="360"/>
            </w:pPr>
            <w:r>
              <w:rPr>
                <w:noProof/>
                <w:lang w:val="en-US"/>
              </w:rPr>
              <w:drawing>
                <wp:inline distT="0" distB="0" distL="0" distR="0">
                  <wp:extent cx="3829050" cy="638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9050" cy="638175"/>
                          </a:xfrm>
                          <a:prstGeom prst="rect">
                            <a:avLst/>
                          </a:prstGeom>
                          <a:noFill/>
                          <a:ln>
                            <a:noFill/>
                          </a:ln>
                        </pic:spPr>
                      </pic:pic>
                    </a:graphicData>
                  </a:graphic>
                </wp:inline>
              </w:drawing>
            </w:r>
          </w:p>
          <w:p w:rsidR="005277DF" w:rsidRDefault="005277DF" w:rsidP="005277DF">
            <w:pPr>
              <w:ind w:left="360"/>
            </w:pPr>
          </w:p>
          <w:p w:rsidR="005277DF" w:rsidRDefault="00341A22" w:rsidP="00341A22">
            <w:pPr>
              <w:rPr>
                <w:b/>
              </w:rPr>
            </w:pPr>
            <w:r>
              <w:rPr>
                <w:b/>
              </w:rPr>
              <w:t xml:space="preserve">              3</w:t>
            </w:r>
            <w:r w:rsidR="005277DF">
              <w:rPr>
                <w:b/>
              </w:rPr>
              <w:t>.2.1 External Actions Naming Convention</w:t>
            </w:r>
          </w:p>
          <w:p w:rsidR="005277DF" w:rsidRDefault="005277DF" w:rsidP="005277DF">
            <w:pPr>
              <w:ind w:left="360"/>
            </w:pPr>
            <w:r>
              <w:tab/>
            </w:r>
          </w:p>
          <w:p w:rsidR="005277DF" w:rsidRDefault="005277DF" w:rsidP="005277DF">
            <w:pPr>
              <w:ind w:left="360"/>
            </w:pPr>
            <w:r>
              <w:tab/>
              <w:t>External Actions are named using a standard format. This naming convention will give the information about the purpose of the external action and which application it belongs to.</w:t>
            </w:r>
          </w:p>
          <w:p w:rsidR="005277DF" w:rsidRDefault="005277DF" w:rsidP="005277DF">
            <w:pPr>
              <w:ind w:left="360"/>
            </w:pPr>
            <w:r>
              <w:t xml:space="preserve">The naming convention is of the following format: </w:t>
            </w:r>
          </w:p>
          <w:p w:rsidR="005277DF" w:rsidRDefault="005277DF" w:rsidP="005277DF">
            <w:pPr>
              <w:ind w:left="360"/>
            </w:pPr>
            <w:r>
              <w:rPr>
                <w:b/>
              </w:rPr>
              <w:t>“&lt;App Mnemonic&gt;_&lt;Page Mnemonic&gt;&lt;</w:t>
            </w:r>
            <w:r>
              <w:rPr>
                <w:b/>
                <w:i/>
              </w:rPr>
              <w:t>space</w:t>
            </w:r>
            <w:r>
              <w:rPr>
                <w:b/>
              </w:rPr>
              <w:t>&gt;&lt;Page Name&gt; &lt;</w:t>
            </w:r>
            <w:r>
              <w:rPr>
                <w:b/>
                <w:i/>
              </w:rPr>
              <w:t>space</w:t>
            </w:r>
            <w:r>
              <w:rPr>
                <w:b/>
              </w:rPr>
              <w:t xml:space="preserve">&gt; </w:t>
            </w:r>
            <w:r>
              <w:t xml:space="preserve">- </w:t>
            </w:r>
            <w:r>
              <w:rPr>
                <w:b/>
              </w:rPr>
              <w:t>&lt;</w:t>
            </w:r>
            <w:r>
              <w:rPr>
                <w:b/>
                <w:i/>
              </w:rPr>
              <w:t>space</w:t>
            </w:r>
            <w:r>
              <w:rPr>
                <w:b/>
              </w:rPr>
              <w:t>&gt; &lt;Purpose&gt;”</w:t>
            </w:r>
          </w:p>
          <w:p w:rsidR="005277DF" w:rsidRDefault="005277DF" w:rsidP="005277DF">
            <w:pPr>
              <w:ind w:left="360"/>
            </w:pPr>
            <w:r>
              <w:t>e.g</w:t>
            </w:r>
            <w:r>
              <w:rPr>
                <w:b/>
              </w:rPr>
              <w:t xml:space="preserve">. </w:t>
            </w:r>
            <w:r>
              <w:t>“UE_IP415 PAC Setup – Enter data”</w:t>
            </w:r>
          </w:p>
          <w:p w:rsidR="005277DF" w:rsidRDefault="005277DF" w:rsidP="005277DF">
            <w:pPr>
              <w:ind w:left="360"/>
            </w:pPr>
          </w:p>
          <w:p w:rsidR="005277DF" w:rsidRDefault="00903D4C" w:rsidP="005277DF">
            <w:pPr>
              <w:ind w:left="360"/>
            </w:pPr>
            <w:r>
              <w:rPr>
                <w:noProof/>
                <w:lang w:val="en-US"/>
              </w:rPr>
              <w:drawing>
                <wp:inline distT="0" distB="0" distL="0" distR="0">
                  <wp:extent cx="3286125" cy="36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6125" cy="361950"/>
                          </a:xfrm>
                          <a:prstGeom prst="rect">
                            <a:avLst/>
                          </a:prstGeom>
                          <a:noFill/>
                          <a:ln>
                            <a:noFill/>
                          </a:ln>
                        </pic:spPr>
                      </pic:pic>
                    </a:graphicData>
                  </a:graphic>
                </wp:inline>
              </w:drawing>
            </w:r>
          </w:p>
          <w:p w:rsidR="00341A22" w:rsidRDefault="00341A22" w:rsidP="005277DF">
            <w:pPr>
              <w:ind w:left="360"/>
            </w:pPr>
          </w:p>
          <w:p w:rsidR="005277DF" w:rsidRDefault="00341A22" w:rsidP="005277DF">
            <w:pPr>
              <w:ind w:left="720"/>
              <w:rPr>
                <w:b/>
              </w:rPr>
            </w:pPr>
            <w:r>
              <w:rPr>
                <w:b/>
              </w:rPr>
              <w:t>3</w:t>
            </w:r>
            <w:r w:rsidR="005277DF">
              <w:rPr>
                <w:b/>
              </w:rPr>
              <w:t>.2.2 External Actions Properties</w:t>
            </w:r>
          </w:p>
          <w:p w:rsidR="005277DF" w:rsidRDefault="005277DF" w:rsidP="005277DF">
            <w:pPr>
              <w:ind w:left="360"/>
            </w:pPr>
          </w:p>
          <w:p w:rsidR="005277DF" w:rsidRDefault="005277DF" w:rsidP="005277DF">
            <w:pPr>
              <w:ind w:left="360"/>
            </w:pPr>
            <w:r>
              <w:tab/>
              <w:t>The External Action property name should be same as the External Action name.</w:t>
            </w:r>
          </w:p>
          <w:p w:rsidR="005277DF" w:rsidRDefault="005277DF" w:rsidP="005277DF">
            <w:pPr>
              <w:ind w:left="360"/>
            </w:pPr>
          </w:p>
          <w:p w:rsidR="005277DF" w:rsidRDefault="00903D4C" w:rsidP="005277DF">
            <w:pPr>
              <w:ind w:left="360" w:firstLine="360"/>
              <w:rPr>
                <w:b/>
              </w:rPr>
            </w:pPr>
            <w:r>
              <w:rPr>
                <w:b/>
                <w:noProof/>
                <w:lang w:val="en-US"/>
              </w:rPr>
              <w:drawing>
                <wp:inline distT="0" distB="0" distL="0" distR="0">
                  <wp:extent cx="4114800" cy="1809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4800" cy="1809750"/>
                          </a:xfrm>
                          <a:prstGeom prst="rect">
                            <a:avLst/>
                          </a:prstGeom>
                          <a:noFill/>
                          <a:ln>
                            <a:noFill/>
                          </a:ln>
                        </pic:spPr>
                      </pic:pic>
                    </a:graphicData>
                  </a:graphic>
                </wp:inline>
              </w:drawing>
            </w:r>
          </w:p>
          <w:p w:rsidR="005277DF" w:rsidRDefault="005277DF" w:rsidP="005277DF">
            <w:pPr>
              <w:ind w:left="360" w:firstLine="360"/>
            </w:pPr>
          </w:p>
          <w:p w:rsidR="005277DF" w:rsidRDefault="005277DF" w:rsidP="005277DF">
            <w:pPr>
              <w:ind w:left="360" w:firstLine="360"/>
            </w:pPr>
            <w:r>
              <w:t>The Input parameters define the number of parameter(s) that is passed to an External Action. The Default value for an Input parameter should always be “NULL”.</w:t>
            </w:r>
          </w:p>
          <w:p w:rsidR="005277DF" w:rsidRDefault="005277DF" w:rsidP="005277DF">
            <w:pPr>
              <w:ind w:left="360" w:firstLine="360"/>
            </w:pPr>
          </w:p>
          <w:p w:rsidR="005277DF" w:rsidRDefault="00903D4C" w:rsidP="005277DF">
            <w:pPr>
              <w:ind w:left="360" w:firstLine="360"/>
            </w:pPr>
            <w:r>
              <w:rPr>
                <w:noProof/>
                <w:lang w:val="en-US"/>
              </w:rPr>
              <w:drawing>
                <wp:inline distT="0" distB="0" distL="0" distR="0">
                  <wp:extent cx="4400550" cy="209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0550"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720"/>
              <w:rPr>
                <w:b/>
              </w:rPr>
            </w:pPr>
            <w:r>
              <w:rPr>
                <w:b/>
              </w:rPr>
              <w:t xml:space="preserve"> 3</w:t>
            </w:r>
            <w:r w:rsidR="005277DF">
              <w:rPr>
                <w:b/>
              </w:rPr>
              <w:t>.2.3 Other Conventions</w:t>
            </w:r>
          </w:p>
          <w:p w:rsidR="005277DF" w:rsidRDefault="005277DF" w:rsidP="005277DF">
            <w:pPr>
              <w:ind w:left="360"/>
            </w:pPr>
            <w:r>
              <w:tab/>
            </w:r>
          </w:p>
          <w:p w:rsidR="005277DF" w:rsidRDefault="005277DF" w:rsidP="005277DF">
            <w:pPr>
              <w:ind w:left="720" w:firstLine="720"/>
            </w:pPr>
            <w:r>
              <w:t xml:space="preserve">While writing the External Actions, the first check is to be made to the NULL parameters e.g. as shown below </w:t>
            </w:r>
          </w:p>
          <w:p w:rsidR="005277DF" w:rsidRDefault="005277DF" w:rsidP="005277DF">
            <w:pPr>
              <w:ind w:left="360"/>
            </w:pPr>
          </w:p>
          <w:p w:rsidR="005277DF" w:rsidRDefault="005277DF" w:rsidP="005277DF">
            <w:pPr>
              <w:ind w:left="720"/>
            </w:pPr>
            <w:r>
              <w:t>If &lt;Parameter Id&gt; = “NULL” Then</w:t>
            </w:r>
          </w:p>
          <w:p w:rsidR="005277DF" w:rsidRDefault="005277DF" w:rsidP="005277DF">
            <w:pPr>
              <w:ind w:left="720"/>
            </w:pPr>
            <w:r>
              <w:tab/>
              <w:t>‘Reporter Statements</w:t>
            </w:r>
          </w:p>
          <w:p w:rsidR="005277DF" w:rsidRDefault="005277DF" w:rsidP="005277DF">
            <w:pPr>
              <w:ind w:left="720"/>
            </w:pPr>
            <w:r>
              <w:tab/>
              <w:t>‘Exit the Test</w:t>
            </w:r>
          </w:p>
          <w:p w:rsidR="005277DF" w:rsidRDefault="005277DF" w:rsidP="005277DF">
            <w:pPr>
              <w:ind w:left="720"/>
            </w:pPr>
            <w:r>
              <w:t>End If</w:t>
            </w:r>
          </w:p>
          <w:p w:rsidR="005277DF" w:rsidRDefault="005277DF" w:rsidP="005277DF">
            <w:pPr>
              <w:ind w:left="360"/>
            </w:pPr>
          </w:p>
          <w:p w:rsidR="005277DF" w:rsidRDefault="005277DF" w:rsidP="005277DF">
            <w:pPr>
              <w:ind w:left="720" w:firstLine="720"/>
            </w:pPr>
            <w:r>
              <w:t xml:space="preserve">After the first Null Check the External Action should mandatorily have a Sync statement of the page for which the External Action belongs to. </w:t>
            </w:r>
            <w:proofErr w:type="gramStart"/>
            <w:r>
              <w:t>e.g</w:t>
            </w:r>
            <w:proofErr w:type="gramEnd"/>
            <w:r>
              <w:t xml:space="preserve">. a UE_IP416 PAC Inquiry action should have a Sync statement for the PAC Inquiry page. (Use </w:t>
            </w:r>
            <w:r w:rsidR="00734944">
              <w:t>whichever</w:t>
            </w:r>
            <w:r>
              <w:t xml:space="preserve"> is appropriate)</w:t>
            </w:r>
          </w:p>
          <w:p w:rsidR="005277DF" w:rsidRDefault="005277DF" w:rsidP="005277DF">
            <w:pPr>
              <w:ind w:left="360"/>
            </w:pPr>
          </w:p>
          <w:p w:rsidR="005277DF" w:rsidRDefault="005277DF" w:rsidP="005277DF">
            <w:pPr>
              <w:ind w:left="720" w:firstLine="720"/>
            </w:pPr>
            <w:r>
              <w:t>At the End of the External Action there should be a Reporter Statements that reports the successful execution of the External Action.</w:t>
            </w:r>
          </w:p>
          <w:p w:rsidR="005277DF" w:rsidRDefault="005277DF" w:rsidP="005277DF">
            <w:pPr>
              <w:ind w:left="720" w:firstLine="720"/>
            </w:pPr>
          </w:p>
          <w:p w:rsidR="005277DF" w:rsidRDefault="005277DF" w:rsidP="005277DF">
            <w:pPr>
              <w:ind w:left="720" w:firstLine="720"/>
            </w:pPr>
            <w:r>
              <w:t>Avoid using the button click or any other click operation (which submits a transactions) if it has to be used at the end of the action. Use these click operations outside the external action (use it in the test scripts).</w:t>
            </w: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Test Scripts</w:t>
            </w:r>
          </w:p>
          <w:p w:rsidR="005277DF" w:rsidRDefault="005277DF" w:rsidP="005277DF">
            <w:pPr>
              <w:rPr>
                <w:b/>
                <w:sz w:val="28"/>
              </w:rPr>
            </w:pPr>
          </w:p>
          <w:p w:rsidR="005277DF" w:rsidRDefault="00341A22" w:rsidP="00341A22">
            <w:pPr>
              <w:ind w:firstLine="720"/>
            </w:pPr>
            <w:r>
              <w:t xml:space="preserve">             </w:t>
            </w:r>
            <w:r w:rsidR="005277DF">
              <w:t>Test Scripts are the Test Scenarios, which is a combination of Automation components.</w:t>
            </w:r>
            <w:r>
              <w:t xml:space="preserve"> </w:t>
            </w:r>
            <w:r w:rsidR="005277DF">
              <w:t>These Test Scripts should be placed in “</w:t>
            </w:r>
            <w:r w:rsidR="005277DF">
              <w:rPr>
                <w:b/>
              </w:rPr>
              <w:t xml:space="preserve">05 Projects” </w:t>
            </w:r>
            <w:r w:rsidR="005277DF">
              <w:t xml:space="preserve">folder under the </w:t>
            </w:r>
            <w:r w:rsidR="005277DF">
              <w:rPr>
                <w:b/>
              </w:rPr>
              <w:t>Subject</w:t>
            </w:r>
            <w:r w:rsidR="005277DF">
              <w:t xml:space="preserve"> folder.</w:t>
            </w:r>
          </w:p>
          <w:p w:rsidR="005277DF" w:rsidRDefault="005277DF" w:rsidP="005277DF">
            <w:pPr>
              <w:ind w:firstLine="360"/>
            </w:pPr>
          </w:p>
          <w:p w:rsidR="005277DF" w:rsidRDefault="005277DF" w:rsidP="005277DF">
            <w:pPr>
              <w:ind w:firstLine="360"/>
            </w:pPr>
            <w:r>
              <w:t>Each Application has an Application folder under the “05 Projects” folder.</w:t>
            </w:r>
          </w:p>
          <w:p w:rsidR="005277DF" w:rsidRDefault="005277DF" w:rsidP="005277DF">
            <w:pPr>
              <w:ind w:firstLine="360"/>
            </w:pPr>
          </w:p>
          <w:p w:rsidR="005277DF" w:rsidRDefault="00903D4C" w:rsidP="005277DF">
            <w:pPr>
              <w:ind w:firstLine="360"/>
            </w:pPr>
            <w:r>
              <w:rPr>
                <w:noProof/>
                <w:lang w:val="en-US"/>
              </w:rPr>
              <w:drawing>
                <wp:inline distT="0" distB="0" distL="0" distR="0">
                  <wp:extent cx="3724275" cy="3362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4275" cy="3362325"/>
                          </a:xfrm>
                          <a:prstGeom prst="rect">
                            <a:avLst/>
                          </a:prstGeom>
                          <a:noFill/>
                          <a:ln>
                            <a:noFill/>
                          </a:ln>
                        </pic:spPr>
                      </pic:pic>
                    </a:graphicData>
                  </a:graphic>
                </wp:inline>
              </w:drawing>
            </w:r>
          </w:p>
          <w:p w:rsidR="005277DF" w:rsidRDefault="005277DF" w:rsidP="005277DF">
            <w:pPr>
              <w:ind w:firstLine="360"/>
            </w:pPr>
          </w:p>
          <w:p w:rsidR="005277DF" w:rsidRDefault="005277DF" w:rsidP="005277DF">
            <w:pPr>
              <w:ind w:left="972"/>
            </w:pPr>
          </w:p>
          <w:p w:rsidR="005277DF" w:rsidRDefault="00341A22" w:rsidP="005277DF">
            <w:pPr>
              <w:ind w:left="360"/>
              <w:rPr>
                <w:b/>
              </w:rPr>
            </w:pPr>
            <w:r>
              <w:rPr>
                <w:b/>
              </w:rPr>
              <w:t xml:space="preserve">      3</w:t>
            </w:r>
            <w:r w:rsidR="005277DF">
              <w:rPr>
                <w:b/>
              </w:rPr>
              <w:t>.3.1 Naming Convention</w:t>
            </w:r>
          </w:p>
          <w:p w:rsidR="005277DF" w:rsidRDefault="005277DF" w:rsidP="005277DF">
            <w:pPr>
              <w:ind w:left="360"/>
            </w:pPr>
            <w:r>
              <w:tab/>
            </w:r>
          </w:p>
          <w:p w:rsidR="005277DF" w:rsidRDefault="005277DF" w:rsidP="005277DF">
            <w:pPr>
              <w:ind w:left="360"/>
            </w:pPr>
            <w:r>
              <w:tab/>
              <w:t>The Test Scripts have a standard naming convention. The test script name gives the following information: Application name, Language Type, Module name and the purpose.</w:t>
            </w:r>
          </w:p>
          <w:p w:rsidR="00341A22" w:rsidRDefault="00341A22" w:rsidP="005277DF">
            <w:pPr>
              <w:ind w:left="360"/>
            </w:pPr>
          </w:p>
          <w:p w:rsidR="005277DF" w:rsidRDefault="005277DF" w:rsidP="005277DF">
            <w:pPr>
              <w:ind w:left="360"/>
            </w:pPr>
            <w:r>
              <w:t>The naming convention is of the following format:</w:t>
            </w:r>
          </w:p>
          <w:p w:rsidR="005277DF" w:rsidRDefault="005277DF" w:rsidP="005277DF">
            <w:pPr>
              <w:ind w:left="360"/>
              <w:rPr>
                <w:b/>
              </w:rPr>
            </w:pPr>
            <w:r>
              <w:rPr>
                <w:b/>
              </w:rPr>
              <w:t>“&lt;Application Mnemonic&gt;_&lt;Language&gt;_&lt;Serial No&gt;_&lt;Module Name (if applicable)&gt;_&lt;Purpose: Logical Name&gt;”</w:t>
            </w:r>
          </w:p>
          <w:p w:rsidR="005277DF" w:rsidRDefault="005277DF" w:rsidP="005277DF">
            <w:pPr>
              <w:ind w:left="360"/>
              <w:rPr>
                <w:b/>
              </w:rPr>
            </w:pPr>
          </w:p>
          <w:p w:rsidR="005277DF" w:rsidRDefault="00341A22" w:rsidP="005277DF">
            <w:pPr>
              <w:ind w:left="360"/>
              <w:rPr>
                <w:b/>
              </w:rPr>
            </w:pPr>
            <w:r>
              <w:rPr>
                <w:b/>
              </w:rPr>
              <w:t xml:space="preserve">       3</w:t>
            </w:r>
            <w:r w:rsidR="005277DF">
              <w:rPr>
                <w:b/>
              </w:rPr>
              <w:t>.3.2 Action Properties</w:t>
            </w:r>
          </w:p>
          <w:p w:rsidR="005277DF" w:rsidRDefault="005277DF" w:rsidP="005277DF">
            <w:pPr>
              <w:ind w:left="360"/>
              <w:rPr>
                <w:b/>
              </w:rPr>
            </w:pPr>
          </w:p>
          <w:p w:rsidR="005277DF" w:rsidRDefault="005277DF" w:rsidP="005277DF">
            <w:pPr>
              <w:ind w:left="360"/>
            </w:pPr>
            <w:r>
              <w:rPr>
                <w:b/>
              </w:rPr>
              <w:lastRenderedPageBreak/>
              <w:tab/>
            </w:r>
            <w:r>
              <w:t>The Action property name should not be same as the Test Script name. The Action Property name should only be the &lt;Logical Name&gt; part of the Test Script name. The test scripts are not reusable components and hence the “Reusable action” check box should be unchecked.</w:t>
            </w:r>
          </w:p>
          <w:p w:rsidR="005277DF" w:rsidRDefault="005277DF" w:rsidP="005277DF">
            <w:pPr>
              <w:ind w:left="360"/>
            </w:pPr>
          </w:p>
          <w:p w:rsidR="005277DF" w:rsidRDefault="00903D4C" w:rsidP="005277DF">
            <w:pPr>
              <w:ind w:left="360"/>
            </w:pPr>
            <w:r>
              <w:rPr>
                <w:noProof/>
                <w:lang w:val="en-US"/>
              </w:rPr>
              <w:drawing>
                <wp:inline distT="0" distB="0" distL="0" distR="0">
                  <wp:extent cx="4095750" cy="3876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5750" cy="3876675"/>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5277DF" w:rsidP="005277DF">
            <w:pPr>
              <w:ind w:left="360"/>
            </w:pPr>
            <w:r>
              <w:t xml:space="preserve"> The Test Scripts do not have any Input Parameters.</w:t>
            </w:r>
          </w:p>
          <w:p w:rsidR="005277DF" w:rsidRDefault="005277DF" w:rsidP="005277DF">
            <w:pPr>
              <w:ind w:left="360"/>
            </w:pPr>
          </w:p>
          <w:p w:rsidR="005277DF" w:rsidRDefault="00903D4C" w:rsidP="005277DF">
            <w:pPr>
              <w:ind w:left="360"/>
            </w:pPr>
            <w:r>
              <w:rPr>
                <w:noProof/>
                <w:lang w:val="en-US"/>
              </w:rPr>
              <w:drawing>
                <wp:inline distT="0" distB="0" distL="0" distR="0">
                  <wp:extent cx="4067175" cy="2095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360"/>
              <w:rPr>
                <w:b/>
              </w:rPr>
            </w:pPr>
            <w:r>
              <w:rPr>
                <w:b/>
              </w:rPr>
              <w:t>3</w:t>
            </w:r>
            <w:r w:rsidR="005277DF">
              <w:rPr>
                <w:b/>
              </w:rPr>
              <w:t>.3.3 Other Conventions</w:t>
            </w:r>
          </w:p>
          <w:p w:rsidR="005277DF" w:rsidRDefault="005277DF" w:rsidP="005277DF">
            <w:pPr>
              <w:ind w:left="360"/>
            </w:pPr>
            <w:r>
              <w:rPr>
                <w:b/>
              </w:rPr>
              <w:tab/>
            </w:r>
          </w:p>
          <w:p w:rsidR="005277DF" w:rsidRDefault="005277DF" w:rsidP="005277DF">
            <w:pPr>
              <w:ind w:left="360"/>
            </w:pPr>
            <w:r>
              <w:tab/>
              <w:t>While developing the scripts, comments must be included in the Scripts. Scripts should include sectional comments and comments for individual actions or step if necessary. For the French test scripts, objects used have an English name and hence we should mention the corresponding French word in the comments.</w:t>
            </w:r>
          </w:p>
          <w:p w:rsidR="005277DF" w:rsidRDefault="005277DF" w:rsidP="005277DF">
            <w:pPr>
              <w:ind w:left="360"/>
            </w:pPr>
          </w:p>
          <w:p w:rsidR="00341A22" w:rsidRDefault="005277DF" w:rsidP="005277DF">
            <w:pPr>
              <w:ind w:left="360"/>
            </w:pPr>
            <w:r>
              <w:tab/>
              <w:t>If there are any Pre Conditions like “Print Yes No” or “Entering the UAT cycle date” it should written as a separate test script.</w:t>
            </w:r>
          </w:p>
          <w:p w:rsidR="00341A22" w:rsidRDefault="00341A22" w:rsidP="005277DF">
            <w:pPr>
              <w:ind w:left="360"/>
            </w:pP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Function Library</w:t>
            </w:r>
          </w:p>
          <w:p w:rsidR="005277DF" w:rsidRDefault="005277DF" w:rsidP="005277DF">
            <w:pPr>
              <w:ind w:left="360"/>
              <w:rPr>
                <w:sz w:val="24"/>
              </w:rPr>
            </w:pPr>
          </w:p>
          <w:p w:rsidR="005277DF" w:rsidRDefault="005277DF" w:rsidP="005277DF">
            <w:pPr>
              <w:ind w:left="540"/>
            </w:pPr>
            <w:r>
              <w:t xml:space="preserve">Function library is Quick Test Document containing </w:t>
            </w:r>
            <w:proofErr w:type="spellStart"/>
            <w:r>
              <w:t>VBscript</w:t>
            </w:r>
            <w:proofErr w:type="spellEnd"/>
            <w:r>
              <w:t xml:space="preserve"> functions and subroutines. </w:t>
            </w:r>
          </w:p>
          <w:p w:rsidR="005277DF" w:rsidRDefault="005277DF" w:rsidP="005277DF"/>
          <w:p w:rsidR="005277DF" w:rsidRDefault="005277DF" w:rsidP="005277DF">
            <w:pPr>
              <w:ind w:firstLine="540"/>
            </w:pPr>
            <w:r>
              <w:t>The Function Libraries are saved in the “01 Functions” folder in Test Resources.</w:t>
            </w:r>
          </w:p>
          <w:p w:rsidR="005277DF" w:rsidRDefault="005277DF" w:rsidP="005277DF">
            <w:pPr>
              <w:ind w:left="360"/>
            </w:pPr>
          </w:p>
          <w:p w:rsidR="005277DF" w:rsidRDefault="005277DF" w:rsidP="005277DF">
            <w:pPr>
              <w:ind w:left="360"/>
            </w:pPr>
            <w:r>
              <w:tab/>
            </w:r>
            <w:r w:rsidR="00903D4C">
              <w:rPr>
                <w:noProof/>
                <w:lang w:val="en-US"/>
              </w:rPr>
              <w:drawing>
                <wp:inline distT="0" distB="0" distL="0" distR="0">
                  <wp:extent cx="3171825" cy="2419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1825" cy="24193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 function library is a .</w:t>
            </w:r>
            <w:proofErr w:type="spellStart"/>
            <w:r>
              <w:t>vbs</w:t>
            </w:r>
            <w:proofErr w:type="spellEnd"/>
            <w:r>
              <w:t xml:space="preserve"> format file. All the web functions are saved in the “CommonFunctions.vbs”</w:t>
            </w:r>
          </w:p>
          <w:p w:rsidR="005277DF" w:rsidRDefault="005277DF" w:rsidP="005277DF">
            <w:pPr>
              <w:ind w:left="360"/>
            </w:pPr>
          </w:p>
          <w:p w:rsidR="005277DF" w:rsidRDefault="00903D4C" w:rsidP="005277DF">
            <w:pPr>
              <w:ind w:left="360"/>
            </w:pPr>
            <w:r>
              <w:rPr>
                <w:noProof/>
                <w:lang w:val="en-US"/>
              </w:rPr>
              <w:drawing>
                <wp:inline distT="0" distB="0" distL="0" distR="0">
                  <wp:extent cx="3190875" cy="238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0875" cy="23812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sz w:val="28"/>
              </w:rPr>
            </w:pPr>
            <w:r>
              <w:t>The Common Function library contains the test data paths; excel file connections, error handling, Click function and some of the other important functions which are called during the execution of the Test Scripts.</w:t>
            </w:r>
          </w:p>
          <w:p w:rsidR="005277DF" w:rsidRDefault="005277DF" w:rsidP="005277DF">
            <w:pPr>
              <w:ind w:left="360"/>
              <w:rPr>
                <w:b/>
                <w:sz w:val="28"/>
              </w:rPr>
            </w:pPr>
          </w:p>
          <w:p w:rsidR="005277DF" w:rsidRPr="00341A22" w:rsidRDefault="005277DF" w:rsidP="00A933F1">
            <w:pPr>
              <w:numPr>
                <w:ilvl w:val="1"/>
                <w:numId w:val="46"/>
              </w:numPr>
              <w:rPr>
                <w:b/>
                <w:szCs w:val="20"/>
              </w:rPr>
            </w:pPr>
            <w:r w:rsidRPr="00341A22">
              <w:rPr>
                <w:b/>
                <w:szCs w:val="20"/>
              </w:rPr>
              <w:t>Test Data</w:t>
            </w:r>
          </w:p>
          <w:p w:rsidR="005277DF" w:rsidRDefault="005277DF" w:rsidP="005277DF">
            <w:pPr>
              <w:ind w:left="360"/>
              <w:rPr>
                <w:b/>
                <w:sz w:val="28"/>
              </w:rPr>
            </w:pPr>
          </w:p>
          <w:p w:rsidR="005277DF" w:rsidRDefault="00341A22" w:rsidP="00341A22">
            <w:pPr>
              <w:ind w:left="360" w:firstLine="360"/>
            </w:pPr>
            <w:r>
              <w:t xml:space="preserve">           </w:t>
            </w:r>
            <w:r w:rsidR="005277DF">
              <w:t>Test Data is stored in the spread sheets. The test scripts, external actions access the test data files during the execution of the test scripts.</w:t>
            </w:r>
            <w:r>
              <w:t xml:space="preserve"> </w:t>
            </w:r>
            <w:r w:rsidR="005277DF">
              <w:t>The Test Data spread sheets are saved as attachments to the “03 Test Data” folder in Test Plan.</w:t>
            </w:r>
          </w:p>
          <w:p w:rsidR="005277DF" w:rsidRDefault="005277DF" w:rsidP="005277DF">
            <w:pPr>
              <w:ind w:left="360" w:firstLine="180"/>
            </w:pPr>
          </w:p>
          <w:p w:rsidR="005277DF" w:rsidRDefault="00903D4C" w:rsidP="005277DF">
            <w:pPr>
              <w:ind w:left="360" w:firstLine="180"/>
            </w:pPr>
            <w:r>
              <w:rPr>
                <w:noProof/>
                <w:lang w:val="en-US"/>
              </w:rPr>
              <w:lastRenderedPageBreak/>
              <w:drawing>
                <wp:inline distT="0" distB="0" distL="0" distR="0">
                  <wp:extent cx="29718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1800" cy="2419350"/>
                          </a:xfrm>
                          <a:prstGeom prst="rect">
                            <a:avLst/>
                          </a:prstGeom>
                          <a:noFill/>
                          <a:ln>
                            <a:noFill/>
                          </a:ln>
                        </pic:spPr>
                      </pic:pic>
                    </a:graphicData>
                  </a:graphic>
                </wp:inline>
              </w:drawing>
            </w:r>
          </w:p>
          <w:p w:rsidR="005277DF" w:rsidRDefault="005277DF" w:rsidP="005277DF">
            <w:pPr>
              <w:ind w:left="360" w:firstLine="180"/>
            </w:pPr>
          </w:p>
          <w:p w:rsidR="005277DF" w:rsidRDefault="005277DF" w:rsidP="005277DF">
            <w:pPr>
              <w:ind w:left="360" w:firstLine="180"/>
            </w:pPr>
            <w:r>
              <w:t>Each sheet in the Test Data should represent the data for a particular page; screen or a tab.</w:t>
            </w:r>
          </w:p>
          <w:p w:rsidR="005277DF" w:rsidRDefault="005277DF" w:rsidP="005277DF">
            <w:pPr>
              <w:ind w:left="360" w:firstLine="180"/>
            </w:pPr>
          </w:p>
          <w:p w:rsidR="005277DF" w:rsidRDefault="005277DF" w:rsidP="005277DF">
            <w:pPr>
              <w:ind w:left="360" w:firstLine="180"/>
            </w:pPr>
            <w:r>
              <w:t>The Test Save Values sheets hold the data which are captured from the application during the test execution. The Save Values sheets are saved under the “03 Test Data” folder with the name “Save Values”.</w:t>
            </w:r>
          </w:p>
          <w:p w:rsidR="005277DF" w:rsidRDefault="005277DF" w:rsidP="005277DF">
            <w:pPr>
              <w:ind w:left="360" w:firstLine="180"/>
            </w:pPr>
          </w:p>
          <w:p w:rsidR="005277DF" w:rsidRDefault="005277DF" w:rsidP="005277DF">
            <w:pPr>
              <w:ind w:left="360"/>
              <w:rPr>
                <w:b/>
              </w:rPr>
            </w:pPr>
            <w:r>
              <w:rPr>
                <w:b/>
              </w:rPr>
              <w:tab/>
            </w:r>
            <w:r w:rsidR="00903D4C">
              <w:rPr>
                <w:b/>
                <w:noProof/>
                <w:lang w:val="en-US"/>
              </w:rPr>
              <w:drawing>
                <wp:inline distT="0" distB="0" distL="0" distR="0">
                  <wp:extent cx="3019425" cy="2343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9425" cy="2343150"/>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341A22" w:rsidP="005277DF">
            <w:pPr>
              <w:ind w:left="360"/>
              <w:rPr>
                <w:b/>
              </w:rPr>
            </w:pPr>
            <w:r>
              <w:rPr>
                <w:b/>
              </w:rPr>
              <w:t xml:space="preserve">       3</w:t>
            </w:r>
            <w:r w:rsidR="005277DF">
              <w:rPr>
                <w:b/>
              </w:rPr>
              <w:t>.5.1 Naming Conventions</w:t>
            </w:r>
          </w:p>
          <w:p w:rsidR="005277DF" w:rsidRDefault="005277DF" w:rsidP="005277DF">
            <w:pPr>
              <w:ind w:left="360"/>
            </w:pPr>
          </w:p>
          <w:p w:rsidR="005277DF" w:rsidRDefault="005277DF" w:rsidP="005277DF">
            <w:pPr>
              <w:ind w:left="360"/>
              <w:rPr>
                <w:b/>
              </w:rPr>
            </w:pPr>
            <w:r>
              <w:tab/>
              <w:t>The Test Data name should represent the application mnemonic and the application name. The format for naming the Test Data is:</w:t>
            </w:r>
            <w:r>
              <w:rPr>
                <w:b/>
              </w:rPr>
              <w:t xml:space="preserve"> “&lt;Application Mnemonic&gt;_&lt;Application Name&gt;” </w:t>
            </w:r>
          </w:p>
          <w:p w:rsidR="005277DF" w:rsidRDefault="005277DF" w:rsidP="005277DF">
            <w:pPr>
              <w:ind w:left="360"/>
              <w:rPr>
                <w:b/>
              </w:rPr>
            </w:pPr>
          </w:p>
          <w:p w:rsidR="005277DF" w:rsidRDefault="005277DF" w:rsidP="005277DF">
            <w:pPr>
              <w:ind w:left="360"/>
              <w:rPr>
                <w:b/>
              </w:rPr>
            </w:pPr>
            <w:r>
              <w:t xml:space="preserve">The name of the sheet in the Test Data should represent the page mnemonic and the page name. The format for naming a sheet in the test data is: </w:t>
            </w:r>
            <w:r>
              <w:rPr>
                <w:b/>
              </w:rPr>
              <w:t>“&lt;Page/Screen/Tab Mnemonic (if applicable)&gt;_&lt;Page/Screen/Tab Name&gt;”</w:t>
            </w:r>
          </w:p>
          <w:p w:rsidR="005277DF" w:rsidRDefault="005277DF" w:rsidP="005277DF">
            <w:pPr>
              <w:ind w:left="360"/>
              <w:rPr>
                <w:b/>
              </w:rPr>
            </w:pPr>
          </w:p>
          <w:p w:rsidR="005277DF" w:rsidRDefault="00903D4C" w:rsidP="005277DF">
            <w:pPr>
              <w:ind w:left="360" w:firstLine="180"/>
            </w:pPr>
            <w:r>
              <w:rPr>
                <w:noProof/>
                <w:lang w:val="en-US"/>
              </w:rPr>
              <w:drawing>
                <wp:inline distT="0" distB="0" distL="0" distR="0">
                  <wp:extent cx="2876550" cy="1076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6550" cy="10763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rPr>
            </w:pPr>
            <w:r>
              <w:t>The sheet name of the Save Values sheet should be same as the file name excluding “_</w:t>
            </w:r>
            <w:proofErr w:type="spellStart"/>
            <w:r>
              <w:t>SaveValues</w:t>
            </w:r>
            <w:proofErr w:type="spellEnd"/>
            <w:r>
              <w:t xml:space="preserve">” </w:t>
            </w:r>
            <w:r>
              <w:lastRenderedPageBreak/>
              <w:t xml:space="preserve">e.g. If the Save Value file name is </w:t>
            </w:r>
            <w:r>
              <w:rPr>
                <w:b/>
              </w:rPr>
              <w:t>“IX_BranchEmailUpgrade_SaveValues.xls”</w:t>
            </w:r>
            <w:r>
              <w:t xml:space="preserve"> then the sheet name would be </w:t>
            </w:r>
            <w:r>
              <w:rPr>
                <w:b/>
              </w:rPr>
              <w:t>“</w:t>
            </w:r>
            <w:proofErr w:type="spellStart"/>
            <w:r>
              <w:rPr>
                <w:b/>
              </w:rPr>
              <w:t>IX_BranchEmailUpgrade</w:t>
            </w:r>
            <w:proofErr w:type="spellEnd"/>
            <w:r>
              <w:rPr>
                <w:b/>
              </w:rPr>
              <w:t>”</w:t>
            </w:r>
            <w:r w:rsidR="0037441D">
              <w:rPr>
                <w:b/>
              </w:rPr>
              <w:t>.</w:t>
            </w:r>
          </w:p>
          <w:p w:rsidR="005277DF" w:rsidRDefault="005277DF" w:rsidP="005277DF">
            <w:pPr>
              <w:ind w:left="360"/>
            </w:pPr>
          </w:p>
          <w:p w:rsidR="00AB6EB8" w:rsidRDefault="00AB6EB8" w:rsidP="005277DF">
            <w:pPr>
              <w:ind w:left="360"/>
            </w:pPr>
          </w:p>
          <w:p w:rsidR="00AB6EB8" w:rsidRPr="00AB6EB8" w:rsidRDefault="00AB6EB8" w:rsidP="00A933F1">
            <w:pPr>
              <w:numPr>
                <w:ilvl w:val="0"/>
                <w:numId w:val="44"/>
              </w:numPr>
              <w:rPr>
                <w:b/>
                <w:sz w:val="24"/>
                <w:szCs w:val="24"/>
              </w:rPr>
            </w:pPr>
            <w:r w:rsidRPr="00AB6EB8">
              <w:rPr>
                <w:b/>
                <w:sz w:val="24"/>
                <w:szCs w:val="24"/>
              </w:rPr>
              <w:t>Actions</w:t>
            </w:r>
          </w:p>
          <w:p w:rsidR="005277DF" w:rsidRDefault="005277DF" w:rsidP="005277DF">
            <w:pPr>
              <w:ind w:left="360"/>
            </w:pPr>
          </w:p>
          <w:p w:rsidR="005277DF" w:rsidRPr="00AB6EB8" w:rsidRDefault="005277DF" w:rsidP="00A933F1">
            <w:pPr>
              <w:pStyle w:val="Heading2"/>
              <w:numPr>
                <w:ilvl w:val="1"/>
                <w:numId w:val="48"/>
              </w:numPr>
              <w:spacing w:before="0" w:after="0"/>
              <w:rPr>
                <w:i w:val="0"/>
                <w:sz w:val="20"/>
                <w:szCs w:val="20"/>
              </w:rPr>
            </w:pPr>
            <w:bookmarkStart w:id="13" w:name="_Toc310500667"/>
            <w:r w:rsidRPr="00AB6EB8">
              <w:rPr>
                <w:i w:val="0"/>
                <w:sz w:val="20"/>
                <w:szCs w:val="20"/>
              </w:rPr>
              <w:t>Common External Actions</w:t>
            </w:r>
            <w:bookmarkEnd w:id="13"/>
          </w:p>
          <w:p w:rsidR="00AB6EB8" w:rsidRPr="00AB6EB8" w:rsidRDefault="00AB6EB8" w:rsidP="00AB6EB8"/>
          <w:p w:rsidR="005277DF" w:rsidRDefault="005277DF" w:rsidP="00AB6EB8">
            <w:pPr>
              <w:ind w:left="972"/>
              <w:rPr>
                <w:b/>
              </w:rPr>
            </w:pPr>
            <w:r>
              <w:t xml:space="preserve">The </w:t>
            </w:r>
            <w:r w:rsidR="00AB6EB8">
              <w:t>external a</w:t>
            </w:r>
            <w:r>
              <w:t>ctions</w:t>
            </w:r>
            <w:r w:rsidR="00AB6EB8">
              <w:t xml:space="preserve"> which can be reused and called across multiple test scripts/actions in a project are called common external actions.</w:t>
            </w:r>
          </w:p>
          <w:p w:rsidR="005277DF" w:rsidRDefault="005277DF" w:rsidP="005277DF">
            <w:pPr>
              <w:ind w:left="972"/>
            </w:pPr>
          </w:p>
          <w:p w:rsidR="005277DF" w:rsidRDefault="005277DF" w:rsidP="00A933F1">
            <w:pPr>
              <w:pStyle w:val="Heading2"/>
              <w:numPr>
                <w:ilvl w:val="1"/>
                <w:numId w:val="48"/>
              </w:numPr>
              <w:spacing w:before="0" w:after="0"/>
              <w:rPr>
                <w:sz w:val="20"/>
                <w:szCs w:val="20"/>
              </w:rPr>
            </w:pPr>
            <w:bookmarkStart w:id="14" w:name="_Toc310500668"/>
            <w:r w:rsidRPr="00AB6EB8">
              <w:rPr>
                <w:sz w:val="20"/>
                <w:szCs w:val="20"/>
              </w:rPr>
              <w:t>Project External Actions</w:t>
            </w:r>
            <w:bookmarkEnd w:id="14"/>
          </w:p>
          <w:p w:rsidR="00AB6EB8" w:rsidRPr="00AB6EB8" w:rsidRDefault="00AB6EB8" w:rsidP="00AB6EB8"/>
          <w:p w:rsidR="005277DF" w:rsidRDefault="005277DF" w:rsidP="005277DF">
            <w:pPr>
              <w:ind w:left="972"/>
            </w:pPr>
            <w:r>
              <w:t>Project External Actions are a specific project actions but it may be used from another Project. You can find all Project External Actions under HP QC Test Plan (04 External Actions/’Project’</w:t>
            </w:r>
            <w:r w:rsidR="00AB6EB8">
              <w:t>)</w:t>
            </w:r>
            <w:r>
              <w:t xml:space="preserve"> folder.</w:t>
            </w:r>
          </w:p>
          <w:p w:rsidR="005277DF" w:rsidRDefault="005277DF" w:rsidP="005277DF"/>
          <w:p w:rsidR="005277DF" w:rsidRDefault="005277DF" w:rsidP="00A933F1">
            <w:pPr>
              <w:numPr>
                <w:ilvl w:val="0"/>
                <w:numId w:val="44"/>
              </w:numPr>
              <w:rPr>
                <w:b/>
                <w:sz w:val="24"/>
                <w:szCs w:val="24"/>
              </w:rPr>
            </w:pPr>
            <w:bookmarkStart w:id="15" w:name="_Toc310500669"/>
            <w:r w:rsidRPr="00AB6EB8">
              <w:rPr>
                <w:b/>
                <w:sz w:val="24"/>
                <w:szCs w:val="24"/>
              </w:rPr>
              <w:t>Common Functions</w:t>
            </w:r>
            <w:bookmarkEnd w:id="15"/>
          </w:p>
          <w:p w:rsidR="00AB6EB8" w:rsidRPr="00AB6EB8" w:rsidRDefault="00AB6EB8" w:rsidP="00AB6EB8">
            <w:pPr>
              <w:ind w:left="786"/>
              <w:rPr>
                <w:b/>
                <w:sz w:val="24"/>
                <w:szCs w:val="24"/>
              </w:rPr>
            </w:pPr>
          </w:p>
          <w:p w:rsidR="005277DF" w:rsidRDefault="005277DF" w:rsidP="005277DF">
            <w:pPr>
              <w:ind w:left="720"/>
              <w:rPr>
                <w:b/>
              </w:rPr>
            </w:pPr>
            <w:r>
              <w:t xml:space="preserve">All Common Functions must be placed in Quality </w:t>
            </w:r>
            <w:proofErr w:type="spellStart"/>
            <w:r>
              <w:t>Center</w:t>
            </w:r>
            <w:proofErr w:type="spellEnd"/>
            <w:r>
              <w:t xml:space="preserve"> under:</w:t>
            </w:r>
            <w:r w:rsidR="00AB6EB8">
              <w:t xml:space="preserve"> </w:t>
            </w:r>
            <w:r>
              <w:rPr>
                <w:b/>
              </w:rPr>
              <w:t>Resources/Subject/01 Functions/ (Test Resources)</w:t>
            </w:r>
          </w:p>
          <w:p w:rsidR="00AB6EB8" w:rsidRDefault="00AB6EB8" w:rsidP="005277DF">
            <w:pPr>
              <w:ind w:left="720"/>
              <w:rPr>
                <w:b/>
              </w:rPr>
            </w:pPr>
          </w:p>
          <w:p w:rsidR="005277DF" w:rsidRDefault="00903D4C" w:rsidP="005277DF">
            <w:pPr>
              <w:ind w:left="720"/>
              <w:rPr>
                <w:b/>
              </w:rPr>
            </w:pPr>
            <w:r>
              <w:rPr>
                <w:noProof/>
                <w:lang w:val="en-US"/>
              </w:rPr>
              <mc:AlternateContent>
                <mc:Choice Requires="wps">
                  <w:drawing>
                    <wp:anchor distT="0" distB="0" distL="114300" distR="114300" simplePos="0" relativeHeight="251661824" behindDoc="0" locked="0" layoutInCell="1" allowOverlap="1">
                      <wp:simplePos x="0" y="0"/>
                      <wp:positionH relativeFrom="column">
                        <wp:posOffset>457200</wp:posOffset>
                      </wp:positionH>
                      <wp:positionV relativeFrom="paragraph">
                        <wp:posOffset>2298700</wp:posOffset>
                      </wp:positionV>
                      <wp:extent cx="228600" cy="228600"/>
                      <wp:effectExtent l="20955" t="62230" r="64770" b="23495"/>
                      <wp:wrapNone/>
                      <wp:docPr id="8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1pt" to="54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" strokeweight="2.25pt">
                      <v:stroke endarrow="block"/>
                    </v:line>
                  </w:pict>
                </mc:Fallback>
              </mc:AlternateContent>
            </w:r>
            <w:r>
              <w:rPr>
                <w:noProof/>
                <w:lang w:val="en-US"/>
              </w:rPr>
              <mc:AlternateContent>
                <mc:Choice Requires="wps">
                  <w:drawing>
                    <wp:anchor distT="0" distB="0" distL="114300" distR="114300" simplePos="0" relativeHeight="251660800" behindDoc="0" locked="0" layoutInCell="1" allowOverlap="1">
                      <wp:simplePos x="0" y="0"/>
                      <wp:positionH relativeFrom="column">
                        <wp:posOffset>1333500</wp:posOffset>
                      </wp:positionH>
                      <wp:positionV relativeFrom="paragraph">
                        <wp:posOffset>1693545</wp:posOffset>
                      </wp:positionV>
                      <wp:extent cx="228600" cy="228600"/>
                      <wp:effectExtent l="20955" t="66675" r="64770" b="19050"/>
                      <wp:wrapNone/>
                      <wp:docPr id="7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33.35pt" to="123pt,1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" strokeweight="2.25pt">
                      <v:stroke endarrow="block"/>
                    </v:line>
                  </w:pict>
                </mc:Fallback>
              </mc:AlternateContent>
            </w:r>
            <w:r w:rsidR="00AB6EB8">
              <w:rPr>
                <w:noProof/>
                <w:lang w:val="en-IN" w:eastAsia="en-IN"/>
              </w:rPr>
              <w:t xml:space="preserve"> </w:t>
            </w:r>
            <w:r>
              <w:rPr>
                <w:noProof/>
                <w:lang w:val="en-US"/>
              </w:rPr>
              <w:drawing>
                <wp:inline distT="0" distB="0" distL="0" distR="0">
                  <wp:extent cx="3495675" cy="28765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5675" cy="2876550"/>
                          </a:xfrm>
                          <a:prstGeom prst="rect">
                            <a:avLst/>
                          </a:prstGeom>
                          <a:noFill/>
                          <a:ln>
                            <a:noFill/>
                          </a:ln>
                        </pic:spPr>
                      </pic:pic>
                    </a:graphicData>
                  </a:graphic>
                </wp:inline>
              </w:drawing>
            </w:r>
          </w:p>
          <w:p w:rsidR="005277DF" w:rsidRDefault="005277DF" w:rsidP="005277DF"/>
          <w:p w:rsidR="00AB6EB8" w:rsidRPr="00AB6EB8" w:rsidRDefault="00AB6EB8" w:rsidP="00AB6EB8">
            <w:pPr>
              <w:pStyle w:val="Heading2"/>
            </w:pPr>
            <w:bookmarkStart w:id="16" w:name="_Toc310500670"/>
            <w:r>
              <w:t xml:space="preserve">         </w:t>
            </w:r>
            <w:r w:rsidR="005277DF" w:rsidRPr="00AB6EB8">
              <w:rPr>
                <w:sz w:val="20"/>
                <w:szCs w:val="20"/>
              </w:rPr>
              <w:t>5.1</w:t>
            </w:r>
            <w:r w:rsidRPr="00AB6EB8">
              <w:rPr>
                <w:sz w:val="20"/>
                <w:szCs w:val="20"/>
              </w:rPr>
              <w:t>)</w:t>
            </w:r>
            <w:r w:rsidR="005277DF" w:rsidRPr="00AB6EB8">
              <w:rPr>
                <w:sz w:val="20"/>
                <w:szCs w:val="20"/>
              </w:rPr>
              <w:t xml:space="preserve"> Function: </w:t>
            </w:r>
            <w:proofErr w:type="spellStart"/>
            <w:r w:rsidR="005277DF" w:rsidRPr="00AB6EB8">
              <w:rPr>
                <w:sz w:val="20"/>
                <w:szCs w:val="20"/>
              </w:rPr>
              <w:t>fnSetVariable</w:t>
            </w:r>
            <w:bookmarkEnd w:id="16"/>
            <w:proofErr w:type="spellEnd"/>
          </w:p>
          <w:p w:rsidR="005277DF" w:rsidRDefault="00AB6EB8" w:rsidP="005277DF">
            <w:pPr>
              <w:ind w:left="540" w:firstLine="180"/>
            </w:pPr>
            <w:r>
              <w:rPr>
                <w:b/>
              </w:rPr>
              <w:t xml:space="preserve">              </w:t>
            </w:r>
            <w:r w:rsidR="005277DF">
              <w:rPr>
                <w:b/>
              </w:rPr>
              <w:t>Purpose:</w:t>
            </w:r>
            <w:r w:rsidR="005277DF">
              <w:t xml:space="preserve"> To set the value into SaveValues.xls</w:t>
            </w:r>
          </w:p>
          <w:p w:rsidR="00AB6EB8" w:rsidRDefault="00AB6EB8" w:rsidP="005277DF">
            <w:pPr>
              <w:ind w:left="540" w:firstLine="180"/>
            </w:pPr>
          </w:p>
          <w:p w:rsidR="005277DF" w:rsidRDefault="005277DF" w:rsidP="005277DF">
            <w:pPr>
              <w:ind w:firstLine="720"/>
            </w:pPr>
            <w:r>
              <w:t xml:space="preserve"> </w:t>
            </w:r>
            <w:proofErr w:type="spellStart"/>
            <w:r>
              <w:t>fnSetVariable</w:t>
            </w:r>
            <w:proofErr w:type="spellEnd"/>
            <w:r>
              <w:t xml:space="preserve"> (</w:t>
            </w:r>
            <w:proofErr w:type="spellStart"/>
            <w:r>
              <w:t>strSheetName</w:t>
            </w:r>
            <w:proofErr w:type="spellEnd"/>
            <w:r>
              <w:t xml:space="preserve">, </w:t>
            </w:r>
            <w:proofErr w:type="spellStart"/>
            <w:r>
              <w:t>strVariableName</w:t>
            </w:r>
            <w:proofErr w:type="spellEnd"/>
            <w:r>
              <w:t xml:space="preserve">, </w:t>
            </w:r>
            <w:proofErr w:type="spellStart"/>
            <w:r>
              <w:t>strVariableValue</w:t>
            </w:r>
            <w:proofErr w:type="spellEnd"/>
            <w:r>
              <w:t>)</w:t>
            </w:r>
          </w:p>
          <w:p w:rsidR="00AB6EB8" w:rsidRPr="00AB6EB8" w:rsidRDefault="00AB6EB8" w:rsidP="00AB6EB8">
            <w:pPr>
              <w:pStyle w:val="Heading2"/>
            </w:pPr>
            <w:bookmarkStart w:id="17" w:name="_Toc310500671"/>
            <w:r w:rsidRPr="00AB6EB8">
              <w:rPr>
                <w:sz w:val="20"/>
                <w:szCs w:val="20"/>
              </w:rPr>
              <w:t xml:space="preserve">        </w:t>
            </w:r>
            <w:r>
              <w:rPr>
                <w:sz w:val="20"/>
                <w:szCs w:val="20"/>
              </w:rPr>
              <w:t xml:space="preserve">    </w:t>
            </w:r>
            <w:r w:rsidRPr="00AB6EB8">
              <w:rPr>
                <w:sz w:val="20"/>
                <w:szCs w:val="20"/>
              </w:rPr>
              <w:t xml:space="preserve"> </w:t>
            </w:r>
            <w:r w:rsidR="005277DF" w:rsidRPr="00AB6EB8">
              <w:rPr>
                <w:sz w:val="20"/>
                <w:szCs w:val="20"/>
              </w:rPr>
              <w:t>5.2</w:t>
            </w:r>
            <w:r w:rsidRPr="00AB6EB8">
              <w:rPr>
                <w:sz w:val="20"/>
                <w:szCs w:val="20"/>
              </w:rPr>
              <w:t>)</w:t>
            </w:r>
            <w:r w:rsidR="005277DF" w:rsidRPr="00AB6EB8">
              <w:rPr>
                <w:sz w:val="20"/>
                <w:szCs w:val="20"/>
              </w:rPr>
              <w:t xml:space="preserve"> Function: </w:t>
            </w:r>
            <w:proofErr w:type="spellStart"/>
            <w:r w:rsidR="005277DF" w:rsidRPr="00AB6EB8">
              <w:rPr>
                <w:sz w:val="20"/>
                <w:szCs w:val="20"/>
              </w:rPr>
              <w:t>fnGetVariable</w:t>
            </w:r>
            <w:bookmarkEnd w:id="17"/>
            <w:proofErr w:type="spellEnd"/>
            <w:r w:rsidR="005277DF" w:rsidRPr="00AB6EB8">
              <w:rPr>
                <w:sz w:val="20"/>
                <w:szCs w:val="20"/>
              </w:rPr>
              <w:t xml:space="preserve"> </w:t>
            </w:r>
          </w:p>
          <w:p w:rsidR="005277DF" w:rsidRDefault="005277DF" w:rsidP="005277DF">
            <w:r>
              <w:tab/>
            </w:r>
            <w:r w:rsidR="00AB6EB8">
              <w:t xml:space="preserve">              </w:t>
            </w:r>
            <w:r>
              <w:rPr>
                <w:b/>
              </w:rPr>
              <w:t>Purpose:</w:t>
            </w:r>
            <w:r>
              <w:t xml:space="preserve"> To get the value from SaveValues.xls</w:t>
            </w:r>
          </w:p>
          <w:p w:rsidR="00AB6EB8" w:rsidRDefault="00AB6EB8" w:rsidP="005277DF"/>
          <w:p w:rsidR="005277DF" w:rsidRDefault="005277DF" w:rsidP="005277DF">
            <w:pPr>
              <w:ind w:firstLine="720"/>
            </w:pPr>
            <w:r>
              <w:t xml:space="preserve"> </w:t>
            </w:r>
            <w:proofErr w:type="spellStart"/>
            <w:r>
              <w:t>fnGetVariable</w:t>
            </w:r>
            <w:proofErr w:type="spellEnd"/>
            <w:r>
              <w:t>(</w:t>
            </w:r>
            <w:proofErr w:type="spellStart"/>
            <w:r>
              <w:t>strSheetName</w:t>
            </w:r>
            <w:proofErr w:type="spellEnd"/>
            <w:r>
              <w:t xml:space="preserve">, </w:t>
            </w:r>
            <w:proofErr w:type="spellStart"/>
            <w:r>
              <w:t>strVariableName</w:t>
            </w:r>
            <w:proofErr w:type="spellEnd"/>
            <w:r>
              <w:t>)</w:t>
            </w:r>
          </w:p>
          <w:p w:rsidR="005277DF" w:rsidRPr="00AB6EB8" w:rsidRDefault="00AB6EB8" w:rsidP="005277DF">
            <w:pPr>
              <w:pStyle w:val="Heading2"/>
              <w:rPr>
                <w:sz w:val="20"/>
                <w:szCs w:val="20"/>
              </w:rPr>
            </w:pPr>
            <w:bookmarkStart w:id="18" w:name="_Toc310500672"/>
            <w:r w:rsidRPr="00AB6EB8">
              <w:rPr>
                <w:sz w:val="20"/>
                <w:szCs w:val="20"/>
              </w:rPr>
              <w:t xml:space="preserve">        </w:t>
            </w:r>
            <w:r>
              <w:rPr>
                <w:sz w:val="20"/>
                <w:szCs w:val="20"/>
              </w:rPr>
              <w:t xml:space="preserve">     </w:t>
            </w:r>
            <w:r w:rsidRPr="00AB6EB8">
              <w:rPr>
                <w:sz w:val="20"/>
                <w:szCs w:val="20"/>
              </w:rPr>
              <w:t>5.3)</w:t>
            </w:r>
            <w:r w:rsidR="005277DF" w:rsidRPr="00AB6EB8">
              <w:rPr>
                <w:sz w:val="20"/>
                <w:szCs w:val="20"/>
              </w:rPr>
              <w:t xml:space="preserve"> Function: </w:t>
            </w:r>
            <w:proofErr w:type="spellStart"/>
            <w:r w:rsidR="005277DF" w:rsidRPr="00AB6EB8">
              <w:rPr>
                <w:sz w:val="20"/>
                <w:szCs w:val="20"/>
              </w:rPr>
              <w:t>fnClick</w:t>
            </w:r>
            <w:bookmarkEnd w:id="18"/>
            <w:proofErr w:type="spellEnd"/>
            <w:r w:rsidR="005277DF" w:rsidRPr="00AB6EB8">
              <w:rPr>
                <w:sz w:val="20"/>
                <w:szCs w:val="20"/>
              </w:rPr>
              <w:t xml:space="preserve"> </w:t>
            </w:r>
          </w:p>
          <w:p w:rsidR="005277DF" w:rsidRDefault="00AB6EB8" w:rsidP="005277DF">
            <w:pPr>
              <w:ind w:firstLine="720"/>
            </w:pPr>
            <w:r>
              <w:rPr>
                <w:b/>
              </w:rPr>
              <w:t xml:space="preserve">              </w:t>
            </w:r>
            <w:r w:rsidR="005277DF">
              <w:rPr>
                <w:b/>
              </w:rPr>
              <w:t xml:space="preserve">Purpose: </w:t>
            </w:r>
            <w:r w:rsidR="005277DF">
              <w:t xml:space="preserve">Click on Button, Link, Image, </w:t>
            </w:r>
            <w:proofErr w:type="spellStart"/>
            <w:r w:rsidR="005277DF">
              <w:t>WebElement</w:t>
            </w:r>
            <w:proofErr w:type="spellEnd"/>
          </w:p>
          <w:p w:rsidR="001E1026" w:rsidRDefault="00AB6EB8" w:rsidP="005277DF">
            <w:pPr>
              <w:ind w:firstLine="720"/>
            </w:pPr>
            <w:r>
              <w:t xml:space="preserve"> </w:t>
            </w:r>
            <w:proofErr w:type="spellStart"/>
            <w:r>
              <w:t>fnClick</w:t>
            </w:r>
            <w:proofErr w:type="spellEnd"/>
            <w:r>
              <w:t xml:space="preserve"> (</w:t>
            </w:r>
            <w:proofErr w:type="spellStart"/>
            <w:r>
              <w:t>obj</w:t>
            </w:r>
            <w:proofErr w:type="spellEnd"/>
            <w:r>
              <w:t>)</w:t>
            </w:r>
          </w:p>
          <w:p w:rsidR="001E1026" w:rsidRDefault="001E1026" w:rsidP="005277DF">
            <w:pPr>
              <w:ind w:firstLine="720"/>
            </w:pPr>
          </w:p>
          <w:p w:rsidR="00AB6EB8" w:rsidRDefault="001E1026" w:rsidP="005277DF">
            <w:pPr>
              <w:ind w:firstLine="720"/>
            </w:pPr>
            <w:r>
              <w:t xml:space="preserve"> </w:t>
            </w:r>
            <w:r w:rsidR="00AB6EB8">
              <w:t xml:space="preserve">Example :-  </w:t>
            </w:r>
          </w:p>
          <w:p w:rsidR="005277DF" w:rsidRPr="001E1026" w:rsidRDefault="001E1026" w:rsidP="005277DF">
            <w:pPr>
              <w:ind w:firstLine="720"/>
              <w:rPr>
                <w:i/>
                <w:sz w:val="18"/>
                <w:szCs w:val="18"/>
              </w:rPr>
            </w:pPr>
            <w:r>
              <w:rPr>
                <w:sz w:val="16"/>
                <w:szCs w:val="16"/>
              </w:rPr>
              <w:lastRenderedPageBreak/>
              <w:t xml:space="preserve"> </w:t>
            </w:r>
            <w:proofErr w:type="spellStart"/>
            <w:r w:rsidR="005277DF" w:rsidRPr="001E1026">
              <w:rPr>
                <w:i/>
                <w:sz w:val="18"/>
                <w:szCs w:val="18"/>
              </w:rPr>
              <w:t>fnClick</w:t>
            </w:r>
            <w:proofErr w:type="spellEnd"/>
            <w:r w:rsidR="005277DF" w:rsidRPr="001E1026">
              <w:rPr>
                <w:i/>
                <w:sz w:val="18"/>
                <w:szCs w:val="18"/>
              </w:rPr>
              <w:t xml:space="preserve">(Browser("Customer").Page("CS5 </w:t>
            </w:r>
            <w:r w:rsidR="00AB6EB8" w:rsidRPr="001E1026">
              <w:rPr>
                <w:i/>
                <w:sz w:val="18"/>
                <w:szCs w:val="18"/>
              </w:rPr>
              <w:t>–</w:t>
            </w:r>
            <w:r w:rsidRPr="001E1026">
              <w:rPr>
                <w:i/>
                <w:sz w:val="18"/>
                <w:szCs w:val="18"/>
              </w:rPr>
              <w:t xml:space="preserve"> Customer </w:t>
            </w:r>
            <w:r w:rsidR="00AB6EB8" w:rsidRPr="001E1026">
              <w:rPr>
                <w:i/>
                <w:sz w:val="18"/>
                <w:szCs w:val="18"/>
              </w:rPr>
              <w:t>I</w:t>
            </w:r>
            <w:r w:rsidR="005277DF" w:rsidRPr="001E1026">
              <w:rPr>
                <w:i/>
                <w:sz w:val="18"/>
                <w:szCs w:val="18"/>
              </w:rPr>
              <w:t>nformation").</w:t>
            </w:r>
            <w:proofErr w:type="spellStart"/>
            <w:r w:rsidR="005277DF" w:rsidRPr="001E1026">
              <w:rPr>
                <w:i/>
                <w:sz w:val="18"/>
                <w:szCs w:val="18"/>
              </w:rPr>
              <w:t>WebButton</w:t>
            </w:r>
            <w:proofErr w:type="spellEnd"/>
            <w:r w:rsidR="005277DF" w:rsidRPr="001E1026">
              <w:rPr>
                <w:i/>
                <w:sz w:val="18"/>
                <w:szCs w:val="18"/>
              </w:rPr>
              <w:t>("Done"))</w:t>
            </w:r>
          </w:p>
          <w:p w:rsidR="005277DF" w:rsidRDefault="005277DF" w:rsidP="005277DF">
            <w:pPr>
              <w:ind w:firstLine="720"/>
            </w:pPr>
          </w:p>
          <w:p w:rsidR="005277DF" w:rsidRPr="00AB6EB8" w:rsidRDefault="00AB6EB8" w:rsidP="005277DF">
            <w:pPr>
              <w:pStyle w:val="Heading2"/>
              <w:rPr>
                <w:sz w:val="20"/>
                <w:szCs w:val="20"/>
              </w:rPr>
            </w:pPr>
            <w:bookmarkStart w:id="19" w:name="_Toc310500673"/>
            <w:r>
              <w:t xml:space="preserve">       </w:t>
            </w:r>
            <w:r w:rsidRPr="00AB6EB8">
              <w:rPr>
                <w:sz w:val="20"/>
                <w:szCs w:val="20"/>
              </w:rPr>
              <w:t>5.4)</w:t>
            </w:r>
            <w:r w:rsidR="005277DF" w:rsidRPr="00AB6EB8">
              <w:rPr>
                <w:sz w:val="20"/>
                <w:szCs w:val="20"/>
              </w:rPr>
              <w:t xml:space="preserve"> Function: </w:t>
            </w:r>
            <w:proofErr w:type="spellStart"/>
            <w:r w:rsidR="005277DF" w:rsidRPr="00AB6EB8">
              <w:rPr>
                <w:sz w:val="20"/>
                <w:szCs w:val="20"/>
              </w:rPr>
              <w:t>DropDownListVerification</w:t>
            </w:r>
            <w:bookmarkEnd w:id="19"/>
            <w:proofErr w:type="spellEnd"/>
          </w:p>
          <w:p w:rsidR="005277DF" w:rsidRDefault="00AB6EB8" w:rsidP="005277DF">
            <w:pPr>
              <w:ind w:firstLine="720"/>
            </w:pPr>
            <w:r>
              <w:rPr>
                <w:b/>
              </w:rPr>
              <w:t xml:space="preserve">           </w:t>
            </w:r>
            <w:r w:rsidR="005277DF">
              <w:rPr>
                <w:b/>
              </w:rPr>
              <w:t xml:space="preserve">Purpose: </w:t>
            </w:r>
            <w:r w:rsidR="005277DF">
              <w:t xml:space="preserve">To verify </w:t>
            </w:r>
            <w:proofErr w:type="spellStart"/>
            <w:r w:rsidR="005277DF">
              <w:t>DropDownList</w:t>
            </w:r>
            <w:proofErr w:type="spellEnd"/>
          </w:p>
          <w:p w:rsidR="00AB6EB8" w:rsidRDefault="00AB6EB8" w:rsidP="005277DF">
            <w:pPr>
              <w:ind w:firstLine="720"/>
            </w:pPr>
          </w:p>
          <w:p w:rsidR="005277DF" w:rsidRDefault="005277DF" w:rsidP="005277DF">
            <w:pPr>
              <w:ind w:firstLine="720"/>
            </w:pPr>
            <w:proofErr w:type="spellStart"/>
            <w:r>
              <w:t>DropDownListVerification</w:t>
            </w:r>
            <w:proofErr w:type="spellEnd"/>
            <w:r>
              <w:t>(</w:t>
            </w:r>
            <w:proofErr w:type="spellStart"/>
            <w:r>
              <w:t>pData,pSheetOrFileName</w:t>
            </w:r>
            <w:proofErr w:type="spellEnd"/>
            <w:r>
              <w:t>)</w:t>
            </w:r>
          </w:p>
          <w:p w:rsidR="005277DF" w:rsidRDefault="005277DF" w:rsidP="005277DF">
            <w:pPr>
              <w:ind w:firstLine="720"/>
            </w:pPr>
          </w:p>
          <w:p w:rsidR="005277DF" w:rsidRDefault="005277DF" w:rsidP="005277DF">
            <w:pPr>
              <w:ind w:firstLine="720"/>
            </w:pPr>
          </w:p>
          <w:p w:rsidR="005277DF" w:rsidRPr="00F247D5" w:rsidRDefault="005277DF" w:rsidP="00A933F1">
            <w:pPr>
              <w:numPr>
                <w:ilvl w:val="0"/>
                <w:numId w:val="44"/>
              </w:numPr>
              <w:rPr>
                <w:rFonts w:cs="Arial"/>
                <w:b/>
                <w:sz w:val="24"/>
                <w:szCs w:val="24"/>
              </w:rPr>
            </w:pPr>
            <w:r w:rsidRPr="00F247D5">
              <w:rPr>
                <w:rFonts w:cs="Arial"/>
                <w:b/>
                <w:sz w:val="24"/>
                <w:szCs w:val="24"/>
              </w:rPr>
              <w:t>Generic Guidelines</w:t>
            </w:r>
          </w:p>
          <w:p w:rsidR="005277DF" w:rsidRDefault="005277DF" w:rsidP="005277DF">
            <w:pPr>
              <w:rPr>
                <w:rFonts w:ascii="Times New Roman" w:hAnsi="Times New Roman"/>
                <w:sz w:val="24"/>
                <w:szCs w:val="24"/>
              </w:rPr>
            </w:pPr>
          </w:p>
          <w:p w:rsidR="005277DF" w:rsidRDefault="005277DF" w:rsidP="00A933F1">
            <w:pPr>
              <w:numPr>
                <w:ilvl w:val="0"/>
                <w:numId w:val="49"/>
              </w:numPr>
              <w:ind w:left="1440"/>
            </w:pPr>
            <w:r>
              <w:t xml:space="preserve">Do not use </w:t>
            </w:r>
            <w:proofErr w:type="spellStart"/>
            <w:r>
              <w:t>fnClick</w:t>
            </w:r>
            <w:proofErr w:type="spellEnd"/>
            <w:r>
              <w:t xml:space="preserve">. </w:t>
            </w:r>
            <w:proofErr w:type="spellStart"/>
            <w:r>
              <w:t>RegisterUserFunc</w:t>
            </w:r>
            <w:proofErr w:type="spellEnd"/>
            <w:r>
              <w:t xml:space="preserve"> is now been used to redirect the Click method to call the </w:t>
            </w:r>
            <w:proofErr w:type="spellStart"/>
            <w:r>
              <w:t>fnClick</w:t>
            </w:r>
            <w:proofErr w:type="spellEnd"/>
            <w:r>
              <w:t xml:space="preserve"> internally.</w:t>
            </w:r>
            <w:r w:rsidR="00F247D5">
              <w:t xml:space="preserve"> </w:t>
            </w:r>
            <w:r>
              <w:t xml:space="preserve">Earlier we use to use </w:t>
            </w:r>
            <w:proofErr w:type="spellStart"/>
            <w:r>
              <w:t>fnClick</w:t>
            </w:r>
            <w:proofErr w:type="spellEnd"/>
            <w:r>
              <w:t xml:space="preserve">(&lt;&lt;Object to be clicked&gt;&gt;), </w:t>
            </w:r>
          </w:p>
          <w:p w:rsidR="00F247D5" w:rsidRDefault="00F247D5" w:rsidP="00F247D5">
            <w:pPr>
              <w:ind w:left="1440"/>
            </w:pPr>
          </w:p>
          <w:p w:rsidR="005277DF" w:rsidRDefault="005277DF" w:rsidP="005277DF">
            <w:pPr>
              <w:ind w:left="1440"/>
              <w:rPr>
                <w:color w:val="000000"/>
              </w:rPr>
            </w:pPr>
            <w:proofErr w:type="spellStart"/>
            <w:r>
              <w:t>Eg</w:t>
            </w:r>
            <w:proofErr w:type="spellEnd"/>
            <w:r>
              <w:t xml:space="preserve">: - </w:t>
            </w:r>
            <w:proofErr w:type="spellStart"/>
            <w:r>
              <w:t>fnClick</w:t>
            </w:r>
            <w:proofErr w:type="spellEnd"/>
            <w:r>
              <w:rPr>
                <w:color w:val="000000"/>
              </w:rPr>
              <w:t>(</w:t>
            </w:r>
            <w:r>
              <w:t>Browser</w:t>
            </w:r>
            <w:r>
              <w:rPr>
                <w:color w:val="000000"/>
              </w:rPr>
              <w:t>(</w:t>
            </w:r>
            <w:r>
              <w:rPr>
                <w:color w:val="800000"/>
              </w:rPr>
              <w:t>"</w:t>
            </w:r>
            <w:proofErr w:type="spellStart"/>
            <w:r>
              <w:rPr>
                <w:color w:val="800000"/>
              </w:rPr>
              <w:t>LogIn</w:t>
            </w:r>
            <w:proofErr w:type="spellEnd"/>
            <w:r>
              <w:rPr>
                <w:color w:val="800000"/>
              </w:rPr>
              <w:t>"</w:t>
            </w:r>
            <w:r>
              <w:rPr>
                <w:color w:val="000000"/>
              </w:rPr>
              <w:t>)</w:t>
            </w:r>
            <w:r>
              <w:t>.Page</w:t>
            </w:r>
            <w:r>
              <w:rPr>
                <w:color w:val="000000"/>
              </w:rPr>
              <w:t>(</w:t>
            </w:r>
            <w:r>
              <w:rPr>
                <w:color w:val="800000"/>
              </w:rPr>
              <w:t>"</w:t>
            </w:r>
            <w:proofErr w:type="spellStart"/>
            <w:r>
              <w:rPr>
                <w:color w:val="800000"/>
              </w:rPr>
              <w:t>IntraLink</w:t>
            </w:r>
            <w:proofErr w:type="spellEnd"/>
            <w:r>
              <w:rPr>
                <w:color w:val="800000"/>
              </w:rPr>
              <w:t xml:space="preserve"> Portal"</w:t>
            </w:r>
            <w:r>
              <w:rPr>
                <w:color w:val="000000"/>
              </w:rPr>
              <w:t>)</w:t>
            </w:r>
            <w:r>
              <w:t>.link</w:t>
            </w:r>
            <w:r>
              <w:rPr>
                <w:color w:val="000000"/>
              </w:rPr>
              <w:t>(</w:t>
            </w:r>
            <w:r>
              <w:rPr>
                <w:color w:val="800000"/>
              </w:rPr>
              <w:t>"My Profile"</w:t>
            </w:r>
            <w:r>
              <w:rPr>
                <w:color w:val="000000"/>
              </w:rPr>
              <w:t>))</w:t>
            </w:r>
          </w:p>
          <w:p w:rsidR="00F247D5" w:rsidRDefault="00F247D5" w:rsidP="005277DF">
            <w:pPr>
              <w:ind w:left="1440"/>
            </w:pPr>
          </w:p>
          <w:p w:rsidR="005277DF" w:rsidRDefault="005277DF" w:rsidP="005277DF">
            <w:pPr>
              <w:ind w:left="1440"/>
            </w:pPr>
            <w:r>
              <w:t>Now we can directly use the Click method on the object.</w:t>
            </w:r>
          </w:p>
          <w:p w:rsidR="005277DF" w:rsidRDefault="005277DF" w:rsidP="005277DF">
            <w:pPr>
              <w:ind w:left="1440"/>
            </w:pPr>
            <w:proofErr w:type="spellStart"/>
            <w:r>
              <w:t>Eg</w:t>
            </w:r>
            <w:proofErr w:type="spellEnd"/>
            <w:r>
              <w:t>: - Browser</w:t>
            </w:r>
            <w:r>
              <w:rPr>
                <w:color w:val="000000"/>
              </w:rPr>
              <w:t>(</w:t>
            </w:r>
            <w:r>
              <w:rPr>
                <w:color w:val="800000"/>
              </w:rPr>
              <w:t>"</w:t>
            </w:r>
            <w:proofErr w:type="spellStart"/>
            <w:r>
              <w:rPr>
                <w:color w:val="800000"/>
              </w:rPr>
              <w:t>LogIn</w:t>
            </w:r>
            <w:proofErr w:type="spellEnd"/>
            <w:r>
              <w:rPr>
                <w:color w:val="800000"/>
              </w:rPr>
              <w:t>"</w:t>
            </w:r>
            <w:r>
              <w:rPr>
                <w:color w:val="000000"/>
              </w:rPr>
              <w:t>)</w:t>
            </w:r>
            <w:r>
              <w:t>.Page</w:t>
            </w:r>
            <w:r>
              <w:rPr>
                <w:color w:val="000000"/>
              </w:rPr>
              <w:t>(</w:t>
            </w:r>
            <w:r>
              <w:rPr>
                <w:color w:val="800000"/>
              </w:rPr>
              <w:t>"</w:t>
            </w:r>
            <w:proofErr w:type="spellStart"/>
            <w:r>
              <w:rPr>
                <w:color w:val="800000"/>
              </w:rPr>
              <w:t>IntraLink</w:t>
            </w:r>
            <w:proofErr w:type="spellEnd"/>
            <w:r>
              <w:rPr>
                <w:color w:val="800000"/>
              </w:rPr>
              <w:t xml:space="preserve"> Portal"</w:t>
            </w:r>
            <w:r>
              <w:rPr>
                <w:color w:val="000000"/>
              </w:rPr>
              <w:t>)</w:t>
            </w:r>
            <w:r>
              <w:t>.link</w:t>
            </w:r>
            <w:r>
              <w:rPr>
                <w:color w:val="000000"/>
              </w:rPr>
              <w:t>(</w:t>
            </w:r>
            <w:r>
              <w:rPr>
                <w:color w:val="800000"/>
              </w:rPr>
              <w:t>"My Profile"</w:t>
            </w:r>
            <w:r>
              <w:rPr>
                <w:color w:val="000000"/>
              </w:rPr>
              <w:t>).</w:t>
            </w:r>
            <w:r>
              <w:t>Click</w:t>
            </w:r>
          </w:p>
          <w:p w:rsidR="002236EE" w:rsidRDefault="00307B7A" w:rsidP="002236EE">
            <w:pPr>
              <w:pStyle w:val="IPENZBodyText"/>
            </w:pPr>
            <w:r>
              <w:t>By following the above mentioned standards</w:t>
            </w:r>
            <w:r w:rsidR="002236EE">
              <w:t xml:space="preserve">, </w:t>
            </w:r>
            <w:r>
              <w:t>methods</w:t>
            </w:r>
            <w:r w:rsidR="002236EE">
              <w:t xml:space="preserve"> and techniques</w:t>
            </w:r>
            <w:r w:rsidR="003A01AE">
              <w:t xml:space="preserve"> I was able to successfully build</w:t>
            </w:r>
            <w:r>
              <w:t xml:space="preserve"> </w:t>
            </w:r>
            <w:r w:rsidR="003A01AE">
              <w:t>a</w:t>
            </w:r>
            <w:r>
              <w:t xml:space="preserve"> robust hybrid automation framework</w:t>
            </w:r>
            <w:r w:rsidR="003A01AE">
              <w:t>.</w:t>
            </w:r>
            <w:r>
              <w:t xml:space="preserve"> </w:t>
            </w:r>
          </w:p>
          <w:p w:rsidR="00A63743" w:rsidRDefault="00571477" w:rsidP="00571477">
            <w:pPr>
              <w:pStyle w:val="IPENZBodyText"/>
            </w:pPr>
            <w:r>
              <w:t xml:space="preserve">By building the automation framework successfully, </w:t>
            </w:r>
            <w:r w:rsidR="00307B7A">
              <w:t>I</w:t>
            </w:r>
            <w:r>
              <w:t xml:space="preserve"> </w:t>
            </w:r>
            <w:r w:rsidR="00307B7A">
              <w:t xml:space="preserve">implemented the concepts of software designing, which in turn resulted in implementing the principles &amp; concepts of engineering </w:t>
            </w:r>
            <w:r w:rsidR="00761BC7">
              <w:t>design</w:t>
            </w:r>
            <w:r w:rsidR="00307B7A">
              <w:t>.</w:t>
            </w:r>
          </w:p>
          <w:p w:rsidR="00815669" w:rsidRDefault="00815669" w:rsidP="00571477">
            <w:pPr>
              <w:pStyle w:val="IPENZBodyText"/>
            </w:pPr>
          </w:p>
          <w:p w:rsidR="00815669" w:rsidRPr="00F6249B" w:rsidRDefault="00815669" w:rsidP="00815669">
            <w:pPr>
              <w:pStyle w:val="IPENZBodyText"/>
              <w:jc w:val="left"/>
              <w:rPr>
                <w:b/>
              </w:rPr>
            </w:pPr>
            <w:r>
              <w:rPr>
                <w:b/>
              </w:rPr>
              <w:t>Example 2</w:t>
            </w:r>
            <w:r w:rsidRPr="00F6249B">
              <w:rPr>
                <w:b/>
              </w:rPr>
              <w:t>:</w:t>
            </w:r>
          </w:p>
          <w:p w:rsidR="00815669" w:rsidRPr="00F6249B" w:rsidRDefault="00815669" w:rsidP="00815669">
            <w:pPr>
              <w:pStyle w:val="IPENZBodyText"/>
              <w:jc w:val="left"/>
              <w:rPr>
                <w:b/>
              </w:rPr>
            </w:pPr>
            <w:r w:rsidRPr="00F6249B">
              <w:rPr>
                <w:b/>
              </w:rPr>
              <w:t>Situation –</w:t>
            </w:r>
          </w:p>
          <w:p w:rsidR="00815669" w:rsidRDefault="00815669" w:rsidP="00815669">
            <w:pPr>
              <w:pStyle w:val="IPENZBodyText"/>
              <w:jc w:val="left"/>
            </w:pPr>
            <w:r>
              <w:t xml:space="preserve">Build automation framework for </w:t>
            </w:r>
            <w:r w:rsidR="000F72C7">
              <w:t>OPTIMUS application in C</w:t>
            </w:r>
            <w:r w:rsidR="00EE6D3B">
              <w:t>iti using Java, Spring, Maven and Cucumber.</w:t>
            </w:r>
          </w:p>
          <w:p w:rsidR="00815669" w:rsidRDefault="00815669" w:rsidP="00815669">
            <w:pPr>
              <w:pStyle w:val="IPENZBodyText"/>
              <w:jc w:val="left"/>
              <w:rPr>
                <w:b/>
              </w:rPr>
            </w:pPr>
            <w:r w:rsidRPr="00F6249B">
              <w:rPr>
                <w:b/>
              </w:rPr>
              <w:t>Problem –</w:t>
            </w:r>
            <w:r>
              <w:rPr>
                <w:b/>
              </w:rPr>
              <w:t xml:space="preserve"> </w:t>
            </w:r>
          </w:p>
          <w:p w:rsidR="00B6331C" w:rsidRDefault="00B6331C" w:rsidP="00815669">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815669" w:rsidRDefault="00815669" w:rsidP="00815669">
            <w:pPr>
              <w:pStyle w:val="IPENZBodyText"/>
              <w:jc w:val="left"/>
              <w:rPr>
                <w:b/>
              </w:rPr>
            </w:pPr>
            <w:r w:rsidRPr="00E57FD4">
              <w:rPr>
                <w:b/>
              </w:rPr>
              <w:t>Description –</w:t>
            </w:r>
          </w:p>
          <w:p w:rsidR="00C41CFD" w:rsidRDefault="00C41CFD" w:rsidP="00815669">
            <w:pPr>
              <w:pStyle w:val="IPENZBodyText"/>
              <w:jc w:val="left"/>
            </w:pPr>
            <w:r>
              <w:t xml:space="preserve">Optimus application provides a platform which generates recommendations to achieve best client order objectives. The </w:t>
            </w:r>
            <w:proofErr w:type="gramStart"/>
            <w:r>
              <w:t>platform evaluates multiple models, making use of analytics and signals and generate</w:t>
            </w:r>
            <w:proofErr w:type="gramEnd"/>
            <w:r>
              <w:t xml:space="preserve"> recommendations within acceptable timeframe. It is real time and based on the market data and corrective measures are implemented as required. It also provides transparency to client in every phase of trading life cycle (pre-trade, in-trade and post-trade).</w:t>
            </w:r>
          </w:p>
          <w:p w:rsidR="00C41CFD" w:rsidRPr="00C41CFD" w:rsidRDefault="00C41CFD" w:rsidP="00815669">
            <w:pPr>
              <w:pStyle w:val="IPENZBodyText"/>
              <w:jc w:val="left"/>
            </w:pPr>
            <w:r>
              <w:t xml:space="preserve">It also enables clients to visualize order state and execution performance of trade in </w:t>
            </w:r>
            <w:proofErr w:type="spellStart"/>
            <w:r>
              <w:t>realtime</w:t>
            </w:r>
            <w:proofErr w:type="spellEnd"/>
            <w:r>
              <w:t>.</w:t>
            </w:r>
          </w:p>
          <w:p w:rsidR="00177F13" w:rsidRDefault="00DA2C7D" w:rsidP="00815669">
            <w:pPr>
              <w:pStyle w:val="IPENZBodyText"/>
              <w:jc w:val="left"/>
              <w:rPr>
                <w:noProof/>
                <w:lang w:val="en-IN" w:eastAsia="en-IN"/>
              </w:rPr>
            </w:pPr>
            <w:r>
              <w:rPr>
                <w:b/>
                <w:noProof/>
                <w:lang w:val="en-IN" w:eastAsia="en-IN"/>
              </w:rPr>
              <w:t xml:space="preserve">Hi-Level </w:t>
            </w:r>
            <w:r w:rsidR="00177F13" w:rsidRPr="00177F13">
              <w:rPr>
                <w:b/>
                <w:noProof/>
                <w:lang w:val="en-IN" w:eastAsia="en-IN"/>
              </w:rPr>
              <w:t>Logical A</w:t>
            </w:r>
            <w:r w:rsidR="00177F13">
              <w:rPr>
                <w:b/>
                <w:noProof/>
                <w:lang w:val="en-IN" w:eastAsia="en-IN"/>
              </w:rPr>
              <w:t xml:space="preserve">rchitecture </w:t>
            </w:r>
            <w:r>
              <w:rPr>
                <w:b/>
                <w:noProof/>
                <w:lang w:val="en-IN" w:eastAsia="en-IN"/>
              </w:rPr>
              <w:t xml:space="preserve">Design </w:t>
            </w:r>
            <w:r w:rsidR="00177F13">
              <w:rPr>
                <w:noProof/>
                <w:lang w:val="en-IN" w:eastAsia="en-IN"/>
              </w:rPr>
              <w:t xml:space="preserve"> - </w:t>
            </w:r>
          </w:p>
          <w:p w:rsidR="00C41CFD" w:rsidRDefault="00903D4C" w:rsidP="00815669">
            <w:pPr>
              <w:pStyle w:val="IPENZBodyText"/>
              <w:jc w:val="left"/>
              <w:rPr>
                <w:noProof/>
                <w:lang w:val="en-IN" w:eastAsia="en-IN"/>
              </w:rPr>
            </w:pPr>
            <w:r>
              <w:rPr>
                <w:noProof/>
                <w:lang w:val="en-US"/>
              </w:rPr>
              <w:lastRenderedPageBreak/>
              <w:drawing>
                <wp:inline distT="0" distB="0" distL="0" distR="0">
                  <wp:extent cx="4914900" cy="3895725"/>
                  <wp:effectExtent l="19050" t="19050" r="0" b="952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177F13" w:rsidRDefault="003A49E7" w:rsidP="00815669">
            <w:pPr>
              <w:pStyle w:val="IPENZBodyText"/>
              <w:jc w:val="left"/>
              <w:rPr>
                <w:b/>
              </w:rPr>
            </w:pPr>
            <w:r>
              <w:rPr>
                <w:b/>
              </w:rPr>
              <w:t xml:space="preserve">Following are the components of Optimus application – </w:t>
            </w:r>
          </w:p>
          <w:p w:rsidR="003A49E7" w:rsidRDefault="003A49E7" w:rsidP="00815669">
            <w:pPr>
              <w:pStyle w:val="IPENZBodyText"/>
              <w:jc w:val="left"/>
              <w:rPr>
                <w:b/>
              </w:rPr>
            </w:pPr>
          </w:p>
          <w:p w:rsidR="003A49E7" w:rsidRPr="003A49E7" w:rsidRDefault="003A49E7" w:rsidP="003A49E7">
            <w:pPr>
              <w:pStyle w:val="IPENZBodyText"/>
              <w:numPr>
                <w:ilvl w:val="0"/>
                <w:numId w:val="51"/>
              </w:numPr>
              <w:spacing w:before="0"/>
              <w:jc w:val="left"/>
            </w:pPr>
            <w:r w:rsidRPr="003A49E7">
              <w:t>Optimus Order Event Generator</w:t>
            </w:r>
          </w:p>
          <w:p w:rsidR="003A49E7" w:rsidRPr="003A49E7" w:rsidRDefault="003A49E7" w:rsidP="003A49E7">
            <w:pPr>
              <w:pStyle w:val="IPENZBodyText"/>
              <w:numPr>
                <w:ilvl w:val="0"/>
                <w:numId w:val="51"/>
              </w:numPr>
              <w:spacing w:before="0"/>
              <w:jc w:val="left"/>
            </w:pPr>
            <w:r w:rsidRPr="003A49E7">
              <w:t>Optimus Engine</w:t>
            </w:r>
          </w:p>
          <w:p w:rsidR="003A49E7" w:rsidRPr="003A49E7" w:rsidRDefault="003A49E7" w:rsidP="003A49E7">
            <w:pPr>
              <w:pStyle w:val="IPENZBodyText"/>
              <w:numPr>
                <w:ilvl w:val="0"/>
                <w:numId w:val="51"/>
              </w:numPr>
              <w:spacing w:before="0"/>
              <w:jc w:val="left"/>
            </w:pPr>
            <w:r w:rsidRPr="003A49E7">
              <w:t>Optimus Performance Monitor</w:t>
            </w:r>
          </w:p>
          <w:p w:rsidR="003A49E7" w:rsidRPr="003A49E7" w:rsidRDefault="003A49E7" w:rsidP="003A49E7">
            <w:pPr>
              <w:pStyle w:val="IPENZBodyText"/>
              <w:numPr>
                <w:ilvl w:val="0"/>
                <w:numId w:val="51"/>
              </w:numPr>
              <w:spacing w:before="0"/>
              <w:jc w:val="left"/>
            </w:pPr>
            <w:r w:rsidRPr="003A49E7">
              <w:t xml:space="preserve">Optimus </w:t>
            </w:r>
            <w:proofErr w:type="spellStart"/>
            <w:r w:rsidRPr="003A49E7">
              <w:t>Algo</w:t>
            </w:r>
            <w:proofErr w:type="spellEnd"/>
          </w:p>
          <w:p w:rsidR="003A49E7" w:rsidRPr="003A49E7" w:rsidRDefault="003A49E7" w:rsidP="003A49E7">
            <w:pPr>
              <w:pStyle w:val="IPENZBodyText"/>
              <w:numPr>
                <w:ilvl w:val="0"/>
                <w:numId w:val="51"/>
              </w:numPr>
              <w:spacing w:before="0"/>
              <w:jc w:val="left"/>
            </w:pPr>
            <w:r w:rsidRPr="003A49E7">
              <w:t>Optimus Analytics Engine</w:t>
            </w:r>
          </w:p>
          <w:p w:rsidR="003A49E7" w:rsidRPr="003A49E7" w:rsidRDefault="003A49E7" w:rsidP="003A49E7">
            <w:pPr>
              <w:pStyle w:val="IPENZBodyText"/>
              <w:numPr>
                <w:ilvl w:val="0"/>
                <w:numId w:val="51"/>
              </w:numPr>
              <w:spacing w:before="0"/>
              <w:jc w:val="left"/>
            </w:pPr>
            <w:r w:rsidRPr="003A49E7">
              <w:t>Optimus Signal Engine</w:t>
            </w:r>
          </w:p>
          <w:p w:rsidR="003A49E7" w:rsidRPr="003A49E7" w:rsidRDefault="003A49E7" w:rsidP="003A49E7">
            <w:pPr>
              <w:pStyle w:val="IPENZBodyText"/>
              <w:numPr>
                <w:ilvl w:val="0"/>
                <w:numId w:val="51"/>
              </w:numPr>
              <w:spacing w:before="0"/>
              <w:jc w:val="left"/>
            </w:pPr>
            <w:r w:rsidRPr="003A49E7">
              <w:t>Optimus Client alerts Engine</w:t>
            </w:r>
          </w:p>
          <w:p w:rsidR="003A49E7" w:rsidRPr="003A49E7" w:rsidRDefault="003A49E7" w:rsidP="003A49E7">
            <w:pPr>
              <w:pStyle w:val="IPENZBodyText"/>
              <w:numPr>
                <w:ilvl w:val="0"/>
                <w:numId w:val="51"/>
              </w:numPr>
              <w:spacing w:before="0"/>
              <w:jc w:val="left"/>
            </w:pPr>
            <w:r w:rsidRPr="003A49E7">
              <w:t>Optimus Content Engine</w:t>
            </w:r>
          </w:p>
          <w:p w:rsidR="003A49E7" w:rsidRDefault="003A49E7" w:rsidP="003A49E7">
            <w:pPr>
              <w:pStyle w:val="IPENZBodyText"/>
              <w:numPr>
                <w:ilvl w:val="0"/>
                <w:numId w:val="51"/>
              </w:numPr>
              <w:spacing w:before="0"/>
              <w:jc w:val="left"/>
            </w:pPr>
            <w:r w:rsidRPr="003A49E7">
              <w:t>Optimus Dashboard App</w:t>
            </w:r>
          </w:p>
          <w:p w:rsidR="003A49E7" w:rsidRDefault="003A49E7" w:rsidP="003A49E7">
            <w:pPr>
              <w:pStyle w:val="IPENZBodyText"/>
              <w:spacing w:before="0"/>
              <w:jc w:val="left"/>
            </w:pPr>
          </w:p>
          <w:p w:rsidR="003A49E7" w:rsidRPr="003A49E7" w:rsidRDefault="003A49E7" w:rsidP="003A49E7">
            <w:pPr>
              <w:pStyle w:val="IPENZBodyText"/>
              <w:spacing w:before="0"/>
              <w:jc w:val="left"/>
            </w:pPr>
            <w:r>
              <w:t>This is the high level overview of what Optimus application is. Now, let me walk you through the automation framework that I have built to accommodate the functionalities of components involved in Optimus application.</w:t>
            </w:r>
          </w:p>
          <w:p w:rsidR="00815669" w:rsidRDefault="00177F13" w:rsidP="00270AF8">
            <w:pPr>
              <w:pStyle w:val="IPENZBodyText"/>
            </w:pPr>
            <w:r>
              <w:t xml:space="preserve">I started building the automation framework </w:t>
            </w:r>
            <w:r w:rsidR="00270AF8">
              <w:t>by using Spring, Maven, Cucumber and Java as programming language.</w:t>
            </w:r>
          </w:p>
          <w:p w:rsidR="00270AF8" w:rsidRDefault="00270AF8" w:rsidP="00270AF8">
            <w:pPr>
              <w:pStyle w:val="IPENZBodyText"/>
            </w:pPr>
            <w:r>
              <w:t xml:space="preserve">I followed the Modularity technique of software designing </w:t>
            </w:r>
            <w:r w:rsidR="0018236F">
              <w:t>and</w:t>
            </w:r>
            <w:r>
              <w:t xml:space="preserve"> create</w:t>
            </w:r>
            <w:r w:rsidR="0018236F">
              <w:t>d</w:t>
            </w:r>
            <w:r>
              <w:t xml:space="preserve"> modules for services, databases (KDB services) and Kafka topics (topics used for sending and receiving fix messages in Investment banking domain) that are being used to integrate the components of Optimus application.</w:t>
            </w:r>
          </w:p>
          <w:p w:rsidR="0018236F" w:rsidRDefault="0018236F" w:rsidP="00270AF8">
            <w:pPr>
              <w:pStyle w:val="IPENZBodyText"/>
              <w:rPr>
                <w:noProof/>
                <w:lang w:val="en-IN" w:eastAsia="en-IN"/>
              </w:rPr>
            </w:pPr>
            <w:r w:rsidRPr="0018236F">
              <w:rPr>
                <w:noProof/>
                <w:u w:val="single"/>
                <w:lang w:val="en-IN" w:eastAsia="en-IN"/>
              </w:rPr>
              <w:t>Modularity</w:t>
            </w:r>
            <w:r>
              <w:rPr>
                <w:noProof/>
                <w:lang w:val="en-IN" w:eastAsia="en-IN"/>
              </w:rPr>
              <w:t xml:space="preserve"> :-</w:t>
            </w:r>
          </w:p>
          <w:p w:rsidR="00270AF8" w:rsidRDefault="00903D4C" w:rsidP="00270AF8">
            <w:pPr>
              <w:pStyle w:val="IPENZBodyText"/>
            </w:pPr>
            <w:r>
              <w:rPr>
                <w:noProof/>
                <w:lang w:val="en-US"/>
              </w:rPr>
              <w:lastRenderedPageBreak/>
              <w:drawing>
                <wp:inline distT="0" distB="0" distL="0" distR="0">
                  <wp:extent cx="4914900" cy="25908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p>
          <w:p w:rsidR="0018236F" w:rsidRDefault="0018236F" w:rsidP="00270AF8">
            <w:pPr>
              <w:pStyle w:val="IPENZBodyText"/>
            </w:pPr>
          </w:p>
          <w:p w:rsidR="0018236F" w:rsidRDefault="00903D4C" w:rsidP="00270AF8">
            <w:pPr>
              <w:pStyle w:val="IPENZBodyText"/>
            </w:pPr>
            <w:r>
              <w:rPr>
                <w:noProof/>
                <w:lang w:val="en-US"/>
              </w:rPr>
              <mc:AlternateContent>
                <mc:Choice Requires="wps">
                  <w:drawing>
                    <wp:anchor distT="0" distB="0" distL="114300" distR="114300" simplePos="0" relativeHeight="251662848" behindDoc="0" locked="0" layoutInCell="1" allowOverlap="1">
                      <wp:simplePos x="0" y="0"/>
                      <wp:positionH relativeFrom="column">
                        <wp:posOffset>752475</wp:posOffset>
                      </wp:positionH>
                      <wp:positionV relativeFrom="paragraph">
                        <wp:posOffset>217170</wp:posOffset>
                      </wp:positionV>
                      <wp:extent cx="3552825" cy="428625"/>
                      <wp:effectExtent l="11430" t="909320" r="7620" b="5080"/>
                      <wp:wrapNone/>
                      <wp:docPr id="7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2825" cy="428625"/>
                              </a:xfrm>
                              <a:prstGeom prst="wedgeRoundRectCallout">
                                <a:avLst>
                                  <a:gd name="adj1" fmla="val -46819"/>
                                  <a:gd name="adj2" fmla="val -256667"/>
                                  <a:gd name="adj3" fmla="val 16667"/>
                                </a:avLst>
                              </a:prstGeom>
                              <a:solidFill>
                                <a:srgbClr val="FFFFFF"/>
                              </a:solidFill>
                              <a:ln w="9525">
                                <a:solidFill>
                                  <a:srgbClr val="000000"/>
                                </a:solidFill>
                                <a:miter lim="800000"/>
                                <a:headEnd/>
                                <a:tailEnd/>
                              </a:ln>
                            </wps:spPr>
                            <wps:txbx>
                              <w:txbxContent>
                                <w:p w:rsidR="004A47B3" w:rsidRPr="007C1DF5" w:rsidRDefault="004A47B3">
                                  <w:pPr>
                                    <w:rPr>
                                      <w:lang w:val="en-IN"/>
                                    </w:rPr>
                                  </w:pPr>
                                  <w:r>
                                    <w:rPr>
                                      <w:lang w:val="en-IN"/>
                                    </w:rPr>
                                    <w:t>Modularity: Created classes for services involved in Optimus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4" type="#_x0000_t62" style="position:absolute;left:0;text-align:left;margin-left:59.25pt;margin-top:17.1pt;width:279.75pt;height:33.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" adj="687,-44640">
                      <v:textbox>
                        <w:txbxContent>
                          <w:p w:rsidR="004A47B3" w:rsidRPr="007C1DF5" w:rsidRDefault="004A47B3">
                            <w:pPr>
                              <w:rPr>
                                <w:lang w:val="en-IN"/>
                              </w:rPr>
                            </w:pPr>
                            <w:r>
                              <w:rPr>
                                <w:lang w:val="en-IN"/>
                              </w:rPr>
                              <w:t>Modularity: Created classes for services involved in Optimus</w:t>
                            </w:r>
                          </w:p>
                        </w:txbxContent>
                      </v:textbox>
                    </v:shape>
                  </w:pict>
                </mc:Fallback>
              </mc:AlternateContent>
            </w:r>
          </w:p>
          <w:p w:rsidR="0018236F" w:rsidRDefault="0018236F" w:rsidP="00270AF8">
            <w:pPr>
              <w:pStyle w:val="IPENZBodyText"/>
            </w:pPr>
          </w:p>
          <w:p w:rsidR="0018236F" w:rsidRDefault="0018236F" w:rsidP="00270AF8">
            <w:pPr>
              <w:pStyle w:val="IPENZBodyText"/>
            </w:pPr>
          </w:p>
          <w:p w:rsidR="003C5996" w:rsidRPr="003C5996" w:rsidRDefault="003C5996" w:rsidP="00270AF8">
            <w:pPr>
              <w:pStyle w:val="IPENZBodyText"/>
              <w:rPr>
                <w:noProof/>
                <w:lang w:val="en-IN" w:eastAsia="en-IN"/>
              </w:rPr>
            </w:pPr>
            <w:r>
              <w:rPr>
                <w:noProof/>
                <w:u w:val="single"/>
                <w:lang w:val="en-IN" w:eastAsia="en-IN"/>
              </w:rPr>
              <w:t>Cohesion</w:t>
            </w:r>
            <w:r>
              <w:rPr>
                <w:noProof/>
                <w:lang w:val="en-IN" w:eastAsia="en-IN"/>
              </w:rPr>
              <w:t xml:space="preserve"> :-</w:t>
            </w:r>
          </w:p>
          <w:p w:rsidR="0018236F" w:rsidRDefault="0018236F" w:rsidP="00270AF8">
            <w:pPr>
              <w:pStyle w:val="IPENZBodyText"/>
            </w:pPr>
            <w:r>
              <w:t xml:space="preserve">I followed the Cohesion technique of software designing and created step </w:t>
            </w:r>
            <w:r w:rsidR="003C5996">
              <w:t>definitions</w:t>
            </w:r>
            <w:r>
              <w:t xml:space="preserve"> which contains methods to initialize the data, generate models, </w:t>
            </w:r>
            <w:r w:rsidR="003C5996">
              <w:t xml:space="preserve">create cache to read and store client messages, </w:t>
            </w:r>
            <w:r>
              <w:t xml:space="preserve">evaluate and validate the </w:t>
            </w:r>
            <w:r w:rsidR="003C5996">
              <w:t>instructions and messages etc</w:t>
            </w:r>
            <w:proofErr w:type="gramStart"/>
            <w:r w:rsidR="003C5996">
              <w:t>..</w:t>
            </w:r>
            <w:proofErr w:type="gramEnd"/>
          </w:p>
          <w:p w:rsidR="0018236F" w:rsidRDefault="00903D4C" w:rsidP="00270AF8">
            <w:pPr>
              <w:pStyle w:val="IPENZBodyText"/>
            </w:pPr>
            <w:r>
              <w:rPr>
                <w:noProof/>
                <w:lang w:val="en-US"/>
              </w:rPr>
              <w:drawing>
                <wp:inline distT="0" distB="0" distL="0" distR="0">
                  <wp:extent cx="4914900" cy="23622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p>
          <w:p w:rsidR="0018236F" w:rsidRDefault="0018236F" w:rsidP="00270AF8">
            <w:pPr>
              <w:pStyle w:val="IPENZBodyText"/>
            </w:pPr>
          </w:p>
          <w:p w:rsidR="0018236F" w:rsidRDefault="00C92511" w:rsidP="00270AF8">
            <w:pPr>
              <w:pStyle w:val="IPENZBodyText"/>
            </w:pPr>
            <w:r w:rsidRPr="00AF7DEF">
              <w:rPr>
                <w:u w:val="single"/>
              </w:rPr>
              <w:t>Coupling</w:t>
            </w:r>
            <w:r>
              <w:t xml:space="preserve"> :-</w:t>
            </w:r>
          </w:p>
          <w:p w:rsidR="0018236F" w:rsidRDefault="008B2E2A" w:rsidP="00270AF8">
            <w:pPr>
              <w:pStyle w:val="IPENZBodyText"/>
            </w:pPr>
            <w:r>
              <w:t xml:space="preserve">I followed Coupling technique of software designing and created feature files </w:t>
            </w:r>
            <w:r w:rsidR="00AF7DEF">
              <w:t>which contains different create scenarios to validate/verify the functionalities by coupling/integrating the methods that are written in step definitions.</w:t>
            </w:r>
          </w:p>
          <w:p w:rsidR="00AF7DEF" w:rsidRDefault="00AF7DEF" w:rsidP="00270AF8">
            <w:pPr>
              <w:pStyle w:val="IPENZBodyText"/>
            </w:pPr>
            <w:r>
              <w:t>I used Cucumber’s Gherkins syntax of Given, When &amp; Then to initialize the pre-requisites, specify the conditions and then validate the results against benchmark values.</w:t>
            </w:r>
          </w:p>
          <w:p w:rsidR="00AF7DEF" w:rsidRDefault="00AF7DEF" w:rsidP="00270AF8">
            <w:pPr>
              <w:pStyle w:val="IPENZBodyText"/>
            </w:pPr>
          </w:p>
          <w:p w:rsidR="00AF7DEF" w:rsidRDefault="00903D4C" w:rsidP="00270AF8">
            <w:pPr>
              <w:pStyle w:val="IPENZBodyText"/>
            </w:pPr>
            <w:r>
              <w:rPr>
                <w:noProof/>
                <w:lang w:val="en-US"/>
              </w:rPr>
              <w:drawing>
                <wp:inline distT="0" distB="0" distL="0" distR="0">
                  <wp:extent cx="4962525" cy="292417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2525" cy="2924175"/>
                          </a:xfrm>
                          <a:prstGeom prst="rect">
                            <a:avLst/>
                          </a:prstGeom>
                          <a:noFill/>
                          <a:ln>
                            <a:noFill/>
                          </a:ln>
                        </pic:spPr>
                      </pic:pic>
                    </a:graphicData>
                  </a:graphic>
                </wp:inline>
              </w:drawing>
            </w:r>
          </w:p>
          <w:p w:rsidR="0018236F" w:rsidRDefault="0018236F" w:rsidP="00270AF8">
            <w:pPr>
              <w:pStyle w:val="IPENZBodyText"/>
            </w:pPr>
          </w:p>
          <w:p w:rsidR="00AF7DEF" w:rsidRDefault="00AF7DEF" w:rsidP="00270AF8">
            <w:pPr>
              <w:pStyle w:val="IPENZBodyText"/>
            </w:pPr>
            <w:r>
              <w:t>Apart from above mentioned techniques, I also used internal procedures to specify the parameters required by each system (in .properties files), data required for executing the scenarios and many other forms of input data</w:t>
            </w:r>
            <w:r w:rsidR="006462EF">
              <w:t>/parameters</w:t>
            </w:r>
            <w:r>
              <w:t xml:space="preserve"> to setup the framework.</w:t>
            </w:r>
          </w:p>
          <w:p w:rsidR="00AF7DEF" w:rsidRDefault="00AF7DEF" w:rsidP="00270AF8">
            <w:pPr>
              <w:pStyle w:val="IPENZBodyText"/>
            </w:pPr>
          </w:p>
          <w:p w:rsidR="00AF7DEF" w:rsidRDefault="00903D4C" w:rsidP="00270AF8">
            <w:pPr>
              <w:pStyle w:val="IPENZBodyText"/>
              <w:rPr>
                <w:noProof/>
                <w:lang w:val="en-IN" w:eastAsia="en-IN"/>
              </w:rPr>
            </w:pPr>
            <w:r>
              <w:rPr>
                <w:noProof/>
                <w:lang w:val="en-US"/>
              </w:rPr>
              <w:lastRenderedPageBreak/>
              <w:drawing>
                <wp:inline distT="0" distB="0" distL="0" distR="0">
                  <wp:extent cx="3305175" cy="565785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5175" cy="5657850"/>
                          </a:xfrm>
                          <a:prstGeom prst="rect">
                            <a:avLst/>
                          </a:prstGeom>
                          <a:noFill/>
                          <a:ln>
                            <a:noFill/>
                          </a:ln>
                        </pic:spPr>
                      </pic:pic>
                    </a:graphicData>
                  </a:graphic>
                </wp:inline>
              </w:drawing>
            </w:r>
          </w:p>
          <w:p w:rsidR="006462EF" w:rsidRDefault="006462EF" w:rsidP="00270AF8">
            <w:pPr>
              <w:pStyle w:val="IPENZBodyText"/>
              <w:rPr>
                <w:noProof/>
                <w:lang w:val="en-IN" w:eastAsia="en-IN"/>
              </w:rPr>
            </w:pPr>
          </w:p>
          <w:p w:rsidR="0018236F" w:rsidRPr="006462EF" w:rsidRDefault="006462EF" w:rsidP="00270AF8">
            <w:pPr>
              <w:pStyle w:val="IPENZBodyText"/>
              <w:rPr>
                <w:rFonts w:cs="Arial"/>
              </w:rPr>
            </w:pPr>
            <w:r>
              <w:rPr>
                <w:noProof/>
                <w:lang w:val="en-IN" w:eastAsia="en-IN"/>
              </w:rPr>
              <w:t xml:space="preserve">In this way, I was able to follow the software desiging techniques, </w:t>
            </w:r>
            <w:r w:rsidRPr="009740D0">
              <w:rPr>
                <w:rFonts w:cs="Arial"/>
              </w:rPr>
              <w:t>research and analysi</w:t>
            </w:r>
            <w:r>
              <w:rPr>
                <w:rFonts w:cs="Arial"/>
              </w:rPr>
              <w:t xml:space="preserve">s to support the design process, </w:t>
            </w:r>
            <w:r w:rsidRPr="009740D0">
              <w:rPr>
                <w:rFonts w:cs="Arial"/>
              </w:rPr>
              <w:t xml:space="preserve">investigate </w:t>
            </w:r>
            <w:r>
              <w:rPr>
                <w:rFonts w:cs="Arial"/>
              </w:rPr>
              <w:t>the</w:t>
            </w:r>
            <w:r w:rsidRPr="009740D0">
              <w:rPr>
                <w:rFonts w:cs="Arial"/>
              </w:rPr>
              <w:t xml:space="preserve"> behaviour of </w:t>
            </w:r>
            <w:r>
              <w:rPr>
                <w:rFonts w:cs="Arial"/>
              </w:rPr>
              <w:t xml:space="preserve">Optimus system, </w:t>
            </w:r>
            <w:r w:rsidRPr="005458D1">
              <w:rPr>
                <w:rFonts w:cs="Arial"/>
              </w:rPr>
              <w:t xml:space="preserve">develop first principles and construct mathematical, physical and conceptual models of situations, systems with a clear understanding </w:t>
            </w:r>
            <w:r>
              <w:rPr>
                <w:rFonts w:cs="Arial"/>
              </w:rPr>
              <w:t xml:space="preserve">and </w:t>
            </w:r>
            <w:r w:rsidRPr="005458D1">
              <w:rPr>
                <w:rFonts w:cs="Arial"/>
              </w:rPr>
              <w:t xml:space="preserve">made in development of such models </w:t>
            </w:r>
            <w:r>
              <w:rPr>
                <w:rFonts w:cs="Arial"/>
              </w:rPr>
              <w:t xml:space="preserve">and </w:t>
            </w:r>
            <w:r>
              <w:t>apply appropriate design methods in solving complex engineering problems.</w:t>
            </w:r>
          </w:p>
          <w:p w:rsidR="00270AF8" w:rsidRPr="00662FAC" w:rsidRDefault="00270AF8" w:rsidP="00270AF8">
            <w:pPr>
              <w:pStyle w:val="IPENZBodyText"/>
            </w:pPr>
          </w:p>
        </w:tc>
        <w:tc>
          <w:tcPr>
            <w:tcW w:w="459" w:type="pct"/>
          </w:tcPr>
          <w:p w:rsidR="00540778"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3549E1" w:rsidRPr="005458D1" w:rsidRDefault="00045247">
      <w:pPr>
        <w:rPr>
          <w:rFonts w:cs="Arial"/>
          <w:szCs w:val="20"/>
        </w:rPr>
      </w:pPr>
      <w:r>
        <w:rPr>
          <w:rFonts w:cs="Arial"/>
          <w:szCs w:val="20"/>
        </w:rPr>
        <w:lastRenderedPageBreak/>
        <w:br w:type="page"/>
      </w:r>
    </w:p>
    <w:tbl>
      <w:tblPr>
        <w:tblW w:w="5891"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1259"/>
      </w:tblGrid>
      <w:tr w:rsidR="004C1FEE" w:rsidRPr="005458D1" w:rsidTr="00582C87">
        <w:trPr>
          <w:trHeight w:val="83"/>
          <w:tblHeader/>
        </w:trPr>
        <w:tc>
          <w:tcPr>
            <w:tcW w:w="5000" w:type="pct"/>
            <w:gridSpan w:val="2"/>
            <w:shd w:val="clear" w:color="auto" w:fill="E0E0E0"/>
            <w:vAlign w:val="center"/>
          </w:tcPr>
          <w:p w:rsidR="004C1FEE" w:rsidRPr="005458D1" w:rsidRDefault="004B2256" w:rsidP="004B2256">
            <w:pPr>
              <w:pStyle w:val="IPENZLevel2Heading"/>
            </w:pPr>
            <w:r w:rsidRPr="005458D1">
              <w:lastRenderedPageBreak/>
              <w:t>Element Six</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of engineering practice in the engineering discipline</w:t>
            </w:r>
          </w:p>
          <w:p w:rsidR="0099436C" w:rsidRPr="005458D1" w:rsidRDefault="0099436C" w:rsidP="00B660FC">
            <w:pPr>
              <w:rPr>
                <w:rFonts w:cs="Arial"/>
                <w:szCs w:val="20"/>
              </w:rPr>
            </w:pPr>
          </w:p>
        </w:tc>
      </w:tr>
      <w:tr w:rsidR="006272F8" w:rsidRPr="005458D1" w:rsidTr="00582C87">
        <w:trPr>
          <w:trHeight w:val="4191"/>
        </w:trPr>
        <w:tc>
          <w:tcPr>
            <w:tcW w:w="5000" w:type="pct"/>
            <w:gridSpan w:val="2"/>
          </w:tcPr>
          <w:p w:rsidR="006272F8" w:rsidRPr="00EF26A1" w:rsidRDefault="006272F8" w:rsidP="000B104C">
            <w:pPr>
              <w:pStyle w:val="IPENZBulletLevel1"/>
              <w:numPr>
                <w:ilvl w:val="0"/>
                <w:numId w:val="0"/>
              </w:numPr>
              <w:jc w:val="left"/>
              <w:rPr>
                <w:rFonts w:cs="Arial"/>
                <w:b/>
              </w:rPr>
            </w:pPr>
            <w:r w:rsidRPr="00EF26A1">
              <w:rPr>
                <w:rFonts w:cs="Arial"/>
                <w:b/>
              </w:rPr>
              <w:t>Context</w:t>
            </w:r>
          </w:p>
          <w:p w:rsidR="006272F8" w:rsidRDefault="006272F8" w:rsidP="000B104C">
            <w:pPr>
              <w:pStyle w:val="IPENZBulletLevel1"/>
              <w:numPr>
                <w:ilvl w:val="0"/>
                <w:numId w:val="0"/>
              </w:numPr>
              <w:jc w:val="left"/>
            </w:pPr>
            <w:r>
              <w:t>Engineers require knowledge of a broad range of tools and techniques relating to technical (measurement, modelling, drawing, design), business (financial management, project management) and interpersonal (communications, teamwork) aspects of modern engineering practice.</w:t>
            </w:r>
          </w:p>
          <w:p w:rsidR="006272F8" w:rsidRDefault="006272F8" w:rsidP="000B104C">
            <w:pPr>
              <w:pStyle w:val="IPENZBulletLevel1"/>
              <w:numPr>
                <w:ilvl w:val="0"/>
                <w:numId w:val="0"/>
              </w:numPr>
              <w:ind w:left="425" w:hanging="425"/>
              <w:jc w:val="left"/>
            </w:pPr>
            <w:r>
              <w:t>Washington Accord graduates are expected to be able to:</w:t>
            </w:r>
          </w:p>
          <w:p w:rsidR="006272F8" w:rsidRPr="00892958" w:rsidRDefault="006272F8" w:rsidP="000B104C">
            <w:pPr>
              <w:pStyle w:val="IPENZBulletLevel1"/>
              <w:jc w:val="left"/>
            </w:pPr>
            <w:r>
              <w:t>C</w:t>
            </w:r>
            <w:r w:rsidRPr="00892958">
              <w:t>reate, select and apply appropriate techniques, resources, and modern engineering and IT tools, including prediction and modelling, to complex engineering problems, with an understanding of the limitations.</w:t>
            </w:r>
          </w:p>
          <w:p w:rsidR="006272F8" w:rsidRPr="00892958" w:rsidRDefault="006272F8" w:rsidP="000B104C">
            <w:pPr>
              <w:pStyle w:val="IPENZBulletLevel1"/>
              <w:jc w:val="left"/>
            </w:pPr>
            <w:r>
              <w:t>A</w:t>
            </w:r>
            <w:r w:rsidRPr="00892958">
              <w:t xml:space="preserve">pply knowledge of management principles and economic decision making as part of the management of engineering projects </w:t>
            </w:r>
          </w:p>
          <w:p w:rsidR="006272F8" w:rsidRPr="00892958" w:rsidRDefault="006272F8" w:rsidP="000B104C">
            <w:pPr>
              <w:pStyle w:val="IPENZBulletLevel1"/>
              <w:jc w:val="left"/>
            </w:pPr>
            <w:r>
              <w:t>F</w:t>
            </w:r>
            <w:r w:rsidRPr="00892958">
              <w:t>unction effectively as an individual and as a member or leader in diverse teams</w:t>
            </w:r>
          </w:p>
          <w:p w:rsidR="006272F8" w:rsidRPr="005458D1" w:rsidRDefault="006272F8" w:rsidP="000B104C">
            <w:pPr>
              <w:pStyle w:val="IPENZBulletLevel1"/>
              <w:rPr>
                <w:rFonts w:cs="Arial"/>
                <w:sz w:val="18"/>
                <w:szCs w:val="20"/>
              </w:rPr>
            </w:pPr>
            <w:r>
              <w:t>C</w:t>
            </w:r>
            <w:r w:rsidRPr="00892958">
              <w:t xml:space="preserve">ommunicate effectively with both technical and non-technical audiences </w:t>
            </w:r>
          </w:p>
        </w:tc>
      </w:tr>
      <w:tr w:rsidR="006272F8" w:rsidRPr="005458D1" w:rsidTr="00582C87">
        <w:trPr>
          <w:trHeight w:val="7929"/>
        </w:trPr>
        <w:tc>
          <w:tcPr>
            <w:tcW w:w="5000" w:type="pct"/>
            <w:gridSpan w:val="2"/>
          </w:tcPr>
          <w:p w:rsidR="006272F8" w:rsidRPr="005458D1" w:rsidRDefault="006272F8" w:rsidP="00631005">
            <w:pPr>
              <w:pStyle w:val="IPENZLevel3Heading"/>
            </w:pPr>
            <w:r w:rsidRPr="005458D1">
              <w:t xml:space="preserve">Performance Indicators </w:t>
            </w:r>
          </w:p>
          <w:p w:rsidR="006272F8" w:rsidRDefault="006272F8" w:rsidP="000B104C">
            <w:pPr>
              <w:pStyle w:val="IPENZBulletLevel1"/>
              <w:numPr>
                <w:ilvl w:val="0"/>
                <w:numId w:val="0"/>
              </w:numPr>
              <w:jc w:val="left"/>
              <w:rPr>
                <w:rFonts w:cs="Arial"/>
              </w:rPr>
            </w:pPr>
            <w:r>
              <w:rPr>
                <w:rFonts w:cs="Arial"/>
              </w:rPr>
              <w:t>Tools and technologies:</w:t>
            </w:r>
          </w:p>
          <w:p w:rsidR="006272F8" w:rsidRPr="005458D1" w:rsidRDefault="006272F8" w:rsidP="000B104C">
            <w:pPr>
              <w:pStyle w:val="IPENZBulletLevel1"/>
              <w:jc w:val="left"/>
              <w:rPr>
                <w:rFonts w:cs="Arial"/>
              </w:rPr>
            </w:pPr>
            <w:r w:rsidRPr="005458D1">
              <w:rPr>
                <w:rFonts w:cs="Arial"/>
              </w:rPr>
              <w:t xml:space="preserve">Awareness of critical issues affecting current technical and professional practice </w:t>
            </w:r>
          </w:p>
          <w:p w:rsidR="006272F8" w:rsidRPr="005458D1" w:rsidRDefault="006272F8" w:rsidP="000B104C">
            <w:pPr>
              <w:pStyle w:val="IPENZBulletLevel1"/>
              <w:jc w:val="left"/>
              <w:rPr>
                <w:rFonts w:cs="Arial"/>
              </w:rPr>
            </w:pPr>
            <w:r w:rsidRPr="005458D1">
              <w:rPr>
                <w:rFonts w:cs="Arial"/>
              </w:rPr>
              <w:t xml:space="preserve">Awareness of current tools of analysis, simulation, visualisation, synthesis and design, particularly computer-based models and packages, and competence in the use of a representative selection of these </w:t>
            </w:r>
          </w:p>
          <w:p w:rsidR="006272F8" w:rsidRPr="005458D1" w:rsidRDefault="006272F8" w:rsidP="000B104C">
            <w:pPr>
              <w:pStyle w:val="IPENZBulletLevel1"/>
              <w:jc w:val="left"/>
              <w:rPr>
                <w:rFonts w:cs="Arial"/>
              </w:rPr>
            </w:pPr>
            <w:r w:rsidRPr="005458D1">
              <w:rPr>
                <w:rFonts w:cs="Arial"/>
              </w:rPr>
              <w:t xml:space="preserve">Appreciation of the accuracy and limitations of such tools and the assumptions inherent in their use </w:t>
            </w:r>
          </w:p>
          <w:p w:rsidR="006272F8" w:rsidRPr="005458D1" w:rsidRDefault="006272F8" w:rsidP="000B104C">
            <w:pPr>
              <w:pStyle w:val="IPENZBulletLevel1"/>
              <w:jc w:val="left"/>
              <w:rPr>
                <w:rFonts w:cs="Arial"/>
              </w:rPr>
            </w:pPr>
            <w:r>
              <w:rPr>
                <w:rFonts w:cs="Arial"/>
              </w:rPr>
              <w:t>K</w:t>
            </w:r>
            <w:r w:rsidRPr="005458D1">
              <w:rPr>
                <w:rFonts w:cs="Arial"/>
              </w:rPr>
              <w:t>nowledge of materials and resources relevant to the discipline and their main properties and ability to select appropriate materials and techniques for particular objectives</w:t>
            </w:r>
          </w:p>
          <w:p w:rsidR="006272F8" w:rsidRDefault="006272F8" w:rsidP="000B104C">
            <w:pPr>
              <w:pStyle w:val="IPENZBulletLevel1"/>
              <w:jc w:val="left"/>
              <w:rPr>
                <w:rFonts w:cs="Arial"/>
              </w:rPr>
            </w:pPr>
            <w:r>
              <w:rPr>
                <w:rFonts w:cs="Arial"/>
              </w:rPr>
              <w:t xml:space="preserve">Knowledge of </w:t>
            </w:r>
            <w:r w:rsidRPr="005458D1">
              <w:rPr>
                <w:rFonts w:cs="Arial"/>
              </w:rPr>
              <w:t>a wide range of laboratory procedures relevant to the discipline and a clear understanding of the principles and practices of laboratory safety</w:t>
            </w:r>
          </w:p>
          <w:p w:rsidR="006272F8" w:rsidRPr="00A40604" w:rsidRDefault="006272F8" w:rsidP="000B104C">
            <w:pPr>
              <w:pStyle w:val="IPENZBulletLevel1"/>
              <w:jc w:val="left"/>
              <w:rPr>
                <w:rFonts w:cs="Arial"/>
              </w:rPr>
            </w:pPr>
            <w:r w:rsidRPr="001624EB">
              <w:t>knowledge of current types of systems, equipment, information technology, and specifications that accomplish specific design objectives</w:t>
            </w:r>
          </w:p>
          <w:p w:rsidR="006272F8" w:rsidRPr="00A40604" w:rsidRDefault="006272F8" w:rsidP="000B104C">
            <w:pPr>
              <w:pStyle w:val="IPENZBulletLevel1"/>
              <w:numPr>
                <w:ilvl w:val="0"/>
                <w:numId w:val="0"/>
              </w:numPr>
              <w:jc w:val="left"/>
              <w:rPr>
                <w:rFonts w:cs="Arial"/>
              </w:rPr>
            </w:pPr>
            <w:r>
              <w:rPr>
                <w:rFonts w:cs="Arial"/>
              </w:rPr>
              <w:t>Communication:</w:t>
            </w:r>
          </w:p>
          <w:p w:rsidR="006272F8" w:rsidRPr="00A40604" w:rsidRDefault="006272F8" w:rsidP="000B104C">
            <w:pPr>
              <w:pStyle w:val="IPENZBulletLevel1"/>
              <w:jc w:val="left"/>
              <w:rPr>
                <w:rFonts w:cs="Arial"/>
              </w:rPr>
            </w:pPr>
            <w:r>
              <w:t>write correspondence that clearly and concisely communicates facts and circumstances related to a project, product or process</w:t>
            </w:r>
          </w:p>
          <w:p w:rsidR="006272F8" w:rsidRPr="00A40604" w:rsidRDefault="006272F8" w:rsidP="000B104C">
            <w:pPr>
              <w:pStyle w:val="IPENZBulletLevel1"/>
              <w:jc w:val="left"/>
              <w:rPr>
                <w:rFonts w:cs="Arial"/>
              </w:rPr>
            </w:pPr>
            <w:r>
              <w:t>plan, prepare and deliver an oral presentation, with appropriate visual aids and other supporting materials</w:t>
            </w:r>
          </w:p>
          <w:p w:rsidR="006272F8" w:rsidRPr="00A40604" w:rsidRDefault="006272F8" w:rsidP="000B104C">
            <w:pPr>
              <w:pStyle w:val="IPENZBulletLevel1"/>
              <w:jc w:val="left"/>
              <w:rPr>
                <w:rFonts w:cs="Arial"/>
              </w:rPr>
            </w:pPr>
            <w:r>
              <w:t>communicate effectively with both technical and non-technical individuals and audiences</w:t>
            </w:r>
          </w:p>
          <w:p w:rsidR="006272F8" w:rsidRDefault="006272F8" w:rsidP="000B104C">
            <w:pPr>
              <w:pStyle w:val="IPENZBulletLevel1"/>
              <w:numPr>
                <w:ilvl w:val="0"/>
                <w:numId w:val="0"/>
              </w:numPr>
              <w:jc w:val="left"/>
            </w:pPr>
            <w:r>
              <w:t xml:space="preserve">Engineering management principles and economic decision making: </w:t>
            </w:r>
          </w:p>
          <w:p w:rsidR="006272F8" w:rsidRDefault="006272F8" w:rsidP="000B104C">
            <w:pPr>
              <w:pStyle w:val="IPENZBulletLevel1"/>
              <w:jc w:val="left"/>
            </w:pPr>
            <w:r>
              <w:t xml:space="preserve">apply  appropriate tools and techniques to monitor project schedules and costs </w:t>
            </w:r>
          </w:p>
          <w:p w:rsidR="006272F8" w:rsidRDefault="006272F8" w:rsidP="000B104C">
            <w:pPr>
              <w:pStyle w:val="IPENZBulletLevel1"/>
              <w:numPr>
                <w:ilvl w:val="0"/>
                <w:numId w:val="0"/>
              </w:numPr>
              <w:jc w:val="left"/>
            </w:pPr>
            <w:r>
              <w:t>Team work:</w:t>
            </w:r>
          </w:p>
          <w:p w:rsidR="006272F8" w:rsidRPr="00EF26A1" w:rsidRDefault="006272F8" w:rsidP="00AB35D9">
            <w:pPr>
              <w:pStyle w:val="IPENZBulletLevel1"/>
              <w:numPr>
                <w:ilvl w:val="0"/>
                <w:numId w:val="19"/>
              </w:numPr>
              <w:jc w:val="left"/>
              <w:rPr>
                <w:rFonts w:cs="Arial"/>
                <w:b/>
              </w:rPr>
            </w:pPr>
            <w:r>
              <w:t>Operate as an effective team member or leader of a multidisciplinary team</w:t>
            </w:r>
          </w:p>
        </w:tc>
      </w:tr>
      <w:tr w:rsidR="00A40604" w:rsidRPr="005458D1" w:rsidTr="00582C87">
        <w:trPr>
          <w:trHeight w:val="7638"/>
        </w:trPr>
        <w:tc>
          <w:tcPr>
            <w:tcW w:w="4422" w:type="pct"/>
          </w:tcPr>
          <w:p w:rsidR="00EF26A1" w:rsidRPr="00FB54DF" w:rsidRDefault="00A40604" w:rsidP="00EF26A1">
            <w:pPr>
              <w:pStyle w:val="IPENZBodyText"/>
              <w:spacing w:before="0"/>
              <w:jc w:val="left"/>
              <w:rPr>
                <w:rFonts w:cs="Arial"/>
                <w:b/>
                <w:szCs w:val="20"/>
              </w:rPr>
            </w:pPr>
            <w:r w:rsidRPr="00FB54DF">
              <w:rPr>
                <w:rFonts w:cs="Arial"/>
                <w:b/>
                <w:szCs w:val="20"/>
              </w:rPr>
              <w:lastRenderedPageBreak/>
              <w:t xml:space="preserve">Summarise your knowledge </w:t>
            </w:r>
            <w:r w:rsidR="00A20668" w:rsidRPr="00FB54DF">
              <w:rPr>
                <w:rFonts w:cs="Arial"/>
                <w:b/>
                <w:szCs w:val="20"/>
              </w:rPr>
              <w:t xml:space="preserve">in each of these core areas underpinning engineering practice </w:t>
            </w:r>
            <w:r w:rsidRPr="00FB54DF">
              <w:rPr>
                <w:rFonts w:cs="Arial"/>
                <w:b/>
                <w:szCs w:val="20"/>
              </w:rPr>
              <w:t>and how it was developed through formal study</w:t>
            </w:r>
            <w:r w:rsidR="00EF26A1" w:rsidRPr="00FB54DF">
              <w:rPr>
                <w:rFonts w:cs="Arial"/>
                <w:b/>
                <w:szCs w:val="20"/>
              </w:rPr>
              <w:t>,</w:t>
            </w:r>
            <w:r w:rsidRPr="00FB54DF">
              <w:rPr>
                <w:rFonts w:cs="Arial"/>
                <w:b/>
                <w:szCs w:val="20"/>
              </w:rPr>
              <w:t xml:space="preserve"> on-job learning</w:t>
            </w:r>
            <w:r w:rsidR="00EF26A1" w:rsidRPr="00FB54DF">
              <w:rPr>
                <w:rFonts w:cs="Arial"/>
                <w:b/>
                <w:szCs w:val="20"/>
              </w:rPr>
              <w:t xml:space="preserve"> and/or continuing professional development.</w:t>
            </w:r>
          </w:p>
          <w:p w:rsidR="00A40604" w:rsidRPr="00CE60CF" w:rsidRDefault="00A40604" w:rsidP="00B80DA2">
            <w:pPr>
              <w:pStyle w:val="IPENZBodyText"/>
              <w:spacing w:before="0"/>
              <w:jc w:val="left"/>
              <w:rPr>
                <w:rFonts w:cs="Arial"/>
                <w:b/>
                <w:color w:val="1F497D"/>
                <w:szCs w:val="20"/>
              </w:rPr>
            </w:pPr>
          </w:p>
          <w:p w:rsidR="003A4FFC" w:rsidRPr="003A4FFC" w:rsidRDefault="003A4FFC" w:rsidP="003A4FF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A40604" w:rsidRDefault="00A40604" w:rsidP="006A4A7E">
            <w:pPr>
              <w:pStyle w:val="IPENZBodyText"/>
              <w:spacing w:before="0"/>
              <w:jc w:val="left"/>
              <w:rPr>
                <w:rFonts w:cs="Arial"/>
                <w:color w:val="1F497D"/>
                <w:szCs w:val="20"/>
              </w:rPr>
            </w:pPr>
          </w:p>
          <w:p w:rsidR="00554B6F" w:rsidRDefault="00554B6F" w:rsidP="00554B6F">
            <w:pPr>
              <w:pStyle w:val="IPENZBodyText"/>
              <w:spacing w:before="0"/>
              <w:jc w:val="left"/>
              <w:rPr>
                <w:rFonts w:cs="Arial"/>
              </w:rPr>
            </w:pPr>
            <w:r w:rsidRPr="00A979BD">
              <w:rPr>
                <w:rFonts w:cs="Arial"/>
                <w:b/>
                <w:u w:val="single"/>
              </w:rPr>
              <w:t>Tools &amp; Technologies</w:t>
            </w:r>
            <w:r>
              <w:rPr>
                <w:rFonts w:cs="Arial"/>
              </w:rPr>
              <w:t>: I gained knowledge of automation tools from the fresher’s learning program</w:t>
            </w:r>
            <w:r w:rsidR="00484720">
              <w:rPr>
                <w:rFonts w:cs="Arial"/>
              </w:rPr>
              <w:t xml:space="preserve"> which was a part of our learning program, </w:t>
            </w:r>
            <w:r>
              <w:rPr>
                <w:rFonts w:cs="Arial"/>
              </w:rPr>
              <w:t xml:space="preserve">when I started my career in </w:t>
            </w:r>
            <w:proofErr w:type="spellStart"/>
            <w:r>
              <w:rPr>
                <w:rFonts w:cs="Arial"/>
              </w:rPr>
              <w:t>Capgemini</w:t>
            </w:r>
            <w:proofErr w:type="spellEnd"/>
            <w:r>
              <w:rPr>
                <w:rFonts w:cs="Arial"/>
              </w:rPr>
              <w:t xml:space="preserve"> and during my professional experience as an automation analyst, automation developer and automation architect. During the program and in my career, I have worked in preparing automation suites using various kinds of automation tools like HP Quick test professional (which is now known as HP Unified Functional Tester), Test Complete, Selenium </w:t>
            </w:r>
            <w:proofErr w:type="spellStart"/>
            <w:r>
              <w:rPr>
                <w:rFonts w:cs="Arial"/>
              </w:rPr>
              <w:t>webdriver</w:t>
            </w:r>
            <w:proofErr w:type="spellEnd"/>
            <w:r>
              <w:rPr>
                <w:rFonts w:cs="Arial"/>
              </w:rPr>
              <w:t xml:space="preserve"> and many freeware automation tools.</w:t>
            </w:r>
          </w:p>
          <w:p w:rsidR="00554B6F" w:rsidRDefault="00554B6F" w:rsidP="00554B6F">
            <w:pPr>
              <w:pStyle w:val="IPENZBodyText"/>
              <w:spacing w:before="0"/>
              <w:jc w:val="left"/>
              <w:rPr>
                <w:rFonts w:cs="Arial"/>
              </w:rPr>
            </w:pPr>
          </w:p>
          <w:p w:rsidR="00554B6F" w:rsidRDefault="00554B6F" w:rsidP="00554B6F">
            <w:pPr>
              <w:pStyle w:val="IPENZBodyText"/>
              <w:spacing w:before="0"/>
              <w:jc w:val="left"/>
              <w:rPr>
                <w:rFonts w:cs="Arial"/>
              </w:rPr>
            </w:pPr>
            <w:r>
              <w:rPr>
                <w:rFonts w:cs="Arial"/>
              </w:rPr>
              <w:t xml:space="preserve">During my course of work, I gradually realized that the tools and technologies are getting upgraded very rapidly and in order to be up to date with latest tools and technologies I have to keep myself updated with the advancements. Hence, I started exploring and learning new technologies to </w:t>
            </w:r>
            <w:r w:rsidR="003F0E9F">
              <w:rPr>
                <w:rFonts w:cs="Arial"/>
              </w:rPr>
              <w:t>increase the</w:t>
            </w:r>
            <w:r>
              <w:rPr>
                <w:rFonts w:cs="Arial"/>
              </w:rPr>
              <w:t xml:space="preserve"> knowledge </w:t>
            </w:r>
            <w:r w:rsidR="003F0E9F">
              <w:rPr>
                <w:rFonts w:cs="Arial"/>
              </w:rPr>
              <w:t>about</w:t>
            </w:r>
            <w:r>
              <w:rPr>
                <w:rFonts w:cs="Arial"/>
              </w:rPr>
              <w:t xml:space="preserve"> latest tools and technologies a</w:t>
            </w:r>
            <w:r w:rsidR="003F0E9F">
              <w:rPr>
                <w:rFonts w:cs="Arial"/>
              </w:rPr>
              <w:t>nd be sync</w:t>
            </w:r>
            <w:r>
              <w:rPr>
                <w:rFonts w:cs="Arial"/>
              </w:rPr>
              <w:t>, whichever seemed relevant to my job profile.</w:t>
            </w:r>
          </w:p>
          <w:p w:rsidR="00554B6F" w:rsidRPr="00CE60CF" w:rsidRDefault="00554B6F" w:rsidP="006A4A7E">
            <w:pPr>
              <w:pStyle w:val="IPENZBodyText"/>
              <w:spacing w:before="0"/>
              <w:jc w:val="left"/>
              <w:rPr>
                <w:rFonts w:cs="Arial"/>
                <w:color w:val="1F497D"/>
                <w:szCs w:val="20"/>
              </w:rPr>
            </w:pPr>
          </w:p>
          <w:p w:rsidR="00A40604" w:rsidRDefault="00A40604" w:rsidP="00B80DA2">
            <w:pPr>
              <w:pStyle w:val="IPENZBodyText"/>
              <w:spacing w:before="0"/>
              <w:jc w:val="left"/>
              <w:rPr>
                <w:color w:val="1F497D"/>
                <w:sz w:val="18"/>
                <w:szCs w:val="18"/>
              </w:rPr>
            </w:pPr>
            <w:r>
              <w:rPr>
                <w:color w:val="1F497D"/>
                <w:sz w:val="18"/>
                <w:szCs w:val="18"/>
              </w:rPr>
              <w:t xml:space="preserve"> </w:t>
            </w:r>
          </w:p>
          <w:p w:rsidR="00D71751" w:rsidRDefault="00D71751" w:rsidP="00B80DA2">
            <w:pPr>
              <w:pStyle w:val="IPENZBodyText"/>
              <w:spacing w:before="0"/>
              <w:jc w:val="left"/>
              <w:rPr>
                <w:rFonts w:cs="Arial"/>
              </w:rPr>
            </w:pPr>
            <w:r w:rsidRPr="00030A18">
              <w:rPr>
                <w:rFonts w:cs="Arial"/>
                <w:b/>
                <w:i/>
                <w:u w:val="single"/>
              </w:rPr>
              <w:t>Critical issues affecting current technical and professional practice</w:t>
            </w:r>
            <w:r>
              <w:rPr>
                <w:rFonts w:cs="Arial"/>
              </w:rPr>
              <w:t xml:space="preserve"> :</w:t>
            </w:r>
          </w:p>
          <w:p w:rsidR="00D71751" w:rsidRDefault="00D71751" w:rsidP="00B80DA2">
            <w:pPr>
              <w:pStyle w:val="IPENZBodyText"/>
              <w:spacing w:before="0"/>
              <w:jc w:val="left"/>
              <w:rPr>
                <w:rFonts w:cs="Arial"/>
              </w:rPr>
            </w:pPr>
          </w:p>
          <w:p w:rsidR="00D71751" w:rsidRDefault="00D71751" w:rsidP="00D71751">
            <w:pPr>
              <w:pStyle w:val="IPENZBodyText"/>
              <w:spacing w:before="0"/>
              <w:jc w:val="left"/>
              <w:rPr>
                <w:rFonts w:cs="Arial"/>
              </w:rPr>
            </w:pPr>
            <w:r>
              <w:rPr>
                <w:rFonts w:cs="Arial"/>
              </w:rPr>
              <w:t xml:space="preserve">Software testing is basically </w:t>
            </w:r>
            <w:r w:rsidRPr="00D71751">
              <w:rPr>
                <w:rFonts w:cs="Arial"/>
              </w:rPr>
              <w:t xml:space="preserve">the process of evaluating a system or its component(s) with the intent to find whether it satisfies the specified requirements or not. Testing is executing a system in order to identify any gaps, errors, or missing requirements in contrary to the actual requirements. </w:t>
            </w:r>
            <w:r>
              <w:rPr>
                <w:rFonts w:cs="Arial"/>
              </w:rPr>
              <w:t>I have been working in software testing for past 8 years now and during my course of work, I have been experiencing different issues that have impact on the methodologies &amp; technologies that I have been following in delivering quality products to clients.</w:t>
            </w:r>
          </w:p>
          <w:p w:rsidR="00D71751" w:rsidRDefault="00D71751" w:rsidP="00D71751">
            <w:pPr>
              <w:pStyle w:val="IPENZBodyText"/>
              <w:spacing w:before="0"/>
              <w:jc w:val="left"/>
              <w:rPr>
                <w:rFonts w:cs="Arial"/>
              </w:rPr>
            </w:pPr>
          </w:p>
          <w:p w:rsidR="00D71751" w:rsidRDefault="00D71751" w:rsidP="00D71751">
            <w:pPr>
              <w:pStyle w:val="IPENZBodyText"/>
              <w:spacing w:before="0"/>
              <w:jc w:val="left"/>
              <w:rPr>
                <w:rFonts w:cs="Arial"/>
              </w:rPr>
            </w:pPr>
            <w:r>
              <w:rPr>
                <w:rFonts w:cs="Arial"/>
              </w:rPr>
              <w:t>Some of the issues that I have been experiencing</w:t>
            </w:r>
            <w:r w:rsidR="00536ECB">
              <w:rPr>
                <w:rFonts w:cs="Arial"/>
              </w:rPr>
              <w:t xml:space="preserve"> in</w:t>
            </w:r>
            <w:r>
              <w:rPr>
                <w:rFonts w:cs="Arial"/>
              </w:rPr>
              <w:t xml:space="preserve"> my practice are –</w:t>
            </w:r>
          </w:p>
          <w:p w:rsidR="00D71751" w:rsidRDefault="00D71751" w:rsidP="00D71751">
            <w:pPr>
              <w:pStyle w:val="IPENZBodyText"/>
              <w:spacing w:before="0"/>
              <w:jc w:val="left"/>
              <w:rPr>
                <w:rFonts w:cs="Arial"/>
              </w:rPr>
            </w:pPr>
          </w:p>
          <w:p w:rsidR="00D71751" w:rsidRDefault="005E24AF" w:rsidP="00AD57CD">
            <w:pPr>
              <w:pStyle w:val="IPENZBodyText"/>
              <w:spacing w:before="0"/>
              <w:jc w:val="left"/>
              <w:rPr>
                <w:rFonts w:cs="Arial"/>
              </w:rPr>
            </w:pPr>
            <w:r>
              <w:rPr>
                <w:rFonts w:cs="Arial"/>
                <w:b/>
                <w:u w:val="single"/>
              </w:rPr>
              <w:t xml:space="preserve">Development &amp; </w:t>
            </w:r>
            <w:r w:rsidR="00D71751" w:rsidRPr="00030A18">
              <w:rPr>
                <w:rFonts w:cs="Arial"/>
                <w:b/>
                <w:u w:val="single"/>
              </w:rPr>
              <w:t xml:space="preserve">Testing </w:t>
            </w:r>
            <w:r w:rsidR="00D75A73" w:rsidRPr="00030A18">
              <w:rPr>
                <w:rFonts w:cs="Arial"/>
                <w:b/>
                <w:u w:val="single"/>
              </w:rPr>
              <w:t>Methodology</w:t>
            </w:r>
            <w:r w:rsidR="00D75A73">
              <w:rPr>
                <w:rFonts w:cs="Arial"/>
              </w:rPr>
              <w:t>:</w:t>
            </w:r>
            <w:r w:rsidR="00D71751">
              <w:rPr>
                <w:rFonts w:cs="Arial"/>
              </w:rPr>
              <w:t xml:space="preserve"> </w:t>
            </w:r>
            <w:r w:rsidR="00DF203D" w:rsidRPr="00DF203D">
              <w:rPr>
                <w:rFonts w:cs="Arial"/>
              </w:rPr>
              <w:t>Testing methodologies are approaches to testing, from unit testing through system testing</w:t>
            </w:r>
            <w:r w:rsidR="00DF203D">
              <w:rPr>
                <w:rFonts w:cs="Arial"/>
              </w:rPr>
              <w:t>, functional testing, non-functional testing</w:t>
            </w:r>
            <w:r w:rsidR="00DF203D" w:rsidRPr="00DF203D">
              <w:rPr>
                <w:rFonts w:cs="Arial"/>
              </w:rPr>
              <w:t xml:space="preserve"> and beyond</w:t>
            </w:r>
            <w:r w:rsidR="00DF203D">
              <w:rPr>
                <w:rFonts w:cs="Arial"/>
              </w:rPr>
              <w:t xml:space="preserve"> till the product is live in production for customers. Some of the basic and common</w:t>
            </w:r>
            <w:r w:rsidR="00D75A73">
              <w:rPr>
                <w:rFonts w:cs="Arial"/>
              </w:rPr>
              <w:t xml:space="preserve"> development methodologies</w:t>
            </w:r>
            <w:r w:rsidR="00DF203D">
              <w:rPr>
                <w:rFonts w:cs="Arial"/>
              </w:rPr>
              <w:t xml:space="preserve"> </w:t>
            </w:r>
            <w:r w:rsidR="00D75A73">
              <w:rPr>
                <w:rFonts w:cs="Arial"/>
              </w:rPr>
              <w:t xml:space="preserve">that </w:t>
            </w:r>
            <w:r w:rsidR="00DF203D">
              <w:rPr>
                <w:rFonts w:cs="Arial"/>
              </w:rPr>
              <w:t>are</w:t>
            </w:r>
            <w:r w:rsidR="00D75A73">
              <w:rPr>
                <w:rFonts w:cs="Arial"/>
              </w:rPr>
              <w:t xml:space="preserve"> being</w:t>
            </w:r>
            <w:r w:rsidR="00DF203D">
              <w:rPr>
                <w:rFonts w:cs="Arial"/>
              </w:rPr>
              <w:t xml:space="preserve"> </w:t>
            </w:r>
            <w:r w:rsidR="00D75A73">
              <w:rPr>
                <w:rFonts w:cs="Arial"/>
              </w:rPr>
              <w:t xml:space="preserve">followed are </w:t>
            </w:r>
            <w:r w:rsidR="00DF203D">
              <w:rPr>
                <w:rFonts w:cs="Arial"/>
              </w:rPr>
              <w:t xml:space="preserve">Waterfall model, </w:t>
            </w:r>
            <w:r w:rsidR="00D75A73">
              <w:rPr>
                <w:rFonts w:cs="Arial"/>
              </w:rPr>
              <w:t xml:space="preserve">V model, Incremental model, Iterative model and agile model. </w:t>
            </w:r>
            <w:r w:rsidR="00437DFE" w:rsidRPr="00437DFE">
              <w:rPr>
                <w:rFonts w:cs="Arial"/>
              </w:rPr>
              <w:t>Choosing right model for developing of the software product or application is very important. Based on the model the development and testing processes are carried out.</w:t>
            </w:r>
            <w:r w:rsidR="00437DFE">
              <w:rPr>
                <w:rFonts w:cs="Arial"/>
              </w:rPr>
              <w:t xml:space="preserve"> Each methods listed above has their own advantages and disadvantages. So, it’s pretty much difficult for the organization</w:t>
            </w:r>
            <w:r w:rsidR="00860C6A">
              <w:rPr>
                <w:rFonts w:cs="Arial"/>
              </w:rPr>
              <w:t xml:space="preserve"> to decide on which methodology to be followed. When compared to the methodologies from past 8 years, most of the organizations </w:t>
            </w:r>
            <w:r w:rsidR="007A667F">
              <w:rPr>
                <w:rFonts w:cs="Arial"/>
              </w:rPr>
              <w:t>have</w:t>
            </w:r>
            <w:r w:rsidR="00860C6A">
              <w:rPr>
                <w:rFonts w:cs="Arial"/>
              </w:rPr>
              <w:t xml:space="preserve"> shifted </w:t>
            </w:r>
            <w:r w:rsidR="00536ECB">
              <w:rPr>
                <w:rFonts w:cs="Arial"/>
              </w:rPr>
              <w:t xml:space="preserve">from </w:t>
            </w:r>
            <w:r w:rsidR="00860C6A">
              <w:rPr>
                <w:rFonts w:cs="Arial"/>
              </w:rPr>
              <w:t>waterfall model, V</w:t>
            </w:r>
            <w:r w:rsidR="00AD57CD">
              <w:rPr>
                <w:rFonts w:cs="Arial"/>
              </w:rPr>
              <w:t xml:space="preserve"> </w:t>
            </w:r>
            <w:r w:rsidR="00860C6A">
              <w:rPr>
                <w:rFonts w:cs="Arial"/>
              </w:rPr>
              <w:t>model to Agile m</w:t>
            </w:r>
            <w:r w:rsidR="00536ECB">
              <w:rPr>
                <w:rFonts w:cs="Arial"/>
              </w:rPr>
              <w:t>odel</w:t>
            </w:r>
            <w:r w:rsidR="00AD57CD">
              <w:rPr>
                <w:rFonts w:cs="Arial"/>
              </w:rPr>
              <w:t xml:space="preserve">, quite obviously because of its short release cycles, quality of implementations etc… So, to conclude, deciding on the development &amp; testing methodologies </w:t>
            </w:r>
            <w:r>
              <w:rPr>
                <w:rFonts w:cs="Arial"/>
              </w:rPr>
              <w:t>has always</w:t>
            </w:r>
            <w:r w:rsidR="00AD57CD">
              <w:rPr>
                <w:rFonts w:cs="Arial"/>
              </w:rPr>
              <w:t xml:space="preserve"> </w:t>
            </w:r>
            <w:r w:rsidR="005F399D">
              <w:rPr>
                <w:rFonts w:cs="Arial"/>
              </w:rPr>
              <w:t xml:space="preserve">been </w:t>
            </w:r>
            <w:r w:rsidR="00AD57CD">
              <w:rPr>
                <w:rFonts w:cs="Arial"/>
              </w:rPr>
              <w:t>a challenge and issue</w:t>
            </w:r>
            <w:r w:rsidR="00C879B7">
              <w:rPr>
                <w:rFonts w:cs="Arial"/>
              </w:rPr>
              <w:t xml:space="preserve"> currently</w:t>
            </w:r>
            <w:r w:rsidR="00AD57CD">
              <w:rPr>
                <w:rFonts w:cs="Arial"/>
              </w:rPr>
              <w:t xml:space="preserve"> in most of the organizations.</w:t>
            </w:r>
          </w:p>
          <w:p w:rsidR="00030A18" w:rsidRDefault="00030A18" w:rsidP="00AD57CD">
            <w:pPr>
              <w:pStyle w:val="IPENZBodyText"/>
              <w:spacing w:before="0"/>
              <w:jc w:val="left"/>
              <w:rPr>
                <w:rFonts w:cs="Arial"/>
              </w:rPr>
            </w:pPr>
          </w:p>
          <w:p w:rsidR="00030A18" w:rsidRDefault="00EC35B1" w:rsidP="00AD57CD">
            <w:pPr>
              <w:pStyle w:val="IPENZBodyText"/>
              <w:spacing w:before="0"/>
              <w:jc w:val="left"/>
              <w:rPr>
                <w:rFonts w:cs="Arial"/>
              </w:rPr>
            </w:pPr>
            <w:r w:rsidRPr="00EC35B1">
              <w:rPr>
                <w:rFonts w:cs="Arial"/>
                <w:b/>
                <w:u w:val="single"/>
              </w:rPr>
              <w:t>Test Coverage</w:t>
            </w:r>
            <w:r>
              <w:rPr>
                <w:rFonts w:cs="Arial"/>
              </w:rPr>
              <w:t xml:space="preserve">: </w:t>
            </w:r>
            <w:r w:rsidRPr="00EC35B1">
              <w:rPr>
                <w:rFonts w:cs="Arial"/>
              </w:rPr>
              <w:t>Test coverage measures the amount of testing performed by a set of test</w:t>
            </w:r>
            <w:r>
              <w:rPr>
                <w:rFonts w:cs="Arial"/>
              </w:rPr>
              <w:t xml:space="preserve">s in STLC. Due to frequent changes and amendments during release cycles, it is very hard to achieve 100% test coverage and that’s the reason we get production issues. </w:t>
            </w:r>
            <w:r w:rsidR="00810477">
              <w:rPr>
                <w:rFonts w:cs="Arial"/>
              </w:rPr>
              <w:t>I have been through such situations where I almost get to see 10% of production tickets (which is usually higher than expected) on the features that we deliver and t</w:t>
            </w:r>
            <w:r>
              <w:rPr>
                <w:rFonts w:cs="Arial"/>
              </w:rPr>
              <w:t xml:space="preserve">his has been a challenge in most of the QA teams </w:t>
            </w:r>
            <w:r w:rsidR="00810477">
              <w:rPr>
                <w:rFonts w:cs="Arial"/>
              </w:rPr>
              <w:t xml:space="preserve">that I have been in </w:t>
            </w:r>
            <w:r>
              <w:rPr>
                <w:rFonts w:cs="Arial"/>
              </w:rPr>
              <w:t>and all actions are taken in advance to compensate the production issues.</w:t>
            </w:r>
          </w:p>
          <w:p w:rsidR="00EC35B1" w:rsidRDefault="00EC35B1" w:rsidP="00AD57CD">
            <w:pPr>
              <w:pStyle w:val="IPENZBodyText"/>
              <w:spacing w:before="0"/>
              <w:jc w:val="left"/>
              <w:rPr>
                <w:rFonts w:cs="Arial"/>
              </w:rPr>
            </w:pPr>
          </w:p>
          <w:p w:rsidR="00CB6DF7" w:rsidRDefault="00CB6DF7" w:rsidP="00AD57CD">
            <w:pPr>
              <w:pStyle w:val="IPENZBodyText"/>
              <w:spacing w:before="0"/>
              <w:jc w:val="left"/>
              <w:rPr>
                <w:rFonts w:cs="Arial"/>
              </w:rPr>
            </w:pPr>
            <w:r w:rsidRPr="00A979BD">
              <w:rPr>
                <w:rFonts w:cs="Arial"/>
                <w:b/>
                <w:u w:val="single"/>
              </w:rPr>
              <w:t>Performance Issues</w:t>
            </w:r>
            <w:r>
              <w:rPr>
                <w:rFonts w:cs="Arial"/>
              </w:rPr>
              <w:t xml:space="preserve">: </w:t>
            </w:r>
            <w:r w:rsidR="005E0C69">
              <w:rPr>
                <w:rFonts w:cs="Arial"/>
              </w:rPr>
              <w:t xml:space="preserve">I have been monitoring the performance of applications very closely during </w:t>
            </w:r>
            <w:r w:rsidR="004F0BB7">
              <w:rPr>
                <w:rFonts w:cs="Arial"/>
              </w:rPr>
              <w:t xml:space="preserve">my experience. </w:t>
            </w:r>
            <w:r>
              <w:rPr>
                <w:rFonts w:cs="Arial"/>
              </w:rPr>
              <w:t xml:space="preserve">Performance of an application </w:t>
            </w:r>
            <w:r w:rsidR="00414A15">
              <w:rPr>
                <w:rFonts w:cs="Arial"/>
              </w:rPr>
              <w:t>depends</w:t>
            </w:r>
            <w:r>
              <w:rPr>
                <w:rFonts w:cs="Arial"/>
              </w:rPr>
              <w:t xml:space="preserve"> </w:t>
            </w:r>
            <w:r w:rsidR="009E42F9">
              <w:rPr>
                <w:rFonts w:cs="Arial"/>
              </w:rPr>
              <w:t>up</w:t>
            </w:r>
            <w:r>
              <w:rPr>
                <w:rFonts w:cs="Arial"/>
              </w:rPr>
              <w:t>on the server res</w:t>
            </w:r>
            <w:r w:rsidR="00F55993">
              <w:rPr>
                <w:rFonts w:cs="Arial"/>
              </w:rPr>
              <w:t>ponse</w:t>
            </w:r>
            <w:r w:rsidR="00766543">
              <w:rPr>
                <w:rFonts w:cs="Arial"/>
              </w:rPr>
              <w:t>s</w:t>
            </w:r>
            <w:r w:rsidR="00F55993">
              <w:rPr>
                <w:rFonts w:cs="Arial"/>
              </w:rPr>
              <w:t xml:space="preserve">, connectivity, interfaces, </w:t>
            </w:r>
            <w:r>
              <w:rPr>
                <w:rFonts w:cs="Arial"/>
              </w:rPr>
              <w:t>storage capacity</w:t>
            </w:r>
            <w:r w:rsidR="00F55993">
              <w:rPr>
                <w:rFonts w:cs="Arial"/>
              </w:rPr>
              <w:t xml:space="preserve"> and infrastructure</w:t>
            </w:r>
            <w:r>
              <w:rPr>
                <w:rFonts w:cs="Arial"/>
              </w:rPr>
              <w:t xml:space="preserve">. </w:t>
            </w:r>
            <w:r w:rsidR="00BC5E19">
              <w:rPr>
                <w:rFonts w:cs="Arial"/>
              </w:rPr>
              <w:t>Due to rapid</w:t>
            </w:r>
            <w:r>
              <w:rPr>
                <w:rFonts w:cs="Arial"/>
              </w:rPr>
              <w:t xml:space="preserve"> advancement in technologies, it is </w:t>
            </w:r>
            <w:r w:rsidR="00766543">
              <w:rPr>
                <w:rFonts w:cs="Arial"/>
              </w:rPr>
              <w:t>very hard for organizations to cope up with the latest infrastructure, which makes the performance of the applications poor. Despite of improvements, organizations lack in maintaining the best infrastructure.</w:t>
            </w:r>
          </w:p>
          <w:p w:rsidR="00766543" w:rsidRDefault="00766543" w:rsidP="00AD57CD">
            <w:pPr>
              <w:pStyle w:val="IPENZBodyText"/>
              <w:spacing w:before="0"/>
              <w:jc w:val="left"/>
              <w:rPr>
                <w:rFonts w:cs="Arial"/>
              </w:rPr>
            </w:pPr>
          </w:p>
          <w:p w:rsidR="00554B6F" w:rsidRDefault="00766543" w:rsidP="00AD57CD">
            <w:pPr>
              <w:pStyle w:val="IPENZBodyText"/>
              <w:spacing w:before="0"/>
              <w:jc w:val="left"/>
              <w:rPr>
                <w:rFonts w:cs="Arial"/>
              </w:rPr>
            </w:pPr>
            <w:r>
              <w:rPr>
                <w:rFonts w:cs="Arial"/>
              </w:rPr>
              <w:t xml:space="preserve">There are several tools like Load runner, </w:t>
            </w:r>
            <w:proofErr w:type="spellStart"/>
            <w:r>
              <w:rPr>
                <w:rFonts w:cs="Arial"/>
              </w:rPr>
              <w:t>JMeter</w:t>
            </w:r>
            <w:proofErr w:type="spellEnd"/>
            <w:r>
              <w:rPr>
                <w:rFonts w:cs="Arial"/>
              </w:rPr>
              <w:t xml:space="preserve"> etc</w:t>
            </w:r>
            <w:r w:rsidR="00A979BD">
              <w:rPr>
                <w:rFonts w:cs="Arial"/>
              </w:rPr>
              <w:t>...</w:t>
            </w:r>
            <w:r>
              <w:rPr>
                <w:rFonts w:cs="Arial"/>
              </w:rPr>
              <w:t xml:space="preserve"> </w:t>
            </w:r>
            <w:proofErr w:type="gramStart"/>
            <w:r>
              <w:rPr>
                <w:rFonts w:cs="Arial"/>
              </w:rPr>
              <w:t>that</w:t>
            </w:r>
            <w:proofErr w:type="gramEnd"/>
            <w:r>
              <w:rPr>
                <w:rFonts w:cs="Arial"/>
              </w:rPr>
              <w:t xml:space="preserve"> </w:t>
            </w:r>
            <w:r w:rsidR="00FC75AC">
              <w:rPr>
                <w:rFonts w:cs="Arial"/>
              </w:rPr>
              <w:t>I</w:t>
            </w:r>
            <w:r>
              <w:rPr>
                <w:rFonts w:cs="Arial"/>
              </w:rPr>
              <w:t xml:space="preserve"> used for measuring the performance of the applications/systems</w:t>
            </w:r>
            <w:r w:rsidR="00A979BD">
              <w:rPr>
                <w:rFonts w:cs="Arial"/>
              </w:rPr>
              <w:t>, but each one of them has their own limitations. So, maintaining consistent performance of application is always an issue.</w:t>
            </w:r>
          </w:p>
          <w:p w:rsidR="00CB6DF7" w:rsidRDefault="00CB6DF7" w:rsidP="00AD57CD">
            <w:pPr>
              <w:pStyle w:val="IPENZBodyText"/>
              <w:spacing w:before="0"/>
              <w:jc w:val="left"/>
              <w:rPr>
                <w:rFonts w:cs="Arial"/>
              </w:rPr>
            </w:pPr>
          </w:p>
          <w:p w:rsidR="00C12D98" w:rsidRDefault="00C12D98" w:rsidP="00C12D98">
            <w:pPr>
              <w:pStyle w:val="IPENZBodyText"/>
              <w:spacing w:before="0"/>
              <w:jc w:val="left"/>
              <w:rPr>
                <w:rFonts w:cs="Arial"/>
                <w:b/>
              </w:rPr>
            </w:pPr>
            <w:r>
              <w:rPr>
                <w:rFonts w:cs="Arial"/>
                <w:b/>
                <w:u w:val="single"/>
              </w:rPr>
              <w:t>Communication</w:t>
            </w:r>
            <w:r w:rsidRPr="00C12D98">
              <w:rPr>
                <w:rFonts w:cs="Arial"/>
                <w:b/>
              </w:rPr>
              <w:t>:</w:t>
            </w:r>
          </w:p>
          <w:p w:rsidR="00C12D98" w:rsidRDefault="00C12D98" w:rsidP="00AD57CD">
            <w:pPr>
              <w:pStyle w:val="IPENZBodyText"/>
              <w:spacing w:before="0"/>
              <w:jc w:val="left"/>
              <w:rPr>
                <w:rFonts w:cs="Arial"/>
              </w:rPr>
            </w:pPr>
          </w:p>
          <w:p w:rsidR="00C12D98" w:rsidRDefault="00C12D98" w:rsidP="00AD57CD">
            <w:pPr>
              <w:pStyle w:val="IPENZBodyText"/>
              <w:spacing w:before="0"/>
              <w:jc w:val="left"/>
              <w:rPr>
                <w:rFonts w:cs="Arial"/>
              </w:rPr>
            </w:pPr>
            <w:r>
              <w:rPr>
                <w:rFonts w:cs="Arial"/>
              </w:rPr>
              <w:t>During my course of experience I have performed different roles like Software tester, automation developer, test lead, automation test analyst and automation test architect. In each of these roles, I have regularly interact</w:t>
            </w:r>
            <w:r w:rsidR="00B3247D">
              <w:rPr>
                <w:rFonts w:cs="Arial"/>
              </w:rPr>
              <w:t>ed</w:t>
            </w:r>
            <w:r>
              <w:rPr>
                <w:rFonts w:cs="Arial"/>
              </w:rPr>
              <w:t xml:space="preserve"> and coordinate</w:t>
            </w:r>
            <w:r w:rsidR="00B3247D">
              <w:rPr>
                <w:rFonts w:cs="Arial"/>
              </w:rPr>
              <w:t>d</w:t>
            </w:r>
            <w:r>
              <w:rPr>
                <w:rFonts w:cs="Arial"/>
              </w:rPr>
              <w:t xml:space="preserve"> with my peers, stake holders, on-site coordinators, business analysts, project managers and developers </w:t>
            </w:r>
            <w:r w:rsidR="004429CA">
              <w:rPr>
                <w:rFonts w:cs="Arial"/>
              </w:rPr>
              <w:t xml:space="preserve">on technical discussions and </w:t>
            </w:r>
            <w:r>
              <w:rPr>
                <w:rFonts w:cs="Arial"/>
              </w:rPr>
              <w:t>get updates</w:t>
            </w:r>
            <w:r w:rsidR="004429CA">
              <w:rPr>
                <w:rFonts w:cs="Arial"/>
              </w:rPr>
              <w:t xml:space="preserve"> </w:t>
            </w:r>
            <w:r w:rsidR="00D80C98">
              <w:rPr>
                <w:rFonts w:cs="Arial"/>
              </w:rPr>
              <w:t xml:space="preserve">on preparing presentations for POC’s (Proof of Concepts), </w:t>
            </w:r>
            <w:r>
              <w:rPr>
                <w:rFonts w:cs="Arial"/>
              </w:rPr>
              <w:t>projects, requirements, deliverables</w:t>
            </w:r>
            <w:r w:rsidR="004429CA">
              <w:rPr>
                <w:rFonts w:cs="Arial"/>
              </w:rPr>
              <w:t>, resolutions, statuses, risks &amp; mitigation plans</w:t>
            </w:r>
            <w:r>
              <w:rPr>
                <w:rFonts w:cs="Arial"/>
              </w:rPr>
              <w:t xml:space="preserve"> etc…</w:t>
            </w:r>
          </w:p>
          <w:p w:rsidR="00C12D98" w:rsidRDefault="00C12D98" w:rsidP="00AD57CD">
            <w:pPr>
              <w:pStyle w:val="IPENZBodyText"/>
              <w:spacing w:before="0"/>
              <w:jc w:val="left"/>
              <w:rPr>
                <w:rFonts w:cs="Arial"/>
              </w:rPr>
            </w:pPr>
          </w:p>
          <w:p w:rsidR="00C12D98" w:rsidRDefault="00E96516" w:rsidP="00AD57CD">
            <w:pPr>
              <w:pStyle w:val="IPENZBodyText"/>
              <w:spacing w:before="0"/>
              <w:jc w:val="left"/>
              <w:rPr>
                <w:rFonts w:cs="Arial"/>
              </w:rPr>
            </w:pPr>
            <w:r>
              <w:rPr>
                <w:rFonts w:cs="Arial"/>
              </w:rPr>
              <w:t xml:space="preserve">Being expertise in automation technologies, I was also involved in taking technical interviews of lateral entry candidates </w:t>
            </w:r>
            <w:r w:rsidR="001449BD">
              <w:rPr>
                <w:rFonts w:cs="Arial"/>
              </w:rPr>
              <w:t xml:space="preserve">in our team for fresher level and </w:t>
            </w:r>
            <w:r w:rsidR="0031083C">
              <w:rPr>
                <w:rFonts w:cs="Arial"/>
              </w:rPr>
              <w:t>mid-level</w:t>
            </w:r>
            <w:r w:rsidR="001449BD">
              <w:rPr>
                <w:rFonts w:cs="Arial"/>
              </w:rPr>
              <w:t xml:space="preserve"> positions. All these roles and jobs required me to communicate effectively and appropriately.</w:t>
            </w:r>
          </w:p>
          <w:p w:rsidR="00C12D98" w:rsidRDefault="00C12D98" w:rsidP="00AD57CD">
            <w:pPr>
              <w:pStyle w:val="IPENZBodyText"/>
              <w:spacing w:before="0"/>
              <w:jc w:val="left"/>
              <w:rPr>
                <w:rFonts w:cs="Arial"/>
              </w:rPr>
            </w:pPr>
          </w:p>
          <w:p w:rsidR="00932623" w:rsidRDefault="00932623" w:rsidP="00932623">
            <w:pPr>
              <w:pStyle w:val="IPENZBodyText"/>
              <w:spacing w:before="0"/>
              <w:jc w:val="left"/>
              <w:rPr>
                <w:rFonts w:cs="Arial"/>
              </w:rPr>
            </w:pPr>
            <w:r>
              <w:rPr>
                <w:rFonts w:cs="Arial"/>
              </w:rPr>
              <w:t>While w</w:t>
            </w:r>
            <w:r w:rsidR="00B3247D">
              <w:rPr>
                <w:rFonts w:cs="Arial"/>
              </w:rPr>
              <w:t xml:space="preserve">orking </w:t>
            </w:r>
            <w:r>
              <w:rPr>
                <w:rFonts w:cs="Arial"/>
              </w:rPr>
              <w:t>in</w:t>
            </w:r>
            <w:r w:rsidR="00B3247D">
              <w:rPr>
                <w:rFonts w:cs="Arial"/>
              </w:rPr>
              <w:t xml:space="preserve"> various technical and </w:t>
            </w:r>
            <w:r>
              <w:rPr>
                <w:rFonts w:cs="Arial"/>
              </w:rPr>
              <w:t>team lead positions in organizations, I have also interacted with team members who are located in different countries like U.S, Italy, UK and Singapore, which helped me in improving my verbal communication skills. I have ability to interact with diverse groups across the globe.</w:t>
            </w:r>
          </w:p>
          <w:p w:rsidR="00932623" w:rsidRDefault="00932623" w:rsidP="00932623">
            <w:pPr>
              <w:pStyle w:val="IPENZBodyText"/>
              <w:spacing w:before="0"/>
              <w:jc w:val="left"/>
              <w:rPr>
                <w:rFonts w:cs="Arial"/>
              </w:rPr>
            </w:pPr>
          </w:p>
          <w:p w:rsidR="00067B02" w:rsidRDefault="00067B02" w:rsidP="00932623">
            <w:pPr>
              <w:pStyle w:val="IPENZBodyText"/>
              <w:spacing w:before="0"/>
              <w:jc w:val="left"/>
              <w:rPr>
                <w:rFonts w:cs="Arial"/>
              </w:rPr>
            </w:pPr>
            <w:r>
              <w:rPr>
                <w:rFonts w:cs="Arial"/>
              </w:rPr>
              <w:t xml:space="preserve">Apart from the above mentioned </w:t>
            </w:r>
            <w:r w:rsidR="004C57F0">
              <w:rPr>
                <w:rFonts w:cs="Arial"/>
              </w:rPr>
              <w:t>points</w:t>
            </w:r>
            <w:r>
              <w:rPr>
                <w:rFonts w:cs="Arial"/>
              </w:rPr>
              <w:t>, I have also attended the class room and online trainings related to technology, delivery and practices in all the organizations that I have worked till now. Though these trainings are more focused the subject, it also increases the listening skills (1 of the component of communication skills).</w:t>
            </w:r>
          </w:p>
          <w:p w:rsidR="00067B02" w:rsidRDefault="00067B02" w:rsidP="00932623">
            <w:pPr>
              <w:pStyle w:val="IPENZBodyText"/>
              <w:spacing w:before="0"/>
              <w:jc w:val="left"/>
              <w:rPr>
                <w:rFonts w:cs="Arial"/>
              </w:rPr>
            </w:pPr>
          </w:p>
          <w:p w:rsidR="00CE7D40" w:rsidRDefault="00EA78AE" w:rsidP="00932623">
            <w:pPr>
              <w:pStyle w:val="IPENZBodyText"/>
              <w:spacing w:before="0"/>
              <w:jc w:val="left"/>
              <w:rPr>
                <w:rFonts w:cs="Arial"/>
              </w:rPr>
            </w:pPr>
            <w:r w:rsidRPr="00EA78AE">
              <w:rPr>
                <w:rFonts w:cs="Arial"/>
                <w:b/>
                <w:u w:val="single"/>
              </w:rPr>
              <w:t>Team work</w:t>
            </w:r>
            <w:r>
              <w:rPr>
                <w:rFonts w:cs="Arial"/>
              </w:rPr>
              <w:t>:</w:t>
            </w:r>
          </w:p>
          <w:p w:rsidR="00EA78AE" w:rsidRDefault="00EA78AE" w:rsidP="00932623">
            <w:pPr>
              <w:pStyle w:val="IPENZBodyText"/>
              <w:spacing w:before="0"/>
              <w:jc w:val="left"/>
              <w:rPr>
                <w:rFonts w:cs="Arial"/>
              </w:rPr>
            </w:pPr>
          </w:p>
          <w:p w:rsidR="00EA78AE" w:rsidRDefault="00EA78AE" w:rsidP="00932623">
            <w:pPr>
              <w:pStyle w:val="IPENZBodyText"/>
              <w:spacing w:before="0"/>
              <w:jc w:val="left"/>
              <w:rPr>
                <w:rFonts w:cs="Arial"/>
              </w:rPr>
            </w:pPr>
            <w:r>
              <w:rPr>
                <w:rFonts w:cs="Arial"/>
              </w:rPr>
              <w:t xml:space="preserve">Team work </w:t>
            </w:r>
            <w:r w:rsidR="00927AA8">
              <w:rPr>
                <w:rFonts w:cs="Arial"/>
              </w:rPr>
              <w:t xml:space="preserve">is secret behind most of the successful projects. </w:t>
            </w:r>
            <w:r w:rsidR="00705D96">
              <w:rPr>
                <w:rFonts w:cs="Arial"/>
              </w:rPr>
              <w:t>It</w:t>
            </w:r>
            <w:r w:rsidR="00927AA8">
              <w:rPr>
                <w:rFonts w:cs="Arial"/>
              </w:rPr>
              <w:t xml:space="preserve"> </w:t>
            </w:r>
            <w:r>
              <w:rPr>
                <w:rFonts w:cs="Arial"/>
              </w:rPr>
              <w:t>is the most essential</w:t>
            </w:r>
            <w:r w:rsidR="00705D96">
              <w:rPr>
                <w:rFonts w:cs="Arial"/>
              </w:rPr>
              <w:t xml:space="preserve"> &amp; crucial</w:t>
            </w:r>
            <w:r>
              <w:rPr>
                <w:rFonts w:cs="Arial"/>
              </w:rPr>
              <w:t xml:space="preserve"> factor, when </w:t>
            </w:r>
            <w:r w:rsidR="00927AA8">
              <w:rPr>
                <w:rFonts w:cs="Arial"/>
              </w:rPr>
              <w:t>multiple people are working on product/project delivery.</w:t>
            </w:r>
          </w:p>
          <w:p w:rsidR="00927AA8" w:rsidRDefault="00927AA8" w:rsidP="00932623">
            <w:pPr>
              <w:pStyle w:val="IPENZBodyText"/>
              <w:spacing w:before="0"/>
              <w:jc w:val="left"/>
              <w:rPr>
                <w:rFonts w:cs="Arial"/>
              </w:rPr>
            </w:pPr>
          </w:p>
          <w:p w:rsidR="00932623" w:rsidRDefault="00927AA8" w:rsidP="00932623">
            <w:pPr>
              <w:pStyle w:val="IPENZBodyText"/>
              <w:spacing w:before="0"/>
              <w:jc w:val="left"/>
              <w:rPr>
                <w:rFonts w:cs="Arial"/>
              </w:rPr>
            </w:pPr>
            <w:r>
              <w:rPr>
                <w:rFonts w:cs="Arial"/>
              </w:rPr>
              <w:t>I have always been a part of the team in all the organizations that I have worked till now. Though, sometimes tasks were confined only to me, I have coordinated, trained &amp; helped my team members in terms of resolving complex problems, sharing the work load etc…I have contributed in so many projects and  delivered them as a team.</w:t>
            </w:r>
          </w:p>
          <w:p w:rsidR="00927AA8" w:rsidRDefault="00927AA8"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I have also leaded a team size of 30, when I was employed in </w:t>
            </w:r>
            <w:proofErr w:type="spellStart"/>
            <w:r>
              <w:rPr>
                <w:rFonts w:cs="Arial"/>
              </w:rPr>
              <w:t>Capgemini</w:t>
            </w:r>
            <w:proofErr w:type="spellEnd"/>
            <w:r>
              <w:rPr>
                <w:rFonts w:cs="Arial"/>
              </w:rPr>
              <w:t xml:space="preserve">. I was given this opportunity, because I was working in that team for past 3 years and became the subject matter expert (SME) for </w:t>
            </w:r>
            <w:proofErr w:type="spellStart"/>
            <w:r>
              <w:rPr>
                <w:rFonts w:cs="Arial"/>
              </w:rPr>
              <w:t>RSeCare</w:t>
            </w:r>
            <w:proofErr w:type="spellEnd"/>
            <w:r>
              <w:rPr>
                <w:rFonts w:cs="Arial"/>
              </w:rPr>
              <w:t xml:space="preserve"> application. Being able to resolve queries on the application, I was given extra responsibility to handle the team and deliver a compliance project called ADA Implementation </w:t>
            </w:r>
            <w:r w:rsidR="0026281E">
              <w:rPr>
                <w:rFonts w:cs="Arial"/>
              </w:rPr>
              <w:t>(American Disability Act)</w:t>
            </w:r>
            <w:r>
              <w:rPr>
                <w:rFonts w:cs="Arial"/>
              </w:rPr>
              <w:t>.</w:t>
            </w:r>
          </w:p>
          <w:p w:rsidR="0026281E" w:rsidRDefault="0026281E"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 </w:t>
            </w:r>
          </w:p>
          <w:p w:rsidR="00CE7D40" w:rsidRDefault="00CE7D40" w:rsidP="00CE7D40">
            <w:pPr>
              <w:pStyle w:val="IPENZBodyText"/>
              <w:spacing w:before="0"/>
              <w:jc w:val="center"/>
              <w:rPr>
                <w:rFonts w:cs="Arial"/>
                <w:b/>
                <w:u w:val="single"/>
              </w:rPr>
            </w:pPr>
            <w:r w:rsidRPr="00554B6F">
              <w:rPr>
                <w:rFonts w:cs="Arial"/>
                <w:b/>
                <w:u w:val="single"/>
              </w:rPr>
              <w:t>Examples of practical implementation of Tools &amp; Technologies</w:t>
            </w:r>
            <w:r w:rsidR="00852A38">
              <w:rPr>
                <w:rFonts w:cs="Arial"/>
                <w:b/>
                <w:u w:val="single"/>
              </w:rPr>
              <w:t xml:space="preserve">, </w:t>
            </w:r>
            <w:r w:rsidR="0026281E">
              <w:rPr>
                <w:rFonts w:cs="Arial"/>
                <w:b/>
                <w:u w:val="single"/>
              </w:rPr>
              <w:t>Communication and Team Work</w:t>
            </w:r>
          </w:p>
          <w:p w:rsidR="00373108" w:rsidRDefault="00373108" w:rsidP="00CE7D40">
            <w:pPr>
              <w:pStyle w:val="IPENZBodyText"/>
              <w:spacing w:before="0"/>
              <w:jc w:val="center"/>
              <w:rPr>
                <w:rFonts w:cs="Arial"/>
                <w:b/>
                <w:u w:val="single"/>
              </w:rPr>
            </w:pPr>
          </w:p>
          <w:p w:rsidR="00373108" w:rsidRPr="00554B6F" w:rsidRDefault="00373108" w:rsidP="00373108">
            <w:pPr>
              <w:pStyle w:val="IPENZBodyText"/>
              <w:spacing w:before="0"/>
              <w:jc w:val="left"/>
              <w:rPr>
                <w:rFonts w:cs="Arial"/>
                <w:b/>
                <w:u w:val="single"/>
              </w:rPr>
            </w:pPr>
            <w:r>
              <w:rPr>
                <w:rFonts w:cs="Arial"/>
                <w:b/>
                <w:u w:val="single"/>
              </w:rPr>
              <w:t>Example 1</w:t>
            </w:r>
            <w:r w:rsidRPr="00373108">
              <w:rPr>
                <w:rFonts w:cs="Arial"/>
                <w:b/>
              </w:rPr>
              <w:t>:</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While working as an automation test architect in Citibank (Citicorp services), my role was to focus more on the architectural parts like designing automation frameworks using different languages, which gave me an exposure of designing models, applications and solutions which can interact with different systems and give the desired output with minimal manual intervention.</w:t>
            </w:r>
          </w:p>
          <w:p w:rsidR="00267CC3" w:rsidRDefault="00267CC3" w:rsidP="00CE7D40">
            <w:pPr>
              <w:pStyle w:val="IPENZBodyText"/>
              <w:spacing w:before="0"/>
              <w:jc w:val="left"/>
              <w:rPr>
                <w:rFonts w:cs="Arial"/>
              </w:rPr>
            </w:pPr>
          </w:p>
          <w:p w:rsidR="00267CC3" w:rsidRDefault="00267CC3" w:rsidP="00CE7D40">
            <w:pPr>
              <w:pStyle w:val="IPENZBodyText"/>
              <w:spacing w:before="0"/>
              <w:jc w:val="left"/>
              <w:rPr>
                <w:rFonts w:cs="Arial"/>
              </w:rPr>
            </w:pPr>
            <w:r>
              <w:rPr>
                <w:rFonts w:cs="Arial"/>
              </w:rPr>
              <w:t xml:space="preserve">I started working on a project from scratch, where in the requirement was to build an automation model/solution that can interact with the </w:t>
            </w:r>
            <w:proofErr w:type="spellStart"/>
            <w:r>
              <w:rPr>
                <w:rFonts w:cs="Arial"/>
              </w:rPr>
              <w:t>citi</w:t>
            </w:r>
            <w:proofErr w:type="spellEnd"/>
            <w:r>
              <w:rPr>
                <w:rFonts w:cs="Arial"/>
              </w:rPr>
              <w:t xml:space="preserve"> trading systems internally in the form on fix messages and validate the tags that flows between the systems starting from client’s input to the </w:t>
            </w:r>
            <w:proofErr w:type="spellStart"/>
            <w:r>
              <w:rPr>
                <w:rFonts w:cs="Arial"/>
              </w:rPr>
              <w:t>algo</w:t>
            </w:r>
            <w:proofErr w:type="spellEnd"/>
            <w:r>
              <w:rPr>
                <w:rFonts w:cs="Arial"/>
              </w:rPr>
              <w:t xml:space="preserve"> engine to the </w:t>
            </w:r>
            <w:r>
              <w:rPr>
                <w:rFonts w:cs="Arial"/>
              </w:rPr>
              <w:lastRenderedPageBreak/>
              <w:t xml:space="preserve">execution engines (Stock </w:t>
            </w:r>
            <w:r w:rsidR="00FD707F">
              <w:rPr>
                <w:rFonts w:cs="Arial"/>
              </w:rPr>
              <w:t>Exchange</w:t>
            </w:r>
            <w:r>
              <w:rPr>
                <w:rFonts w:cs="Arial"/>
              </w:rPr>
              <w:t>) of the equity trades. Since the requirement was to interact between multiple systems (built in different technologies), I was pretty much challenging task to interpret the different forms of inputs and outputs and transform them into the language that is understood by the automation tool (TDM – Test Data Manager).</w:t>
            </w:r>
          </w:p>
          <w:p w:rsidR="00CE7D40" w:rsidRDefault="00CE7D40" w:rsidP="00CE7D40">
            <w:pPr>
              <w:pStyle w:val="IPENZBodyText"/>
              <w:spacing w:before="0"/>
              <w:jc w:val="left"/>
              <w:rPr>
                <w:rFonts w:cs="Arial"/>
              </w:rPr>
            </w:pPr>
          </w:p>
          <w:p w:rsidR="00FD707F" w:rsidRDefault="00CE7D40" w:rsidP="00CE7D40">
            <w:pPr>
              <w:pStyle w:val="IPENZBodyText"/>
              <w:spacing w:before="0"/>
              <w:jc w:val="left"/>
              <w:rPr>
                <w:rFonts w:cs="Arial"/>
              </w:rPr>
            </w:pPr>
            <w:r>
              <w:rPr>
                <w:rFonts w:cs="Arial"/>
              </w:rPr>
              <w:t>For example, the</w:t>
            </w:r>
            <w:r w:rsidR="00FD707F">
              <w:rPr>
                <w:rFonts w:cs="Arial"/>
              </w:rPr>
              <w:t xml:space="preserve"> interaction between</w:t>
            </w:r>
            <w:r>
              <w:rPr>
                <w:rFonts w:cs="Arial"/>
              </w:rPr>
              <w:t xml:space="preserve"> </w:t>
            </w:r>
            <w:proofErr w:type="spellStart"/>
            <w:r>
              <w:rPr>
                <w:rFonts w:cs="Arial"/>
              </w:rPr>
              <w:t>tibco</w:t>
            </w:r>
            <w:proofErr w:type="spellEnd"/>
            <w:r>
              <w:rPr>
                <w:rFonts w:cs="Arial"/>
              </w:rPr>
              <w:t xml:space="preserve"> servers</w:t>
            </w:r>
            <w:r w:rsidR="00267CC3">
              <w:rPr>
                <w:rFonts w:cs="Arial"/>
              </w:rPr>
              <w:t xml:space="preserve">, which </w:t>
            </w:r>
            <w:r w:rsidR="00FD707F">
              <w:rPr>
                <w:rFonts w:cs="Arial"/>
              </w:rPr>
              <w:t>gives the o</w:t>
            </w:r>
            <w:r w:rsidR="00267CC3">
              <w:rPr>
                <w:rFonts w:cs="Arial"/>
              </w:rPr>
              <w:t>utput in the form of fix messages</w:t>
            </w:r>
            <w:r>
              <w:rPr>
                <w:rFonts w:cs="Arial"/>
              </w:rPr>
              <w:t xml:space="preserve"> </w:t>
            </w:r>
            <w:r w:rsidR="00267CC3">
              <w:rPr>
                <w:rFonts w:cs="Arial"/>
              </w:rPr>
              <w:t xml:space="preserve">and </w:t>
            </w:r>
            <w:proofErr w:type="spellStart"/>
            <w:r>
              <w:rPr>
                <w:rFonts w:cs="Arial"/>
              </w:rPr>
              <w:t>citismart</w:t>
            </w:r>
            <w:proofErr w:type="spellEnd"/>
            <w:r>
              <w:rPr>
                <w:rFonts w:cs="Arial"/>
              </w:rPr>
              <w:t xml:space="preserve"> application, </w:t>
            </w:r>
            <w:r w:rsidR="00267CC3">
              <w:rPr>
                <w:rFonts w:cs="Arial"/>
              </w:rPr>
              <w:t xml:space="preserve">which </w:t>
            </w:r>
            <w:r w:rsidR="00FD707F">
              <w:rPr>
                <w:rFonts w:cs="Arial"/>
              </w:rPr>
              <w:t xml:space="preserve">take the inputs in the form of Java objects, I have to create an interpreter that can covert the fix messages into Java packages and push it into </w:t>
            </w:r>
            <w:proofErr w:type="spellStart"/>
            <w:r w:rsidR="00FD707F">
              <w:rPr>
                <w:rFonts w:cs="Arial"/>
              </w:rPr>
              <w:t>citismart</w:t>
            </w:r>
            <w:proofErr w:type="spellEnd"/>
            <w:r w:rsidR="00FD707F">
              <w:rPr>
                <w:rFonts w:cs="Arial"/>
              </w:rPr>
              <w:t xml:space="preserve"> application.</w:t>
            </w:r>
          </w:p>
          <w:p w:rsidR="00FD707F" w:rsidRDefault="00FD707F" w:rsidP="00CE7D40">
            <w:pPr>
              <w:pStyle w:val="IPENZBodyText"/>
              <w:spacing w:before="0"/>
              <w:jc w:val="left"/>
              <w:rPr>
                <w:rFonts w:cs="Arial"/>
              </w:rPr>
            </w:pPr>
          </w:p>
          <w:p w:rsidR="00CE7D40" w:rsidRDefault="00FD707F" w:rsidP="00CE7D40">
            <w:pPr>
              <w:pStyle w:val="IPENZBodyText"/>
              <w:spacing w:before="0"/>
              <w:jc w:val="left"/>
              <w:rPr>
                <w:rFonts w:cs="Arial"/>
              </w:rPr>
            </w:pPr>
            <w:r>
              <w:rPr>
                <w:rFonts w:cs="Arial"/>
              </w:rPr>
              <w:t xml:space="preserve">Moving forward, </w:t>
            </w:r>
            <w:r w:rsidR="00CE7D40">
              <w:rPr>
                <w:rFonts w:cs="Arial"/>
              </w:rPr>
              <w:t xml:space="preserve">I </w:t>
            </w:r>
            <w:r>
              <w:rPr>
                <w:rFonts w:cs="Arial"/>
              </w:rPr>
              <w:t>started creating</w:t>
            </w:r>
            <w:r w:rsidR="00CE7D40">
              <w:rPr>
                <w:rFonts w:cs="Arial"/>
              </w:rPr>
              <w:t xml:space="preserve"> an end to end model which can read data from client systems and validate each and</w:t>
            </w:r>
            <w:r>
              <w:rPr>
                <w:rFonts w:cs="Arial"/>
              </w:rPr>
              <w:t xml:space="preserve"> every fix tag that flows from one</w:t>
            </w:r>
            <w:r w:rsidR="00CE7D40">
              <w:rPr>
                <w:rFonts w:cs="Arial"/>
              </w:rPr>
              <w:t xml:space="preserve"> system to another and finally create a user friendly report, which can portray the results in well-mannered way. An overview of the application and the model can be seen in the snapshot below.</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 xml:space="preserve">Following steps were performed in building the model for </w:t>
            </w:r>
            <w:proofErr w:type="spellStart"/>
            <w:r>
              <w:rPr>
                <w:rFonts w:cs="Arial"/>
              </w:rPr>
              <w:t>Citismart</w:t>
            </w:r>
            <w:proofErr w:type="spellEnd"/>
            <w:r>
              <w:rPr>
                <w:rFonts w:cs="Arial"/>
              </w:rPr>
              <w:t xml:space="preserve"> application –</w:t>
            </w:r>
          </w:p>
          <w:p w:rsidR="00CE7D40" w:rsidRDefault="00CE7D40" w:rsidP="00CE7D40">
            <w:pPr>
              <w:pStyle w:val="IPENZBodyText"/>
              <w:spacing w:before="0"/>
              <w:jc w:val="left"/>
              <w:rPr>
                <w:rFonts w:cs="Arial"/>
              </w:rPr>
            </w:pPr>
          </w:p>
          <w:p w:rsidR="00CE7D40" w:rsidRDefault="00CE7D40" w:rsidP="00CE7D40">
            <w:pPr>
              <w:pStyle w:val="IPENZBodyText"/>
              <w:numPr>
                <w:ilvl w:val="0"/>
                <w:numId w:val="53"/>
              </w:numPr>
              <w:spacing w:before="0"/>
              <w:jc w:val="left"/>
              <w:rPr>
                <w:rFonts w:cs="Arial"/>
              </w:rPr>
            </w:pPr>
            <w:r>
              <w:rPr>
                <w:rFonts w:cs="Arial"/>
              </w:rPr>
              <w:t>Identify the systems involved in the end to end of the trade flow</w:t>
            </w:r>
          </w:p>
          <w:p w:rsidR="008C25E1" w:rsidRDefault="008C25E1" w:rsidP="00CE7D40">
            <w:pPr>
              <w:pStyle w:val="IPENZBodyText"/>
              <w:numPr>
                <w:ilvl w:val="0"/>
                <w:numId w:val="53"/>
              </w:numPr>
              <w:spacing w:before="0"/>
              <w:jc w:val="left"/>
              <w:rPr>
                <w:rFonts w:cs="Arial"/>
              </w:rPr>
            </w:pPr>
            <w:r>
              <w:rPr>
                <w:rFonts w:cs="Arial"/>
              </w:rPr>
              <w:t>Identify the common values that can be stored in “Environment Variables” for parameterization</w:t>
            </w:r>
          </w:p>
          <w:p w:rsidR="00CE7D40" w:rsidRDefault="008C25E1" w:rsidP="00CE7D40">
            <w:pPr>
              <w:pStyle w:val="IPENZBodyText"/>
              <w:numPr>
                <w:ilvl w:val="0"/>
                <w:numId w:val="53"/>
              </w:numPr>
              <w:spacing w:before="0"/>
              <w:jc w:val="left"/>
              <w:rPr>
                <w:rFonts w:cs="Arial"/>
              </w:rPr>
            </w:pPr>
            <w:r>
              <w:rPr>
                <w:rFonts w:cs="Arial"/>
              </w:rPr>
              <w:t>Identify</w:t>
            </w:r>
            <w:r w:rsidR="00CE7D40">
              <w:rPr>
                <w:rFonts w:cs="Arial"/>
              </w:rPr>
              <w:t xml:space="preserve"> </w:t>
            </w:r>
            <w:r>
              <w:rPr>
                <w:rFonts w:cs="Arial"/>
              </w:rPr>
              <w:t xml:space="preserve">all </w:t>
            </w:r>
            <w:r w:rsidR="00CE7D40">
              <w:rPr>
                <w:rFonts w:cs="Arial"/>
              </w:rPr>
              <w:t xml:space="preserve">the </w:t>
            </w:r>
            <w:r>
              <w:rPr>
                <w:rFonts w:cs="Arial"/>
              </w:rPr>
              <w:t xml:space="preserve">tags that flows as a part of </w:t>
            </w:r>
            <w:r w:rsidR="00CE7D40">
              <w:rPr>
                <w:rFonts w:cs="Arial"/>
              </w:rPr>
              <w:t>fix messages</w:t>
            </w:r>
            <w:r>
              <w:rPr>
                <w:rFonts w:cs="Arial"/>
              </w:rPr>
              <w:t xml:space="preserve"> between the systems</w:t>
            </w:r>
          </w:p>
          <w:p w:rsidR="008C25E1" w:rsidRDefault="008C25E1" w:rsidP="00CE7D40">
            <w:pPr>
              <w:pStyle w:val="IPENZBodyText"/>
              <w:numPr>
                <w:ilvl w:val="0"/>
                <w:numId w:val="53"/>
              </w:numPr>
              <w:spacing w:before="0"/>
              <w:jc w:val="left"/>
              <w:rPr>
                <w:rFonts w:cs="Arial"/>
              </w:rPr>
            </w:pPr>
            <w:r>
              <w:rPr>
                <w:rFonts w:cs="Arial"/>
              </w:rPr>
              <w:t xml:space="preserve">Build a mechanism to interact and then read the fix messages that flows in the </w:t>
            </w:r>
            <w:proofErr w:type="spellStart"/>
            <w:r>
              <w:rPr>
                <w:rFonts w:cs="Arial"/>
              </w:rPr>
              <w:t>tibco</w:t>
            </w:r>
            <w:proofErr w:type="spellEnd"/>
            <w:r>
              <w:rPr>
                <w:rFonts w:cs="Arial"/>
              </w:rPr>
              <w:t xml:space="preserve"> severs</w:t>
            </w:r>
          </w:p>
          <w:p w:rsidR="008C25E1" w:rsidRDefault="008C25E1" w:rsidP="00CE7D40">
            <w:pPr>
              <w:pStyle w:val="IPENZBodyText"/>
              <w:numPr>
                <w:ilvl w:val="0"/>
                <w:numId w:val="53"/>
              </w:numPr>
              <w:spacing w:before="0"/>
              <w:jc w:val="left"/>
              <w:rPr>
                <w:rFonts w:cs="Arial"/>
              </w:rPr>
            </w:pPr>
            <w:r>
              <w:rPr>
                <w:rFonts w:cs="Arial"/>
              </w:rPr>
              <w:t>Build a mechanism to interact and then read/update the records in KDB services (database)</w:t>
            </w:r>
          </w:p>
          <w:p w:rsidR="008C25E1" w:rsidRDefault="008C25E1" w:rsidP="00CE7D40">
            <w:pPr>
              <w:pStyle w:val="IPENZBodyText"/>
              <w:numPr>
                <w:ilvl w:val="0"/>
                <w:numId w:val="53"/>
              </w:numPr>
              <w:spacing w:before="0"/>
              <w:jc w:val="left"/>
              <w:rPr>
                <w:rFonts w:cs="Arial"/>
              </w:rPr>
            </w:pPr>
            <w:r>
              <w:rPr>
                <w:rFonts w:cs="Arial"/>
              </w:rPr>
              <w:t xml:space="preserve">Validate the values of each and every tag that flows between the systems. There are about 30 tags that </w:t>
            </w:r>
            <w:r w:rsidR="006C2D2B">
              <w:rPr>
                <w:rFonts w:cs="Arial"/>
              </w:rPr>
              <w:t>flow</w:t>
            </w:r>
            <w:r>
              <w:rPr>
                <w:rFonts w:cs="Arial"/>
              </w:rPr>
              <w:t xml:space="preserve"> between each system.</w:t>
            </w:r>
          </w:p>
          <w:p w:rsidR="008C25E1" w:rsidRDefault="008C25E1" w:rsidP="00CE7D40">
            <w:pPr>
              <w:pStyle w:val="IPENZBodyText"/>
              <w:numPr>
                <w:ilvl w:val="0"/>
                <w:numId w:val="53"/>
              </w:numPr>
              <w:spacing w:before="0"/>
              <w:jc w:val="left"/>
              <w:rPr>
                <w:rFonts w:cs="Arial"/>
              </w:rPr>
            </w:pPr>
            <w:r>
              <w:rPr>
                <w:rFonts w:cs="Arial"/>
              </w:rPr>
              <w:t>Build a mechanism to report the validations/assertions in a tabular format on a HTML file</w:t>
            </w:r>
          </w:p>
          <w:p w:rsidR="008C25E1" w:rsidRDefault="008C25E1" w:rsidP="00EC09B1">
            <w:pPr>
              <w:pStyle w:val="IPENZBodyText"/>
              <w:spacing w:before="0"/>
              <w:jc w:val="left"/>
              <w:rPr>
                <w:rFonts w:cs="Arial"/>
              </w:rPr>
            </w:pPr>
          </w:p>
          <w:p w:rsidR="00EC09B1" w:rsidRDefault="00B700FD" w:rsidP="00EC09B1">
            <w:pPr>
              <w:pStyle w:val="IPENZBodyText"/>
              <w:spacing w:before="0"/>
              <w:jc w:val="left"/>
              <w:rPr>
                <w:rFonts w:cs="Arial"/>
                <w:b/>
              </w:rPr>
            </w:pPr>
            <w:r>
              <w:rPr>
                <w:rFonts w:cs="Arial"/>
                <w:b/>
                <w:u w:val="single"/>
              </w:rPr>
              <w:t>Tools &amp; Technologies used</w:t>
            </w:r>
            <w:r w:rsidRPr="00B700FD">
              <w:rPr>
                <w:rFonts w:cs="Arial"/>
                <w:b/>
              </w:rPr>
              <w:t>:</w:t>
            </w:r>
          </w:p>
          <w:p w:rsidR="00B700FD" w:rsidRDefault="00B700FD" w:rsidP="00EC09B1">
            <w:pPr>
              <w:pStyle w:val="IPENZBodyText"/>
              <w:spacing w:before="0"/>
              <w:jc w:val="left"/>
              <w:rPr>
                <w:rFonts w:cs="Arial"/>
                <w:b/>
              </w:rPr>
            </w:pPr>
          </w:p>
          <w:p w:rsidR="00B700FD" w:rsidRPr="00B700FD" w:rsidRDefault="00B700FD" w:rsidP="001C5ABD">
            <w:pPr>
              <w:pStyle w:val="IPENZBodyText"/>
              <w:numPr>
                <w:ilvl w:val="0"/>
                <w:numId w:val="54"/>
              </w:numPr>
              <w:spacing w:before="0"/>
              <w:jc w:val="left"/>
              <w:rPr>
                <w:rFonts w:cs="Arial"/>
                <w:u w:val="single"/>
              </w:rPr>
            </w:pPr>
            <w:r w:rsidRPr="00B700FD">
              <w:rPr>
                <w:rFonts w:cs="Arial"/>
              </w:rPr>
              <w:t xml:space="preserve">Used </w:t>
            </w:r>
            <w:r>
              <w:rPr>
                <w:rFonts w:cs="Arial"/>
              </w:rPr>
              <w:t>TDM (Test Data manager) automation tool to collate the actions/functions created for each system, data that flows between the systems, Environment variables, executable scripts (.</w:t>
            </w:r>
            <w:proofErr w:type="spellStart"/>
            <w:r>
              <w:rPr>
                <w:rFonts w:cs="Arial"/>
              </w:rPr>
              <w:t>vbs</w:t>
            </w:r>
            <w:proofErr w:type="spellEnd"/>
            <w:r>
              <w:rPr>
                <w:rFonts w:cs="Arial"/>
              </w:rPr>
              <w:t>) together. This tool is also used for execution of scenarios created by collating the actions together.</w:t>
            </w:r>
          </w:p>
          <w:p w:rsidR="00B700FD" w:rsidRPr="00B700FD" w:rsidRDefault="00B700FD" w:rsidP="001C5ABD">
            <w:pPr>
              <w:pStyle w:val="IPENZBodyText"/>
              <w:numPr>
                <w:ilvl w:val="0"/>
                <w:numId w:val="54"/>
              </w:numPr>
              <w:spacing w:before="0"/>
              <w:jc w:val="left"/>
              <w:rPr>
                <w:rFonts w:cs="Arial"/>
                <w:u w:val="single"/>
              </w:rPr>
            </w:pPr>
            <w:r>
              <w:rPr>
                <w:rFonts w:cs="Arial"/>
              </w:rPr>
              <w:t>Used C# (C Sharp), VBS (Visual Basic Scripting), VBA (Visual Basic for Applications) programming languages to build the dynamic expressions and executable scripts.</w:t>
            </w:r>
          </w:p>
          <w:p w:rsidR="00B700FD" w:rsidRPr="00B700FD" w:rsidRDefault="00B700FD" w:rsidP="001C5ABD">
            <w:pPr>
              <w:pStyle w:val="IPENZBodyText"/>
              <w:numPr>
                <w:ilvl w:val="0"/>
                <w:numId w:val="54"/>
              </w:numPr>
              <w:spacing w:before="0"/>
              <w:jc w:val="left"/>
              <w:rPr>
                <w:rFonts w:cs="Arial"/>
                <w:u w:val="single"/>
              </w:rPr>
            </w:pPr>
            <w:r>
              <w:rPr>
                <w:rFonts w:cs="Arial"/>
              </w:rPr>
              <w:t>Used HP ALM (HP Application Lifecycle Management) test management tool to maintain the test scenarios, execution cycles, dashboards and reports.</w:t>
            </w:r>
          </w:p>
          <w:p w:rsidR="00B700FD" w:rsidRDefault="00B700FD" w:rsidP="001C5ABD">
            <w:pPr>
              <w:pStyle w:val="IPENZBodyText"/>
              <w:numPr>
                <w:ilvl w:val="0"/>
                <w:numId w:val="54"/>
              </w:numPr>
              <w:spacing w:before="0"/>
              <w:jc w:val="left"/>
              <w:rPr>
                <w:rFonts w:cs="Arial"/>
              </w:rPr>
            </w:pPr>
            <w:r w:rsidRPr="00B700FD">
              <w:rPr>
                <w:rFonts w:cs="Arial"/>
              </w:rPr>
              <w:t xml:space="preserve">Used excel macros with VBA programming </w:t>
            </w:r>
            <w:r w:rsidR="00484586" w:rsidRPr="00B700FD">
              <w:rPr>
                <w:rFonts w:cs="Arial"/>
              </w:rPr>
              <w:t>language</w:t>
            </w:r>
            <w:r w:rsidRPr="00B700FD">
              <w:rPr>
                <w:rFonts w:cs="Arial"/>
              </w:rPr>
              <w:t xml:space="preserve"> to pump the data automatically in TDM</w:t>
            </w:r>
          </w:p>
          <w:p w:rsidR="00B700FD" w:rsidRPr="00B700FD" w:rsidRDefault="00B700FD" w:rsidP="001C5ABD">
            <w:pPr>
              <w:pStyle w:val="IPENZBodyText"/>
              <w:numPr>
                <w:ilvl w:val="0"/>
                <w:numId w:val="54"/>
              </w:numPr>
              <w:spacing w:before="0"/>
              <w:jc w:val="left"/>
              <w:rPr>
                <w:rFonts w:cs="Arial"/>
              </w:rPr>
            </w:pPr>
            <w:r>
              <w:rPr>
                <w:rFonts w:cs="Arial"/>
              </w:rPr>
              <w:t xml:space="preserve">Used HTML 5, CSS &amp; </w:t>
            </w:r>
            <w:proofErr w:type="spellStart"/>
            <w:r>
              <w:rPr>
                <w:rFonts w:cs="Arial"/>
              </w:rPr>
              <w:t>Javascript</w:t>
            </w:r>
            <w:proofErr w:type="spellEnd"/>
            <w:r>
              <w:rPr>
                <w:rFonts w:cs="Arial"/>
              </w:rPr>
              <w:t xml:space="preserve"> </w:t>
            </w:r>
            <w:r w:rsidR="00484586">
              <w:rPr>
                <w:rFonts w:cs="Arial"/>
              </w:rPr>
              <w:t xml:space="preserve">languages </w:t>
            </w:r>
            <w:r>
              <w:rPr>
                <w:rFonts w:cs="Arial"/>
              </w:rPr>
              <w:t>to create the interactive reports</w:t>
            </w:r>
          </w:p>
          <w:p w:rsidR="00EC09B1" w:rsidRDefault="00EC09B1" w:rsidP="00EC09B1">
            <w:pPr>
              <w:pStyle w:val="IPENZBodyText"/>
              <w:spacing w:before="0"/>
              <w:jc w:val="left"/>
              <w:rPr>
                <w:rFonts w:cs="Arial"/>
              </w:rPr>
            </w:pPr>
          </w:p>
          <w:p w:rsidR="00CE7D40" w:rsidRDefault="00903D4C" w:rsidP="00CE7D40">
            <w:pPr>
              <w:pStyle w:val="IPENZBodyText"/>
              <w:spacing w:before="0"/>
              <w:jc w:val="left"/>
              <w:rPr>
                <w:rFonts w:cs="Arial"/>
              </w:rPr>
            </w:pPr>
            <w:r>
              <w:rPr>
                <w:noProof/>
                <w:lang w:val="en-US"/>
              </w:rPr>
              <w:lastRenderedPageBreak/>
              <w:drawing>
                <wp:inline distT="0" distB="0" distL="0" distR="0">
                  <wp:extent cx="5943600" cy="336232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CE7D40" w:rsidRDefault="00CE7D40" w:rsidP="00CE7D40">
            <w:pPr>
              <w:pStyle w:val="IPENZBodyText"/>
              <w:spacing w:before="0"/>
              <w:jc w:val="left"/>
              <w:rPr>
                <w:rFonts w:cs="Arial"/>
                <w:b/>
                <w:color w:val="1F497D"/>
                <w:szCs w:val="20"/>
              </w:rPr>
            </w:pPr>
          </w:p>
          <w:p w:rsidR="00CE7D40" w:rsidRDefault="00CE7D40" w:rsidP="00CE7D40">
            <w:pPr>
              <w:pStyle w:val="IPENZBodyText"/>
              <w:spacing w:before="0"/>
              <w:jc w:val="left"/>
              <w:rPr>
                <w:rFonts w:cs="Arial"/>
              </w:rPr>
            </w:pPr>
            <w:r w:rsidRPr="00ED1342">
              <w:rPr>
                <w:rFonts w:cs="Arial"/>
              </w:rPr>
              <w:t>Overview of report</w:t>
            </w:r>
            <w:r>
              <w:rPr>
                <w:rFonts w:cs="Arial"/>
              </w:rPr>
              <w:t xml:space="preserve"> :</w:t>
            </w:r>
          </w:p>
          <w:p w:rsidR="00CE7D40" w:rsidRDefault="00CE7D40" w:rsidP="00CE7D40">
            <w:pPr>
              <w:pStyle w:val="IPENZBodyText"/>
              <w:spacing w:before="0"/>
              <w:jc w:val="left"/>
              <w:rPr>
                <w:rFonts w:cs="Arial"/>
              </w:rPr>
            </w:pPr>
          </w:p>
          <w:p w:rsidR="00C12D98" w:rsidRDefault="00903D4C" w:rsidP="00CE7D40">
            <w:pPr>
              <w:pStyle w:val="IPENZBodyText"/>
              <w:spacing w:before="0"/>
              <w:jc w:val="left"/>
              <w:rPr>
                <w:noProof/>
                <w:lang w:val="en-US"/>
              </w:rPr>
            </w:pPr>
            <w:r>
              <w:rPr>
                <w:noProof/>
                <w:lang w:val="en-US"/>
              </w:rPr>
              <w:drawing>
                <wp:inline distT="0" distB="0" distL="0" distR="0">
                  <wp:extent cx="5953125" cy="31337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3125" cy="3133725"/>
                          </a:xfrm>
                          <a:prstGeom prst="rect">
                            <a:avLst/>
                          </a:prstGeom>
                          <a:noFill/>
                          <a:ln>
                            <a:noFill/>
                          </a:ln>
                        </pic:spPr>
                      </pic:pic>
                    </a:graphicData>
                  </a:graphic>
                </wp:inline>
              </w:drawing>
            </w:r>
          </w:p>
          <w:p w:rsidR="006C2D2B" w:rsidRDefault="006C2D2B" w:rsidP="00CE7D40">
            <w:pPr>
              <w:pStyle w:val="IPENZBodyText"/>
              <w:spacing w:before="0"/>
              <w:jc w:val="left"/>
              <w:rPr>
                <w:noProof/>
                <w:lang w:val="en-US"/>
              </w:rPr>
            </w:pPr>
          </w:p>
          <w:p w:rsidR="006C2D2B" w:rsidRDefault="006C2D2B" w:rsidP="00CE7D40">
            <w:pPr>
              <w:pStyle w:val="IPENZBodyText"/>
              <w:spacing w:before="0"/>
              <w:jc w:val="left"/>
              <w:rPr>
                <w:noProof/>
                <w:lang w:val="en-US"/>
              </w:rPr>
            </w:pPr>
          </w:p>
          <w:p w:rsidR="006C2D2B" w:rsidRDefault="006C2D2B" w:rsidP="00484586">
            <w:pPr>
              <w:pStyle w:val="IPENZBodyText"/>
              <w:spacing w:before="0"/>
              <w:jc w:val="left"/>
              <w:rPr>
                <w:noProof/>
                <w:lang w:val="en-US"/>
              </w:rPr>
            </w:pPr>
            <w:r>
              <w:rPr>
                <w:noProof/>
                <w:lang w:val="en-US"/>
              </w:rPr>
              <w:t xml:space="preserve">In order to build such a </w:t>
            </w:r>
            <w:r w:rsidR="00484586">
              <w:rPr>
                <w:noProof/>
                <w:lang w:val="en-US"/>
              </w:rPr>
              <w:t xml:space="preserve">huge </w:t>
            </w:r>
            <w:r>
              <w:rPr>
                <w:noProof/>
                <w:lang w:val="en-US"/>
              </w:rPr>
              <w:t>model</w:t>
            </w:r>
            <w:r w:rsidR="00484586">
              <w:rPr>
                <w:noProof/>
                <w:lang w:val="en-US"/>
              </w:rPr>
              <w:t xml:space="preserve"> and solution</w:t>
            </w:r>
            <w:r>
              <w:rPr>
                <w:noProof/>
                <w:lang w:val="en-US"/>
              </w:rPr>
              <w:t xml:space="preserve">, </w:t>
            </w:r>
            <w:r w:rsidR="00484586">
              <w:rPr>
                <w:noProof/>
                <w:lang w:val="en-US"/>
              </w:rPr>
              <w:t>I needed inputs from the functional team members like the functional behaviour of the applications, architectural structure of the applications, Data fornats required for execution, customized fix tags &amp; their values, expected results from a particular flow etc.. In order to get these inputs</w:t>
            </w:r>
            <w:r w:rsidR="006239B0">
              <w:rPr>
                <w:noProof/>
                <w:lang w:val="en-US"/>
              </w:rPr>
              <w:t xml:space="preserve"> I organized and attended the k</w:t>
            </w:r>
            <w:r w:rsidR="00484586">
              <w:rPr>
                <w:noProof/>
                <w:lang w:val="en-US"/>
              </w:rPr>
              <w:t>n</w:t>
            </w:r>
            <w:r w:rsidR="006239B0">
              <w:rPr>
                <w:noProof/>
                <w:lang w:val="en-US"/>
              </w:rPr>
              <w:t>o</w:t>
            </w:r>
            <w:r w:rsidR="00484586">
              <w:rPr>
                <w:noProof/>
                <w:lang w:val="en-US"/>
              </w:rPr>
              <w:t>wledge transfer sessions with the functional team on regular basis, which helped me in increasing my communication and coordination between the team menbers.</w:t>
            </w:r>
            <w:r w:rsidR="006239B0">
              <w:rPr>
                <w:noProof/>
                <w:lang w:val="en-US"/>
              </w:rPr>
              <w:t xml:space="preserve"> Also, upon successful completion of automation model and solution, I have also given a </w:t>
            </w:r>
            <w:r w:rsidR="006239B0">
              <w:rPr>
                <w:noProof/>
                <w:lang w:val="en-US"/>
              </w:rPr>
              <w:lastRenderedPageBreak/>
              <w:t>presentation on the working model, usage</w:t>
            </w:r>
            <w:r w:rsidR="00401676">
              <w:rPr>
                <w:noProof/>
                <w:lang w:val="en-US"/>
              </w:rPr>
              <w:t>, total cost saving in terms of effort</w:t>
            </w:r>
            <w:r w:rsidR="006239B0">
              <w:rPr>
                <w:noProof/>
                <w:lang w:val="en-US"/>
              </w:rPr>
              <w:t xml:space="preserve"> and advantages of the solution to the entire functional team and management.</w:t>
            </w:r>
          </w:p>
          <w:p w:rsidR="006239B0" w:rsidRDefault="006239B0" w:rsidP="00484586">
            <w:pPr>
              <w:pStyle w:val="IPENZBodyText"/>
              <w:spacing w:before="0"/>
              <w:jc w:val="left"/>
              <w:rPr>
                <w:noProof/>
                <w:lang w:val="en-US"/>
              </w:rPr>
            </w:pPr>
          </w:p>
          <w:p w:rsidR="00401676" w:rsidRDefault="00401676" w:rsidP="00484586">
            <w:pPr>
              <w:pStyle w:val="IPENZBodyText"/>
              <w:spacing w:before="0"/>
              <w:jc w:val="left"/>
              <w:rPr>
                <w:noProof/>
                <w:lang w:val="en-US"/>
              </w:rPr>
            </w:pPr>
            <w:r>
              <w:rPr>
                <w:noProof/>
                <w:lang w:val="en-US"/>
              </w:rPr>
              <w:t>Working in a team gave me an exposure on challenges &amp; mitigation techniques, learn new technologies functionally, got innovative ideas from other team members, got to learn and improve coordination skills</w:t>
            </w:r>
            <w:r w:rsidR="00060DD4">
              <w:rPr>
                <w:noProof/>
                <w:lang w:val="en-US"/>
              </w:rPr>
              <w:t xml:space="preserve"> and exchange ideas technically and non-technically.</w:t>
            </w:r>
          </w:p>
          <w:p w:rsidR="00401676" w:rsidRDefault="00401676" w:rsidP="00484586">
            <w:pPr>
              <w:pStyle w:val="IPENZBodyText"/>
              <w:spacing w:before="0"/>
              <w:jc w:val="left"/>
              <w:rPr>
                <w:noProof/>
                <w:lang w:val="en-US"/>
              </w:rPr>
            </w:pPr>
          </w:p>
          <w:p w:rsidR="00484586" w:rsidRDefault="006239B0" w:rsidP="00401676">
            <w:pPr>
              <w:pStyle w:val="IPENZBodyText"/>
              <w:spacing w:before="0"/>
              <w:jc w:val="left"/>
              <w:rPr>
                <w:rFonts w:cs="Arial"/>
              </w:rPr>
            </w:pPr>
            <w:r>
              <w:rPr>
                <w:noProof/>
                <w:lang w:val="en-US"/>
              </w:rPr>
              <w:t xml:space="preserve">In this way, I was able to communicate </w:t>
            </w:r>
            <w:r w:rsidR="00401676">
              <w:rPr>
                <w:noProof/>
                <w:lang w:val="en-US"/>
              </w:rPr>
              <w:t xml:space="preserve">both technically and non-techincally </w:t>
            </w:r>
            <w:r w:rsidR="00ED505E">
              <w:rPr>
                <w:noProof/>
                <w:lang w:val="en-US"/>
              </w:rPr>
              <w:t>and deliver a</w:t>
            </w:r>
            <w:r>
              <w:rPr>
                <w:noProof/>
                <w:lang w:val="en-US"/>
              </w:rPr>
              <w:t xml:space="preserve"> presentation</w:t>
            </w:r>
            <w:r w:rsidR="00401676">
              <w:rPr>
                <w:noProof/>
                <w:lang w:val="en-US"/>
              </w:rPr>
              <w:t>, user guide, effective cost savings on the model built for citismart application. Also</w:t>
            </w:r>
            <w:r w:rsidR="00484586">
              <w:rPr>
                <w:noProof/>
                <w:lang w:val="en-US"/>
              </w:rPr>
              <w:t>,</w:t>
            </w:r>
            <w:r w:rsidR="00401676">
              <w:rPr>
                <w:noProof/>
                <w:lang w:val="en-US"/>
              </w:rPr>
              <w:t xml:space="preserve"> this helped me in understanding</w:t>
            </w:r>
            <w:r w:rsidR="00484586">
              <w:rPr>
                <w:noProof/>
                <w:lang w:val="en-US"/>
              </w:rPr>
              <w:t xml:space="preserve"> the </w:t>
            </w:r>
            <w:r w:rsidR="00484586" w:rsidRPr="005458D1">
              <w:rPr>
                <w:rFonts w:cs="Arial"/>
              </w:rPr>
              <w:t xml:space="preserve">critical issues </w:t>
            </w:r>
            <w:r w:rsidR="00484586">
              <w:rPr>
                <w:rFonts w:cs="Arial"/>
              </w:rPr>
              <w:t>that affects the</w:t>
            </w:r>
            <w:r w:rsidR="00484586" w:rsidRPr="005458D1">
              <w:rPr>
                <w:rFonts w:cs="Arial"/>
              </w:rPr>
              <w:t xml:space="preserve"> current technical </w:t>
            </w:r>
            <w:r w:rsidR="00484586">
              <w:rPr>
                <w:rFonts w:cs="Arial"/>
              </w:rPr>
              <w:t>projects, got exposure of the tools &amp; technologies that needs</w:t>
            </w:r>
            <w:r w:rsidR="00484586" w:rsidRPr="005458D1">
              <w:rPr>
                <w:rFonts w:cs="Arial"/>
              </w:rPr>
              <w:t xml:space="preserve"> </w:t>
            </w:r>
            <w:r w:rsidR="00484586">
              <w:rPr>
                <w:rFonts w:cs="Arial"/>
              </w:rPr>
              <w:t xml:space="preserve">to implemented as a part of this model/package, designed the automation solution to accommodate all the functional requirements, rewarded with start award for creating </w:t>
            </w:r>
            <w:r w:rsidR="004B583A">
              <w:rPr>
                <w:rFonts w:cs="Arial"/>
              </w:rPr>
              <w:t>an</w:t>
            </w:r>
            <w:r w:rsidR="00484586">
              <w:rPr>
                <w:rFonts w:cs="Arial"/>
              </w:rPr>
              <w:t xml:space="preserve"> outstanding and robust model, </w:t>
            </w:r>
            <w:r w:rsidR="004B583A">
              <w:rPr>
                <w:rFonts w:cs="Arial"/>
              </w:rPr>
              <w:t>assessed and implemented the</w:t>
            </w:r>
            <w:r w:rsidR="00484586">
              <w:rPr>
                <w:rFonts w:cs="Arial"/>
              </w:rPr>
              <w:t xml:space="preserve"> resources/inputs </w:t>
            </w:r>
            <w:r w:rsidR="004B583A">
              <w:rPr>
                <w:rFonts w:cs="Arial"/>
              </w:rPr>
              <w:t xml:space="preserve">required </w:t>
            </w:r>
            <w:r w:rsidR="00484586">
              <w:rPr>
                <w:rFonts w:cs="Arial"/>
              </w:rPr>
              <w:t>for the project</w:t>
            </w:r>
            <w:r w:rsidR="00401676">
              <w:rPr>
                <w:rFonts w:cs="Arial"/>
              </w:rPr>
              <w:t>.</w:t>
            </w:r>
          </w:p>
          <w:p w:rsidR="00ED1342" w:rsidRDefault="00ED1342" w:rsidP="00060DD4">
            <w:pPr>
              <w:pStyle w:val="IPENZBodyText"/>
              <w:spacing w:before="0"/>
              <w:jc w:val="left"/>
              <w:rPr>
                <w:rFonts w:cs="Arial"/>
                <w:b/>
                <w:color w:val="1F497D"/>
                <w:szCs w:val="20"/>
              </w:rPr>
            </w:pPr>
          </w:p>
          <w:p w:rsidR="00FD707F" w:rsidRDefault="00FD707F" w:rsidP="00060DD4">
            <w:pPr>
              <w:pStyle w:val="IPENZBodyText"/>
              <w:spacing w:before="0"/>
              <w:jc w:val="left"/>
              <w:rPr>
                <w:rFonts w:cs="Arial"/>
                <w:b/>
                <w:color w:val="1F497D"/>
                <w:szCs w:val="20"/>
              </w:rPr>
            </w:pPr>
          </w:p>
          <w:p w:rsidR="00FF7F70" w:rsidRPr="00554B6F" w:rsidRDefault="00FF7F70" w:rsidP="00FF7F70">
            <w:pPr>
              <w:pStyle w:val="IPENZBodyText"/>
              <w:spacing w:before="0"/>
              <w:jc w:val="left"/>
              <w:rPr>
                <w:rFonts w:cs="Arial"/>
                <w:b/>
                <w:u w:val="single"/>
              </w:rPr>
            </w:pPr>
            <w:r>
              <w:rPr>
                <w:rFonts w:cs="Arial"/>
                <w:b/>
                <w:u w:val="single"/>
              </w:rPr>
              <w:t>Example 2</w:t>
            </w:r>
            <w:r w:rsidRPr="00373108">
              <w:rPr>
                <w:rFonts w:cs="Arial"/>
                <w:b/>
              </w:rPr>
              <w:t>:</w:t>
            </w:r>
          </w:p>
          <w:p w:rsidR="00FD707F" w:rsidRDefault="00FD707F" w:rsidP="00060DD4">
            <w:pPr>
              <w:pStyle w:val="IPENZBodyText"/>
              <w:spacing w:before="0"/>
              <w:jc w:val="left"/>
              <w:rPr>
                <w:rFonts w:cs="Arial"/>
                <w:b/>
                <w:color w:val="1F497D"/>
                <w:szCs w:val="20"/>
              </w:rPr>
            </w:pPr>
          </w:p>
          <w:p w:rsidR="00FF7F70" w:rsidRDefault="00FF7F70" w:rsidP="00FF7F70">
            <w:pPr>
              <w:pStyle w:val="IPENZBodyText"/>
              <w:spacing w:before="0"/>
              <w:jc w:val="left"/>
              <w:rPr>
                <w:rFonts w:cs="Arial"/>
              </w:rPr>
            </w:pPr>
            <w:r>
              <w:rPr>
                <w:rFonts w:cs="Arial"/>
              </w:rPr>
              <w:t xml:space="preserve">While working as a test lead in </w:t>
            </w:r>
            <w:proofErr w:type="spellStart"/>
            <w:r>
              <w:rPr>
                <w:rFonts w:cs="Arial"/>
              </w:rPr>
              <w:t>Capgemini</w:t>
            </w:r>
            <w:proofErr w:type="spellEnd"/>
            <w:r>
              <w:rPr>
                <w:rFonts w:cs="Arial"/>
              </w:rPr>
              <w:t xml:space="preserve"> in the year 2011, since I was a subject matter expert (SME) in the </w:t>
            </w:r>
            <w:proofErr w:type="spellStart"/>
            <w:r w:rsidR="00045850">
              <w:rPr>
                <w:rFonts w:cs="Arial"/>
              </w:rPr>
              <w:t>eCare</w:t>
            </w:r>
            <w:proofErr w:type="spellEnd"/>
            <w:r w:rsidR="00045850">
              <w:rPr>
                <w:rFonts w:cs="Arial"/>
              </w:rPr>
              <w:t xml:space="preserve"> </w:t>
            </w:r>
            <w:r>
              <w:rPr>
                <w:rFonts w:cs="Arial"/>
              </w:rPr>
              <w:t>team, I was given an opportunity to lead a team of 30 and deliver a critical compliance project for HSBC (client) credit card applications</w:t>
            </w:r>
            <w:r w:rsidR="00ED505E">
              <w:rPr>
                <w:rFonts w:cs="Arial"/>
              </w:rPr>
              <w:t xml:space="preserve"> called ADA – Phase 2</w:t>
            </w:r>
            <w:r>
              <w:rPr>
                <w:rFonts w:cs="Arial"/>
              </w:rPr>
              <w:t>.</w:t>
            </w:r>
          </w:p>
          <w:p w:rsidR="00FF7F70" w:rsidRDefault="00FF7F70" w:rsidP="00FF7F70">
            <w:pPr>
              <w:pStyle w:val="IPENZBodyText"/>
              <w:spacing w:before="0"/>
              <w:jc w:val="left"/>
              <w:rPr>
                <w:rFonts w:cs="Arial"/>
              </w:rPr>
            </w:pPr>
          </w:p>
          <w:p w:rsidR="00ED505E" w:rsidRDefault="00ED505E" w:rsidP="00FF7F70">
            <w:pPr>
              <w:pStyle w:val="IPENZBodyText"/>
              <w:spacing w:before="0"/>
              <w:jc w:val="left"/>
              <w:rPr>
                <w:rFonts w:cs="Arial"/>
              </w:rPr>
            </w:pPr>
            <w:r>
              <w:rPr>
                <w:rFonts w:cs="Arial"/>
              </w:rPr>
              <w:t xml:space="preserve">In ADA – Phase 2, </w:t>
            </w:r>
            <w:r w:rsidR="00FF7F70">
              <w:rPr>
                <w:rFonts w:cs="Arial"/>
              </w:rPr>
              <w:t xml:space="preserve">my role was to </w:t>
            </w:r>
            <w:r>
              <w:rPr>
                <w:rFonts w:cs="Arial"/>
              </w:rPr>
              <w:t xml:space="preserve">handle a team of 30 and deliver RS </w:t>
            </w:r>
            <w:proofErr w:type="spellStart"/>
            <w:r>
              <w:rPr>
                <w:rFonts w:cs="Arial"/>
              </w:rPr>
              <w:t>eCare</w:t>
            </w:r>
            <w:proofErr w:type="spellEnd"/>
            <w:r>
              <w:rPr>
                <w:rFonts w:cs="Arial"/>
              </w:rPr>
              <w:t xml:space="preserve"> part of the HSBC credit card applications. My core roles and responsibilities were – </w:t>
            </w:r>
          </w:p>
          <w:p w:rsidR="00ED505E" w:rsidRDefault="00ED505E" w:rsidP="00FF7F70">
            <w:pPr>
              <w:pStyle w:val="IPENZBodyText"/>
              <w:spacing w:before="0"/>
              <w:jc w:val="left"/>
              <w:rPr>
                <w:rFonts w:cs="Arial"/>
              </w:rPr>
            </w:pPr>
          </w:p>
          <w:p w:rsidR="00ED505E" w:rsidRDefault="00ED505E" w:rsidP="001C5ABD">
            <w:pPr>
              <w:numPr>
                <w:ilvl w:val="0"/>
                <w:numId w:val="55"/>
              </w:numPr>
              <w:jc w:val="both"/>
              <w:rPr>
                <w:rFonts w:cs="Arial"/>
                <w:color w:val="000000"/>
                <w:szCs w:val="20"/>
              </w:rPr>
            </w:pPr>
            <w:r>
              <w:rPr>
                <w:rFonts w:cs="Arial"/>
                <w:color w:val="000000"/>
                <w:szCs w:val="20"/>
              </w:rPr>
              <w:t>Preparing daily delivery plan and allocating work to team members</w:t>
            </w:r>
          </w:p>
          <w:p w:rsidR="00ED505E" w:rsidRDefault="00ED505E" w:rsidP="001C5ABD">
            <w:pPr>
              <w:numPr>
                <w:ilvl w:val="0"/>
                <w:numId w:val="55"/>
              </w:numPr>
              <w:jc w:val="both"/>
              <w:rPr>
                <w:rFonts w:cs="Arial"/>
                <w:color w:val="000000"/>
                <w:szCs w:val="20"/>
              </w:rPr>
            </w:pPr>
            <w:r>
              <w:rPr>
                <w:rFonts w:cs="Arial"/>
                <w:color w:val="000000"/>
                <w:szCs w:val="20"/>
              </w:rPr>
              <w:t>Assisting team on queries related to functionalities.</w:t>
            </w:r>
          </w:p>
          <w:p w:rsidR="00ED505E" w:rsidRDefault="00ED505E" w:rsidP="001C5ABD">
            <w:pPr>
              <w:numPr>
                <w:ilvl w:val="0"/>
                <w:numId w:val="55"/>
              </w:numPr>
              <w:jc w:val="both"/>
              <w:rPr>
                <w:rFonts w:cs="Arial"/>
                <w:color w:val="000000"/>
                <w:szCs w:val="20"/>
              </w:rPr>
            </w:pPr>
            <w:r>
              <w:rPr>
                <w:rFonts w:cs="Arial"/>
                <w:color w:val="000000"/>
                <w:szCs w:val="20"/>
              </w:rPr>
              <w:t>Project planning and requirement understanding</w:t>
            </w:r>
          </w:p>
          <w:p w:rsidR="00ED505E" w:rsidRDefault="00ED505E" w:rsidP="001C5ABD">
            <w:pPr>
              <w:numPr>
                <w:ilvl w:val="0"/>
                <w:numId w:val="55"/>
              </w:numPr>
              <w:jc w:val="both"/>
              <w:rPr>
                <w:rFonts w:cs="Arial"/>
                <w:color w:val="000000"/>
                <w:szCs w:val="20"/>
              </w:rPr>
            </w:pPr>
            <w:r>
              <w:rPr>
                <w:rFonts w:cs="Arial"/>
                <w:color w:val="000000"/>
                <w:szCs w:val="20"/>
              </w:rPr>
              <w:t>Preparing estimates according to the requirements and scenario</w:t>
            </w:r>
          </w:p>
          <w:p w:rsidR="00ED505E" w:rsidRDefault="00ED505E" w:rsidP="001C5ABD">
            <w:pPr>
              <w:numPr>
                <w:ilvl w:val="0"/>
                <w:numId w:val="55"/>
              </w:numPr>
              <w:jc w:val="both"/>
              <w:rPr>
                <w:rFonts w:cs="Arial"/>
                <w:color w:val="000000"/>
                <w:szCs w:val="20"/>
              </w:rPr>
            </w:pPr>
            <w:r>
              <w:rPr>
                <w:rFonts w:cs="Arial"/>
                <w:color w:val="000000"/>
                <w:szCs w:val="20"/>
              </w:rPr>
              <w:t>Running client management calls during SIT &amp; UAT phase of testing</w:t>
            </w:r>
          </w:p>
          <w:p w:rsidR="00ED505E" w:rsidRDefault="00ED505E" w:rsidP="001C5ABD">
            <w:pPr>
              <w:numPr>
                <w:ilvl w:val="0"/>
                <w:numId w:val="55"/>
              </w:numPr>
              <w:jc w:val="both"/>
              <w:rPr>
                <w:rFonts w:cs="Arial"/>
                <w:color w:val="000000"/>
                <w:szCs w:val="20"/>
              </w:rPr>
            </w:pPr>
            <w:r>
              <w:rPr>
                <w:rFonts w:cs="Arial"/>
                <w:color w:val="000000"/>
                <w:szCs w:val="20"/>
              </w:rPr>
              <w:t>Monitoring and maintaining deliverables in agreed time lines with client</w:t>
            </w:r>
          </w:p>
          <w:p w:rsidR="00ED505E" w:rsidRDefault="00ED505E" w:rsidP="001C5ABD">
            <w:pPr>
              <w:numPr>
                <w:ilvl w:val="0"/>
                <w:numId w:val="55"/>
              </w:numPr>
              <w:jc w:val="both"/>
              <w:rPr>
                <w:rFonts w:cs="Arial"/>
                <w:color w:val="000000"/>
                <w:szCs w:val="20"/>
              </w:rPr>
            </w:pPr>
            <w:r>
              <w:rPr>
                <w:rFonts w:cs="Arial"/>
                <w:color w:val="000000"/>
                <w:szCs w:val="20"/>
              </w:rPr>
              <w:t>Running defect management calls</w:t>
            </w:r>
          </w:p>
          <w:p w:rsidR="00ED505E" w:rsidRDefault="00ED505E" w:rsidP="001C5ABD">
            <w:pPr>
              <w:numPr>
                <w:ilvl w:val="0"/>
                <w:numId w:val="55"/>
              </w:numPr>
              <w:jc w:val="both"/>
              <w:rPr>
                <w:rFonts w:cs="Arial"/>
                <w:color w:val="000000"/>
                <w:szCs w:val="20"/>
              </w:rPr>
            </w:pPr>
            <w:r>
              <w:rPr>
                <w:rFonts w:cs="Arial"/>
                <w:color w:val="000000"/>
                <w:szCs w:val="20"/>
              </w:rPr>
              <w:t>Dealing with project management and resource management issues</w:t>
            </w:r>
          </w:p>
          <w:p w:rsidR="00ED505E" w:rsidRDefault="00ED505E" w:rsidP="001C5ABD">
            <w:pPr>
              <w:numPr>
                <w:ilvl w:val="0"/>
                <w:numId w:val="55"/>
              </w:numPr>
              <w:jc w:val="both"/>
              <w:rPr>
                <w:rFonts w:cs="Arial"/>
                <w:color w:val="000000"/>
                <w:szCs w:val="20"/>
              </w:rPr>
            </w:pPr>
            <w:r>
              <w:rPr>
                <w:rFonts w:cs="Arial"/>
                <w:color w:val="000000"/>
                <w:szCs w:val="20"/>
              </w:rPr>
              <w:t>Preparing project closure reports and metrics</w:t>
            </w:r>
          </w:p>
          <w:p w:rsidR="00ED505E" w:rsidRDefault="00ED505E" w:rsidP="001C5ABD">
            <w:pPr>
              <w:numPr>
                <w:ilvl w:val="0"/>
                <w:numId w:val="55"/>
              </w:numPr>
              <w:jc w:val="both"/>
              <w:rPr>
                <w:rFonts w:cs="Arial"/>
                <w:color w:val="000000"/>
                <w:szCs w:val="20"/>
              </w:rPr>
            </w:pPr>
            <w:r>
              <w:rPr>
                <w:rFonts w:cs="Arial"/>
                <w:color w:val="000000"/>
                <w:szCs w:val="20"/>
              </w:rPr>
              <w:t>Monitoring and managing end to end delivery of projects</w:t>
            </w:r>
          </w:p>
          <w:p w:rsidR="00ED505E" w:rsidRDefault="00ED505E" w:rsidP="00ED505E">
            <w:pPr>
              <w:pStyle w:val="IPENZBodyText"/>
              <w:numPr>
                <w:ilvl w:val="0"/>
                <w:numId w:val="29"/>
              </w:numPr>
              <w:jc w:val="left"/>
            </w:pPr>
            <w:r w:rsidRPr="00873AD6">
              <w:rPr>
                <w:i/>
                <w:u w:val="single"/>
              </w:rPr>
              <w:t>HSBC credit card application</w:t>
            </w:r>
            <w:r w:rsidRPr="00C14AA4">
              <w:t xml:space="preserve"> </w:t>
            </w:r>
            <w:r>
              <w:t>–</w:t>
            </w:r>
            <w:r w:rsidRPr="00C14AA4">
              <w:t xml:space="preserve"> </w:t>
            </w:r>
            <w:r>
              <w:t xml:space="preserve">HSBC credit cards is broadly divided into 2 categories </w:t>
            </w:r>
            <w:proofErr w:type="spellStart"/>
            <w:r>
              <w:t>CSeCare</w:t>
            </w:r>
            <w:proofErr w:type="spellEnd"/>
            <w:r>
              <w:t xml:space="preserve"> and </w:t>
            </w:r>
            <w:proofErr w:type="spellStart"/>
            <w:r>
              <w:t>RSeCare</w:t>
            </w:r>
            <w:proofErr w:type="spellEnd"/>
            <w:r>
              <w:t xml:space="preserve">. </w:t>
            </w:r>
          </w:p>
          <w:p w:rsidR="00ED505E" w:rsidRDefault="00ED505E" w:rsidP="00ED505E">
            <w:pPr>
              <w:pStyle w:val="IPENZBodyText"/>
              <w:ind w:left="720"/>
              <w:jc w:val="left"/>
            </w:pPr>
            <w:proofErr w:type="spellStart"/>
            <w:r>
              <w:t>CSeCare</w:t>
            </w:r>
            <w:proofErr w:type="spellEnd"/>
            <w:r>
              <w:t xml:space="preserve"> internet w</w:t>
            </w:r>
            <w:r w:rsidRPr="00550C1A">
              <w:t xml:space="preserve">ebsites </w:t>
            </w:r>
            <w:r>
              <w:t>was</w:t>
            </w:r>
            <w:r w:rsidRPr="00550C1A">
              <w:t xml:space="preserve"> developed for the </w:t>
            </w:r>
            <w:r w:rsidRPr="00550C1A">
              <w:rPr>
                <w:u w:val="single"/>
              </w:rPr>
              <w:t>Card Services Business Unit of a Leading North American Bank</w:t>
            </w:r>
            <w:r w:rsidRPr="00550C1A">
              <w:t xml:space="preserve"> to cater the customer requirements for online access of their credit card accounts.</w:t>
            </w:r>
          </w:p>
          <w:p w:rsidR="00ED505E" w:rsidRDefault="00ED505E" w:rsidP="00ED505E">
            <w:pPr>
              <w:pStyle w:val="IPENZBodyText"/>
              <w:ind w:left="720"/>
              <w:jc w:val="left"/>
            </w:pPr>
            <w:proofErr w:type="spellStart"/>
            <w:r>
              <w:t>RSeCare</w:t>
            </w:r>
            <w:proofErr w:type="spellEnd"/>
            <w:r>
              <w:t xml:space="preserve"> internet websites, on the other hand, was developed for the retail services business u</w:t>
            </w:r>
            <w:r w:rsidRPr="00691B62">
              <w:t>nit to cater the customer requireme</w:t>
            </w:r>
            <w:r>
              <w:t>nts for online access of their retail card a</w:t>
            </w:r>
            <w:r w:rsidRPr="00691B62">
              <w:t xml:space="preserve">ccounts provided by Over 200 Leading Retail Stores in America like Best Buy, GAP, CVS, </w:t>
            </w:r>
            <w:proofErr w:type="gramStart"/>
            <w:r w:rsidRPr="00691B62">
              <w:t>Menards</w:t>
            </w:r>
            <w:proofErr w:type="gramEnd"/>
            <w:r w:rsidRPr="00691B62">
              <w:t xml:space="preserve"> etc.</w:t>
            </w:r>
          </w:p>
          <w:p w:rsidR="00ED505E" w:rsidRDefault="00ED505E" w:rsidP="00ED505E">
            <w:pPr>
              <w:pStyle w:val="IPENZBodyText"/>
              <w:numPr>
                <w:ilvl w:val="0"/>
                <w:numId w:val="29"/>
              </w:numPr>
              <w:jc w:val="left"/>
            </w:pPr>
            <w:r w:rsidRPr="00873AD6">
              <w:rPr>
                <w:i/>
                <w:u w:val="single"/>
              </w:rPr>
              <w:t>American Disability Act (ADA)</w:t>
            </w:r>
            <w:r>
              <w:t xml:space="preserve"> - In the year 2009, US government </w:t>
            </w:r>
            <w:r w:rsidRPr="004D7C26">
              <w:t>amended the Americans with Disabilities Act of 1990 (ADA) and other disability non</w:t>
            </w:r>
            <w:r>
              <w:t>-</w:t>
            </w:r>
            <w:r w:rsidRPr="004D7C26">
              <w:t>discrimination laws at the Federal level of the United States</w:t>
            </w:r>
            <w:r>
              <w:t>.</w:t>
            </w:r>
          </w:p>
          <w:p w:rsidR="00ED505E" w:rsidRDefault="00ED505E" w:rsidP="00ED505E">
            <w:pPr>
              <w:pStyle w:val="IPENZBodyText"/>
              <w:ind w:left="720"/>
              <w:jc w:val="left"/>
            </w:pPr>
            <w:r>
              <w:t>According to this law, all websites owned by the banks or organizations/firms in US should meet and be compliant with the WCAG guidelines, in order to prohibit</w:t>
            </w:r>
            <w:r w:rsidRPr="004D7C26">
              <w:t xml:space="preserve"> discrimination against individuals with disabilities in all areas of public life, including jobs, schools, transportation, and all public and private places that are open to the general public</w:t>
            </w:r>
            <w:r>
              <w:t>.</w:t>
            </w:r>
          </w:p>
          <w:p w:rsidR="00ED505E" w:rsidRDefault="00ED505E" w:rsidP="00ED505E">
            <w:pPr>
              <w:pStyle w:val="IPENZBodyText"/>
              <w:jc w:val="left"/>
            </w:pPr>
          </w:p>
          <w:p w:rsidR="00ED505E" w:rsidRDefault="00ED505E" w:rsidP="00ED505E">
            <w:pPr>
              <w:pStyle w:val="IPENZBodyText"/>
              <w:jc w:val="left"/>
            </w:pPr>
            <w:r>
              <w:lastRenderedPageBreak/>
              <w:t xml:space="preserve">Since all the HSBC north America websites, applications and infrastructure was maintained by </w:t>
            </w:r>
            <w:proofErr w:type="spellStart"/>
            <w:r>
              <w:t>Capgemini</w:t>
            </w:r>
            <w:proofErr w:type="spellEnd"/>
            <w:r>
              <w:t>. We got a project to test all the HSBC credit card websites to be compliant with WCAG guidelines. The websites were made compliant and released into production.</w:t>
            </w:r>
          </w:p>
          <w:p w:rsidR="004E0399" w:rsidRDefault="004E0399" w:rsidP="004E0399">
            <w:pPr>
              <w:pStyle w:val="IPENZBodyText"/>
              <w:jc w:val="left"/>
            </w:pPr>
            <w:r>
              <w:t xml:space="preserve">This project covered functional testing, regression testing and accessibility testing using JAWS tool. I started working on </w:t>
            </w:r>
            <w:r w:rsidR="009629BF">
              <w:t xml:space="preserve">identifying the flows of </w:t>
            </w:r>
            <w:proofErr w:type="spellStart"/>
            <w:r w:rsidR="009629BF">
              <w:t>RSeCare</w:t>
            </w:r>
            <w:proofErr w:type="spellEnd"/>
            <w:r w:rsidR="009629BF">
              <w:t xml:space="preserve"> application and that can be validated against WCAG guidelines and ask team members to work on </w:t>
            </w:r>
            <w:r>
              <w:t xml:space="preserve">accessibility testing and assigning tasks to team on daily basis and make sure that all functionalities are </w:t>
            </w:r>
            <w:r w:rsidR="009629BF">
              <w:t xml:space="preserve">being covered and </w:t>
            </w:r>
            <w:r>
              <w:t>accessible using JAWS tool.</w:t>
            </w:r>
          </w:p>
          <w:p w:rsidR="009629BF" w:rsidRDefault="009629BF" w:rsidP="009629BF">
            <w:pPr>
              <w:pStyle w:val="IPENZBodyText"/>
            </w:pPr>
            <w:r>
              <w:t xml:space="preserve">JAWS tool – </w:t>
            </w:r>
          </w:p>
          <w:p w:rsidR="009629BF" w:rsidRDefault="009629BF" w:rsidP="009629BF">
            <w:pPr>
              <w:pStyle w:val="IPENZBodyText"/>
            </w:pPr>
            <w:r>
              <w:t xml:space="preserve">JAWS, Job Access With Speech, is the world's most popular screen reader, developed for computer users whose vision loss prevents them from seeing screen content or navigating with a mouse. </w:t>
            </w:r>
            <w:proofErr w:type="gramStart"/>
            <w:r>
              <w:t>JAWS provides</w:t>
            </w:r>
            <w:proofErr w:type="gramEnd"/>
            <w:r>
              <w:t xml:space="preserve"> speech and Braille output for the most popular computer applications on your PC.</w:t>
            </w:r>
          </w:p>
          <w:p w:rsidR="009629BF" w:rsidRDefault="009629BF" w:rsidP="009629BF">
            <w:pPr>
              <w:pStyle w:val="IPENZBodyText"/>
            </w:pPr>
            <w:r>
              <w:t>JAWS users around the world sent us videos about the impact JAWS has made on their lives. We compiled these testimonials and more in a video to celebrate the 20th anniversary of JAWS for Windows.</w:t>
            </w:r>
          </w:p>
          <w:p w:rsidR="009629BF" w:rsidRDefault="009629BF" w:rsidP="009629BF">
            <w:pPr>
              <w:pStyle w:val="IPENZBodyText"/>
            </w:pPr>
            <w:r>
              <w:t xml:space="preserve">Features - </w:t>
            </w:r>
          </w:p>
          <w:p w:rsidR="009629BF" w:rsidRDefault="009629BF" w:rsidP="001C5ABD">
            <w:pPr>
              <w:pStyle w:val="IPENZBodyText"/>
              <w:numPr>
                <w:ilvl w:val="0"/>
                <w:numId w:val="56"/>
              </w:numPr>
              <w:spacing w:before="0"/>
            </w:pPr>
            <w:r>
              <w:t>Two multi-lingual synthesizers: Eloquence and Vocalizer Expressive</w:t>
            </w:r>
          </w:p>
          <w:p w:rsidR="009629BF" w:rsidRDefault="009629BF" w:rsidP="001C5ABD">
            <w:pPr>
              <w:pStyle w:val="IPENZBodyText"/>
              <w:numPr>
                <w:ilvl w:val="0"/>
                <w:numId w:val="56"/>
              </w:numPr>
              <w:spacing w:before="0"/>
            </w:pPr>
            <w:r>
              <w:t>Talking installation</w:t>
            </w:r>
          </w:p>
          <w:p w:rsidR="009629BF" w:rsidRDefault="009629BF" w:rsidP="001C5ABD">
            <w:pPr>
              <w:pStyle w:val="IPENZBodyText"/>
              <w:numPr>
                <w:ilvl w:val="0"/>
                <w:numId w:val="56"/>
              </w:numPr>
              <w:spacing w:before="0"/>
            </w:pPr>
            <w:r>
              <w:t>Built-in free DAISY Player and full set of DAISY-formatted basic training books</w:t>
            </w:r>
          </w:p>
          <w:p w:rsidR="009629BF" w:rsidRDefault="009629BF" w:rsidP="001C5ABD">
            <w:pPr>
              <w:pStyle w:val="IPENZBodyText"/>
              <w:numPr>
                <w:ilvl w:val="0"/>
                <w:numId w:val="56"/>
              </w:numPr>
              <w:spacing w:before="0"/>
            </w:pPr>
            <w:r>
              <w:t>Works with Microsoft Office, Internet Explorer, Firefox, and much more</w:t>
            </w:r>
          </w:p>
          <w:p w:rsidR="009629BF" w:rsidRDefault="009629BF" w:rsidP="001C5ABD">
            <w:pPr>
              <w:pStyle w:val="IPENZBodyText"/>
              <w:numPr>
                <w:ilvl w:val="0"/>
                <w:numId w:val="56"/>
              </w:numPr>
              <w:spacing w:before="0"/>
            </w:pPr>
            <w:r>
              <w:t>Supports Windows® 8.1 and Windows 10, including touch screens and gestures</w:t>
            </w:r>
          </w:p>
          <w:p w:rsidR="009629BF" w:rsidRDefault="009629BF" w:rsidP="001C5ABD">
            <w:pPr>
              <w:pStyle w:val="IPENZBodyText"/>
              <w:numPr>
                <w:ilvl w:val="0"/>
                <w:numId w:val="56"/>
              </w:numPr>
              <w:spacing w:before="0"/>
            </w:pPr>
            <w:r>
              <w:t xml:space="preserve">Support for MathML content presented in Internet Explorer that is rendered with </w:t>
            </w:r>
            <w:proofErr w:type="spellStart"/>
            <w:r>
              <w:t>MathJax</w:t>
            </w:r>
            <w:proofErr w:type="spellEnd"/>
          </w:p>
          <w:p w:rsidR="009629BF" w:rsidRDefault="009629BF" w:rsidP="001C5ABD">
            <w:pPr>
              <w:pStyle w:val="IPENZBodyText"/>
              <w:numPr>
                <w:ilvl w:val="0"/>
                <w:numId w:val="56"/>
              </w:numPr>
              <w:spacing w:before="0"/>
            </w:pPr>
            <w:r>
              <w:t>Fast information look-up at your fingertips with Research It</w:t>
            </w:r>
          </w:p>
          <w:p w:rsidR="009629BF" w:rsidRDefault="009629BF" w:rsidP="001C5ABD">
            <w:pPr>
              <w:pStyle w:val="IPENZBodyText"/>
              <w:numPr>
                <w:ilvl w:val="0"/>
                <w:numId w:val="56"/>
              </w:numPr>
              <w:spacing w:before="0"/>
            </w:pPr>
            <w:r>
              <w:t>Convenient OCR feature provides access to the text of PDF documents, even those with scanned images that are reported as empty documents by screen readers</w:t>
            </w:r>
          </w:p>
          <w:p w:rsidR="009629BF" w:rsidRDefault="009629BF" w:rsidP="001C5ABD">
            <w:pPr>
              <w:pStyle w:val="IPENZBodyText"/>
              <w:numPr>
                <w:ilvl w:val="0"/>
                <w:numId w:val="56"/>
              </w:numPr>
              <w:spacing w:before="0"/>
            </w:pPr>
            <w:r>
              <w:t>Save time with Skim Reading</w:t>
            </w:r>
          </w:p>
          <w:p w:rsidR="009629BF" w:rsidRDefault="009629BF" w:rsidP="001C5ABD">
            <w:pPr>
              <w:pStyle w:val="IPENZBodyText"/>
              <w:numPr>
                <w:ilvl w:val="0"/>
                <w:numId w:val="56"/>
              </w:numPr>
              <w:spacing w:before="0"/>
            </w:pPr>
            <w:r>
              <w:t>The only Windows screen reader to provide contracted Braille input from your Braille keyboard</w:t>
            </w:r>
          </w:p>
          <w:p w:rsidR="004E0399" w:rsidRDefault="009629BF" w:rsidP="001C5ABD">
            <w:pPr>
              <w:pStyle w:val="IPENZBodyText"/>
              <w:numPr>
                <w:ilvl w:val="0"/>
                <w:numId w:val="56"/>
              </w:numPr>
              <w:spacing w:before="0"/>
              <w:jc w:val="left"/>
            </w:pPr>
            <w:r>
              <w:t xml:space="preserve">Fully compatible with </w:t>
            </w:r>
            <w:proofErr w:type="spellStart"/>
            <w:r>
              <w:t>MAGic</w:t>
            </w:r>
            <w:proofErr w:type="spellEnd"/>
            <w:r>
              <w:t xml:space="preserve">, screen magnification software, and </w:t>
            </w:r>
            <w:proofErr w:type="spellStart"/>
            <w:r>
              <w:t>OpenBook</w:t>
            </w:r>
            <w:proofErr w:type="spellEnd"/>
            <w:r>
              <w:t>, scanning and reading program</w:t>
            </w:r>
          </w:p>
          <w:p w:rsidR="009629BF" w:rsidRDefault="009629BF" w:rsidP="009629BF">
            <w:pPr>
              <w:pStyle w:val="IPENZBodyText"/>
              <w:spacing w:before="0"/>
              <w:jc w:val="left"/>
            </w:pPr>
          </w:p>
          <w:p w:rsidR="004E0399" w:rsidRDefault="004E0399" w:rsidP="004E0399">
            <w:pPr>
              <w:pStyle w:val="IPENZBodyText"/>
              <w:jc w:val="left"/>
            </w:pPr>
            <w:r>
              <w:t>JAWS overview (look and feel) –</w:t>
            </w:r>
          </w:p>
          <w:p w:rsidR="004E0399" w:rsidRDefault="00903D4C" w:rsidP="004E0399">
            <w:pPr>
              <w:pStyle w:val="IPENZBodyText"/>
              <w:jc w:val="left"/>
              <w:rPr>
                <w:noProof/>
                <w:lang w:val="en-US"/>
              </w:rPr>
            </w:pPr>
            <w:r>
              <w:rPr>
                <w:noProof/>
                <w:lang w:val="en-US"/>
              </w:rPr>
              <w:drawing>
                <wp:inline distT="0" distB="0" distL="0" distR="0">
                  <wp:extent cx="3790950" cy="221932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4E0399" w:rsidRDefault="004E0399" w:rsidP="004E0399">
            <w:pPr>
              <w:pStyle w:val="IPENZBodyText"/>
              <w:jc w:val="left"/>
              <w:rPr>
                <w:noProof/>
                <w:lang w:val="en-US"/>
              </w:rPr>
            </w:pPr>
          </w:p>
          <w:p w:rsidR="004E0399" w:rsidRDefault="004E0399" w:rsidP="004E0399">
            <w:pPr>
              <w:pStyle w:val="IPENZBodyText"/>
              <w:jc w:val="left"/>
              <w:rPr>
                <w:noProof/>
                <w:lang w:val="en-US"/>
              </w:rPr>
            </w:pPr>
            <w:r>
              <w:rPr>
                <w:noProof/>
                <w:lang w:val="en-US"/>
              </w:rPr>
              <w:t>List of key strokes used for accessbility testing using JAWS tool –</w:t>
            </w:r>
          </w:p>
          <w:p w:rsidR="004E0399" w:rsidRDefault="00903D4C" w:rsidP="004E0399">
            <w:pPr>
              <w:pStyle w:val="IPENZBodyText"/>
              <w:jc w:val="left"/>
              <w:rPr>
                <w:noProof/>
                <w:lang w:val="en-US"/>
              </w:rPr>
            </w:pPr>
            <w:r>
              <w:rPr>
                <w:noProof/>
                <w:lang w:val="en-US"/>
              </w:rPr>
              <w:lastRenderedPageBreak/>
              <w:drawing>
                <wp:inline distT="0" distB="0" distL="0" distR="0">
                  <wp:extent cx="5943600" cy="34480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US"/>
              </w:rPr>
              <w:drawing>
                <wp:inline distT="0" distB="0" distL="0" distR="0">
                  <wp:extent cx="5943600" cy="34480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US"/>
              </w:rPr>
              <w:lastRenderedPageBreak/>
              <w:drawing>
                <wp:inline distT="0" distB="0" distL="0" distR="0">
                  <wp:extent cx="5943600" cy="3448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335D1A" w:rsidRDefault="00335D1A" w:rsidP="00335D1A">
            <w:pPr>
              <w:pStyle w:val="IPENZBodyText"/>
              <w:spacing w:before="0"/>
              <w:jc w:val="left"/>
              <w:rPr>
                <w:noProof/>
                <w:lang w:val="en-US"/>
              </w:rPr>
            </w:pPr>
          </w:p>
          <w:p w:rsidR="004E0399" w:rsidRPr="00CE60CF" w:rsidRDefault="00335D1A" w:rsidP="00335D1A">
            <w:pPr>
              <w:pStyle w:val="IPENZBodyText"/>
              <w:spacing w:before="0"/>
              <w:jc w:val="left"/>
              <w:rPr>
                <w:rFonts w:cs="Arial"/>
                <w:b/>
                <w:color w:val="1F497D"/>
                <w:szCs w:val="20"/>
              </w:rPr>
            </w:pPr>
            <w:r>
              <w:rPr>
                <w:noProof/>
                <w:lang w:val="en-US"/>
              </w:rPr>
              <w:t xml:space="preserve">In this way, I was able to communicate both technically and non-techincally with team members and understand the </w:t>
            </w:r>
            <w:r w:rsidRPr="005458D1">
              <w:rPr>
                <w:rFonts w:cs="Arial"/>
              </w:rPr>
              <w:t xml:space="preserve">issues </w:t>
            </w:r>
            <w:r>
              <w:rPr>
                <w:rFonts w:cs="Arial"/>
              </w:rPr>
              <w:t>that affects the</w:t>
            </w:r>
            <w:r w:rsidRPr="005458D1">
              <w:rPr>
                <w:rFonts w:cs="Arial"/>
              </w:rPr>
              <w:t xml:space="preserve"> current technical </w:t>
            </w:r>
            <w:r>
              <w:rPr>
                <w:rFonts w:cs="Arial"/>
              </w:rPr>
              <w:t>projects. I also got exposure of new accessibility testing tools &amp; technologies that was implemented. On successful delivery of the project, the entire team was awarded with the best team award of the year.</w:t>
            </w:r>
          </w:p>
        </w:tc>
        <w:tc>
          <w:tcPr>
            <w:tcW w:w="578" w:type="pct"/>
          </w:tcPr>
          <w:p w:rsidR="00A40604"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A139EC" w:rsidRPr="005458D1" w:rsidRDefault="00A139EC">
      <w:pPr>
        <w:rPr>
          <w:rFonts w:cs="Arial"/>
          <w:szCs w:val="20"/>
        </w:rPr>
      </w:pPr>
    </w:p>
    <w:p w:rsidR="004C1FEE" w:rsidRPr="005458D1" w:rsidRDefault="00045247">
      <w:pPr>
        <w:rPr>
          <w:rFonts w:cs="Arial"/>
          <w:szCs w:val="20"/>
        </w:rPr>
      </w:pPr>
      <w:r>
        <w:rPr>
          <w:rFonts w:cs="Arial"/>
          <w:szCs w:val="20"/>
        </w:rPr>
        <w:br w:type="page"/>
      </w:r>
    </w:p>
    <w:tbl>
      <w:tblPr>
        <w:tblW w:w="55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87"/>
        <w:gridCol w:w="901"/>
      </w:tblGrid>
      <w:tr w:rsidR="004C1FEE" w:rsidRPr="005458D1" w:rsidTr="002C3630">
        <w:trPr>
          <w:trHeight w:val="83"/>
        </w:trPr>
        <w:tc>
          <w:tcPr>
            <w:tcW w:w="5000" w:type="pct"/>
            <w:gridSpan w:val="2"/>
            <w:shd w:val="clear" w:color="auto" w:fill="E0E0E0"/>
            <w:vAlign w:val="center"/>
          </w:tcPr>
          <w:p w:rsidR="0099436C" w:rsidRPr="005458D1" w:rsidRDefault="004B2256" w:rsidP="004B2256">
            <w:pPr>
              <w:pStyle w:val="IPENZLevel2Heading"/>
            </w:pPr>
            <w:r w:rsidRPr="005458D1">
              <w:lastRenderedPageBreak/>
              <w:t xml:space="preserve">Element Seven </w:t>
            </w:r>
          </w:p>
          <w:p w:rsidR="0097783D" w:rsidRPr="005458D1" w:rsidRDefault="000976B0" w:rsidP="005458D1">
            <w:pPr>
              <w:pStyle w:val="IPENZNormal"/>
              <w:spacing w:before="120"/>
              <w:rPr>
                <w:rFonts w:cs="Arial"/>
                <w:b/>
              </w:rPr>
            </w:pPr>
            <w:r w:rsidRPr="005458D1">
              <w:rPr>
                <w:rFonts w:cs="Arial"/>
                <w:b/>
              </w:rPr>
              <w:t>Comprehension of the role of engineering in society and identified issues in engineering practice in the discipline: ethics and the professional responsibility of an engineer to public safety; the impacts of engineering activity: economic, social, cultural, environmental and sustainability</w:t>
            </w:r>
          </w:p>
          <w:p w:rsidR="0099436C" w:rsidRPr="005458D1" w:rsidRDefault="0099436C" w:rsidP="00B660FC">
            <w:pPr>
              <w:rPr>
                <w:rFonts w:cs="Arial"/>
                <w:szCs w:val="20"/>
              </w:rPr>
            </w:pPr>
          </w:p>
        </w:tc>
      </w:tr>
      <w:tr w:rsidR="006272F8" w:rsidRPr="005458D1" w:rsidTr="002C3630">
        <w:trPr>
          <w:trHeight w:val="3507"/>
        </w:trPr>
        <w:tc>
          <w:tcPr>
            <w:tcW w:w="5000" w:type="pct"/>
            <w:gridSpan w:val="2"/>
          </w:tcPr>
          <w:p w:rsidR="006272F8" w:rsidRPr="0097783D" w:rsidRDefault="006272F8" w:rsidP="00EF26A1">
            <w:pPr>
              <w:pStyle w:val="IPENZBulletLevel1"/>
              <w:numPr>
                <w:ilvl w:val="0"/>
                <w:numId w:val="0"/>
              </w:numPr>
              <w:rPr>
                <w:rFonts w:cs="Arial"/>
                <w:b/>
              </w:rPr>
            </w:pPr>
            <w:r w:rsidRPr="0097783D">
              <w:rPr>
                <w:rFonts w:cs="Arial"/>
                <w:b/>
              </w:rPr>
              <w:t>Context</w:t>
            </w:r>
          </w:p>
          <w:p w:rsidR="006272F8" w:rsidRDefault="006272F8" w:rsidP="000976B0">
            <w:pPr>
              <w:pStyle w:val="IPENZBulletLevel1"/>
              <w:numPr>
                <w:ilvl w:val="0"/>
                <w:numId w:val="0"/>
              </w:numPr>
              <w:rPr>
                <w:rFonts w:cs="Arial"/>
              </w:rPr>
            </w:pPr>
            <w:r>
              <w:rPr>
                <w:rFonts w:cs="Arial"/>
              </w:rPr>
              <w:t>Engineers design artefacts (facilities, structures, systems, products and processes) that are intended to meet a societal need, but which typically impact on individuals or groups in different ways.  As a result, design and decision making processes must take account of often conflicting stakeholder needs.   An understanding of this societal context and the ethical obligations that the engineer has in service of society are critical components of engineering practice.</w:t>
            </w:r>
          </w:p>
          <w:p w:rsidR="006272F8" w:rsidRDefault="006272F8" w:rsidP="00EF26A1">
            <w:pPr>
              <w:pStyle w:val="IPENZBulletLevel1"/>
              <w:numPr>
                <w:ilvl w:val="0"/>
                <w:numId w:val="0"/>
              </w:numPr>
              <w:rPr>
                <w:rFonts w:cs="Arial"/>
              </w:rPr>
            </w:pPr>
            <w:r>
              <w:rPr>
                <w:rFonts w:cs="Arial"/>
              </w:rPr>
              <w:t>Washington Accord graduates are expected to be able to:</w:t>
            </w:r>
          </w:p>
          <w:p w:rsidR="006272F8" w:rsidRPr="0097783D" w:rsidRDefault="006272F8" w:rsidP="00AB35D9">
            <w:pPr>
              <w:pStyle w:val="IPENZBodyText"/>
              <w:numPr>
                <w:ilvl w:val="0"/>
                <w:numId w:val="13"/>
              </w:numPr>
            </w:pPr>
            <w:r w:rsidRPr="0097783D">
              <w:t>Apply ethical principles and commit to professional ethics and responsibilities and norms of engineering practice</w:t>
            </w:r>
          </w:p>
          <w:p w:rsidR="006272F8" w:rsidRPr="00CE60CF" w:rsidRDefault="006272F8" w:rsidP="00AB35D9">
            <w:pPr>
              <w:pStyle w:val="IPENZBodyText"/>
              <w:numPr>
                <w:ilvl w:val="0"/>
                <w:numId w:val="13"/>
              </w:numPr>
            </w:pPr>
            <w:r w:rsidRPr="0097783D">
              <w:t>Understand and evaluate the</w:t>
            </w:r>
            <w:r w:rsidRPr="00CE60CF">
              <w:t xml:space="preserve"> sustainability and impact of professional engineering work in the solution of complex engineering problems in societal and environmental contexts.</w:t>
            </w:r>
          </w:p>
          <w:p w:rsidR="006272F8" w:rsidRPr="005458D1" w:rsidRDefault="006272F8" w:rsidP="000B104C">
            <w:pPr>
              <w:pStyle w:val="IPENZBulletLevel1"/>
              <w:numPr>
                <w:ilvl w:val="0"/>
                <w:numId w:val="0"/>
              </w:numPr>
              <w:rPr>
                <w:rFonts w:cs="Arial"/>
                <w:sz w:val="18"/>
                <w:szCs w:val="20"/>
              </w:rPr>
            </w:pPr>
          </w:p>
        </w:tc>
      </w:tr>
      <w:tr w:rsidR="006272F8" w:rsidRPr="005458D1" w:rsidTr="002C3630">
        <w:trPr>
          <w:trHeight w:val="4821"/>
        </w:trPr>
        <w:tc>
          <w:tcPr>
            <w:tcW w:w="5000" w:type="pct"/>
            <w:gridSpan w:val="2"/>
          </w:tcPr>
          <w:p w:rsidR="006272F8" w:rsidRPr="005458D1" w:rsidRDefault="006272F8" w:rsidP="006272F8">
            <w:pPr>
              <w:pStyle w:val="IPENZLevel3Heading"/>
            </w:pPr>
            <w:r w:rsidRPr="005458D1">
              <w:t xml:space="preserve">Performance Indicators </w:t>
            </w:r>
          </w:p>
          <w:p w:rsidR="006272F8" w:rsidRPr="005458D1" w:rsidRDefault="006272F8" w:rsidP="006272F8">
            <w:pPr>
              <w:pStyle w:val="IPENZBulletLevel1"/>
              <w:rPr>
                <w:rFonts w:cs="Arial"/>
              </w:rPr>
            </w:pPr>
            <w:r w:rsidRPr="005458D1">
              <w:rPr>
                <w:rFonts w:cs="Arial"/>
              </w:rPr>
              <w:t>Demonstration of ethical behaviour in accordance with ethical codes of conduct and established norms of professional conduct</w:t>
            </w:r>
          </w:p>
          <w:p w:rsidR="006272F8" w:rsidRPr="005458D1" w:rsidRDefault="006272F8" w:rsidP="006272F8">
            <w:pPr>
              <w:pStyle w:val="IPENZBulletLevel1"/>
              <w:rPr>
                <w:rFonts w:cs="Arial"/>
              </w:rPr>
            </w:pPr>
            <w:r w:rsidRPr="005458D1">
              <w:rPr>
                <w:rFonts w:cs="Arial"/>
              </w:rPr>
              <w:t>Evidence of making ethical decisions and regulating one’s own professional conduct in accordance with a relevant code of ethical conduct</w:t>
            </w:r>
          </w:p>
          <w:p w:rsidR="006272F8" w:rsidRPr="005458D1" w:rsidRDefault="006272F8" w:rsidP="006272F8">
            <w:pPr>
              <w:pStyle w:val="IPENZBulletLevel1"/>
              <w:rPr>
                <w:rFonts w:cs="Arial"/>
              </w:rPr>
            </w:pPr>
            <w:r w:rsidRPr="005458D1">
              <w:rPr>
                <w:rFonts w:cs="Arial"/>
              </w:rPr>
              <w:t>Implementation of appropriate health and safety practices</w:t>
            </w:r>
          </w:p>
          <w:p w:rsidR="006272F8" w:rsidRPr="005458D1" w:rsidRDefault="006272F8" w:rsidP="006272F8">
            <w:pPr>
              <w:pStyle w:val="IPENZBulletLevel1"/>
              <w:rPr>
                <w:rFonts w:cs="Arial"/>
              </w:rPr>
            </w:pPr>
            <w:r w:rsidRPr="005458D1">
              <w:rPr>
                <w:rFonts w:cs="Arial"/>
              </w:rPr>
              <w:t>Application of safe practices in laboratory, test and experimental procedures</w:t>
            </w:r>
          </w:p>
          <w:p w:rsidR="006272F8" w:rsidRPr="005458D1" w:rsidRDefault="006272F8" w:rsidP="006272F8">
            <w:pPr>
              <w:pStyle w:val="IPENZBulletLevel1"/>
              <w:rPr>
                <w:rFonts w:cs="Arial"/>
              </w:rPr>
            </w:pPr>
            <w:r w:rsidRPr="005458D1">
              <w:rPr>
                <w:rFonts w:cs="Arial"/>
              </w:rPr>
              <w:t>Awareness of the social and environmental effects of their engineering activities</w:t>
            </w:r>
          </w:p>
          <w:p w:rsidR="006272F8" w:rsidRPr="005458D1" w:rsidRDefault="006272F8" w:rsidP="006272F8">
            <w:pPr>
              <w:pStyle w:val="IPENZBulletLevel1"/>
              <w:rPr>
                <w:rFonts w:cs="Arial"/>
              </w:rPr>
            </w:pPr>
            <w:r w:rsidRPr="005458D1">
              <w:rPr>
                <w:rFonts w:cs="Arial"/>
              </w:rPr>
              <w:t>Awareness of sustainable technologies and sustainable development methodologies</w:t>
            </w:r>
          </w:p>
          <w:p w:rsidR="006272F8" w:rsidRPr="005458D1" w:rsidRDefault="006272F8" w:rsidP="006272F8">
            <w:pPr>
              <w:pStyle w:val="IPENZBulletLevel1"/>
              <w:rPr>
                <w:rFonts w:cs="Arial"/>
              </w:rPr>
            </w:pPr>
            <w:r w:rsidRPr="005458D1">
              <w:rPr>
                <w:rFonts w:cs="Arial"/>
              </w:rPr>
              <w:t xml:space="preserve">Ability to identify risks as a consequence of engineering compromises made as a result of project or business constraints, and understanding of techniques to mitigate, eliminate or minimise risk </w:t>
            </w:r>
          </w:p>
          <w:p w:rsidR="006272F8" w:rsidRPr="005458D1" w:rsidRDefault="006272F8" w:rsidP="006272F8">
            <w:pPr>
              <w:pStyle w:val="IPENZBulletLevel1"/>
              <w:rPr>
                <w:rFonts w:cs="Arial"/>
              </w:rPr>
            </w:pPr>
            <w:r w:rsidRPr="005458D1">
              <w:rPr>
                <w:rFonts w:cs="Arial"/>
              </w:rPr>
              <w:t>Knowledge of appropriate risk management techniques used to assess the accuracy, reliability and authenticity of information</w:t>
            </w:r>
          </w:p>
          <w:p w:rsidR="006272F8" w:rsidRPr="00905070" w:rsidRDefault="006272F8" w:rsidP="006272F8">
            <w:pPr>
              <w:pStyle w:val="IPENZBulletLevel1"/>
              <w:rPr>
                <w:rFonts w:cs="Arial"/>
              </w:rPr>
            </w:pPr>
            <w:r w:rsidRPr="005458D1">
              <w:rPr>
                <w:rFonts w:cs="Arial"/>
              </w:rPr>
              <w:t>Understanding of the role of quality management systems tools and processes</w:t>
            </w:r>
          </w:p>
          <w:p w:rsidR="006272F8" w:rsidRPr="0097783D" w:rsidRDefault="006272F8" w:rsidP="00EF26A1">
            <w:pPr>
              <w:pStyle w:val="IPENZBulletLevel1"/>
              <w:numPr>
                <w:ilvl w:val="0"/>
                <w:numId w:val="0"/>
              </w:numPr>
              <w:rPr>
                <w:rFonts w:cs="Arial"/>
                <w:b/>
              </w:rPr>
            </w:pPr>
          </w:p>
        </w:tc>
      </w:tr>
      <w:tr w:rsidR="00EF26A1" w:rsidRPr="005458D1" w:rsidTr="002C3630">
        <w:trPr>
          <w:trHeight w:val="3393"/>
        </w:trPr>
        <w:tc>
          <w:tcPr>
            <w:tcW w:w="4558" w:type="pct"/>
          </w:tcPr>
          <w:p w:rsidR="00EF26A1" w:rsidRDefault="00EF26A1" w:rsidP="006A4A7E">
            <w:pPr>
              <w:pStyle w:val="IPENZBodyText"/>
              <w:spacing w:before="0"/>
              <w:jc w:val="left"/>
              <w:rPr>
                <w:rFonts w:cs="Arial"/>
                <w:szCs w:val="20"/>
              </w:rPr>
            </w:pPr>
          </w:p>
          <w:p w:rsidR="00EF26A1" w:rsidRPr="00FB54DF" w:rsidRDefault="00EF26A1" w:rsidP="00EF26A1">
            <w:pPr>
              <w:pStyle w:val="IPENZBodyText"/>
              <w:spacing w:before="0"/>
              <w:jc w:val="left"/>
              <w:rPr>
                <w:rFonts w:cs="Arial"/>
                <w:b/>
                <w:szCs w:val="20"/>
              </w:rPr>
            </w:pPr>
            <w:r w:rsidRPr="00FB54DF">
              <w:rPr>
                <w:rFonts w:cs="Arial"/>
                <w:b/>
                <w:szCs w:val="20"/>
              </w:rPr>
              <w:t>Summarise your knowledge</w:t>
            </w:r>
            <w:r w:rsidR="0026000F" w:rsidRPr="00FB54DF">
              <w:rPr>
                <w:rFonts w:cs="Arial"/>
                <w:b/>
                <w:szCs w:val="20"/>
              </w:rPr>
              <w:t xml:space="preserve"> of the role of engineering in </w:t>
            </w:r>
            <w:r w:rsidR="000976B0" w:rsidRPr="00FB54DF">
              <w:rPr>
                <w:rFonts w:cs="Arial"/>
                <w:b/>
                <w:szCs w:val="20"/>
              </w:rPr>
              <w:t>society and</w:t>
            </w:r>
            <w:r w:rsidRPr="00FB54DF">
              <w:rPr>
                <w:rFonts w:cs="Arial"/>
                <w:b/>
                <w:szCs w:val="20"/>
              </w:rPr>
              <w:t xml:space="preserve"> how it has been developed through formal study, on-job learning and/or continuing professional development.</w:t>
            </w:r>
          </w:p>
          <w:p w:rsidR="009740D0" w:rsidRPr="003A4FFC" w:rsidRDefault="009740D0" w:rsidP="009740D0">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EF26A1" w:rsidRDefault="00EF26A1" w:rsidP="000976B0">
            <w:pPr>
              <w:pStyle w:val="IPENZBodyText"/>
              <w:spacing w:before="0"/>
              <w:jc w:val="left"/>
              <w:rPr>
                <w:rFonts w:cs="Arial"/>
                <w:szCs w:val="20"/>
              </w:rPr>
            </w:pPr>
          </w:p>
          <w:p w:rsidR="00B1489C" w:rsidRDefault="00B1489C" w:rsidP="000976B0">
            <w:pPr>
              <w:pStyle w:val="IPENZBodyText"/>
              <w:spacing w:before="0"/>
              <w:jc w:val="left"/>
              <w:rPr>
                <w:rFonts w:cs="Arial"/>
                <w:szCs w:val="20"/>
              </w:rPr>
            </w:pPr>
            <w:r>
              <w:rPr>
                <w:rFonts w:cs="Arial"/>
                <w:szCs w:val="20"/>
              </w:rPr>
              <w:t>The role of Engineers &amp; Engineering in society very much important and it is a key that drives to success and prosperity, software engineering is no exception to that.</w:t>
            </w:r>
          </w:p>
          <w:p w:rsidR="00B1489C" w:rsidRDefault="00B1489C"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Being an engineer and as a part of its community I have been following ethics during my entire course of professional experience.</w:t>
            </w:r>
          </w:p>
          <w:p w:rsidR="003B3E72" w:rsidRDefault="003B3E72"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To elaborate –</w:t>
            </w:r>
          </w:p>
          <w:p w:rsidR="003B3E72" w:rsidRDefault="003B3E72" w:rsidP="000976B0">
            <w:pPr>
              <w:pStyle w:val="IPENZBodyText"/>
              <w:spacing w:before="0"/>
              <w:jc w:val="left"/>
              <w:rPr>
                <w:rFonts w:cs="Arial"/>
                <w:szCs w:val="20"/>
              </w:rPr>
            </w:pPr>
          </w:p>
          <w:p w:rsidR="003B3E72" w:rsidRDefault="003B3E72" w:rsidP="001C5ABD">
            <w:pPr>
              <w:pStyle w:val="IPENZBodyText"/>
              <w:numPr>
                <w:ilvl w:val="0"/>
                <w:numId w:val="57"/>
              </w:numPr>
              <w:jc w:val="left"/>
              <w:rPr>
                <w:rFonts w:cs="Arial"/>
                <w:szCs w:val="20"/>
              </w:rPr>
            </w:pPr>
            <w:r>
              <w:rPr>
                <w:rFonts w:cs="Arial"/>
                <w:szCs w:val="20"/>
              </w:rPr>
              <w:lastRenderedPageBreak/>
              <w:t>I perform my roles and responsibilities with an objective, honestly and with complete diligence.</w:t>
            </w:r>
          </w:p>
          <w:p w:rsidR="00052214" w:rsidRDefault="00052214" w:rsidP="001C5ABD">
            <w:pPr>
              <w:pStyle w:val="IPENZBodyText"/>
              <w:numPr>
                <w:ilvl w:val="0"/>
                <w:numId w:val="57"/>
              </w:numPr>
              <w:rPr>
                <w:rFonts w:cs="Arial"/>
                <w:szCs w:val="20"/>
              </w:rPr>
            </w:pPr>
            <w:r w:rsidRPr="00052214">
              <w:rPr>
                <w:rFonts w:cs="Arial"/>
                <w:szCs w:val="20"/>
              </w:rPr>
              <w:t>I accept full responsibility of my work.</w:t>
            </w:r>
            <w:r>
              <w:rPr>
                <w:rFonts w:cs="Arial"/>
                <w:szCs w:val="20"/>
              </w:rPr>
              <w:t xml:space="preserve"> Built and work with software which</w:t>
            </w:r>
            <w:r w:rsidRPr="00052214">
              <w:rPr>
                <w:rFonts w:cs="Arial"/>
                <w:szCs w:val="20"/>
              </w:rPr>
              <w:t xml:space="preserve"> </w:t>
            </w:r>
            <w:proofErr w:type="gramStart"/>
            <w:r w:rsidRPr="00052214">
              <w:rPr>
                <w:rFonts w:cs="Arial"/>
                <w:szCs w:val="20"/>
              </w:rPr>
              <w:t>have</w:t>
            </w:r>
            <w:proofErr w:type="gramEnd"/>
            <w:r w:rsidRPr="00052214">
              <w:rPr>
                <w:rFonts w:cs="Arial"/>
                <w:szCs w:val="20"/>
              </w:rPr>
              <w:t xml:space="preserve"> a well-founded belief that it is safe, meets specifications, passes appropriate tests, and does not diminish quality of life, diminish privacy or harm the environment. The ultimate effect of the work should be to the good.</w:t>
            </w:r>
          </w:p>
          <w:p w:rsidR="00052214" w:rsidRPr="00052214" w:rsidRDefault="00052214" w:rsidP="001C5ABD">
            <w:pPr>
              <w:pStyle w:val="IPENZBodyText"/>
              <w:numPr>
                <w:ilvl w:val="0"/>
                <w:numId w:val="57"/>
              </w:numPr>
              <w:jc w:val="left"/>
              <w:rPr>
                <w:rFonts w:cs="Arial"/>
                <w:szCs w:val="20"/>
              </w:rPr>
            </w:pPr>
            <w:r w:rsidRPr="00052214">
              <w:rPr>
                <w:rFonts w:cs="Arial"/>
                <w:szCs w:val="20"/>
              </w:rPr>
              <w:t>I always restrict myself in getting engaged in all unfair activities and the activities that conflicts with the laws &amp; policies of the organization or which causes harm to organization objectives.</w:t>
            </w:r>
          </w:p>
          <w:p w:rsidR="00052214" w:rsidRDefault="00052214" w:rsidP="001C5ABD">
            <w:pPr>
              <w:pStyle w:val="IPENZBodyText"/>
              <w:numPr>
                <w:ilvl w:val="0"/>
                <w:numId w:val="57"/>
              </w:numPr>
              <w:rPr>
                <w:rFonts w:cs="Arial"/>
                <w:szCs w:val="20"/>
              </w:rPr>
            </w:pPr>
            <w:r w:rsidRPr="00052214">
              <w:rPr>
                <w:rFonts w:cs="Arial"/>
                <w:szCs w:val="20"/>
              </w:rPr>
              <w:t>I disclose matters to appropriate persons or authorities and always follow code of conduct.</w:t>
            </w:r>
          </w:p>
          <w:p w:rsidR="00052214" w:rsidRPr="00052214" w:rsidRDefault="00052214" w:rsidP="001C5ABD">
            <w:pPr>
              <w:pStyle w:val="IPENZBodyText"/>
              <w:numPr>
                <w:ilvl w:val="0"/>
                <w:numId w:val="57"/>
              </w:numPr>
              <w:jc w:val="left"/>
              <w:rPr>
                <w:rFonts w:cs="Arial"/>
                <w:szCs w:val="20"/>
              </w:rPr>
            </w:pPr>
            <w:r>
              <w:rPr>
                <w:rFonts w:cs="Arial"/>
                <w:szCs w:val="20"/>
              </w:rPr>
              <w:t>I demonstrate everything relevantly and loyally in all aspects with all the organizations I have worked till now and will be continuing to do the same.</w:t>
            </w:r>
          </w:p>
          <w:p w:rsidR="00052214" w:rsidRDefault="00052214" w:rsidP="001C5ABD">
            <w:pPr>
              <w:pStyle w:val="IPENZBodyText"/>
              <w:numPr>
                <w:ilvl w:val="0"/>
                <w:numId w:val="57"/>
              </w:numPr>
              <w:jc w:val="left"/>
              <w:rPr>
                <w:rFonts w:cs="Arial"/>
                <w:szCs w:val="20"/>
              </w:rPr>
            </w:pPr>
            <w:r w:rsidRPr="00052214">
              <w:rPr>
                <w:rFonts w:cs="Arial"/>
                <w:szCs w:val="20"/>
              </w:rPr>
              <w:t xml:space="preserve">Cooperate in efforts to address matters </w:t>
            </w:r>
            <w:r>
              <w:rPr>
                <w:rFonts w:cs="Arial"/>
                <w:szCs w:val="20"/>
              </w:rPr>
              <w:t>or</w:t>
            </w:r>
            <w:r w:rsidRPr="00052214">
              <w:rPr>
                <w:rFonts w:cs="Arial"/>
                <w:szCs w:val="20"/>
              </w:rPr>
              <w:t xml:space="preserve"> concern</w:t>
            </w:r>
            <w:r>
              <w:rPr>
                <w:rFonts w:cs="Arial"/>
                <w:szCs w:val="20"/>
              </w:rPr>
              <w:t>s</w:t>
            </w:r>
            <w:r w:rsidRPr="00052214">
              <w:rPr>
                <w:rFonts w:cs="Arial"/>
                <w:szCs w:val="20"/>
              </w:rPr>
              <w:t xml:space="preserve"> caused by software, its installation, maintenance, support or documentation.</w:t>
            </w:r>
          </w:p>
          <w:p w:rsidR="00BA6571" w:rsidRDefault="00BA6571" w:rsidP="001C5ABD">
            <w:pPr>
              <w:pStyle w:val="IPENZBodyText"/>
              <w:numPr>
                <w:ilvl w:val="0"/>
                <w:numId w:val="57"/>
              </w:numPr>
              <w:jc w:val="left"/>
              <w:rPr>
                <w:rFonts w:cs="Arial"/>
                <w:szCs w:val="20"/>
              </w:rPr>
            </w:pPr>
            <w:r>
              <w:rPr>
                <w:rFonts w:cs="Arial"/>
                <w:szCs w:val="20"/>
              </w:rPr>
              <w:t>I always h</w:t>
            </w:r>
            <w:r w:rsidRPr="00BA6571">
              <w:rPr>
                <w:rFonts w:cs="Arial"/>
                <w:szCs w:val="20"/>
              </w:rPr>
              <w:t xml:space="preserve">elp </w:t>
            </w:r>
            <w:r>
              <w:rPr>
                <w:rFonts w:cs="Arial"/>
                <w:szCs w:val="20"/>
              </w:rPr>
              <w:t xml:space="preserve">in </w:t>
            </w:r>
            <w:r w:rsidRPr="00BA6571">
              <w:rPr>
                <w:rFonts w:cs="Arial"/>
                <w:szCs w:val="20"/>
              </w:rPr>
              <w:t>develop</w:t>
            </w:r>
            <w:r>
              <w:rPr>
                <w:rFonts w:cs="Arial"/>
                <w:szCs w:val="20"/>
              </w:rPr>
              <w:t>ing</w:t>
            </w:r>
            <w:r w:rsidRPr="00BA6571">
              <w:rPr>
                <w:rFonts w:cs="Arial"/>
                <w:szCs w:val="20"/>
              </w:rPr>
              <w:t xml:space="preserve"> an organizational environment favourable to acting ethically</w:t>
            </w:r>
            <w:r>
              <w:rPr>
                <w:rFonts w:cs="Arial"/>
                <w:szCs w:val="20"/>
              </w:rPr>
              <w:t>.</w:t>
            </w:r>
          </w:p>
          <w:p w:rsidR="005B058E" w:rsidRDefault="005B058E" w:rsidP="001C5ABD">
            <w:pPr>
              <w:pStyle w:val="IPENZBodyText"/>
              <w:numPr>
                <w:ilvl w:val="0"/>
                <w:numId w:val="57"/>
              </w:numPr>
              <w:jc w:val="left"/>
              <w:rPr>
                <w:rFonts w:cs="Arial"/>
                <w:szCs w:val="20"/>
              </w:rPr>
            </w:pPr>
            <w:r>
              <w:rPr>
                <w:rFonts w:cs="Arial"/>
                <w:szCs w:val="20"/>
              </w:rPr>
              <w:t>I do not engage in any activities that are dishonourable to my profession or field of profession.</w:t>
            </w:r>
          </w:p>
          <w:p w:rsidR="00967FDE" w:rsidRDefault="000B3DE9" w:rsidP="001C5ABD">
            <w:pPr>
              <w:pStyle w:val="IPENZBodyText"/>
              <w:numPr>
                <w:ilvl w:val="0"/>
                <w:numId w:val="57"/>
              </w:numPr>
              <w:jc w:val="left"/>
              <w:rPr>
                <w:rFonts w:cs="Arial"/>
                <w:szCs w:val="20"/>
              </w:rPr>
            </w:pPr>
            <w:r>
              <w:rPr>
                <w:rFonts w:cs="Arial"/>
                <w:szCs w:val="20"/>
              </w:rPr>
              <w:t>I do not accept any kind of gifts, bribes etc… from my colleagues or any employee, clients, customers, or business associated workers of the organization</w:t>
            </w:r>
            <w:r w:rsidR="00841769">
              <w:rPr>
                <w:rFonts w:cs="Arial"/>
                <w:szCs w:val="20"/>
              </w:rPr>
              <w:t xml:space="preserve"> which impacts</w:t>
            </w:r>
            <w:r>
              <w:rPr>
                <w:rFonts w:cs="Arial"/>
                <w:szCs w:val="20"/>
              </w:rPr>
              <w:t xml:space="preserve"> the integrity </w:t>
            </w:r>
            <w:r w:rsidR="00841769">
              <w:rPr>
                <w:rFonts w:cs="Arial"/>
                <w:szCs w:val="20"/>
              </w:rPr>
              <w:t>of the organization</w:t>
            </w:r>
          </w:p>
          <w:p w:rsidR="00841769" w:rsidRDefault="000A246A" w:rsidP="001C5ABD">
            <w:pPr>
              <w:pStyle w:val="IPENZBodyText"/>
              <w:numPr>
                <w:ilvl w:val="0"/>
                <w:numId w:val="57"/>
              </w:numPr>
              <w:jc w:val="left"/>
              <w:rPr>
                <w:rFonts w:cs="Arial"/>
                <w:szCs w:val="20"/>
              </w:rPr>
            </w:pPr>
            <w:r>
              <w:rPr>
                <w:rFonts w:cs="Arial"/>
                <w:szCs w:val="20"/>
              </w:rPr>
              <w:t>I perform and take responsibilities of tasks that are reasonable and expect my skills for completing the job. I always aim to bring improvement in the organization by performing and delivering the tasks with quality.</w:t>
            </w:r>
          </w:p>
          <w:p w:rsidR="00E96305" w:rsidRDefault="00D92AA3" w:rsidP="001C5ABD">
            <w:pPr>
              <w:pStyle w:val="IPENZBodyText"/>
              <w:numPr>
                <w:ilvl w:val="0"/>
                <w:numId w:val="57"/>
              </w:numPr>
              <w:jc w:val="left"/>
              <w:rPr>
                <w:rFonts w:cs="Arial"/>
                <w:szCs w:val="20"/>
              </w:rPr>
            </w:pPr>
            <w:r>
              <w:rPr>
                <w:rFonts w:cs="Arial"/>
                <w:szCs w:val="20"/>
              </w:rPr>
              <w:t xml:space="preserve">I always </w:t>
            </w:r>
            <w:proofErr w:type="gramStart"/>
            <w:r>
              <w:rPr>
                <w:rFonts w:cs="Arial"/>
                <w:szCs w:val="20"/>
              </w:rPr>
              <w:t>be</w:t>
            </w:r>
            <w:proofErr w:type="gramEnd"/>
            <w:r>
              <w:rPr>
                <w:rFonts w:cs="Arial"/>
                <w:szCs w:val="20"/>
              </w:rPr>
              <w:t xml:space="preserve"> compliant with rules &amp; policies that are defined in the organization and never use the confidential information for personal gains in any manner.</w:t>
            </w:r>
          </w:p>
          <w:p w:rsidR="00D92AA3" w:rsidRDefault="008D254A" w:rsidP="001C5ABD">
            <w:pPr>
              <w:pStyle w:val="IPENZBodyText"/>
              <w:numPr>
                <w:ilvl w:val="0"/>
                <w:numId w:val="57"/>
              </w:numPr>
              <w:jc w:val="left"/>
              <w:rPr>
                <w:rFonts w:cs="Arial"/>
                <w:szCs w:val="20"/>
              </w:rPr>
            </w:pPr>
            <w:r>
              <w:rPr>
                <w:rFonts w:cs="Arial"/>
                <w:szCs w:val="20"/>
              </w:rPr>
              <w:t xml:space="preserve">I practice my profession with quality, dedication, high standards of competency, morality and dignity. I always improve my skills and </w:t>
            </w:r>
            <w:proofErr w:type="gramStart"/>
            <w:r>
              <w:rPr>
                <w:rFonts w:cs="Arial"/>
                <w:szCs w:val="20"/>
              </w:rPr>
              <w:t>be</w:t>
            </w:r>
            <w:proofErr w:type="gramEnd"/>
            <w:r>
              <w:rPr>
                <w:rFonts w:cs="Arial"/>
                <w:szCs w:val="20"/>
              </w:rPr>
              <w:t xml:space="preserve"> updated with latest technologies by researching, attending trainings and by studying materials which are present on internet or in books.</w:t>
            </w:r>
          </w:p>
          <w:p w:rsidR="00906229" w:rsidRDefault="00906229" w:rsidP="001C5ABD">
            <w:pPr>
              <w:pStyle w:val="IPENZBodyText"/>
              <w:numPr>
                <w:ilvl w:val="0"/>
                <w:numId w:val="57"/>
              </w:numPr>
              <w:jc w:val="left"/>
              <w:rPr>
                <w:rFonts w:cs="Arial"/>
                <w:szCs w:val="20"/>
              </w:rPr>
            </w:pPr>
            <w:r>
              <w:rPr>
                <w:rFonts w:cs="Arial"/>
                <w:szCs w:val="20"/>
              </w:rPr>
              <w:t>I always believe in sharing knowledge and do the same by conducting trainings for colleagues in the organization. I also give external trainings in private organizations.</w:t>
            </w:r>
          </w:p>
          <w:p w:rsidR="00052214" w:rsidRDefault="00BA6571" w:rsidP="001C5ABD">
            <w:pPr>
              <w:pStyle w:val="IPENZBodyText"/>
              <w:numPr>
                <w:ilvl w:val="0"/>
                <w:numId w:val="57"/>
              </w:numPr>
              <w:jc w:val="left"/>
              <w:rPr>
                <w:rFonts w:cs="Arial"/>
                <w:szCs w:val="20"/>
              </w:rPr>
            </w:pPr>
            <w:r w:rsidRPr="00BA6571">
              <w:rPr>
                <w:rFonts w:cs="Arial"/>
                <w:szCs w:val="20"/>
              </w:rPr>
              <w:t>Temper all technical judgments by the need to support and maintain human values</w:t>
            </w:r>
            <w:r>
              <w:rPr>
                <w:rFonts w:cs="Arial"/>
                <w:szCs w:val="20"/>
              </w:rPr>
              <w:t>.</w:t>
            </w:r>
          </w:p>
          <w:p w:rsidR="00C765BA" w:rsidRDefault="00C765BA" w:rsidP="00C765BA">
            <w:pPr>
              <w:pStyle w:val="IPENZBodyText"/>
              <w:jc w:val="left"/>
              <w:rPr>
                <w:rFonts w:cs="Arial"/>
                <w:szCs w:val="20"/>
              </w:rPr>
            </w:pPr>
          </w:p>
          <w:p w:rsidR="00C765BA" w:rsidRPr="00C765BA" w:rsidRDefault="00C765BA" w:rsidP="00C765BA">
            <w:pPr>
              <w:pStyle w:val="IPENZBodyText"/>
              <w:jc w:val="center"/>
              <w:rPr>
                <w:rFonts w:cs="Arial"/>
                <w:b/>
                <w:szCs w:val="20"/>
                <w:u w:val="single"/>
              </w:rPr>
            </w:pPr>
            <w:r w:rsidRPr="00C765BA">
              <w:rPr>
                <w:rFonts w:cs="Arial"/>
                <w:b/>
                <w:szCs w:val="20"/>
                <w:u w:val="single"/>
              </w:rPr>
              <w:t>Examples of ethical behaviour in accordanc</w:t>
            </w:r>
            <w:r w:rsidR="00540AE1">
              <w:rPr>
                <w:rFonts w:cs="Arial"/>
                <w:b/>
                <w:szCs w:val="20"/>
                <w:u w:val="single"/>
              </w:rPr>
              <w:t>e with ethical codes of conduct</w:t>
            </w:r>
          </w:p>
          <w:p w:rsidR="000A246A" w:rsidRDefault="000A246A" w:rsidP="00E96305">
            <w:pPr>
              <w:pStyle w:val="IPENZBodyText"/>
              <w:spacing w:before="0"/>
              <w:jc w:val="left"/>
              <w:rPr>
                <w:rFonts w:cs="Arial"/>
                <w:szCs w:val="20"/>
              </w:rPr>
            </w:pPr>
          </w:p>
          <w:p w:rsidR="00E96305" w:rsidRDefault="00E96305" w:rsidP="00E96305">
            <w:pPr>
              <w:pStyle w:val="IPENZBodyText"/>
              <w:spacing w:before="0"/>
              <w:jc w:val="left"/>
              <w:rPr>
                <w:rFonts w:cs="Arial"/>
                <w:szCs w:val="20"/>
              </w:rPr>
            </w:pPr>
          </w:p>
          <w:p w:rsidR="00DD4249" w:rsidRDefault="00DD4249" w:rsidP="00E96305">
            <w:pPr>
              <w:pStyle w:val="IPENZBodyText"/>
              <w:spacing w:before="0"/>
              <w:jc w:val="left"/>
              <w:rPr>
                <w:rFonts w:cs="Arial"/>
                <w:szCs w:val="20"/>
              </w:rPr>
            </w:pPr>
            <w:r>
              <w:rPr>
                <w:rFonts w:cs="Arial"/>
                <w:szCs w:val="20"/>
              </w:rPr>
              <w:t>Code</w:t>
            </w:r>
            <w:r w:rsidRPr="00DD4249">
              <w:rPr>
                <w:rFonts w:cs="Arial"/>
                <w:szCs w:val="20"/>
              </w:rPr>
              <w:t xml:space="preserve"> of conduct </w:t>
            </w:r>
            <w:r>
              <w:rPr>
                <w:rFonts w:cs="Arial"/>
                <w:szCs w:val="20"/>
              </w:rPr>
              <w:t>is a</w:t>
            </w:r>
            <w:r w:rsidRPr="00DD4249">
              <w:rPr>
                <w:rFonts w:cs="Arial"/>
                <w:szCs w:val="20"/>
              </w:rPr>
              <w:t xml:space="preserve"> set of </w:t>
            </w:r>
            <w:r w:rsidR="00457DB9">
              <w:rPr>
                <w:rFonts w:cs="Arial"/>
                <w:szCs w:val="20"/>
              </w:rPr>
              <w:t>regulations that</w:t>
            </w:r>
            <w:r w:rsidRPr="00DD4249">
              <w:rPr>
                <w:rFonts w:cs="Arial"/>
                <w:szCs w:val="20"/>
              </w:rPr>
              <w:t xml:space="preserve"> </w:t>
            </w:r>
            <w:r w:rsidR="00457DB9">
              <w:rPr>
                <w:rFonts w:cs="Arial"/>
                <w:szCs w:val="20"/>
              </w:rPr>
              <w:t>defines</w:t>
            </w:r>
            <w:r w:rsidRPr="00DD4249">
              <w:rPr>
                <w:rFonts w:cs="Arial"/>
                <w:szCs w:val="20"/>
              </w:rPr>
              <w:t xml:space="preserve"> the social norms and rules and responsibilities of, or proper practices for, an individual, party or organization. Related concepts include ethical, </w:t>
            </w:r>
            <w:r w:rsidR="00457DB9" w:rsidRPr="00DD4249">
              <w:rPr>
                <w:rFonts w:cs="Arial"/>
                <w:szCs w:val="20"/>
              </w:rPr>
              <w:t>honour</w:t>
            </w:r>
            <w:r w:rsidRPr="00DD4249">
              <w:rPr>
                <w:rFonts w:cs="Arial"/>
                <w:szCs w:val="20"/>
              </w:rPr>
              <w:t>, moral codes and religious laws.</w:t>
            </w:r>
          </w:p>
          <w:p w:rsidR="00DD4249" w:rsidRDefault="00DD4249" w:rsidP="00E96305">
            <w:pPr>
              <w:pStyle w:val="IPENZBodyText"/>
              <w:spacing w:before="0"/>
              <w:jc w:val="left"/>
              <w:rPr>
                <w:rFonts w:cs="Arial"/>
                <w:szCs w:val="20"/>
              </w:rPr>
            </w:pPr>
          </w:p>
          <w:p w:rsidR="00E96305" w:rsidRDefault="00457DB9" w:rsidP="00E96305">
            <w:pPr>
              <w:pStyle w:val="IPENZBodyText"/>
              <w:spacing w:before="0"/>
              <w:jc w:val="left"/>
              <w:rPr>
                <w:rFonts w:cs="Arial"/>
                <w:szCs w:val="20"/>
              </w:rPr>
            </w:pPr>
            <w:r>
              <w:rPr>
                <w:rFonts w:cs="Arial"/>
                <w:szCs w:val="20"/>
              </w:rPr>
              <w:t xml:space="preserve">In every organization that I have worked till now, I have </w:t>
            </w:r>
            <w:r w:rsidR="00971B7D">
              <w:rPr>
                <w:rFonts w:cs="Arial"/>
                <w:szCs w:val="20"/>
              </w:rPr>
              <w:t xml:space="preserve">gone through, </w:t>
            </w:r>
            <w:r>
              <w:rPr>
                <w:rFonts w:cs="Arial"/>
                <w:szCs w:val="20"/>
              </w:rPr>
              <w:t>signed and agreed to the code of conduct outlined by the organization. I have always adhered to them strictly and also ensured that team members, colleagues and everyone in the organization is following the same.</w:t>
            </w:r>
          </w:p>
          <w:p w:rsidR="00291EC6" w:rsidRDefault="00291EC6" w:rsidP="00E96305">
            <w:pPr>
              <w:pStyle w:val="IPENZBodyText"/>
              <w:spacing w:before="0"/>
              <w:jc w:val="left"/>
              <w:rPr>
                <w:rFonts w:cs="Arial"/>
                <w:szCs w:val="20"/>
              </w:rPr>
            </w:pPr>
          </w:p>
          <w:p w:rsidR="00291EC6" w:rsidRDefault="00291EC6" w:rsidP="00E96305">
            <w:pPr>
              <w:pStyle w:val="IPENZBodyText"/>
              <w:spacing w:before="0"/>
              <w:jc w:val="left"/>
              <w:rPr>
                <w:rFonts w:cs="Arial"/>
                <w:szCs w:val="20"/>
              </w:rPr>
            </w:pPr>
            <w:r>
              <w:rPr>
                <w:rFonts w:cs="Arial"/>
                <w:szCs w:val="20"/>
              </w:rPr>
              <w:t xml:space="preserve">For Example, one of the points in code of conduct of Citibank (Citicorp) states that, all employees should take prior approvals before buying/selling the trades or shares, because I work in Citibank’s Investment banking domain and as per the norms, I should not use any </w:t>
            </w:r>
            <w:proofErr w:type="spellStart"/>
            <w:r>
              <w:rPr>
                <w:rFonts w:cs="Arial"/>
                <w:szCs w:val="20"/>
              </w:rPr>
              <w:t>citi’s</w:t>
            </w:r>
            <w:proofErr w:type="spellEnd"/>
            <w:r>
              <w:rPr>
                <w:rFonts w:cs="Arial"/>
                <w:szCs w:val="20"/>
              </w:rPr>
              <w:t xml:space="preserve"> confidential idea/practice in doing trading for self, hence the organization make sure and checks that I am not using their techniques in doing personal trading. I have never traded without taking approvals from authorities of </w:t>
            </w:r>
            <w:r>
              <w:rPr>
                <w:rFonts w:cs="Arial"/>
                <w:szCs w:val="20"/>
              </w:rPr>
              <w:lastRenderedPageBreak/>
              <w:t>Citibank.</w:t>
            </w:r>
          </w:p>
          <w:p w:rsidR="00291EC6" w:rsidRDefault="00291EC6" w:rsidP="00E96305">
            <w:pPr>
              <w:pStyle w:val="IPENZBodyText"/>
              <w:spacing w:before="0"/>
              <w:jc w:val="left"/>
              <w:rPr>
                <w:rFonts w:cs="Arial"/>
                <w:szCs w:val="20"/>
              </w:rPr>
            </w:pPr>
          </w:p>
          <w:p w:rsidR="001971F1" w:rsidRDefault="001971F1" w:rsidP="00E96305">
            <w:pPr>
              <w:pStyle w:val="IPENZBodyText"/>
              <w:spacing w:before="0"/>
              <w:jc w:val="left"/>
              <w:rPr>
                <w:rFonts w:cs="Arial"/>
                <w:szCs w:val="20"/>
              </w:rPr>
            </w:pPr>
          </w:p>
          <w:p w:rsidR="001971F1" w:rsidRDefault="001971F1" w:rsidP="00540AE1">
            <w:pPr>
              <w:pStyle w:val="IPENZBodyText"/>
              <w:spacing w:before="0"/>
              <w:jc w:val="center"/>
              <w:rPr>
                <w:rFonts w:cs="Arial"/>
                <w:szCs w:val="20"/>
              </w:rPr>
            </w:pPr>
            <w:r w:rsidRPr="001971F1">
              <w:rPr>
                <w:rFonts w:cs="Arial"/>
                <w:b/>
                <w:szCs w:val="20"/>
                <w:u w:val="single"/>
              </w:rPr>
              <w:t xml:space="preserve">Examples of </w:t>
            </w:r>
            <w:r w:rsidR="00540AE1">
              <w:rPr>
                <w:rFonts w:cs="Arial"/>
                <w:b/>
                <w:szCs w:val="20"/>
                <w:u w:val="single"/>
              </w:rPr>
              <w:t>making ethical decisions</w:t>
            </w:r>
          </w:p>
          <w:p w:rsidR="001971F1" w:rsidRDefault="001971F1"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 xml:space="preserve">In every organization that I have worked till now, downloading and installing unauthorized software’s for carrying out the testing activities is restricted, though the organization doesn’t block the systems to download the </w:t>
            </w:r>
            <w:r w:rsidR="008B677D">
              <w:rPr>
                <w:rFonts w:cs="Arial"/>
                <w:szCs w:val="20"/>
              </w:rPr>
              <w:t>software’s</w:t>
            </w:r>
            <w:r>
              <w:rPr>
                <w:rFonts w:cs="Arial"/>
                <w:szCs w:val="20"/>
              </w:rPr>
              <w:t>, it is unethical to do such activities.</w:t>
            </w:r>
          </w:p>
          <w:p w:rsidR="000C1286" w:rsidRDefault="000C1286"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When I was employed in Vodafone shared services India, the security systems or firewalls were not strong enough to block the downloading of unethical software setups. Since I was working as an automation test analyst, I needed so many different automation tools to check the feasibility of creating automation suites and to carry out a proof of concepts (POC’s).</w:t>
            </w:r>
          </w:p>
          <w:p w:rsidR="000C1286" w:rsidRDefault="000C1286" w:rsidP="00E96305">
            <w:pPr>
              <w:pStyle w:val="IPENZBodyText"/>
              <w:spacing w:before="0"/>
              <w:jc w:val="left"/>
              <w:rPr>
                <w:rFonts w:cs="Arial"/>
                <w:szCs w:val="20"/>
              </w:rPr>
            </w:pPr>
          </w:p>
          <w:p w:rsidR="00F55492" w:rsidRDefault="000C1286" w:rsidP="00757CAA">
            <w:pPr>
              <w:pStyle w:val="IPENZBodyText"/>
              <w:spacing w:before="0"/>
              <w:jc w:val="left"/>
              <w:rPr>
                <w:rFonts w:cs="Arial"/>
                <w:szCs w:val="20"/>
              </w:rPr>
            </w:pPr>
            <w:r>
              <w:rPr>
                <w:rFonts w:cs="Arial"/>
                <w:szCs w:val="20"/>
              </w:rPr>
              <w:t xml:space="preserve">I needed Selenium web </w:t>
            </w:r>
            <w:proofErr w:type="gramStart"/>
            <w:r>
              <w:rPr>
                <w:rFonts w:cs="Arial"/>
                <w:szCs w:val="20"/>
              </w:rPr>
              <w:t>drivers</w:t>
            </w:r>
            <w:proofErr w:type="gramEnd"/>
            <w:r>
              <w:rPr>
                <w:rFonts w:cs="Arial"/>
                <w:szCs w:val="20"/>
              </w:rPr>
              <w:t xml:space="preserve"> automation tools to </w:t>
            </w:r>
            <w:r w:rsidR="008B677D">
              <w:rPr>
                <w:rFonts w:cs="Arial"/>
                <w:szCs w:val="20"/>
              </w:rPr>
              <w:t>carry out</w:t>
            </w:r>
            <w:r>
              <w:rPr>
                <w:rFonts w:cs="Arial"/>
                <w:szCs w:val="20"/>
              </w:rPr>
              <w:t xml:space="preserve"> the POC. My manager suggested me to download the software drivers on my own since it is a freeware, which violates the software’s policies of Vodafone. I suggested my </w:t>
            </w:r>
            <w:r w:rsidR="008B677D">
              <w:rPr>
                <w:rFonts w:cs="Arial"/>
                <w:szCs w:val="20"/>
              </w:rPr>
              <w:t>manager</w:t>
            </w:r>
            <w:r>
              <w:rPr>
                <w:rFonts w:cs="Arial"/>
                <w:szCs w:val="20"/>
              </w:rPr>
              <w:t xml:space="preserve"> that I will not violate the policy and I will follow the ethical process of getting the software. </w:t>
            </w:r>
            <w:r w:rsidR="00757CAA">
              <w:rPr>
                <w:rFonts w:cs="Arial"/>
                <w:szCs w:val="20"/>
              </w:rPr>
              <w:t xml:space="preserve">Though the </w:t>
            </w:r>
            <w:r w:rsidR="008B677D">
              <w:rPr>
                <w:rFonts w:cs="Arial"/>
                <w:szCs w:val="20"/>
              </w:rPr>
              <w:t>processes take</w:t>
            </w:r>
            <w:r w:rsidR="00757CAA">
              <w:rPr>
                <w:rFonts w:cs="Arial"/>
                <w:szCs w:val="20"/>
              </w:rPr>
              <w:t xml:space="preserve"> more time, </w:t>
            </w:r>
            <w:r>
              <w:rPr>
                <w:rFonts w:cs="Arial"/>
                <w:szCs w:val="20"/>
              </w:rPr>
              <w:t xml:space="preserve">I </w:t>
            </w:r>
            <w:r w:rsidR="00757CAA">
              <w:rPr>
                <w:rFonts w:cs="Arial"/>
                <w:szCs w:val="20"/>
              </w:rPr>
              <w:t xml:space="preserve">followed the process and </w:t>
            </w:r>
            <w:r>
              <w:rPr>
                <w:rFonts w:cs="Arial"/>
                <w:szCs w:val="20"/>
              </w:rPr>
              <w:t xml:space="preserve">raised an incident/ticket and assigned it to IT helpdesk for downloading/installation </w:t>
            </w:r>
            <w:r w:rsidR="00757CAA">
              <w:rPr>
                <w:rFonts w:cs="Arial"/>
                <w:szCs w:val="20"/>
              </w:rPr>
              <w:t>instead of downloading it directly.</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F55492" w:rsidRDefault="00F55492" w:rsidP="00F55492">
            <w:pPr>
              <w:pStyle w:val="IPENZBodyText"/>
              <w:spacing w:before="0"/>
              <w:jc w:val="center"/>
              <w:rPr>
                <w:rFonts w:cs="Arial"/>
                <w:b/>
                <w:szCs w:val="20"/>
                <w:u w:val="single"/>
              </w:rPr>
            </w:pPr>
            <w:r w:rsidRPr="00F55492">
              <w:rPr>
                <w:rFonts w:cs="Arial"/>
                <w:b/>
                <w:szCs w:val="20"/>
                <w:u w:val="single"/>
              </w:rPr>
              <w:t>Examples of Implementation of appropriate health and safety practices</w:t>
            </w:r>
          </w:p>
          <w:p w:rsidR="00F55492" w:rsidRDefault="00F55492" w:rsidP="00F55492">
            <w:pPr>
              <w:pStyle w:val="IPENZBodyText"/>
              <w:spacing w:before="0"/>
              <w:jc w:val="center"/>
              <w:rPr>
                <w:rFonts w:cs="Arial"/>
                <w:b/>
                <w:szCs w:val="20"/>
                <w:u w:val="single"/>
              </w:rPr>
            </w:pPr>
          </w:p>
          <w:p w:rsidR="00F55492" w:rsidRPr="00F55492" w:rsidRDefault="00F55492" w:rsidP="00F55492">
            <w:pPr>
              <w:pStyle w:val="IPENZBodyText"/>
              <w:spacing w:before="0"/>
              <w:jc w:val="left"/>
              <w:rPr>
                <w:rFonts w:cs="Arial"/>
                <w:szCs w:val="20"/>
              </w:rPr>
            </w:pPr>
          </w:p>
          <w:p w:rsidR="00F55492" w:rsidRDefault="00DB54CB" w:rsidP="00757CAA">
            <w:pPr>
              <w:pStyle w:val="IPENZBodyText"/>
              <w:spacing w:before="0"/>
              <w:jc w:val="left"/>
              <w:rPr>
                <w:rFonts w:cs="Arial"/>
                <w:szCs w:val="20"/>
              </w:rPr>
            </w:pPr>
            <w:r>
              <w:rPr>
                <w:rFonts w:cs="Arial"/>
                <w:szCs w:val="20"/>
              </w:rPr>
              <w:t xml:space="preserve">As an automation test analyst/architect, my job is not only to prepare automation framework and </w:t>
            </w:r>
            <w:r w:rsidR="005D2603">
              <w:rPr>
                <w:rFonts w:cs="Arial"/>
                <w:szCs w:val="20"/>
              </w:rPr>
              <w:t>suites;</w:t>
            </w:r>
            <w:r>
              <w:rPr>
                <w:rFonts w:cs="Arial"/>
                <w:szCs w:val="20"/>
              </w:rPr>
              <w:t xml:space="preserve"> It’s also my responsibility to maintain the repository of these suites in order to res use the code in other projects or O</w:t>
            </w:r>
            <w:r w:rsidR="005D2603">
              <w:rPr>
                <w:rFonts w:cs="Arial"/>
                <w:szCs w:val="20"/>
              </w:rPr>
              <w:t>PCO</w:t>
            </w:r>
            <w:r>
              <w:rPr>
                <w:rFonts w:cs="Arial"/>
                <w:szCs w:val="20"/>
              </w:rPr>
              <w:t>’s as per the requirement.</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I use the official version controlling tools like SVN, Git etc…to maintain the code base and share it with the teams, managers &amp; stakeholders.</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 xml:space="preserve">While maintaining these repositories, I always </w:t>
            </w:r>
            <w:r w:rsidR="002C3630">
              <w:rPr>
                <w:rFonts w:cs="Arial"/>
                <w:szCs w:val="20"/>
              </w:rPr>
              <w:t>follow the good practices of version controlling</w:t>
            </w:r>
            <w:r>
              <w:rPr>
                <w:rFonts w:cs="Arial"/>
                <w:szCs w:val="20"/>
              </w:rPr>
              <w:t xml:space="preserve"> –</w:t>
            </w:r>
          </w:p>
          <w:p w:rsidR="00DB54CB" w:rsidRDefault="00DB54CB" w:rsidP="00757CAA">
            <w:pPr>
              <w:pStyle w:val="IPENZBodyText"/>
              <w:spacing w:before="0"/>
              <w:jc w:val="left"/>
              <w:rPr>
                <w:rFonts w:cs="Arial"/>
                <w:szCs w:val="20"/>
              </w:rPr>
            </w:pPr>
          </w:p>
          <w:p w:rsidR="00DB54CB" w:rsidRDefault="002C3630" w:rsidP="001C5ABD">
            <w:pPr>
              <w:pStyle w:val="IPENZBodyText"/>
              <w:numPr>
                <w:ilvl w:val="0"/>
                <w:numId w:val="58"/>
              </w:numPr>
              <w:spacing w:before="0"/>
              <w:jc w:val="left"/>
              <w:rPr>
                <w:rFonts w:cs="Arial"/>
                <w:szCs w:val="20"/>
              </w:rPr>
            </w:pPr>
            <w:r>
              <w:rPr>
                <w:rFonts w:cs="Arial"/>
                <w:szCs w:val="20"/>
              </w:rPr>
              <w:t>Always check out the latest version before working on the new changes</w:t>
            </w:r>
          </w:p>
          <w:p w:rsidR="002C3630" w:rsidRDefault="002C3630" w:rsidP="001C5ABD">
            <w:pPr>
              <w:pStyle w:val="IPENZBodyText"/>
              <w:numPr>
                <w:ilvl w:val="0"/>
                <w:numId w:val="58"/>
              </w:numPr>
              <w:spacing w:before="0"/>
              <w:jc w:val="left"/>
              <w:rPr>
                <w:rFonts w:cs="Arial"/>
                <w:szCs w:val="20"/>
              </w:rPr>
            </w:pPr>
            <w:r>
              <w:rPr>
                <w:rFonts w:cs="Arial"/>
                <w:szCs w:val="20"/>
              </w:rPr>
              <w:t>Commit often because it is easier to read and debug</w:t>
            </w:r>
          </w:p>
          <w:p w:rsidR="002C3630" w:rsidRDefault="002C3630" w:rsidP="001C5ABD">
            <w:pPr>
              <w:pStyle w:val="IPENZBodyText"/>
              <w:numPr>
                <w:ilvl w:val="0"/>
                <w:numId w:val="58"/>
              </w:numPr>
              <w:spacing w:before="0"/>
              <w:jc w:val="left"/>
              <w:rPr>
                <w:rFonts w:cs="Arial"/>
                <w:szCs w:val="20"/>
              </w:rPr>
            </w:pPr>
            <w:r>
              <w:rPr>
                <w:rFonts w:cs="Arial"/>
                <w:szCs w:val="20"/>
              </w:rPr>
              <w:t>Make a note of changes before committing the code</w:t>
            </w:r>
          </w:p>
          <w:p w:rsidR="002C3630" w:rsidRDefault="002C3630" w:rsidP="001C5ABD">
            <w:pPr>
              <w:pStyle w:val="IPENZBodyText"/>
              <w:numPr>
                <w:ilvl w:val="0"/>
                <w:numId w:val="58"/>
              </w:numPr>
              <w:spacing w:before="0"/>
              <w:jc w:val="left"/>
              <w:rPr>
                <w:rFonts w:cs="Arial"/>
                <w:szCs w:val="20"/>
              </w:rPr>
            </w:pPr>
            <w:r>
              <w:rPr>
                <w:rFonts w:cs="Arial"/>
                <w:szCs w:val="20"/>
              </w:rPr>
              <w:t>Avoid using locks on files</w:t>
            </w:r>
          </w:p>
          <w:p w:rsidR="002C3630" w:rsidRDefault="002C3630" w:rsidP="001C5ABD">
            <w:pPr>
              <w:pStyle w:val="IPENZBodyText"/>
              <w:numPr>
                <w:ilvl w:val="0"/>
                <w:numId w:val="58"/>
              </w:numPr>
              <w:spacing w:before="0"/>
              <w:jc w:val="left"/>
              <w:rPr>
                <w:rFonts w:cs="Arial"/>
                <w:szCs w:val="20"/>
              </w:rPr>
            </w:pPr>
            <w:r>
              <w:rPr>
                <w:rFonts w:cs="Arial"/>
                <w:szCs w:val="20"/>
              </w:rPr>
              <w:t>Follow structured hierarchy and braches in maintaining the code of modules</w:t>
            </w:r>
          </w:p>
          <w:p w:rsidR="002C3630" w:rsidRDefault="002C3630" w:rsidP="001C5ABD">
            <w:pPr>
              <w:pStyle w:val="IPENZBodyText"/>
              <w:numPr>
                <w:ilvl w:val="0"/>
                <w:numId w:val="58"/>
              </w:numPr>
              <w:spacing w:before="0"/>
              <w:jc w:val="left"/>
              <w:rPr>
                <w:rFonts w:cs="Arial"/>
                <w:szCs w:val="20"/>
              </w:rPr>
            </w:pPr>
            <w:r>
              <w:rPr>
                <w:rFonts w:cs="Arial"/>
                <w:szCs w:val="20"/>
              </w:rPr>
              <w:t>Always put comments and tags in each commit</w:t>
            </w:r>
          </w:p>
          <w:p w:rsidR="002C3630" w:rsidRDefault="002C3630" w:rsidP="001C5ABD">
            <w:pPr>
              <w:pStyle w:val="IPENZBodyText"/>
              <w:numPr>
                <w:ilvl w:val="0"/>
                <w:numId w:val="58"/>
              </w:numPr>
              <w:spacing w:before="0"/>
              <w:jc w:val="left"/>
              <w:rPr>
                <w:rFonts w:cs="Arial"/>
                <w:szCs w:val="20"/>
              </w:rPr>
            </w:pPr>
            <w:r>
              <w:rPr>
                <w:rFonts w:cs="Arial"/>
                <w:szCs w:val="20"/>
              </w:rPr>
              <w:t>Always use versioning in documents &amp; user guides</w:t>
            </w:r>
          </w:p>
          <w:p w:rsidR="00FF54A5" w:rsidRDefault="00FF54A5" w:rsidP="002C3630">
            <w:pPr>
              <w:pStyle w:val="IPENZBodyText"/>
              <w:spacing w:before="0"/>
              <w:jc w:val="left"/>
              <w:rPr>
                <w:rFonts w:cs="Arial"/>
                <w:szCs w:val="20"/>
              </w:rPr>
            </w:pPr>
          </w:p>
          <w:p w:rsidR="00FF54A5" w:rsidRDefault="00FF54A5" w:rsidP="00FF54A5">
            <w:pPr>
              <w:pStyle w:val="IPENZBodyText"/>
              <w:spacing w:before="0"/>
              <w:jc w:val="left"/>
              <w:rPr>
                <w:noProof/>
                <w:lang w:val="en-US"/>
              </w:rPr>
            </w:pPr>
            <w:r w:rsidRPr="00FF54A5">
              <w:rPr>
                <w:b/>
                <w:i/>
                <w:noProof/>
                <w:u w:val="single"/>
                <w:lang w:val="en-US"/>
              </w:rPr>
              <w:t>Autmation developers working model</w:t>
            </w:r>
            <w:r>
              <w:rPr>
                <w:noProof/>
                <w:lang w:val="en-US"/>
              </w:rPr>
              <w:t xml:space="preserve"> -</w:t>
            </w:r>
          </w:p>
          <w:p w:rsidR="00FF54A5" w:rsidRDefault="00903D4C" w:rsidP="00FF54A5">
            <w:pPr>
              <w:pStyle w:val="IPENZBodyText"/>
              <w:spacing w:before="0"/>
              <w:jc w:val="left"/>
              <w:rPr>
                <w:noProof/>
                <w:lang w:val="en-US"/>
              </w:rPr>
            </w:pPr>
            <w:r>
              <w:rPr>
                <w:noProof/>
                <w:lang w:val="en-US"/>
              </w:rPr>
              <w:drawing>
                <wp:inline distT="0" distB="0" distL="0" distR="0">
                  <wp:extent cx="4914900" cy="24003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4900" cy="2400300"/>
                          </a:xfrm>
                          <a:prstGeom prst="rect">
                            <a:avLst/>
                          </a:prstGeom>
                          <a:noFill/>
                          <a:ln>
                            <a:noFill/>
                          </a:ln>
                        </pic:spPr>
                      </pic:pic>
                    </a:graphicData>
                  </a:graphic>
                </wp:inline>
              </w:drawing>
            </w:r>
          </w:p>
          <w:p w:rsidR="00FF54A5" w:rsidRDefault="00FF54A5" w:rsidP="002C3630">
            <w:pPr>
              <w:pStyle w:val="IPENZBodyText"/>
              <w:spacing w:before="0"/>
              <w:jc w:val="left"/>
              <w:rPr>
                <w:b/>
                <w:i/>
                <w:noProof/>
                <w:u w:val="single"/>
                <w:lang w:val="en-US"/>
              </w:rPr>
            </w:pPr>
          </w:p>
          <w:p w:rsidR="00FF54A5" w:rsidRDefault="00FF54A5" w:rsidP="002C3630">
            <w:pPr>
              <w:pStyle w:val="IPENZBodyText"/>
              <w:spacing w:before="0"/>
              <w:jc w:val="left"/>
              <w:rPr>
                <w:noProof/>
                <w:lang w:val="en-US"/>
              </w:rPr>
            </w:pPr>
            <w:r w:rsidRPr="00FF54A5">
              <w:rPr>
                <w:b/>
                <w:i/>
                <w:noProof/>
                <w:u w:val="single"/>
                <w:lang w:val="en-US"/>
              </w:rPr>
              <w:t>Version controlling struture</w:t>
            </w:r>
            <w:r>
              <w:rPr>
                <w:noProof/>
                <w:lang w:val="en-US"/>
              </w:rPr>
              <w:t xml:space="preserve"> –</w:t>
            </w:r>
          </w:p>
          <w:p w:rsidR="00FF54A5" w:rsidRDefault="00FF54A5" w:rsidP="002C3630">
            <w:pPr>
              <w:pStyle w:val="IPENZBodyText"/>
              <w:spacing w:before="0"/>
              <w:jc w:val="left"/>
              <w:rPr>
                <w:noProof/>
                <w:lang w:val="en-US"/>
              </w:rPr>
            </w:pPr>
          </w:p>
          <w:p w:rsidR="002C3630" w:rsidRDefault="00903D4C" w:rsidP="002C3630">
            <w:pPr>
              <w:pStyle w:val="IPENZBodyText"/>
              <w:spacing w:before="0"/>
              <w:jc w:val="left"/>
              <w:rPr>
                <w:noProof/>
                <w:lang w:val="en-US"/>
              </w:rPr>
            </w:pPr>
            <w:r>
              <w:rPr>
                <w:noProof/>
                <w:lang w:val="en-US"/>
              </w:rPr>
              <w:drawing>
                <wp:inline distT="0" distB="0" distL="0" distR="0">
                  <wp:extent cx="4410075" cy="5343525"/>
                  <wp:effectExtent l="19050" t="19050" r="9525" b="952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0075" cy="5343525"/>
                          </a:xfrm>
                          <a:prstGeom prst="rect">
                            <a:avLst/>
                          </a:prstGeom>
                          <a:noFill/>
                          <a:ln w="6350" cmpd="sng">
                            <a:solidFill>
                              <a:srgbClr val="000000"/>
                            </a:solidFill>
                            <a:miter lim="800000"/>
                            <a:headEnd/>
                            <a:tailEnd/>
                          </a:ln>
                          <a:effectLst/>
                        </pic:spPr>
                      </pic:pic>
                    </a:graphicData>
                  </a:graphic>
                </wp:inline>
              </w:drawing>
            </w:r>
          </w:p>
          <w:p w:rsidR="00FF54A5" w:rsidRDefault="00FF54A5" w:rsidP="002C3630">
            <w:pPr>
              <w:pStyle w:val="IPENZBodyText"/>
              <w:spacing w:before="0"/>
              <w:jc w:val="left"/>
              <w:rPr>
                <w:noProof/>
                <w:lang w:val="en-US"/>
              </w:rPr>
            </w:pPr>
          </w:p>
          <w:p w:rsidR="00FF54A5" w:rsidRDefault="00FF54A5" w:rsidP="002C3630">
            <w:pPr>
              <w:pStyle w:val="IPENZBodyText"/>
              <w:spacing w:before="0"/>
              <w:jc w:val="left"/>
              <w:rPr>
                <w:noProof/>
                <w:lang w:val="en-US"/>
              </w:rPr>
            </w:pPr>
          </w:p>
          <w:p w:rsidR="002C3630" w:rsidRDefault="00FB2F44" w:rsidP="00FB2F44">
            <w:pPr>
              <w:pStyle w:val="IPENZBodyText"/>
              <w:spacing w:before="0"/>
              <w:jc w:val="center"/>
              <w:rPr>
                <w:b/>
                <w:noProof/>
                <w:u w:val="single"/>
                <w:lang w:val="en-US"/>
              </w:rPr>
            </w:pPr>
            <w:r w:rsidRPr="00FB2F44">
              <w:rPr>
                <w:b/>
                <w:noProof/>
                <w:u w:val="single"/>
                <w:lang w:val="en-US"/>
              </w:rPr>
              <w:t>Examples of awareness of the s</w:t>
            </w:r>
            <w:r>
              <w:rPr>
                <w:b/>
                <w:noProof/>
                <w:u w:val="single"/>
                <w:lang w:val="en-US"/>
              </w:rPr>
              <w:t xml:space="preserve">ocial and environmental effects </w:t>
            </w:r>
            <w:r w:rsidRPr="00FB2F44">
              <w:rPr>
                <w:b/>
                <w:noProof/>
                <w:u w:val="single"/>
                <w:lang w:val="en-US"/>
              </w:rPr>
              <w:t>in software engineering</w:t>
            </w:r>
          </w:p>
          <w:p w:rsidR="00FB2F44" w:rsidRDefault="00FB2F44" w:rsidP="00FB2F44">
            <w:pPr>
              <w:pStyle w:val="IPENZBodyText"/>
              <w:spacing w:before="0"/>
              <w:jc w:val="center"/>
              <w:rPr>
                <w:b/>
                <w:noProof/>
                <w:u w:val="single"/>
                <w:lang w:val="en-US"/>
              </w:rPr>
            </w:pPr>
          </w:p>
          <w:p w:rsidR="00FB2F44" w:rsidRDefault="00FB2F44" w:rsidP="00FB2F44">
            <w:pPr>
              <w:pStyle w:val="IPENZBodyText"/>
              <w:spacing w:before="0"/>
              <w:jc w:val="center"/>
              <w:rPr>
                <w:b/>
                <w:noProof/>
                <w:u w:val="single"/>
                <w:lang w:val="en-US"/>
              </w:rPr>
            </w:pPr>
          </w:p>
          <w:p w:rsidR="000358D7" w:rsidRDefault="0059446A" w:rsidP="00FB2F44">
            <w:pPr>
              <w:pStyle w:val="IPENZBodyText"/>
              <w:spacing w:before="0"/>
              <w:jc w:val="left"/>
              <w:rPr>
                <w:noProof/>
                <w:lang w:val="en-US"/>
              </w:rPr>
            </w:pPr>
            <w:r>
              <w:rPr>
                <w:noProof/>
                <w:lang w:val="en-US"/>
              </w:rPr>
              <w:t>Being in software industry and working in large operational development centres</w:t>
            </w:r>
            <w:r w:rsidR="000358D7">
              <w:rPr>
                <w:noProof/>
                <w:lang w:val="en-US"/>
              </w:rPr>
              <w:t xml:space="preserve"> (ODC’s)</w:t>
            </w:r>
            <w:r>
              <w:rPr>
                <w:noProof/>
                <w:lang w:val="en-US"/>
              </w:rPr>
              <w:t xml:space="preserve"> it is very necessary to </w:t>
            </w:r>
            <w:r w:rsidR="00EE75C2">
              <w:rPr>
                <w:noProof/>
                <w:lang w:val="en-US"/>
              </w:rPr>
              <w:t>understand the environmental effects caused by the</w:t>
            </w:r>
            <w:r w:rsidR="005C1770">
              <w:rPr>
                <w:noProof/>
                <w:lang w:val="en-US"/>
              </w:rPr>
              <w:t xml:space="preserve"> equipments and resources used in the offices.</w:t>
            </w:r>
            <w:r w:rsidR="000358D7">
              <w:rPr>
                <w:noProof/>
                <w:lang w:val="en-US"/>
              </w:rPr>
              <w:t xml:space="preserve"> Also, it is very important to maintain the healthy surroundings.</w:t>
            </w:r>
          </w:p>
          <w:p w:rsidR="000358D7" w:rsidRDefault="000358D7" w:rsidP="00FB2F44">
            <w:pPr>
              <w:pStyle w:val="IPENZBodyText"/>
              <w:spacing w:before="0"/>
              <w:jc w:val="left"/>
              <w:rPr>
                <w:noProof/>
                <w:lang w:val="en-US"/>
              </w:rPr>
            </w:pPr>
          </w:p>
          <w:p w:rsidR="00FB2F44" w:rsidRDefault="000358D7" w:rsidP="00FB2F44">
            <w:pPr>
              <w:pStyle w:val="IPENZBodyText"/>
              <w:spacing w:before="0"/>
              <w:jc w:val="left"/>
              <w:rPr>
                <w:noProof/>
                <w:lang w:val="en-US"/>
              </w:rPr>
            </w:pPr>
            <w:r>
              <w:rPr>
                <w:noProof/>
                <w:lang w:val="en-US"/>
              </w:rPr>
              <w:t xml:space="preserve">For Example, most of the </w:t>
            </w:r>
            <w:r w:rsidR="0059446A">
              <w:rPr>
                <w:noProof/>
                <w:lang w:val="en-US"/>
              </w:rPr>
              <w:t xml:space="preserve"> </w:t>
            </w:r>
            <w:r>
              <w:rPr>
                <w:noProof/>
                <w:lang w:val="en-US"/>
              </w:rPr>
              <w:t xml:space="preserve">ODC’s have smoking zones in </w:t>
            </w:r>
            <w:r w:rsidR="00664FE7">
              <w:rPr>
                <w:noProof/>
                <w:lang w:val="en-US"/>
              </w:rPr>
              <w:t>and</w:t>
            </w:r>
            <w:r>
              <w:rPr>
                <w:noProof/>
                <w:lang w:val="en-US"/>
              </w:rPr>
              <w:t xml:space="preserve"> around the premises, which has adverse effects on the environment and the people in the ODC’s. As a intiative to protect environment and being a volunteer in operations, I have raised requests to infrastruture management to put No-Smoking boards wi</w:t>
            </w:r>
            <w:r w:rsidR="00664FE7">
              <w:rPr>
                <w:noProof/>
                <w:lang w:val="en-US"/>
              </w:rPr>
              <w:t>t</w:t>
            </w:r>
            <w:r>
              <w:rPr>
                <w:noProof/>
                <w:lang w:val="en-US"/>
              </w:rPr>
              <w:t xml:space="preserve">h in 100 meters </w:t>
            </w:r>
            <w:r w:rsidR="00664FE7">
              <w:rPr>
                <w:noProof/>
                <w:lang w:val="en-US"/>
              </w:rPr>
              <w:t>radius of</w:t>
            </w:r>
            <w:r>
              <w:rPr>
                <w:noProof/>
                <w:lang w:val="en-US"/>
              </w:rPr>
              <w:t xml:space="preserve"> ODC’s, so that </w:t>
            </w:r>
            <w:r w:rsidR="00664FE7">
              <w:rPr>
                <w:noProof/>
                <w:lang w:val="en-US"/>
              </w:rPr>
              <w:t>we can maintain healthy and good environment in the offices.</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r>
              <w:rPr>
                <w:noProof/>
                <w:lang w:val="en-US"/>
              </w:rPr>
              <w:t>As an another initiative to go green, I as a volunteer in operations keep on sending reminder emails to colleagues in Citibank and make them aware of usage of papers and effects of using papers in large amounts. I always keep on putting suggestions for avoiding papers and increase the usage ebooks, soft copies etc..</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p>
          <w:p w:rsidR="00664FE7" w:rsidRPr="00AD2D6F" w:rsidRDefault="00AD2D6F" w:rsidP="00AD2D6F">
            <w:pPr>
              <w:pStyle w:val="IPENZBodyText"/>
              <w:spacing w:before="0"/>
              <w:jc w:val="center"/>
              <w:rPr>
                <w:b/>
                <w:noProof/>
                <w:u w:val="single"/>
                <w:lang w:val="en-US"/>
              </w:rPr>
            </w:pPr>
            <w:r w:rsidRPr="00AD2D6F">
              <w:rPr>
                <w:b/>
                <w:noProof/>
                <w:u w:val="single"/>
                <w:lang w:val="en-US"/>
              </w:rPr>
              <w:t>Examples of sustainable technologies and sustainable development methodologies</w:t>
            </w:r>
          </w:p>
          <w:p w:rsidR="00AD2D6F" w:rsidRDefault="00AD2D6F" w:rsidP="00FB2F44">
            <w:pPr>
              <w:pStyle w:val="IPENZBodyText"/>
              <w:spacing w:before="0"/>
              <w:jc w:val="left"/>
              <w:rPr>
                <w:noProof/>
                <w:lang w:val="en-US"/>
              </w:rPr>
            </w:pPr>
          </w:p>
          <w:p w:rsidR="007D00B4" w:rsidRDefault="007D00B4" w:rsidP="00FB2F44">
            <w:pPr>
              <w:pStyle w:val="IPENZBodyText"/>
              <w:spacing w:before="0"/>
              <w:jc w:val="left"/>
              <w:rPr>
                <w:noProof/>
                <w:lang w:val="en-US"/>
              </w:rPr>
            </w:pPr>
            <w:r>
              <w:rPr>
                <w:noProof/>
                <w:lang w:val="en-US"/>
              </w:rPr>
              <w:t>Due to increased adoption of IT, the usage of hardwares like computers, servers, monitors, printers, storage devices and networking and commujnicatios systems is also increasing. Due to this, there is a high rise in the energy consumptions. A</w:t>
            </w:r>
            <w:r w:rsidRPr="007D00B4">
              <w:rPr>
                <w:noProof/>
                <w:lang w:val="en-US"/>
              </w:rPr>
              <w:t>ll forms of hardware systems are co</w:t>
            </w:r>
            <w:r>
              <w:rPr>
                <w:noProof/>
                <w:lang w:val="en-US"/>
              </w:rPr>
              <w:t>ntrolled by software components,</w:t>
            </w:r>
            <w:r w:rsidRPr="007D00B4">
              <w:rPr>
                <w:noProof/>
                <w:lang w:val="en-US"/>
              </w:rPr>
              <w:t xml:space="preserve"> </w:t>
            </w:r>
            <w:r>
              <w:rPr>
                <w:noProof/>
                <w:lang w:val="en-US"/>
              </w:rPr>
              <w:t>a</w:t>
            </w:r>
            <w:r w:rsidRPr="007D00B4">
              <w:rPr>
                <w:noProof/>
                <w:lang w:val="en-US"/>
              </w:rPr>
              <w:t xml:space="preserve">lthough software systems don’t consume energy directly, they affect hardware utilization, leading to indirect energy consumption. Therefore, it’s important </w:t>
            </w:r>
            <w:r>
              <w:rPr>
                <w:noProof/>
                <w:lang w:val="en-US"/>
              </w:rPr>
              <w:t>for software</w:t>
            </w:r>
            <w:r w:rsidRPr="007D00B4">
              <w:rPr>
                <w:noProof/>
                <w:lang w:val="en-US"/>
              </w:rPr>
              <w:t xml:space="preserve"> engineer </w:t>
            </w:r>
            <w:r>
              <w:rPr>
                <w:noProof/>
                <w:lang w:val="en-US"/>
              </w:rPr>
              <w:t xml:space="preserve">to optimize the energy consumption. Most of the organizations has started adopting the initiatives like “Green IT”, which is more focused on </w:t>
            </w:r>
            <w:r w:rsidRPr="007D00B4">
              <w:rPr>
                <w:noProof/>
                <w:lang w:val="en-US"/>
              </w:rPr>
              <w:t>product and process efficiency, in terms of environmental sustainability, as well as applying IT to create energy-efficient, environmentally sustainable business processes and practices</w:t>
            </w:r>
            <w:r>
              <w:rPr>
                <w:noProof/>
                <w:lang w:val="en-US"/>
              </w:rPr>
              <w:t>.</w:t>
            </w:r>
          </w:p>
          <w:p w:rsidR="004D10A8" w:rsidRDefault="00B10819" w:rsidP="00B10819">
            <w:pPr>
              <w:pStyle w:val="IPENZBodyText"/>
              <w:rPr>
                <w:rFonts w:cs="Arial"/>
                <w:szCs w:val="20"/>
              </w:rPr>
            </w:pPr>
            <w:r w:rsidRPr="00B10819">
              <w:rPr>
                <w:noProof/>
                <w:lang w:val="en-US"/>
              </w:rPr>
              <w:t>Sustainable development</w:t>
            </w:r>
            <w:r w:rsidR="007D00B4">
              <w:rPr>
                <w:noProof/>
                <w:lang w:val="en-US"/>
              </w:rPr>
              <w:t xml:space="preserve"> in software engineering</w:t>
            </w:r>
            <w:r w:rsidRPr="00B10819">
              <w:rPr>
                <w:noProof/>
                <w:lang w:val="en-US"/>
              </w:rPr>
              <w:t xml:space="preserve"> is a prin</w:t>
            </w:r>
            <w:r>
              <w:rPr>
                <w:noProof/>
                <w:lang w:val="en-US"/>
              </w:rPr>
              <w:t xml:space="preserve">ciple and set </w:t>
            </w:r>
            <w:r w:rsidRPr="00B10819">
              <w:rPr>
                <w:noProof/>
                <w:lang w:val="en-US"/>
              </w:rPr>
              <w:t xml:space="preserve">of practices that enable </w:t>
            </w:r>
            <w:r>
              <w:rPr>
                <w:noProof/>
                <w:lang w:val="en-US"/>
              </w:rPr>
              <w:t>us</w:t>
            </w:r>
            <w:r w:rsidRPr="00B10819">
              <w:rPr>
                <w:noProof/>
                <w:lang w:val="en-US"/>
              </w:rPr>
              <w:t xml:space="preserve"> to achieve and maintain an optimal development</w:t>
            </w:r>
            <w:r>
              <w:rPr>
                <w:noProof/>
                <w:lang w:val="en-US"/>
              </w:rPr>
              <w:t xml:space="preserve"> </w:t>
            </w:r>
            <w:r w:rsidRPr="00B10819">
              <w:rPr>
                <w:noProof/>
                <w:lang w:val="en-US"/>
              </w:rPr>
              <w:t>pace indefinitely.</w:t>
            </w:r>
            <w:r>
              <w:rPr>
                <w:noProof/>
                <w:lang w:val="en-US"/>
              </w:rPr>
              <w:t xml:space="preserve"> It’s </w:t>
            </w:r>
            <w:r w:rsidRPr="00B10819">
              <w:rPr>
                <w:rFonts w:cs="Arial"/>
                <w:szCs w:val="20"/>
              </w:rPr>
              <w:t>about efficiency and balancing the needs of</w:t>
            </w:r>
            <w:r>
              <w:rPr>
                <w:rFonts w:cs="Arial"/>
                <w:szCs w:val="20"/>
              </w:rPr>
              <w:t xml:space="preserve"> </w:t>
            </w:r>
            <w:r w:rsidRPr="00B10819">
              <w:rPr>
                <w:rFonts w:cs="Arial"/>
                <w:szCs w:val="20"/>
              </w:rPr>
              <w:t>the short and long term</w:t>
            </w:r>
            <w:r>
              <w:rPr>
                <w:rFonts w:cs="Arial"/>
                <w:szCs w:val="20"/>
              </w:rPr>
              <w:t xml:space="preserve"> </w:t>
            </w:r>
            <w:r w:rsidR="007D00B4">
              <w:rPr>
                <w:rFonts w:cs="Arial"/>
                <w:szCs w:val="20"/>
              </w:rPr>
              <w:t>requirements</w:t>
            </w:r>
            <w:r>
              <w:rPr>
                <w:rFonts w:cs="Arial"/>
                <w:szCs w:val="20"/>
              </w:rPr>
              <w:t xml:space="preserve"> of the customers or stakeholders (business)</w:t>
            </w:r>
            <w:r w:rsidR="004609CE">
              <w:rPr>
                <w:rFonts w:cs="Arial"/>
                <w:szCs w:val="20"/>
              </w:rPr>
              <w:t xml:space="preserve"> while reducing environmental impacts.</w:t>
            </w:r>
            <w:r>
              <w:rPr>
                <w:rFonts w:cs="Arial"/>
                <w:szCs w:val="20"/>
              </w:rPr>
              <w:t xml:space="preserve"> </w:t>
            </w:r>
            <w:r w:rsidR="00B13405">
              <w:rPr>
                <w:rFonts w:cs="Arial"/>
                <w:szCs w:val="20"/>
              </w:rPr>
              <w:t>Some</w:t>
            </w:r>
            <w:r>
              <w:rPr>
                <w:rFonts w:cs="Arial"/>
                <w:szCs w:val="20"/>
              </w:rPr>
              <w:t xml:space="preserve"> of such sustainable development methodologies</w:t>
            </w:r>
            <w:r w:rsidR="00CF7015">
              <w:rPr>
                <w:rFonts w:cs="Arial"/>
                <w:szCs w:val="20"/>
              </w:rPr>
              <w:t xml:space="preserve"> </w:t>
            </w:r>
            <w:r w:rsidR="00A311A2">
              <w:rPr>
                <w:rFonts w:cs="Arial"/>
                <w:szCs w:val="20"/>
              </w:rPr>
              <w:t xml:space="preserve">that I have been working on </w:t>
            </w:r>
            <w:r w:rsidR="00B13405">
              <w:rPr>
                <w:rFonts w:cs="Arial"/>
                <w:szCs w:val="20"/>
              </w:rPr>
              <w:t xml:space="preserve">are Agile software development, </w:t>
            </w:r>
            <w:r w:rsidR="00BB3E78">
              <w:rPr>
                <w:rFonts w:cs="Arial"/>
                <w:szCs w:val="20"/>
              </w:rPr>
              <w:t xml:space="preserve">applications hosted on </w:t>
            </w:r>
            <w:r w:rsidR="00B13405">
              <w:rPr>
                <w:rFonts w:cs="Arial"/>
                <w:szCs w:val="20"/>
              </w:rPr>
              <w:t xml:space="preserve">cloud, </w:t>
            </w:r>
            <w:r w:rsidR="00BB3E78">
              <w:rPr>
                <w:rFonts w:cs="Arial"/>
                <w:szCs w:val="20"/>
              </w:rPr>
              <w:t xml:space="preserve">Virtual desktops, </w:t>
            </w:r>
            <w:r w:rsidR="00B13405">
              <w:rPr>
                <w:rFonts w:cs="Arial"/>
                <w:szCs w:val="20"/>
              </w:rPr>
              <w:t>Open-source technologies etc</w:t>
            </w:r>
            <w:proofErr w:type="gramStart"/>
            <w:r w:rsidR="00B13405">
              <w:rPr>
                <w:rFonts w:cs="Arial"/>
                <w:szCs w:val="20"/>
              </w:rPr>
              <w:t>..</w:t>
            </w:r>
            <w:proofErr w:type="gramEnd"/>
            <w:r w:rsidR="00B13405">
              <w:rPr>
                <w:rFonts w:cs="Arial"/>
                <w:szCs w:val="20"/>
              </w:rPr>
              <w:t xml:space="preserve"> These technologies are designed </w:t>
            </w:r>
            <w:r w:rsidR="004D10A8">
              <w:rPr>
                <w:rFonts w:cs="Arial"/>
                <w:szCs w:val="20"/>
              </w:rPr>
              <w:t xml:space="preserve">by considering environmental, ethical, social, political, cultural and economic aspects of </w:t>
            </w:r>
            <w:r w:rsidR="006B58E1">
              <w:rPr>
                <w:rFonts w:cs="Arial"/>
                <w:szCs w:val="20"/>
              </w:rPr>
              <w:t>targeted community. These technologies are harness the power of distributed peer review and transparency of IT processes.</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9806F3" w:rsidRPr="009806F3" w:rsidRDefault="009806F3" w:rsidP="009806F3">
            <w:pPr>
              <w:pStyle w:val="IPENZBodyText"/>
              <w:spacing w:before="0"/>
              <w:jc w:val="center"/>
              <w:rPr>
                <w:rFonts w:cs="Arial"/>
                <w:b/>
                <w:szCs w:val="20"/>
                <w:u w:val="single"/>
              </w:rPr>
            </w:pPr>
            <w:r w:rsidRPr="009806F3">
              <w:rPr>
                <w:rFonts w:cs="Arial"/>
                <w:b/>
                <w:szCs w:val="20"/>
                <w:u w:val="single"/>
              </w:rPr>
              <w:t>Examples of risks and mitigation plans</w:t>
            </w:r>
            <w:r w:rsidR="00701708">
              <w:rPr>
                <w:rFonts w:cs="Arial"/>
                <w:b/>
                <w:szCs w:val="20"/>
                <w:u w:val="single"/>
              </w:rPr>
              <w:t xml:space="preserve"> in the project</w:t>
            </w:r>
          </w:p>
          <w:p w:rsidR="007153A7" w:rsidRDefault="007153A7" w:rsidP="00757CAA">
            <w:pPr>
              <w:pStyle w:val="IPENZBodyText"/>
              <w:spacing w:before="0"/>
              <w:jc w:val="left"/>
              <w:rPr>
                <w:rFonts w:cs="Arial"/>
                <w:szCs w:val="20"/>
              </w:rPr>
            </w:pPr>
          </w:p>
          <w:p w:rsidR="00983724" w:rsidRDefault="00983724" w:rsidP="00757CAA">
            <w:pPr>
              <w:pStyle w:val="IPENZBodyText"/>
              <w:spacing w:before="0"/>
              <w:jc w:val="left"/>
              <w:rPr>
                <w:rFonts w:cs="Arial"/>
                <w:szCs w:val="20"/>
              </w:rPr>
            </w:pPr>
            <w:r>
              <w:rPr>
                <w:rFonts w:cs="Arial"/>
                <w:szCs w:val="20"/>
              </w:rPr>
              <w:t>During my course of experience as automation test analyst/architect, all the projects that I have worked till now have risks in one or the other forms. While identifying the risks, I also make sure that I propose an appropriate mitigation plan against each risk in the same context.</w:t>
            </w:r>
          </w:p>
          <w:p w:rsidR="00377710" w:rsidRDefault="00377710" w:rsidP="00757CAA">
            <w:pPr>
              <w:pStyle w:val="IPENZBodyText"/>
              <w:spacing w:before="0"/>
              <w:jc w:val="left"/>
              <w:rPr>
                <w:rFonts w:cs="Arial"/>
                <w:szCs w:val="20"/>
              </w:rPr>
            </w:pPr>
          </w:p>
          <w:p w:rsidR="00377710" w:rsidRDefault="00377710" w:rsidP="00757CAA">
            <w:pPr>
              <w:pStyle w:val="IPENZBodyText"/>
              <w:spacing w:before="0"/>
              <w:jc w:val="left"/>
              <w:rPr>
                <w:rFonts w:cs="Arial"/>
                <w:szCs w:val="20"/>
              </w:rPr>
            </w:pPr>
            <w:r>
              <w:rPr>
                <w:rFonts w:cs="Arial"/>
                <w:szCs w:val="20"/>
              </w:rPr>
              <w:t>Some of the common risks in the projects that I work are –</w:t>
            </w:r>
          </w:p>
          <w:p w:rsidR="00377710" w:rsidRDefault="00377710" w:rsidP="00757CAA">
            <w:pPr>
              <w:pStyle w:val="IPENZBodyText"/>
              <w:spacing w:before="0"/>
              <w:jc w:val="left"/>
              <w:rPr>
                <w:rFonts w:cs="Arial"/>
                <w:szCs w:val="20"/>
              </w:rPr>
            </w:pPr>
          </w:p>
          <w:p w:rsidR="00377710" w:rsidRDefault="00377710" w:rsidP="001C5ABD">
            <w:pPr>
              <w:pStyle w:val="IPENZBodyText"/>
              <w:numPr>
                <w:ilvl w:val="0"/>
                <w:numId w:val="59"/>
              </w:numPr>
              <w:spacing w:before="0"/>
              <w:jc w:val="left"/>
              <w:rPr>
                <w:rFonts w:cs="Arial"/>
                <w:szCs w:val="20"/>
              </w:rPr>
            </w:pPr>
            <w:r>
              <w:rPr>
                <w:rFonts w:cs="Arial"/>
                <w:szCs w:val="20"/>
              </w:rPr>
              <w:t>Software application</w:t>
            </w:r>
            <w:r w:rsidR="00946CF2">
              <w:rPr>
                <w:rFonts w:cs="Arial"/>
                <w:szCs w:val="20"/>
              </w:rPr>
              <w:t>s</w:t>
            </w:r>
            <w:r>
              <w:rPr>
                <w:rFonts w:cs="Arial"/>
                <w:szCs w:val="20"/>
              </w:rPr>
              <w:t xml:space="preserve"> unavailability</w:t>
            </w:r>
          </w:p>
          <w:p w:rsidR="00946CF2" w:rsidRDefault="00946CF2" w:rsidP="001C5ABD">
            <w:pPr>
              <w:pStyle w:val="IPENZBodyText"/>
              <w:numPr>
                <w:ilvl w:val="0"/>
                <w:numId w:val="59"/>
              </w:numPr>
              <w:spacing w:before="0"/>
              <w:jc w:val="left"/>
              <w:rPr>
                <w:rFonts w:cs="Arial"/>
                <w:szCs w:val="20"/>
              </w:rPr>
            </w:pPr>
            <w:r>
              <w:rPr>
                <w:rFonts w:cs="Arial"/>
                <w:szCs w:val="20"/>
              </w:rPr>
              <w:t xml:space="preserve">Servers </w:t>
            </w:r>
            <w:r w:rsidR="00FD6874">
              <w:rPr>
                <w:rFonts w:cs="Arial"/>
                <w:szCs w:val="20"/>
              </w:rPr>
              <w:t xml:space="preserve">going </w:t>
            </w:r>
            <w:r>
              <w:rPr>
                <w:rFonts w:cs="Arial"/>
                <w:szCs w:val="20"/>
              </w:rPr>
              <w:t>down</w:t>
            </w:r>
          </w:p>
          <w:p w:rsidR="00377710" w:rsidRDefault="00377710" w:rsidP="001C5ABD">
            <w:pPr>
              <w:pStyle w:val="IPENZBodyText"/>
              <w:numPr>
                <w:ilvl w:val="0"/>
                <w:numId w:val="59"/>
              </w:numPr>
              <w:spacing w:before="0"/>
              <w:jc w:val="left"/>
              <w:rPr>
                <w:rFonts w:cs="Arial"/>
                <w:szCs w:val="20"/>
              </w:rPr>
            </w:pPr>
            <w:r>
              <w:rPr>
                <w:rFonts w:cs="Arial"/>
                <w:szCs w:val="20"/>
              </w:rPr>
              <w:t>QA environment unavailability</w:t>
            </w:r>
          </w:p>
          <w:p w:rsidR="00946CF2" w:rsidRDefault="00946CF2" w:rsidP="001C5ABD">
            <w:pPr>
              <w:pStyle w:val="IPENZBodyText"/>
              <w:numPr>
                <w:ilvl w:val="0"/>
                <w:numId w:val="59"/>
              </w:numPr>
              <w:spacing w:before="0"/>
              <w:jc w:val="left"/>
              <w:rPr>
                <w:rFonts w:cs="Arial"/>
                <w:szCs w:val="20"/>
              </w:rPr>
            </w:pPr>
            <w:r>
              <w:rPr>
                <w:rFonts w:cs="Arial"/>
                <w:szCs w:val="20"/>
              </w:rPr>
              <w:t>Resources unavailability</w:t>
            </w:r>
          </w:p>
          <w:p w:rsidR="00377710" w:rsidRDefault="00946CF2" w:rsidP="001C5ABD">
            <w:pPr>
              <w:pStyle w:val="IPENZBodyText"/>
              <w:numPr>
                <w:ilvl w:val="0"/>
                <w:numId w:val="59"/>
              </w:numPr>
              <w:spacing w:before="0"/>
              <w:jc w:val="left"/>
              <w:rPr>
                <w:rFonts w:cs="Arial"/>
                <w:szCs w:val="20"/>
              </w:rPr>
            </w:pPr>
            <w:r>
              <w:rPr>
                <w:rFonts w:cs="Arial"/>
                <w:szCs w:val="20"/>
              </w:rPr>
              <w:t>Tools unavailability</w:t>
            </w:r>
          </w:p>
          <w:p w:rsidR="00FD6874" w:rsidRDefault="00FD6874" w:rsidP="001C5ABD">
            <w:pPr>
              <w:pStyle w:val="IPENZBodyText"/>
              <w:numPr>
                <w:ilvl w:val="0"/>
                <w:numId w:val="59"/>
              </w:numPr>
              <w:spacing w:before="0"/>
              <w:jc w:val="left"/>
              <w:rPr>
                <w:rFonts w:cs="Arial"/>
                <w:szCs w:val="20"/>
              </w:rPr>
            </w:pPr>
            <w:r>
              <w:rPr>
                <w:rFonts w:cs="Arial"/>
                <w:szCs w:val="20"/>
              </w:rPr>
              <w:t>Unavailability of skilled resources</w:t>
            </w:r>
          </w:p>
          <w:p w:rsidR="00FD6874" w:rsidRDefault="00FD6874" w:rsidP="001C5ABD">
            <w:pPr>
              <w:pStyle w:val="IPENZBodyText"/>
              <w:numPr>
                <w:ilvl w:val="0"/>
                <w:numId w:val="59"/>
              </w:numPr>
              <w:spacing w:before="0"/>
              <w:jc w:val="left"/>
              <w:rPr>
                <w:rFonts w:cs="Arial"/>
                <w:szCs w:val="20"/>
              </w:rPr>
            </w:pPr>
            <w:r>
              <w:rPr>
                <w:rFonts w:cs="Arial"/>
                <w:szCs w:val="20"/>
              </w:rPr>
              <w:t>Cost/budget for building automation suites</w:t>
            </w:r>
          </w:p>
          <w:p w:rsidR="00FD6874" w:rsidRDefault="00FD6874" w:rsidP="001C5ABD">
            <w:pPr>
              <w:pStyle w:val="IPENZBodyText"/>
              <w:numPr>
                <w:ilvl w:val="0"/>
                <w:numId w:val="59"/>
              </w:numPr>
              <w:spacing w:before="0"/>
              <w:jc w:val="left"/>
              <w:rPr>
                <w:rFonts w:cs="Arial"/>
                <w:szCs w:val="20"/>
              </w:rPr>
            </w:pPr>
            <w:r>
              <w:rPr>
                <w:rFonts w:cs="Arial"/>
                <w:szCs w:val="20"/>
              </w:rPr>
              <w:t>Applications instability</w:t>
            </w:r>
          </w:p>
          <w:p w:rsidR="007153A7" w:rsidRDefault="007153A7" w:rsidP="00757CAA">
            <w:pPr>
              <w:pStyle w:val="IPENZBodyText"/>
              <w:spacing w:before="0"/>
              <w:jc w:val="left"/>
              <w:rPr>
                <w:rFonts w:cs="Arial"/>
                <w:szCs w:val="20"/>
              </w:rPr>
            </w:pPr>
          </w:p>
          <w:p w:rsidR="009806F3" w:rsidRDefault="00380A80" w:rsidP="00757CAA">
            <w:pPr>
              <w:pStyle w:val="IPENZBodyText"/>
              <w:spacing w:before="0"/>
              <w:jc w:val="left"/>
              <w:rPr>
                <w:rFonts w:cs="Arial"/>
                <w:szCs w:val="20"/>
              </w:rPr>
            </w:pPr>
            <w:r>
              <w:rPr>
                <w:rFonts w:cs="Arial"/>
                <w:szCs w:val="20"/>
              </w:rPr>
              <w:t xml:space="preserve">When I was employed in </w:t>
            </w:r>
            <w:proofErr w:type="spellStart"/>
            <w:r>
              <w:rPr>
                <w:rFonts w:cs="Arial"/>
                <w:szCs w:val="20"/>
              </w:rPr>
              <w:t>Capgemini</w:t>
            </w:r>
            <w:proofErr w:type="spellEnd"/>
            <w:r>
              <w:rPr>
                <w:rFonts w:cs="Arial"/>
                <w:szCs w:val="20"/>
              </w:rPr>
              <w:t xml:space="preserve"> and playing a role of test lead. I have to manage a team of 30 resources and make sure that the delivery of the project is not getting impacted despite of issues or risks both technically and non-technically.</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Being a test lead, it was my responsibility to highlight the risks to stakeholders in advance and also give a set of mitigation plans against each risk, making sure that there is very minimal effect on business.</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 xml:space="preserve">Let me list down some of the risks </w:t>
            </w:r>
            <w:r w:rsidR="00755F87">
              <w:rPr>
                <w:rFonts w:cs="Arial"/>
                <w:szCs w:val="20"/>
              </w:rPr>
              <w:t xml:space="preserve">that I </w:t>
            </w:r>
            <w:r w:rsidR="001C4EFE">
              <w:rPr>
                <w:rFonts w:cs="Arial"/>
                <w:szCs w:val="20"/>
              </w:rPr>
              <w:t>raised</w:t>
            </w:r>
            <w:r w:rsidR="00755F87">
              <w:rPr>
                <w:rFonts w:cs="Arial"/>
                <w:szCs w:val="20"/>
              </w:rPr>
              <w:t xml:space="preserve"> </w:t>
            </w:r>
            <w:r>
              <w:rPr>
                <w:rFonts w:cs="Arial"/>
                <w:szCs w:val="20"/>
              </w:rPr>
              <w:t xml:space="preserve">and mitigation plans </w:t>
            </w:r>
            <w:r w:rsidR="00755F87">
              <w:rPr>
                <w:rFonts w:cs="Arial"/>
                <w:szCs w:val="20"/>
              </w:rPr>
              <w:t xml:space="preserve">I proposed </w:t>
            </w:r>
            <w:r>
              <w:rPr>
                <w:rFonts w:cs="Arial"/>
                <w:szCs w:val="20"/>
              </w:rPr>
              <w:t>while lead</w:t>
            </w:r>
            <w:r w:rsidR="00755F87">
              <w:rPr>
                <w:rFonts w:cs="Arial"/>
                <w:szCs w:val="20"/>
              </w:rPr>
              <w:t xml:space="preserve">ing a team of 30 and delivering the </w:t>
            </w:r>
            <w:r w:rsidR="0039213E">
              <w:rPr>
                <w:rFonts w:cs="Arial"/>
                <w:szCs w:val="20"/>
              </w:rPr>
              <w:t xml:space="preserve">ADA </w:t>
            </w:r>
            <w:r w:rsidR="00755F87">
              <w:rPr>
                <w:rFonts w:cs="Arial"/>
                <w:szCs w:val="20"/>
              </w:rPr>
              <w:t>compliance project</w:t>
            </w:r>
            <w:r>
              <w:rPr>
                <w:rFonts w:cs="Arial"/>
                <w:szCs w:val="20"/>
              </w:rPr>
              <w:t xml:space="preserve"> –</w:t>
            </w:r>
          </w:p>
          <w:p w:rsidR="00380A80" w:rsidRDefault="00380A80" w:rsidP="00757CAA">
            <w:pPr>
              <w:pStyle w:val="IPENZBodyText"/>
              <w:spacing w:before="0"/>
              <w:jc w:val="left"/>
              <w:rPr>
                <w:rFonts w:cs="Arial"/>
                <w:szCs w:val="20"/>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4528"/>
              <w:gridCol w:w="4528"/>
            </w:tblGrid>
            <w:tr w:rsidR="00380A80" w:rsidRPr="00545E94" w:rsidTr="00545E94">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Risks</w:t>
                  </w:r>
                </w:p>
              </w:tc>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Mitigation Plans</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6B6B31" w:rsidRPr="00545E94" w:rsidRDefault="0039213E" w:rsidP="00545E94">
                  <w:pPr>
                    <w:pStyle w:val="IPENZBodyText"/>
                    <w:spacing w:before="0"/>
                    <w:rPr>
                      <w:rFonts w:cs="Arial"/>
                      <w:b/>
                      <w:bCs/>
                      <w:color w:val="FFFFFF"/>
                      <w:szCs w:val="20"/>
                    </w:rPr>
                  </w:pPr>
                  <w:r w:rsidRPr="00545E94">
                    <w:rPr>
                      <w:rFonts w:cs="Arial"/>
                      <w:b/>
                      <w:bCs/>
                      <w:color w:val="FFFFFF"/>
                      <w:szCs w:val="20"/>
                    </w:rPr>
                    <w:t xml:space="preserve">Level 0 estimates for the project </w:t>
                  </w:r>
                  <w:proofErr w:type="gramStart"/>
                  <w:r w:rsidRPr="00545E94">
                    <w:rPr>
                      <w:rFonts w:cs="Arial"/>
                      <w:b/>
                      <w:bCs/>
                      <w:color w:val="FFFFFF"/>
                      <w:szCs w:val="20"/>
                    </w:rPr>
                    <w:t>was</w:t>
                  </w:r>
                  <w:proofErr w:type="gramEnd"/>
                  <w:r w:rsidRPr="00545E94">
                    <w:rPr>
                      <w:rFonts w:cs="Arial"/>
                      <w:b/>
                      <w:bCs/>
                      <w:color w:val="FFFFFF"/>
                      <w:szCs w:val="20"/>
                    </w:rPr>
                    <w:t xml:space="preserve"> proposed considering 5% of downtime. Increase in downtime may affect the project delivery timelines and there was a huge risk, impacting the production implementation.</w:t>
                  </w:r>
                </w:p>
                <w:p w:rsidR="006B6B31" w:rsidRPr="00545E94" w:rsidRDefault="006B6B31" w:rsidP="00545E94">
                  <w:pPr>
                    <w:pStyle w:val="IPENZBodyText"/>
                    <w:spacing w:before="0"/>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047C7D" w:rsidRPr="00545E94" w:rsidRDefault="00047C7D" w:rsidP="00545E94">
                  <w:pPr>
                    <w:pStyle w:val="IPENZBodyText"/>
                    <w:spacing w:before="0"/>
                    <w:jc w:val="left"/>
                    <w:rPr>
                      <w:rFonts w:cs="Arial"/>
                      <w:szCs w:val="20"/>
                    </w:rPr>
                  </w:pPr>
                </w:p>
                <w:p w:rsidR="00380A80" w:rsidRPr="00545E94" w:rsidRDefault="0039213E" w:rsidP="00545E94">
                  <w:pPr>
                    <w:pStyle w:val="IPENZBodyText"/>
                    <w:spacing w:before="0"/>
                    <w:rPr>
                      <w:rFonts w:cs="Arial"/>
                      <w:szCs w:val="20"/>
                    </w:rPr>
                  </w:pPr>
                  <w:r w:rsidRPr="00545E94">
                    <w:rPr>
                      <w:rFonts w:cs="Arial"/>
                      <w:szCs w:val="20"/>
                    </w:rPr>
                    <w:t>In case the downtime exceeds 5% (as per the level 0 estimate), I may buy in extra resources or go for risk based testing methodology to incorporate the timelines.</w:t>
                  </w:r>
                </w:p>
              </w:tc>
            </w:tr>
            <w:tr w:rsidR="00380A80" w:rsidRPr="00545E94" w:rsidTr="00545E94">
              <w:tc>
                <w:tcPr>
                  <w:tcW w:w="4528" w:type="dxa"/>
                  <w:tcBorders>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380A80" w:rsidRPr="00545E94" w:rsidRDefault="002D06AB" w:rsidP="00545E94">
                  <w:pPr>
                    <w:pStyle w:val="IPENZBodyText"/>
                    <w:spacing w:before="0"/>
                    <w:rPr>
                      <w:rFonts w:cs="Arial"/>
                      <w:b/>
                      <w:bCs/>
                      <w:color w:val="FFFFFF"/>
                      <w:szCs w:val="20"/>
                    </w:rPr>
                  </w:pPr>
                  <w:r w:rsidRPr="00545E94">
                    <w:rPr>
                      <w:rFonts w:cs="Arial"/>
                      <w:b/>
                      <w:bCs/>
                      <w:color w:val="FFFFFF"/>
                      <w:szCs w:val="20"/>
                    </w:rPr>
                    <w:t xml:space="preserve">Since, it is a compliance project; I had very tight timelines to deliver the project. If the testing is delayed due to unavailability of application changes in QA </w:t>
                  </w:r>
                  <w:r w:rsidR="00CA4915" w:rsidRPr="00545E94">
                    <w:rPr>
                      <w:rFonts w:cs="Arial"/>
                      <w:b/>
                      <w:bCs/>
                      <w:color w:val="FFFFFF"/>
                      <w:szCs w:val="20"/>
                    </w:rPr>
                    <w:t>environment, as per the scheduled availability date,  the test cannot be extended beyond the UAT scheduled end date</w:t>
                  </w:r>
                </w:p>
                <w:p w:rsidR="006B6B31" w:rsidRPr="00545E94" w:rsidRDefault="006B6B31" w:rsidP="00545E94">
                  <w:pPr>
                    <w:pStyle w:val="IPENZBodyText"/>
                    <w:spacing w:before="0"/>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047C7D" w:rsidRPr="00545E94" w:rsidRDefault="00047C7D" w:rsidP="00545E94">
                  <w:pPr>
                    <w:pStyle w:val="IPENZBodyText"/>
                    <w:spacing w:before="0"/>
                    <w:rPr>
                      <w:rFonts w:cs="Arial"/>
                      <w:szCs w:val="20"/>
                    </w:rPr>
                  </w:pPr>
                  <w:r w:rsidRPr="00545E94">
                    <w:rPr>
                      <w:rFonts w:cs="Arial"/>
                      <w:szCs w:val="20"/>
                    </w:rPr>
                    <w:t xml:space="preserve">In case the application is not available as per the schedule, we may either put extra efforts by extending the working </w:t>
                  </w:r>
                  <w:r w:rsidR="00D02C83" w:rsidRPr="00545E94">
                    <w:rPr>
                      <w:rFonts w:cs="Arial"/>
                      <w:szCs w:val="20"/>
                    </w:rPr>
                    <w:t>hours or</w:t>
                  </w:r>
                  <w:r w:rsidRPr="00545E94">
                    <w:rPr>
                      <w:rFonts w:cs="Arial"/>
                      <w:szCs w:val="20"/>
                    </w:rPr>
                    <w:t xml:space="preserve"> reduce the regression cycle to incorporate the testing </w:t>
                  </w:r>
                  <w:r w:rsidR="00D02C83" w:rsidRPr="00545E94">
                    <w:rPr>
                      <w:rFonts w:cs="Arial"/>
                      <w:szCs w:val="20"/>
                    </w:rPr>
                    <w:t>of</w:t>
                  </w:r>
                  <w:r w:rsidRPr="00545E94">
                    <w:rPr>
                      <w:rFonts w:cs="Arial"/>
                      <w:szCs w:val="20"/>
                    </w:rPr>
                    <w:t xml:space="preserve"> new </w:t>
                  </w:r>
                  <w:r w:rsidR="00D02C83" w:rsidRPr="00545E94">
                    <w:rPr>
                      <w:rFonts w:cs="Arial"/>
                      <w:szCs w:val="20"/>
                    </w:rPr>
                    <w:t>implementations</w:t>
                  </w:r>
                  <w:r w:rsidRPr="00545E94">
                    <w:rPr>
                      <w:rFonts w:cs="Arial"/>
                      <w:szCs w:val="20"/>
                    </w:rPr>
                    <w: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Not enough resources or resources going on unplanned leaves.</w:t>
                  </w:r>
                </w:p>
                <w:p w:rsidR="00380A80" w:rsidRPr="00545E94" w:rsidRDefault="00380A80" w:rsidP="00545E94">
                  <w:pPr>
                    <w:pStyle w:val="IPENZBodyText"/>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D02C83" w:rsidRPr="00545E94" w:rsidRDefault="00AF4148" w:rsidP="00545E94">
                  <w:pPr>
                    <w:pStyle w:val="IPENZBodyText"/>
                    <w:spacing w:before="0"/>
                    <w:rPr>
                      <w:rFonts w:cs="Arial"/>
                      <w:szCs w:val="20"/>
                    </w:rPr>
                  </w:pPr>
                  <w:r w:rsidRPr="00545E94">
                    <w:rPr>
                      <w:rFonts w:cs="Arial"/>
                      <w:szCs w:val="20"/>
                    </w:rPr>
                    <w:t>In case of unplanned resources unavailability, we may borrow resources from other departments (</w:t>
                  </w:r>
                  <w:proofErr w:type="spellStart"/>
                  <w:r w:rsidRPr="00545E94">
                    <w:rPr>
                      <w:rFonts w:cs="Arial"/>
                      <w:szCs w:val="20"/>
                    </w:rPr>
                    <w:t>CSeCare</w:t>
                  </w:r>
                  <w:proofErr w:type="spellEnd"/>
                  <w:r w:rsidRPr="00545E94">
                    <w:rPr>
                      <w:rFonts w:cs="Arial"/>
                      <w:szCs w:val="20"/>
                    </w:rPr>
                    <w:t xml:space="preserve"> etc</w:t>
                  </w:r>
                  <w:proofErr w:type="gramStart"/>
                  <w:r w:rsidRPr="00545E94">
                    <w:rPr>
                      <w:rFonts w:cs="Arial"/>
                      <w:szCs w:val="20"/>
                    </w:rPr>
                    <w:t>..)</w:t>
                  </w:r>
                  <w:proofErr w:type="gramEnd"/>
                  <w:r w:rsidRPr="00545E94">
                    <w:rPr>
                      <w:rFonts w:cs="Arial"/>
                      <w:szCs w:val="20"/>
                    </w:rPr>
                    <w:t xml:space="preserve"> and try to complete the QA cycle as per the schedule.</w:t>
                  </w:r>
                </w:p>
                <w:p w:rsidR="00AF4148" w:rsidRPr="00545E94" w:rsidRDefault="00AF4148" w:rsidP="00545E94">
                  <w:pPr>
                    <w:pStyle w:val="IPENZBodyText"/>
                    <w:spacing w:before="0"/>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Defects are found at a late stage of the cycle or at a late cycle; defects discovered late are most likely be due to unclear specifications and are time consuming to resolve.</w:t>
                  </w:r>
                </w:p>
                <w:p w:rsidR="00380A80" w:rsidRPr="00545E94" w:rsidRDefault="00380A80" w:rsidP="00545E94">
                  <w:pPr>
                    <w:pStyle w:val="IPENZBodyText"/>
                    <w:spacing w:before="0"/>
                    <w:jc w:val="left"/>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4247B3" w:rsidRPr="00545E94" w:rsidRDefault="004247B3" w:rsidP="00545E94">
                  <w:pPr>
                    <w:pStyle w:val="IPENZBodyText"/>
                    <w:spacing w:before="0"/>
                    <w:rPr>
                      <w:rFonts w:cs="Arial"/>
                      <w:szCs w:val="20"/>
                    </w:rPr>
                  </w:pPr>
                  <w:r w:rsidRPr="00545E94">
                    <w:rPr>
                      <w:rFonts w:cs="Arial"/>
                      <w:szCs w:val="20"/>
                    </w:rPr>
                    <w:t>In case we find low impacting defects late in the QA cycle, we have to move those defects to next cycle or test it in pre-production environment, assuming development teams will fix them in the pre-production environment.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Scope not defined comp</w:t>
                  </w:r>
                  <w:r w:rsidR="003311F7" w:rsidRPr="00545E94">
                    <w:rPr>
                      <w:rFonts w:cs="Arial"/>
                      <w:b/>
                      <w:bCs/>
                      <w:color w:val="FFFFFF"/>
                      <w:szCs w:val="20"/>
                    </w:rPr>
                    <w:t>letely</w:t>
                  </w:r>
                </w:p>
                <w:p w:rsidR="00380A80" w:rsidRPr="00545E94" w:rsidRDefault="00380A80" w:rsidP="00545E94">
                  <w:pPr>
                    <w:pStyle w:val="IPENZBodyText"/>
                    <w:tabs>
                      <w:tab w:val="left" w:pos="2925"/>
                    </w:tabs>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3311F7" w:rsidRPr="00545E94" w:rsidRDefault="003311F7" w:rsidP="00545E94">
                  <w:pPr>
                    <w:pStyle w:val="IPENZBodyText"/>
                    <w:spacing w:before="0"/>
                    <w:rPr>
                      <w:rFonts w:cs="Arial"/>
                      <w:szCs w:val="20"/>
                    </w:rPr>
                  </w:pPr>
                  <w:r w:rsidRPr="00545E94">
                    <w:rPr>
                      <w:rFonts w:cs="Arial"/>
                      <w:szCs w:val="20"/>
                    </w:rPr>
                    <w:t>In case the requirement or scope changes in middle of QA cycle, we will have to go for a retrospective testing.</w:t>
                  </w:r>
                </w:p>
                <w:p w:rsidR="002F0ED0" w:rsidRPr="00545E94" w:rsidRDefault="002F0ED0" w:rsidP="00545E94">
                  <w:pPr>
                    <w:pStyle w:val="IPENZBodyText"/>
                    <w:spacing w:before="0"/>
                    <w:jc w:val="left"/>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Natural disasters</w:t>
                  </w:r>
                </w:p>
              </w:tc>
              <w:tc>
                <w:tcPr>
                  <w:tcW w:w="4528" w:type="dxa"/>
                  <w:shd w:val="clear" w:color="auto" w:fill="D3DFEE"/>
                </w:tcPr>
                <w:p w:rsidR="00C51E80" w:rsidRPr="00545E94" w:rsidRDefault="00C51E80" w:rsidP="00545E94">
                  <w:pPr>
                    <w:pStyle w:val="IPENZBodyText"/>
                    <w:spacing w:before="0"/>
                    <w:jc w:val="left"/>
                    <w:rPr>
                      <w:rFonts w:cs="Arial"/>
                      <w:szCs w:val="20"/>
                    </w:rPr>
                  </w:pPr>
                </w:p>
                <w:p w:rsidR="00C51E80" w:rsidRPr="00545E94" w:rsidRDefault="00C51E80" w:rsidP="00545E94">
                  <w:pPr>
                    <w:pStyle w:val="IPENZBodyText"/>
                    <w:spacing w:before="0"/>
                    <w:rPr>
                      <w:rFonts w:cs="Arial"/>
                      <w:szCs w:val="20"/>
                    </w:rPr>
                  </w:pPr>
                  <w:r w:rsidRPr="00545E94">
                    <w:rPr>
                      <w:rFonts w:cs="Arial"/>
                      <w:szCs w:val="20"/>
                    </w:rPr>
                    <w:t>Business continuity plans (BCP) will be invoked and we will follow the guidelines outlined in it.</w:t>
                  </w:r>
                </w:p>
                <w:p w:rsidR="00C51E80" w:rsidRPr="00545E94" w:rsidRDefault="00C51E80" w:rsidP="00545E94">
                  <w:pPr>
                    <w:pStyle w:val="IPENZBodyText"/>
                    <w:spacing w:before="0"/>
                    <w:rPr>
                      <w:rFonts w:cs="Arial"/>
                      <w:szCs w:val="20"/>
                    </w:rPr>
                  </w:pP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Non-availability of Independent Test environment and accessibility</w:t>
                  </w: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181E40" w:rsidRPr="00545E94" w:rsidRDefault="005A223A" w:rsidP="00545E94">
                  <w:pPr>
                    <w:pStyle w:val="IPENZBodyText"/>
                    <w:spacing w:before="0"/>
                    <w:rPr>
                      <w:rFonts w:cs="Arial"/>
                      <w:szCs w:val="20"/>
                    </w:rPr>
                  </w:pPr>
                  <w:r w:rsidRPr="00545E94">
                    <w:rPr>
                      <w:rFonts w:cs="Arial"/>
                      <w:szCs w:val="20"/>
                    </w:rPr>
                    <w:t xml:space="preserve">In case any </w:t>
                  </w:r>
                  <w:r w:rsidR="00181E40" w:rsidRPr="00545E94">
                    <w:rPr>
                      <w:rFonts w:cs="Arial"/>
                      <w:szCs w:val="20"/>
                    </w:rPr>
                    <w:t xml:space="preserve">of the </w:t>
                  </w:r>
                  <w:r w:rsidRPr="00545E94">
                    <w:rPr>
                      <w:rFonts w:cs="Arial"/>
                      <w:szCs w:val="20"/>
                    </w:rPr>
                    <w:t xml:space="preserve">QA </w:t>
                  </w:r>
                  <w:r w:rsidR="00181E40" w:rsidRPr="00545E94">
                    <w:rPr>
                      <w:rFonts w:cs="Arial"/>
                      <w:szCs w:val="20"/>
                    </w:rPr>
                    <w:t>environments</w:t>
                  </w:r>
                  <w:r w:rsidRPr="00545E94">
                    <w:rPr>
                      <w:rFonts w:cs="Arial"/>
                      <w:szCs w:val="20"/>
                    </w:rPr>
                    <w:t xml:space="preserve"> is not available during QA cycle, we </w:t>
                  </w:r>
                  <w:r w:rsidR="00181E40" w:rsidRPr="00545E94">
                    <w:rPr>
                      <w:rFonts w:cs="Arial"/>
                      <w:szCs w:val="20"/>
                    </w:rPr>
                    <w:t xml:space="preserve">will start testing in development environment, assuming that the QA environment will be in sync with the </w:t>
                  </w:r>
                  <w:proofErr w:type="spellStart"/>
                  <w:r w:rsidR="00181E40" w:rsidRPr="00545E94">
                    <w:rPr>
                      <w:rFonts w:cs="Arial"/>
                      <w:szCs w:val="20"/>
                    </w:rPr>
                    <w:t>dev</w:t>
                  </w:r>
                  <w:proofErr w:type="spellEnd"/>
                  <w:r w:rsidR="00181E40" w:rsidRPr="00545E94">
                    <w:rPr>
                      <w:rFonts w:cs="Arial"/>
                      <w:szCs w:val="20"/>
                    </w:rPr>
                    <w:t xml:space="preserve"> environment.</w:t>
                  </w:r>
                </w:p>
                <w:p w:rsidR="005A223A" w:rsidRPr="00545E94" w:rsidRDefault="005A223A" w:rsidP="00545E94">
                  <w:pPr>
                    <w:pStyle w:val="IPENZBodyText"/>
                    <w:spacing w:before="0"/>
                    <w:rPr>
                      <w:rFonts w:cs="Arial"/>
                      <w:szCs w:val="20"/>
                    </w:rPr>
                  </w:pPr>
                  <w:r w:rsidRPr="00545E94">
                    <w:rPr>
                      <w:rFonts w:cs="Arial"/>
                      <w:szCs w:val="20"/>
                    </w:rPr>
                    <w:t xml:space="preserve"> </w:t>
                  </w:r>
                </w:p>
              </w:tc>
            </w:tr>
            <w:tr w:rsidR="001C1D99"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1C1D99">
                  <w:pPr>
                    <w:pStyle w:val="IPENZBodyText"/>
                    <w:rPr>
                      <w:rFonts w:cs="Arial"/>
                      <w:b/>
                      <w:bCs/>
                      <w:color w:val="FFFFFF"/>
                      <w:szCs w:val="20"/>
                    </w:rPr>
                  </w:pPr>
                  <w:r w:rsidRPr="00545E94">
                    <w:rPr>
                      <w:rFonts w:cs="Arial"/>
                      <w:b/>
                      <w:bCs/>
                      <w:color w:val="FFFFFF"/>
                      <w:szCs w:val="20"/>
                    </w:rPr>
                    <w:t>Delayed testing due to new issues</w:t>
                  </w:r>
                </w:p>
              </w:tc>
              <w:tc>
                <w:tcPr>
                  <w:tcW w:w="4528" w:type="dxa"/>
                  <w:shd w:val="clear" w:color="auto" w:fill="D3DFEE"/>
                </w:tcPr>
                <w:p w:rsidR="001C1D99" w:rsidRPr="00545E94" w:rsidRDefault="001C1D99" w:rsidP="00545E94">
                  <w:pPr>
                    <w:pStyle w:val="IPENZBodyText"/>
                    <w:spacing w:before="0"/>
                    <w:jc w:val="left"/>
                    <w:rPr>
                      <w:rFonts w:cs="Arial"/>
                      <w:szCs w:val="20"/>
                    </w:rPr>
                  </w:pPr>
                </w:p>
                <w:p w:rsidR="00181E40" w:rsidRPr="00545E94" w:rsidRDefault="00181E40" w:rsidP="00545E94">
                  <w:pPr>
                    <w:pStyle w:val="IPENZBodyText"/>
                    <w:spacing w:before="0"/>
                    <w:rPr>
                      <w:rFonts w:cs="Arial"/>
                      <w:szCs w:val="20"/>
                    </w:rPr>
                  </w:pPr>
                  <w:r w:rsidRPr="00545E94">
                    <w:rPr>
                      <w:rFonts w:cs="Arial"/>
                      <w:szCs w:val="20"/>
                    </w:rPr>
                    <w:t>In case there are unexpected issues in the middle of QA cycle, we will go for Risk based testing methodology.</w:t>
                  </w:r>
                </w:p>
                <w:p w:rsidR="00181E40" w:rsidRPr="00545E94" w:rsidRDefault="00181E40" w:rsidP="00545E94">
                  <w:pPr>
                    <w:pStyle w:val="IPENZBodyText"/>
                    <w:spacing w:before="0"/>
                    <w:jc w:val="left"/>
                    <w:rPr>
                      <w:rFonts w:cs="Arial"/>
                      <w:szCs w:val="20"/>
                    </w:rPr>
                  </w:pPr>
                </w:p>
              </w:tc>
            </w:tr>
          </w:tbl>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Pr="00630C7D" w:rsidRDefault="00630C7D" w:rsidP="00630C7D">
            <w:pPr>
              <w:pStyle w:val="IPENZBodyText"/>
              <w:spacing w:before="0"/>
              <w:jc w:val="center"/>
              <w:rPr>
                <w:rFonts w:cs="Arial"/>
                <w:b/>
                <w:szCs w:val="20"/>
                <w:u w:val="single"/>
              </w:rPr>
            </w:pPr>
            <w:r w:rsidRPr="00630C7D">
              <w:rPr>
                <w:rFonts w:cs="Arial"/>
                <w:b/>
                <w:szCs w:val="20"/>
                <w:u w:val="single"/>
              </w:rPr>
              <w:t>Examples of risk management techniques</w:t>
            </w:r>
          </w:p>
          <w:p w:rsidR="00380A80" w:rsidRDefault="00380A80" w:rsidP="00757CAA">
            <w:pPr>
              <w:pStyle w:val="IPENZBodyText"/>
              <w:spacing w:before="0"/>
              <w:jc w:val="left"/>
              <w:rPr>
                <w:rFonts w:cs="Arial"/>
                <w:szCs w:val="20"/>
              </w:rPr>
            </w:pPr>
          </w:p>
          <w:p w:rsidR="003E7E02" w:rsidRDefault="003E7E02" w:rsidP="00757CAA">
            <w:pPr>
              <w:pStyle w:val="IPENZBodyText"/>
              <w:spacing w:before="0"/>
              <w:jc w:val="left"/>
              <w:rPr>
                <w:rFonts w:cs="Arial"/>
                <w:szCs w:val="20"/>
              </w:rPr>
            </w:pPr>
            <w:r>
              <w:rPr>
                <w:rFonts w:cs="Arial"/>
                <w:szCs w:val="20"/>
              </w:rPr>
              <w:t xml:space="preserve">Risk is </w:t>
            </w:r>
            <w:r w:rsidR="004C656E">
              <w:rPr>
                <w:rFonts w:cs="Arial"/>
                <w:szCs w:val="20"/>
              </w:rPr>
              <w:t xml:space="preserve">an </w:t>
            </w:r>
            <w:r w:rsidR="00851514">
              <w:rPr>
                <w:rFonts w:cs="Arial"/>
                <w:szCs w:val="20"/>
              </w:rPr>
              <w:t xml:space="preserve">uncertainty. It is </w:t>
            </w:r>
            <w:r>
              <w:rPr>
                <w:rFonts w:cs="Arial"/>
                <w:szCs w:val="20"/>
              </w:rPr>
              <w:t>a</w:t>
            </w:r>
            <w:r w:rsidR="00851514">
              <w:rPr>
                <w:rFonts w:cs="Arial"/>
                <w:szCs w:val="20"/>
              </w:rPr>
              <w:t>n</w:t>
            </w:r>
            <w:r>
              <w:rPr>
                <w:rFonts w:cs="Arial"/>
                <w:szCs w:val="20"/>
              </w:rPr>
              <w:t xml:space="preserve"> </w:t>
            </w:r>
            <w:r w:rsidR="00851514">
              <w:rPr>
                <w:rFonts w:cs="Arial"/>
                <w:szCs w:val="20"/>
              </w:rPr>
              <w:t>unpredicted</w:t>
            </w:r>
            <w:r w:rsidR="00B0203E">
              <w:rPr>
                <w:rFonts w:cs="Arial"/>
                <w:szCs w:val="20"/>
              </w:rPr>
              <w:t xml:space="preserve"> </w:t>
            </w:r>
            <w:r>
              <w:rPr>
                <w:rFonts w:cs="Arial"/>
                <w:szCs w:val="20"/>
              </w:rPr>
              <w:t xml:space="preserve">loss or a problem that may or may not occur while managing a project. It is generally caused due to insufficient information, </w:t>
            </w:r>
            <w:r w:rsidR="00C305C6">
              <w:rPr>
                <w:rFonts w:cs="Arial"/>
                <w:szCs w:val="20"/>
              </w:rPr>
              <w:t xml:space="preserve">lack of control </w:t>
            </w:r>
            <w:r w:rsidR="003926AB">
              <w:rPr>
                <w:rFonts w:cs="Arial"/>
                <w:szCs w:val="20"/>
              </w:rPr>
              <w:t xml:space="preserve">over activities </w:t>
            </w:r>
            <w:r w:rsidR="00C305C6">
              <w:rPr>
                <w:rFonts w:cs="Arial"/>
                <w:szCs w:val="20"/>
              </w:rPr>
              <w:t xml:space="preserve">or timelines. The possibility of suffering a loss and handling </w:t>
            </w:r>
            <w:r w:rsidR="003926AB">
              <w:rPr>
                <w:rFonts w:cs="Arial"/>
                <w:szCs w:val="20"/>
              </w:rPr>
              <w:t>those</w:t>
            </w:r>
            <w:r w:rsidR="00C305C6">
              <w:rPr>
                <w:rFonts w:cs="Arial"/>
                <w:szCs w:val="20"/>
              </w:rPr>
              <w:t xml:space="preserve"> using defined procedure</w:t>
            </w:r>
            <w:r w:rsidR="003926AB">
              <w:rPr>
                <w:rFonts w:cs="Arial"/>
                <w:szCs w:val="20"/>
              </w:rPr>
              <w:t>s</w:t>
            </w:r>
            <w:r w:rsidR="00C305C6">
              <w:rPr>
                <w:rFonts w:cs="Arial"/>
                <w:szCs w:val="20"/>
              </w:rPr>
              <w:t xml:space="preserve"> in software testing process is called Risk management.</w:t>
            </w:r>
          </w:p>
          <w:p w:rsidR="00AD77AE" w:rsidRDefault="00AD77AE" w:rsidP="00757CAA">
            <w:pPr>
              <w:pStyle w:val="IPENZBodyText"/>
              <w:spacing w:before="0"/>
              <w:jc w:val="left"/>
              <w:rPr>
                <w:rFonts w:cs="Arial"/>
                <w:szCs w:val="20"/>
              </w:rPr>
            </w:pPr>
          </w:p>
          <w:p w:rsidR="00AD77AE" w:rsidRDefault="00AD77AE" w:rsidP="00757CAA">
            <w:pPr>
              <w:pStyle w:val="IPENZBodyText"/>
              <w:spacing w:before="0"/>
              <w:jc w:val="left"/>
              <w:rPr>
                <w:rFonts w:cs="Arial"/>
                <w:szCs w:val="20"/>
              </w:rPr>
            </w:pPr>
            <w:r>
              <w:rPr>
                <w:rFonts w:cs="Arial"/>
                <w:szCs w:val="20"/>
              </w:rPr>
              <w:t xml:space="preserve">Risk management process consists of 6 basic steps </w:t>
            </w:r>
            <w:r w:rsidR="007B0BC7">
              <w:rPr>
                <w:rFonts w:cs="Arial"/>
                <w:szCs w:val="20"/>
              </w:rPr>
              <w:t>–</w:t>
            </w:r>
            <w:r>
              <w:rPr>
                <w:rFonts w:cs="Arial"/>
                <w:szCs w:val="20"/>
              </w:rPr>
              <w:t xml:space="preserve"> </w:t>
            </w:r>
          </w:p>
          <w:p w:rsidR="007B0BC7" w:rsidRDefault="007B0BC7" w:rsidP="00757CAA">
            <w:pPr>
              <w:pStyle w:val="IPENZBodyText"/>
              <w:spacing w:before="0"/>
              <w:jc w:val="left"/>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Identify: Search for the risks before they create a major problem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proofErr w:type="spellStart"/>
            <w:r w:rsidRPr="007B0BC7">
              <w:rPr>
                <w:rFonts w:cs="Arial"/>
                <w:szCs w:val="20"/>
              </w:rPr>
              <w:t>Analyze</w:t>
            </w:r>
            <w:proofErr w:type="spellEnd"/>
            <w:r w:rsidRPr="007B0BC7">
              <w:rPr>
                <w:rFonts w:cs="Arial"/>
                <w:szCs w:val="20"/>
              </w:rPr>
              <w:t>: understand the nature, kind of risk and gather information about the risk.</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Plan: convert them into actions and implement them.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Track: we need to monitor the necessary actions.</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Control: Correct the deviation and make any necessary amendments.</w:t>
            </w:r>
          </w:p>
          <w:p w:rsidR="007B0BC7" w:rsidRPr="007B0BC7" w:rsidRDefault="007B0BC7" w:rsidP="007B0BC7">
            <w:pPr>
              <w:pStyle w:val="IPENZBodyText"/>
              <w:spacing w:before="0"/>
              <w:rPr>
                <w:rFonts w:cs="Arial"/>
                <w:szCs w:val="20"/>
              </w:rPr>
            </w:pPr>
          </w:p>
          <w:p w:rsidR="00630C7D" w:rsidRDefault="007B0BC7" w:rsidP="001C5ABD">
            <w:pPr>
              <w:pStyle w:val="IPENZBodyText"/>
              <w:numPr>
                <w:ilvl w:val="0"/>
                <w:numId w:val="60"/>
              </w:numPr>
              <w:spacing w:before="0"/>
              <w:rPr>
                <w:rFonts w:cs="Arial"/>
                <w:szCs w:val="20"/>
              </w:rPr>
            </w:pPr>
            <w:r w:rsidRPr="007B0BC7">
              <w:rPr>
                <w:rFonts w:cs="Arial"/>
                <w:szCs w:val="20"/>
              </w:rPr>
              <w:t>Communicate: Discuss about the emerging risks and the current risks and the plans to be undertaken.</w:t>
            </w:r>
          </w:p>
          <w:p w:rsidR="00630C7D" w:rsidRDefault="00630C7D" w:rsidP="007B0BC7">
            <w:pPr>
              <w:pStyle w:val="IPENZBodyText"/>
              <w:spacing w:before="0"/>
              <w:jc w:val="left"/>
              <w:rPr>
                <w:rFonts w:cs="Arial"/>
                <w:szCs w:val="20"/>
              </w:rPr>
            </w:pPr>
          </w:p>
          <w:p w:rsidR="00C07268" w:rsidRDefault="00C07268" w:rsidP="007B0BC7">
            <w:pPr>
              <w:pStyle w:val="IPENZBodyText"/>
              <w:spacing w:before="0"/>
              <w:jc w:val="left"/>
              <w:rPr>
                <w:rFonts w:cs="Arial"/>
                <w:noProof/>
                <w:szCs w:val="20"/>
                <w:lang w:val="en-IN" w:eastAsia="en-IN"/>
              </w:rPr>
            </w:pPr>
            <w:r>
              <w:rPr>
                <w:rFonts w:cs="Arial"/>
                <w:noProof/>
                <w:szCs w:val="20"/>
                <w:lang w:val="en-IN" w:eastAsia="en-IN"/>
              </w:rPr>
              <w:t xml:space="preserve">                            </w:t>
            </w:r>
            <w:r w:rsidR="00903D4C">
              <w:rPr>
                <w:rFonts w:cs="Arial"/>
                <w:noProof/>
                <w:szCs w:val="20"/>
                <w:lang w:val="en-US"/>
              </w:rPr>
              <w:drawing>
                <wp:inline distT="0" distB="0" distL="0" distR="0">
                  <wp:extent cx="3590925" cy="4200525"/>
                  <wp:effectExtent l="0" t="0" r="0" b="0"/>
                  <wp:docPr id="65" name="Picture 6"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1"/>
                          <pic:cNvPicPr>
                            <a:picLocks noChangeAspect="1" noChangeArrowheads="1"/>
                          </pic:cNvPicPr>
                        </pic:nvPicPr>
                        <pic:blipFill>
                          <a:blip r:embed="rId69">
                            <a:lum contrast="-6000"/>
                            <a:extLst>
                              <a:ext uri="{28A0092B-C50C-407E-A947-70E740481C1C}">
                                <a14:useLocalDpi xmlns:a14="http://schemas.microsoft.com/office/drawing/2010/main" val="0"/>
                              </a:ext>
                            </a:extLst>
                          </a:blip>
                          <a:srcRect/>
                          <a:stretch>
                            <a:fillRect/>
                          </a:stretch>
                        </pic:blipFill>
                        <pic:spPr bwMode="auto">
                          <a:xfrm>
                            <a:off x="0" y="0"/>
                            <a:ext cx="3590925" cy="4200525"/>
                          </a:xfrm>
                          <a:prstGeom prst="rect">
                            <a:avLst/>
                          </a:prstGeom>
                          <a:noFill/>
                          <a:ln>
                            <a:noFill/>
                          </a:ln>
                          <a:effectLst/>
                        </pic:spPr>
                      </pic:pic>
                    </a:graphicData>
                  </a:graphic>
                </wp:inline>
              </w:drawing>
            </w:r>
          </w:p>
          <w:p w:rsidR="00C07268" w:rsidRDefault="00C07268" w:rsidP="007B0BC7">
            <w:pPr>
              <w:pStyle w:val="IPENZBodyText"/>
              <w:spacing w:before="0"/>
              <w:jc w:val="left"/>
              <w:rPr>
                <w:rFonts w:cs="Arial"/>
                <w:szCs w:val="20"/>
              </w:rPr>
            </w:pPr>
          </w:p>
          <w:p w:rsidR="0071780C" w:rsidRDefault="00E56743" w:rsidP="007B0BC7">
            <w:pPr>
              <w:pStyle w:val="IPENZBodyText"/>
              <w:spacing w:before="0"/>
              <w:jc w:val="left"/>
              <w:rPr>
                <w:rFonts w:cs="Arial"/>
                <w:szCs w:val="20"/>
              </w:rPr>
            </w:pPr>
            <w:r>
              <w:rPr>
                <w:rFonts w:cs="Arial"/>
                <w:szCs w:val="20"/>
              </w:rPr>
              <w:t>Snapshot of s</w:t>
            </w:r>
            <w:r w:rsidR="0071780C">
              <w:rPr>
                <w:rFonts w:cs="Arial"/>
                <w:szCs w:val="20"/>
              </w:rPr>
              <w:t>ome of the practical risks</w:t>
            </w:r>
            <w:r>
              <w:rPr>
                <w:rFonts w:cs="Arial"/>
                <w:szCs w:val="20"/>
              </w:rPr>
              <w:t xml:space="preserve"> &amp; challenges</w:t>
            </w:r>
            <w:r w:rsidR="0071780C">
              <w:rPr>
                <w:rFonts w:cs="Arial"/>
                <w:szCs w:val="20"/>
              </w:rPr>
              <w:t xml:space="preserve"> that I have </w:t>
            </w:r>
            <w:r>
              <w:rPr>
                <w:rFonts w:cs="Arial"/>
                <w:szCs w:val="20"/>
              </w:rPr>
              <w:t>identified/</w:t>
            </w:r>
            <w:r w:rsidR="0071780C">
              <w:rPr>
                <w:rFonts w:cs="Arial"/>
                <w:szCs w:val="20"/>
              </w:rPr>
              <w:t>encountered while working as an individual contributor  and delivering an automation project in Citicorp are –</w:t>
            </w:r>
          </w:p>
          <w:p w:rsidR="0071780C" w:rsidRDefault="0071780C" w:rsidP="007B0BC7">
            <w:pPr>
              <w:pStyle w:val="IPENZBodyText"/>
              <w:spacing w:before="0"/>
              <w:jc w:val="left"/>
              <w:rPr>
                <w:rFonts w:cs="Arial"/>
                <w:szCs w:val="20"/>
              </w:rPr>
            </w:pPr>
          </w:p>
          <w:p w:rsidR="0071780C" w:rsidRDefault="0071780C" w:rsidP="007B0BC7">
            <w:pPr>
              <w:pStyle w:val="IPENZBodyText"/>
              <w:spacing w:before="0"/>
              <w:jc w:val="left"/>
              <w:rPr>
                <w:rFonts w:cs="Arial"/>
                <w:szCs w:val="20"/>
              </w:rPr>
            </w:pPr>
          </w:p>
          <w:p w:rsidR="00BD0C1A" w:rsidRDefault="00903D4C" w:rsidP="007B0BC7">
            <w:pPr>
              <w:pStyle w:val="IPENZBodyText"/>
              <w:spacing w:before="0"/>
              <w:jc w:val="left"/>
              <w:rPr>
                <w:noProof/>
                <w:lang w:val="en-IN" w:eastAsia="en-IN"/>
              </w:rPr>
            </w:pPr>
            <w:r>
              <w:rPr>
                <w:noProof/>
                <w:lang w:val="en-US"/>
              </w:rPr>
              <w:drawing>
                <wp:inline distT="0" distB="0" distL="0" distR="0">
                  <wp:extent cx="5772150" cy="1581150"/>
                  <wp:effectExtent l="19050" t="1905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2150" cy="1581150"/>
                          </a:xfrm>
                          <a:prstGeom prst="rect">
                            <a:avLst/>
                          </a:prstGeom>
                          <a:noFill/>
                          <a:ln w="6350" cmpd="sng">
                            <a:solidFill>
                              <a:srgbClr val="000000"/>
                            </a:solidFill>
                            <a:miter lim="800000"/>
                            <a:headEnd/>
                            <a:tailEnd/>
                          </a:ln>
                          <a:effectLst/>
                        </pic:spPr>
                      </pic:pic>
                    </a:graphicData>
                  </a:graphic>
                </wp:inline>
              </w:drawing>
            </w: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rFonts w:cs="Arial"/>
                <w:szCs w:val="20"/>
              </w:rPr>
            </w:pPr>
          </w:p>
          <w:p w:rsidR="00BD0C1A" w:rsidRDefault="00903D4C" w:rsidP="0031272B">
            <w:pPr>
              <w:pStyle w:val="IPENZBulletLevel1"/>
              <w:numPr>
                <w:ilvl w:val="0"/>
                <w:numId w:val="0"/>
              </w:numPr>
              <w:rPr>
                <w:rFonts w:cs="Arial"/>
              </w:rPr>
            </w:pPr>
            <w:r>
              <w:rPr>
                <w:noProof/>
                <w:lang w:val="en-US"/>
              </w:rPr>
              <w:drawing>
                <wp:inline distT="0" distB="0" distL="0" distR="0">
                  <wp:extent cx="5743575" cy="1819275"/>
                  <wp:effectExtent l="19050" t="19050" r="9525"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3575" cy="1819275"/>
                          </a:xfrm>
                          <a:prstGeom prst="rect">
                            <a:avLst/>
                          </a:prstGeom>
                          <a:noFill/>
                          <a:ln w="6350" cmpd="sng">
                            <a:solidFill>
                              <a:srgbClr val="000000"/>
                            </a:solidFill>
                            <a:miter lim="800000"/>
                            <a:headEnd/>
                            <a:tailEnd/>
                          </a:ln>
                          <a:effectLst/>
                        </pic:spPr>
                      </pic:pic>
                    </a:graphicData>
                  </a:graphic>
                </wp:inline>
              </w:drawing>
            </w:r>
          </w:p>
          <w:p w:rsidR="00BD0C1A" w:rsidRDefault="00BD0C1A" w:rsidP="00BD0C1A">
            <w:pPr>
              <w:pStyle w:val="IPENZBulletLevel1"/>
              <w:numPr>
                <w:ilvl w:val="0"/>
                <w:numId w:val="0"/>
              </w:numPr>
              <w:ind w:left="850"/>
              <w:rPr>
                <w:rFonts w:cs="Arial"/>
              </w:rPr>
            </w:pPr>
          </w:p>
          <w:p w:rsidR="0031272B" w:rsidRPr="00630C7D" w:rsidRDefault="0031272B" w:rsidP="0031272B">
            <w:pPr>
              <w:pStyle w:val="IPENZBodyText"/>
              <w:spacing w:before="0"/>
              <w:jc w:val="center"/>
              <w:rPr>
                <w:rFonts w:cs="Arial"/>
                <w:b/>
                <w:szCs w:val="20"/>
                <w:u w:val="single"/>
              </w:rPr>
            </w:pPr>
            <w:r w:rsidRPr="00630C7D">
              <w:rPr>
                <w:rFonts w:cs="Arial"/>
                <w:b/>
                <w:szCs w:val="20"/>
                <w:u w:val="single"/>
              </w:rPr>
              <w:t xml:space="preserve">Examples of </w:t>
            </w:r>
            <w:r w:rsidRPr="0031272B">
              <w:rPr>
                <w:rFonts w:cs="Arial"/>
                <w:b/>
                <w:szCs w:val="20"/>
                <w:u w:val="single"/>
              </w:rPr>
              <w:t>quality management systems tools and processes</w:t>
            </w:r>
          </w:p>
          <w:p w:rsidR="00BD0C1A" w:rsidRDefault="00BD0C1A" w:rsidP="0031272B">
            <w:pPr>
              <w:pStyle w:val="IPENZBulletLevel1"/>
              <w:numPr>
                <w:ilvl w:val="0"/>
                <w:numId w:val="0"/>
              </w:numPr>
              <w:rPr>
                <w:rFonts w:cs="Arial"/>
              </w:rPr>
            </w:pPr>
          </w:p>
          <w:p w:rsidR="00D57E80" w:rsidRDefault="00D57E80" w:rsidP="0031272B">
            <w:pPr>
              <w:pStyle w:val="IPENZBulletLevel1"/>
              <w:numPr>
                <w:ilvl w:val="0"/>
                <w:numId w:val="0"/>
              </w:numPr>
              <w:rPr>
                <w:rFonts w:cs="Arial"/>
              </w:rPr>
            </w:pPr>
            <w:r>
              <w:rPr>
                <w:rFonts w:cs="Arial"/>
              </w:rPr>
              <w:t>A Quality management system (QMS) is a formalized way of organizing resources like processes, procedures, duties and responsibilities in order to achieve policies and objectives of the projects with quality. It helps the team and the organization in satisfying the needs and requirements of the clients/customers. It also improves the efficiency of the projects because the entire team follows a same set of the rules/procedures/processes in the organization, leaving no chances of errors and achieving quality work.</w:t>
            </w:r>
          </w:p>
          <w:p w:rsidR="00E270B9" w:rsidRDefault="00E270B9" w:rsidP="0031272B">
            <w:pPr>
              <w:pStyle w:val="IPENZBulletLevel1"/>
              <w:numPr>
                <w:ilvl w:val="0"/>
                <w:numId w:val="0"/>
              </w:numPr>
              <w:rPr>
                <w:rFonts w:cs="Arial"/>
              </w:rPr>
            </w:pPr>
            <w:r>
              <w:rPr>
                <w:rFonts w:cs="Arial"/>
              </w:rPr>
              <w:t xml:space="preserve">QMS tools are used to achieve the objectives outlined in the above paragraph. It integrates the systems in an organization to achieve the quality and make </w:t>
            </w:r>
            <w:proofErr w:type="spellStart"/>
            <w:r>
              <w:rPr>
                <w:rFonts w:cs="Arial"/>
              </w:rPr>
              <w:t>sure’s</w:t>
            </w:r>
            <w:proofErr w:type="spellEnd"/>
            <w:r>
              <w:rPr>
                <w:rFonts w:cs="Arial"/>
              </w:rPr>
              <w:t xml:space="preserve"> that corrective &amp; preventive actions are being taken, there are no deviations, no non-compliant actions are being performed, incidents are being raised against the production tickets or issues in QA cycle, time management, cross functional trainings are being attended etc.. It also ensures delivery of quality products by following the set of procedures and accelerates the time taken to deliver the product in market for customers.</w:t>
            </w:r>
          </w:p>
          <w:p w:rsidR="009C73D6" w:rsidRDefault="009C73D6" w:rsidP="0031272B">
            <w:pPr>
              <w:pStyle w:val="IPENZBulletLevel1"/>
              <w:numPr>
                <w:ilvl w:val="0"/>
                <w:numId w:val="0"/>
              </w:numPr>
              <w:rPr>
                <w:rFonts w:cs="Arial"/>
              </w:rPr>
            </w:pPr>
          </w:p>
          <w:p w:rsidR="00F36630" w:rsidRDefault="009C73D6" w:rsidP="009C73D6">
            <w:pPr>
              <w:pStyle w:val="IPENZBulletLevel1"/>
              <w:numPr>
                <w:ilvl w:val="0"/>
                <w:numId w:val="0"/>
              </w:numPr>
              <w:rPr>
                <w:rFonts w:cs="Arial"/>
              </w:rPr>
            </w:pPr>
            <w:r>
              <w:rPr>
                <w:rFonts w:cs="Arial"/>
              </w:rPr>
              <w:t>QMS basically focuses on customer needs, customer satisfaction, procedures, processes, adherence and organizational model, which in-turn helps the organization to focus on the activities and its goals in more formalized way. The techniques followed in QMS leads to high level of customer satisfaction because the organizations also makes sure that the product is being delivered to customers consistently in small cycles and covers all the requirements of clients.</w:t>
            </w:r>
          </w:p>
          <w:p w:rsidR="00B806EE" w:rsidRDefault="00B806EE" w:rsidP="009C73D6">
            <w:pPr>
              <w:pStyle w:val="IPENZBulletLevel1"/>
              <w:numPr>
                <w:ilvl w:val="0"/>
                <w:numId w:val="0"/>
              </w:numPr>
              <w:rPr>
                <w:rFonts w:cs="Arial"/>
              </w:rPr>
            </w:pPr>
          </w:p>
          <w:p w:rsidR="00B806EE" w:rsidRDefault="00B806EE" w:rsidP="009C73D6">
            <w:pPr>
              <w:pStyle w:val="IPENZBulletLevel1"/>
              <w:numPr>
                <w:ilvl w:val="0"/>
                <w:numId w:val="0"/>
              </w:numPr>
              <w:rPr>
                <w:noProof/>
                <w:lang w:val="en-IN" w:eastAsia="en-IN"/>
              </w:rPr>
            </w:pPr>
            <w:r>
              <w:rPr>
                <w:noProof/>
                <w:lang w:val="en-IN" w:eastAsia="en-IN"/>
              </w:rPr>
              <w:t xml:space="preserve">                  </w:t>
            </w:r>
            <w:r w:rsidR="00903D4C">
              <w:rPr>
                <w:noProof/>
                <w:lang w:val="en-US"/>
              </w:rPr>
              <w:drawing>
                <wp:inline distT="0" distB="0" distL="0" distR="0">
                  <wp:extent cx="4295775" cy="261937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775" cy="2619375"/>
                          </a:xfrm>
                          <a:prstGeom prst="rect">
                            <a:avLst/>
                          </a:prstGeom>
                          <a:noFill/>
                          <a:ln>
                            <a:noFill/>
                          </a:ln>
                        </pic:spPr>
                      </pic:pic>
                    </a:graphicData>
                  </a:graphic>
                </wp:inline>
              </w:drawing>
            </w:r>
          </w:p>
          <w:p w:rsidR="00B806EE" w:rsidRDefault="00B806EE" w:rsidP="009C73D6">
            <w:pPr>
              <w:pStyle w:val="IPENZBulletLevel1"/>
              <w:numPr>
                <w:ilvl w:val="0"/>
                <w:numId w:val="0"/>
              </w:numPr>
              <w:rPr>
                <w:noProof/>
                <w:lang w:val="en-IN" w:eastAsia="en-IN"/>
              </w:rPr>
            </w:pPr>
          </w:p>
          <w:p w:rsidR="00B806EE" w:rsidRDefault="00E85A40" w:rsidP="009C73D6">
            <w:pPr>
              <w:pStyle w:val="IPENZBulletLevel1"/>
              <w:numPr>
                <w:ilvl w:val="0"/>
                <w:numId w:val="0"/>
              </w:numPr>
              <w:rPr>
                <w:rFonts w:cs="Arial"/>
              </w:rPr>
            </w:pPr>
            <w:r>
              <w:rPr>
                <w:rFonts w:cs="Arial"/>
              </w:rPr>
              <w:lastRenderedPageBreak/>
              <w:t xml:space="preserve">Some of the quality management tools that I have used in the organizations I have worked till now like were hybrid web hosted set of procedures with multiple quality checks, which use to </w:t>
            </w:r>
            <w:proofErr w:type="gramStart"/>
            <w:r>
              <w:rPr>
                <w:rFonts w:cs="Arial"/>
              </w:rPr>
              <w:t>ensures</w:t>
            </w:r>
            <w:proofErr w:type="gramEnd"/>
            <w:r>
              <w:rPr>
                <w:rFonts w:cs="Arial"/>
              </w:rPr>
              <w:t xml:space="preserve"> that the product is meeting all the quality standards. Most of the organizations that I have worked with are </w:t>
            </w:r>
            <w:proofErr w:type="gramStart"/>
            <w:r>
              <w:rPr>
                <w:rFonts w:cs="Arial"/>
              </w:rPr>
              <w:t>six sigma</w:t>
            </w:r>
            <w:proofErr w:type="gramEnd"/>
            <w:r>
              <w:rPr>
                <w:rFonts w:cs="Arial"/>
              </w:rPr>
              <w:t xml:space="preserve"> certified or they achieved some of the ISO levels by proving the quality of products delivered till now.</w:t>
            </w:r>
          </w:p>
          <w:p w:rsidR="00E96305" w:rsidRDefault="00E85A40" w:rsidP="00E85A40">
            <w:pPr>
              <w:pStyle w:val="IPENZBulletLevel1"/>
              <w:numPr>
                <w:ilvl w:val="0"/>
                <w:numId w:val="0"/>
              </w:numPr>
              <w:rPr>
                <w:rFonts w:cs="Arial"/>
                <w:szCs w:val="20"/>
              </w:rPr>
            </w:pPr>
            <w:r>
              <w:rPr>
                <w:rFonts w:cs="Arial"/>
              </w:rPr>
              <w:t>I being an automation test analyst, I have a different set of rules to ensure the quality of code we deliver like peer reviews, code coverage analysis, matrices to trace the requirements with the code written. Some of the tools that I have worked (like HP Application Lifecycle management, JIRA, LISA etc</w:t>
            </w:r>
            <w:proofErr w:type="gramStart"/>
            <w:r>
              <w:rPr>
                <w:rFonts w:cs="Arial"/>
              </w:rPr>
              <w:t>..)</w:t>
            </w:r>
            <w:proofErr w:type="gramEnd"/>
            <w:r>
              <w:rPr>
                <w:rFonts w:cs="Arial"/>
              </w:rPr>
              <w:t xml:space="preserve"> maintains these records or evidences for audits and compliances.</w:t>
            </w:r>
          </w:p>
        </w:tc>
        <w:tc>
          <w:tcPr>
            <w:tcW w:w="442" w:type="pct"/>
          </w:tcPr>
          <w:p w:rsidR="00EF26A1"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4C1FEE" w:rsidRPr="005458D1" w:rsidRDefault="004C1FEE">
      <w:pPr>
        <w:rPr>
          <w:rFonts w:cs="Arial"/>
          <w:szCs w:val="20"/>
        </w:rPr>
      </w:pPr>
    </w:p>
    <w:tbl>
      <w:tblPr>
        <w:tblW w:w="55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22"/>
        <w:gridCol w:w="922"/>
      </w:tblGrid>
      <w:tr w:rsidR="004C1FEE" w:rsidRPr="005458D1" w:rsidTr="00566068">
        <w:trPr>
          <w:trHeight w:val="63"/>
        </w:trPr>
        <w:tc>
          <w:tcPr>
            <w:tcW w:w="5000" w:type="pct"/>
            <w:gridSpan w:val="2"/>
            <w:shd w:val="clear" w:color="auto" w:fill="E0E0E0"/>
            <w:vAlign w:val="center"/>
          </w:tcPr>
          <w:p w:rsidR="004C1FEE" w:rsidRPr="005458D1" w:rsidRDefault="004B2256" w:rsidP="004B2256">
            <w:pPr>
              <w:pStyle w:val="IPENZLevel2Heading"/>
            </w:pPr>
            <w:r w:rsidRPr="005458D1">
              <w:t>Element Eight</w:t>
            </w:r>
          </w:p>
          <w:p w:rsidR="00B660FC" w:rsidRPr="005458D1" w:rsidRDefault="00B660FC" w:rsidP="005458D1">
            <w:pPr>
              <w:pStyle w:val="IPENZNormal"/>
              <w:spacing w:before="120"/>
              <w:rPr>
                <w:rFonts w:cs="Arial"/>
                <w:b/>
              </w:rPr>
            </w:pPr>
            <w:r w:rsidRPr="005458D1">
              <w:rPr>
                <w:rFonts w:cs="Arial"/>
                <w:b/>
              </w:rPr>
              <w:t>Engagement with selected knowledge in the research literature of the discipline</w:t>
            </w:r>
          </w:p>
          <w:p w:rsidR="0099436C" w:rsidRPr="005458D1" w:rsidRDefault="0099436C" w:rsidP="00B660FC">
            <w:pPr>
              <w:rPr>
                <w:rFonts w:cs="Arial"/>
                <w:b/>
                <w:szCs w:val="20"/>
              </w:rPr>
            </w:pPr>
          </w:p>
        </w:tc>
      </w:tr>
      <w:tr w:rsidR="006272F8" w:rsidRPr="005458D1" w:rsidTr="00566068">
        <w:trPr>
          <w:trHeight w:val="1781"/>
        </w:trPr>
        <w:tc>
          <w:tcPr>
            <w:tcW w:w="5000" w:type="pct"/>
            <w:gridSpan w:val="2"/>
          </w:tcPr>
          <w:p w:rsidR="006272F8" w:rsidRPr="00EF26A1" w:rsidRDefault="006272F8" w:rsidP="00FB54DF">
            <w:pPr>
              <w:pStyle w:val="IPENZBulletLevel1"/>
              <w:numPr>
                <w:ilvl w:val="0"/>
                <w:numId w:val="0"/>
              </w:numPr>
              <w:rPr>
                <w:rFonts w:cs="Arial"/>
                <w:b/>
              </w:rPr>
            </w:pPr>
            <w:r w:rsidRPr="00EF26A1">
              <w:rPr>
                <w:rFonts w:cs="Arial"/>
                <w:b/>
              </w:rPr>
              <w:t>Context</w:t>
            </w:r>
          </w:p>
          <w:p w:rsidR="006272F8" w:rsidRDefault="006272F8" w:rsidP="00FB54DF">
            <w:pPr>
              <w:pStyle w:val="IPENZBulletLevel1"/>
              <w:numPr>
                <w:ilvl w:val="0"/>
                <w:numId w:val="0"/>
              </w:numPr>
              <w:rPr>
                <w:rFonts w:cs="Arial"/>
              </w:rPr>
            </w:pPr>
            <w:r>
              <w:rPr>
                <w:rFonts w:cs="Arial"/>
              </w:rPr>
              <w:t>Research and broader lifelong learning capabilities are essential if the engineer is to remain up-to-date with rapidly evolving scientific knowledge, technology and engineering tools critical to engineering practice</w:t>
            </w:r>
          </w:p>
          <w:p w:rsidR="006272F8" w:rsidRPr="000A359B" w:rsidRDefault="006272F8" w:rsidP="00FB54DF">
            <w:pPr>
              <w:pStyle w:val="IPENZBulletLevel1"/>
              <w:numPr>
                <w:ilvl w:val="0"/>
                <w:numId w:val="0"/>
              </w:numPr>
              <w:rPr>
                <w:rFonts w:cs="Arial"/>
              </w:rPr>
            </w:pPr>
            <w:r>
              <w:rPr>
                <w:rFonts w:cs="Arial"/>
              </w:rPr>
              <w:t>Washington Accord graduates are expected to be able to</w:t>
            </w:r>
            <w:r>
              <w:t xml:space="preserve"> use research-based knowledge</w:t>
            </w:r>
            <w:r>
              <w:rPr>
                <w:rFonts w:cs="Arial"/>
              </w:rPr>
              <w:t xml:space="preserve"> and research methods as part of the investigation of </w:t>
            </w:r>
            <w:r>
              <w:t>complex problems in their discipline</w:t>
            </w:r>
          </w:p>
          <w:p w:rsidR="006272F8" w:rsidRPr="005458D1" w:rsidRDefault="006272F8" w:rsidP="006A4A7E">
            <w:pPr>
              <w:pStyle w:val="IPENZBodyText"/>
              <w:spacing w:after="120"/>
              <w:jc w:val="left"/>
              <w:rPr>
                <w:rFonts w:cs="Arial"/>
                <w:szCs w:val="20"/>
              </w:rPr>
            </w:pPr>
          </w:p>
        </w:tc>
      </w:tr>
      <w:tr w:rsidR="006272F8" w:rsidRPr="005458D1" w:rsidTr="00566068">
        <w:trPr>
          <w:trHeight w:val="3964"/>
        </w:trPr>
        <w:tc>
          <w:tcPr>
            <w:tcW w:w="5000" w:type="pct"/>
            <w:gridSpan w:val="2"/>
          </w:tcPr>
          <w:p w:rsidR="006272F8" w:rsidRPr="005458D1" w:rsidRDefault="006272F8" w:rsidP="006272F8">
            <w:pPr>
              <w:pStyle w:val="IPENZLevel3Heading"/>
            </w:pPr>
            <w:r w:rsidRPr="005458D1">
              <w:t>Performance Indicators</w:t>
            </w:r>
          </w:p>
          <w:p w:rsidR="006272F8" w:rsidRPr="005458D1" w:rsidRDefault="006272F8" w:rsidP="006272F8">
            <w:pPr>
              <w:pStyle w:val="IPENZBulletLevel1"/>
              <w:rPr>
                <w:rFonts w:cs="Arial"/>
              </w:rPr>
            </w:pPr>
            <w:r w:rsidRPr="005458D1">
              <w:rPr>
                <w:rFonts w:cs="Arial"/>
              </w:rPr>
              <w:t xml:space="preserve">Advanced knowledge in at least one area within </w:t>
            </w:r>
            <w:r>
              <w:rPr>
                <w:rFonts w:cs="Arial"/>
              </w:rPr>
              <w:t>your</w:t>
            </w:r>
            <w:r w:rsidRPr="005458D1">
              <w:rPr>
                <w:rFonts w:cs="Arial"/>
              </w:rPr>
              <w:t xml:space="preserve"> discipline, to a level that engages with current developments in that area</w:t>
            </w:r>
          </w:p>
          <w:p w:rsidR="006272F8" w:rsidRDefault="006272F8" w:rsidP="006272F8">
            <w:pPr>
              <w:pStyle w:val="IPENZBulletLevel1"/>
              <w:rPr>
                <w:rFonts w:cs="Arial"/>
              </w:rPr>
            </w:pPr>
            <w:r w:rsidRPr="005458D1">
              <w:rPr>
                <w:rFonts w:cs="Arial"/>
              </w:rPr>
              <w:t xml:space="preserve">Understanding of how new developments relate to established theory and practice and to other disciplines with which they interact </w:t>
            </w:r>
          </w:p>
          <w:p w:rsidR="006272F8" w:rsidRPr="001624EB" w:rsidRDefault="006272F8" w:rsidP="006272F8">
            <w:pPr>
              <w:pStyle w:val="IPENZBulletLevel1"/>
              <w:jc w:val="left"/>
              <w:rPr>
                <w:szCs w:val="20"/>
              </w:rPr>
            </w:pPr>
            <w:r w:rsidRPr="001624EB">
              <w:rPr>
                <w:szCs w:val="20"/>
              </w:rPr>
              <w:t xml:space="preserve">Describe advancements in engineering research and technology and science in a </w:t>
            </w:r>
            <w:r>
              <w:rPr>
                <w:szCs w:val="20"/>
              </w:rPr>
              <w:t>particular</w:t>
            </w:r>
            <w:r w:rsidRPr="001624EB">
              <w:rPr>
                <w:szCs w:val="20"/>
              </w:rPr>
              <w:t xml:space="preserve"> area of engineering practice;</w:t>
            </w:r>
          </w:p>
          <w:p w:rsidR="006272F8" w:rsidRPr="001624EB" w:rsidRDefault="006272F8" w:rsidP="006272F8">
            <w:pPr>
              <w:pStyle w:val="IPENZBulletLevel1"/>
              <w:jc w:val="left"/>
              <w:rPr>
                <w:szCs w:val="20"/>
              </w:rPr>
            </w:pPr>
            <w:r w:rsidRPr="001624EB">
              <w:rPr>
                <w:szCs w:val="20"/>
              </w:rPr>
              <w:t>Review research articles pertaining to a project component typically encountered in a specific area of engineering design;</w:t>
            </w:r>
          </w:p>
          <w:p w:rsidR="006272F8" w:rsidRPr="005B0565" w:rsidRDefault="006272F8" w:rsidP="006272F8">
            <w:pPr>
              <w:pStyle w:val="IPENZBulletLevel1"/>
              <w:jc w:val="left"/>
              <w:rPr>
                <w:rFonts w:cs="Arial"/>
              </w:rPr>
            </w:pPr>
            <w:r w:rsidRPr="001624EB">
              <w:rPr>
                <w:szCs w:val="20"/>
              </w:rPr>
              <w:t>Choose topics most appropriate for continuing education to increase depth of technical knowledge pertinent to the specific area of engineering practice</w:t>
            </w:r>
          </w:p>
          <w:p w:rsidR="006272F8" w:rsidRPr="00EF26A1" w:rsidRDefault="006272F8" w:rsidP="00F5638A">
            <w:pPr>
              <w:pStyle w:val="IPENZBulletLevel1"/>
              <w:rPr>
                <w:rFonts w:cs="Arial"/>
                <w:b/>
              </w:rPr>
            </w:pPr>
            <w:r>
              <w:t>Commitment to lifelong learning</w:t>
            </w:r>
            <w:r w:rsidRPr="001624EB">
              <w:t>.</w:t>
            </w:r>
          </w:p>
        </w:tc>
      </w:tr>
      <w:tr w:rsidR="001424B8" w:rsidRPr="005458D1" w:rsidTr="00566068">
        <w:trPr>
          <w:trHeight w:val="6374"/>
        </w:trPr>
        <w:tc>
          <w:tcPr>
            <w:tcW w:w="4550" w:type="pct"/>
          </w:tcPr>
          <w:p w:rsidR="00275FAC" w:rsidRPr="00FB54DF" w:rsidRDefault="00275FAC" w:rsidP="00275FAC">
            <w:pPr>
              <w:pStyle w:val="IPENZBodyText"/>
              <w:spacing w:before="0"/>
              <w:jc w:val="left"/>
              <w:rPr>
                <w:rFonts w:cs="Arial"/>
                <w:b/>
                <w:szCs w:val="20"/>
              </w:rPr>
            </w:pPr>
            <w:r w:rsidRPr="00FB54DF">
              <w:rPr>
                <w:rFonts w:cs="Arial"/>
                <w:b/>
                <w:szCs w:val="20"/>
              </w:rPr>
              <w:lastRenderedPageBreak/>
              <w:t xml:space="preserve">Summarise your </w:t>
            </w:r>
            <w:r w:rsidR="000976B0" w:rsidRPr="00FB54DF">
              <w:rPr>
                <w:rFonts w:cs="Arial"/>
                <w:b/>
                <w:szCs w:val="20"/>
              </w:rPr>
              <w:t xml:space="preserve">research </w:t>
            </w:r>
            <w:r w:rsidRPr="00FB54DF">
              <w:rPr>
                <w:rFonts w:cs="Arial"/>
                <w:b/>
                <w:szCs w:val="20"/>
              </w:rPr>
              <w:t>knowledge and how it has been developed through formal study, on-job learning and/or continuing professional development.</w:t>
            </w:r>
          </w:p>
          <w:p w:rsidR="00275FAC" w:rsidRDefault="00275FAC" w:rsidP="00275FAC">
            <w:pPr>
              <w:pStyle w:val="IPENZBodyText"/>
              <w:spacing w:before="0"/>
              <w:jc w:val="left"/>
              <w:rPr>
                <w:rFonts w:cs="Arial"/>
                <w:b/>
                <w:color w:val="1F497D"/>
                <w:szCs w:val="20"/>
              </w:rPr>
            </w:pPr>
          </w:p>
          <w:p w:rsidR="00275FAC" w:rsidRPr="003A4FFC" w:rsidRDefault="00275FAC" w:rsidP="00275FA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89077B" w:rsidRDefault="0089077B" w:rsidP="000976B0">
            <w:pPr>
              <w:pStyle w:val="IPENZBodyText"/>
              <w:spacing w:before="0"/>
              <w:jc w:val="left"/>
              <w:rPr>
                <w:rFonts w:cs="Arial"/>
                <w:b/>
                <w:color w:val="1F497D"/>
                <w:szCs w:val="20"/>
              </w:rPr>
            </w:pPr>
          </w:p>
          <w:p w:rsidR="00AE1ED8" w:rsidRDefault="00AE1ED8" w:rsidP="000976B0">
            <w:pPr>
              <w:pStyle w:val="IPENZBodyText"/>
              <w:spacing w:before="0"/>
              <w:jc w:val="left"/>
              <w:rPr>
                <w:rFonts w:cs="Arial"/>
                <w:b/>
                <w:color w:val="1F497D"/>
                <w:szCs w:val="20"/>
              </w:rPr>
            </w:pPr>
          </w:p>
          <w:p w:rsidR="00AE1ED8" w:rsidRDefault="00E37289" w:rsidP="008A7107">
            <w:pPr>
              <w:pStyle w:val="IPENZBodyText"/>
              <w:spacing w:before="0"/>
              <w:jc w:val="center"/>
              <w:rPr>
                <w:rFonts w:cs="Arial"/>
                <w:szCs w:val="20"/>
              </w:rPr>
            </w:pPr>
            <w:r w:rsidRPr="008A7107">
              <w:rPr>
                <w:rFonts w:cs="Arial"/>
                <w:b/>
                <w:szCs w:val="20"/>
                <w:u w:val="single"/>
              </w:rPr>
              <w:t>Examples of a</w:t>
            </w:r>
            <w:r w:rsidR="00AE1ED8" w:rsidRPr="008A7107">
              <w:rPr>
                <w:rFonts w:cs="Arial"/>
                <w:b/>
                <w:szCs w:val="20"/>
                <w:u w:val="single"/>
              </w:rPr>
              <w:t xml:space="preserve">dvance knowledge of software automation </w:t>
            </w:r>
            <w:r w:rsidRPr="008A7107">
              <w:rPr>
                <w:rFonts w:cs="Arial"/>
                <w:b/>
                <w:szCs w:val="20"/>
                <w:u w:val="single"/>
              </w:rPr>
              <w:t xml:space="preserve">tools and </w:t>
            </w:r>
            <w:r w:rsidR="00AE1ED8" w:rsidRPr="008A7107">
              <w:rPr>
                <w:rFonts w:cs="Arial"/>
                <w:b/>
                <w:szCs w:val="20"/>
                <w:u w:val="single"/>
              </w:rPr>
              <w:t>methodologies</w:t>
            </w:r>
          </w:p>
          <w:p w:rsidR="00AE1ED8" w:rsidRDefault="00AE1ED8"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 xml:space="preserve">There is a huge shift in software development and testing methodologies in years. When I started my career in </w:t>
            </w:r>
            <w:proofErr w:type="spellStart"/>
            <w:r>
              <w:rPr>
                <w:rFonts w:cs="Arial"/>
                <w:szCs w:val="20"/>
              </w:rPr>
              <w:t>Capgemini</w:t>
            </w:r>
            <w:proofErr w:type="spellEnd"/>
            <w:r>
              <w:rPr>
                <w:rFonts w:cs="Arial"/>
                <w:szCs w:val="20"/>
              </w:rPr>
              <w:t xml:space="preserve"> in the year 2008, most of the companies use to Opt for the waterfall model to progress on development and testing activities and so do I used to work on traditional automation tools and methodologies where the outcome was expected in a longer time and the time duration was more.</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8 years down the line, I used to work on traditional automation tools and methodologies like HP QTP/UFT tool and hybrid automation frameworks where the automation development activities needed larger window to accommodate the changes in the application that goes as a part of production release (following waterfall model).</w:t>
            </w:r>
          </w:p>
          <w:p w:rsidR="00E37289" w:rsidRDefault="00E37289"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 xml:space="preserve">As the years passed on, due to advancement in software technologies, ideas and due to high expectation from customers, the methodologies kept on changing to achieve best results in the market. </w:t>
            </w:r>
            <w:r w:rsidR="00E37289">
              <w:rPr>
                <w:rFonts w:cs="Arial"/>
                <w:szCs w:val="20"/>
              </w:rPr>
              <w:t xml:space="preserve">Most of the organizations started opting for agile methodology because they want to deliver their product in short cycles and with quality. </w:t>
            </w:r>
            <w:r>
              <w:rPr>
                <w:rFonts w:cs="Arial"/>
                <w:szCs w:val="20"/>
              </w:rPr>
              <w:t>Due to this shift, the automation methodologies and techniques also demanded high output in a shorter cycle and in a better way.</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 xml:space="preserve">Since there are so many open source automations tools like Selenium web driver, which are available in market for free now and due to new inventions in the programming languages and new ideas of implementing automation in a simpler way, many organizations started shifting from tools like HP QTP/UFT to tools like Selenium </w:t>
            </w:r>
            <w:proofErr w:type="spellStart"/>
            <w:r>
              <w:rPr>
                <w:rFonts w:cs="Arial"/>
                <w:szCs w:val="20"/>
              </w:rPr>
              <w:t>webriver</w:t>
            </w:r>
            <w:proofErr w:type="spellEnd"/>
            <w:r>
              <w:rPr>
                <w:rFonts w:cs="Arial"/>
                <w:szCs w:val="20"/>
              </w:rPr>
              <w:t xml:space="preserve"> etc.., so do I.</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In all the automation proof of concepts (POC’s) that I have proposed in last 2 years are all based on using advanced automation tools, techniques and programming languages (like Java etc..)</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Let me give an example of the latest POC that I have proposed using the advance knowledge of software tools and methodologies I possess</w:t>
            </w:r>
            <w:r w:rsidR="00364B45">
              <w:rPr>
                <w:rFonts w:cs="Arial"/>
                <w:szCs w:val="20"/>
              </w:rPr>
              <w:t xml:space="preserve">, which was later accepted and I implemented it in building the automation suites </w:t>
            </w:r>
            <w:r>
              <w:rPr>
                <w:rFonts w:cs="Arial"/>
                <w:szCs w:val="20"/>
              </w:rPr>
              <w:t xml:space="preserve">– </w:t>
            </w:r>
          </w:p>
          <w:p w:rsidR="007A4EFF" w:rsidRDefault="007A4EFF" w:rsidP="00E37289">
            <w:pPr>
              <w:pStyle w:val="IPENZBodyText"/>
              <w:spacing w:before="0"/>
              <w:jc w:val="left"/>
              <w:rPr>
                <w:rFonts w:cs="Arial"/>
                <w:szCs w:val="20"/>
              </w:rPr>
            </w:pPr>
          </w:p>
          <w:p w:rsidR="00364B45" w:rsidRDefault="00364B45" w:rsidP="00364B45">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364B45" w:rsidRDefault="00364B45" w:rsidP="00364B45">
            <w:pPr>
              <w:pStyle w:val="IPENZBodyText"/>
              <w:jc w:val="left"/>
            </w:pPr>
            <w:r>
              <w:t>Optimus application provides a platform which generates recommendations to achieve best client order objectives. The platform evaluates multiple models, making use of analytics and signals and generates recommendations within acceptable timeframe. It is real time and based on the market data and corrective measures are implemented as required. It also provides transparency to client in every phase of trading life cycle (pre-trade, in-trade and post-trade).</w:t>
            </w:r>
          </w:p>
          <w:p w:rsidR="00364B45" w:rsidRDefault="00364B45" w:rsidP="00364B45">
            <w:pPr>
              <w:pStyle w:val="IPENZBodyText"/>
              <w:jc w:val="left"/>
              <w:rPr>
                <w:noProof/>
                <w:lang w:val="en-IN" w:eastAsia="en-IN"/>
              </w:rPr>
            </w:pPr>
            <w:r>
              <w:rPr>
                <w:b/>
                <w:noProof/>
                <w:lang w:val="en-IN" w:eastAsia="en-IN"/>
              </w:rPr>
              <w:t xml:space="preserve">Hi-Level </w:t>
            </w:r>
            <w:r w:rsidRPr="00177F13">
              <w:rPr>
                <w:b/>
                <w:noProof/>
                <w:lang w:val="en-IN" w:eastAsia="en-IN"/>
              </w:rPr>
              <w:t>Logical A</w:t>
            </w:r>
            <w:r>
              <w:rPr>
                <w:b/>
                <w:noProof/>
                <w:lang w:val="en-IN" w:eastAsia="en-IN"/>
              </w:rPr>
              <w:t xml:space="preserve">rchitecture Design </w:t>
            </w:r>
            <w:r>
              <w:rPr>
                <w:noProof/>
                <w:lang w:val="en-IN" w:eastAsia="en-IN"/>
              </w:rPr>
              <w:t xml:space="preserve"> - </w:t>
            </w:r>
          </w:p>
          <w:p w:rsidR="00364B45" w:rsidRDefault="00903D4C" w:rsidP="00364B45">
            <w:pPr>
              <w:pStyle w:val="IPENZBodyText"/>
              <w:jc w:val="left"/>
              <w:rPr>
                <w:noProof/>
                <w:lang w:val="en-IN" w:eastAsia="en-IN"/>
              </w:rPr>
            </w:pPr>
            <w:r>
              <w:rPr>
                <w:noProof/>
                <w:lang w:val="en-US"/>
              </w:rPr>
              <w:lastRenderedPageBreak/>
              <w:drawing>
                <wp:inline distT="0" distB="0" distL="0" distR="0">
                  <wp:extent cx="4914900" cy="3895725"/>
                  <wp:effectExtent l="19050" t="19050" r="0"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364B45" w:rsidRDefault="00364B45" w:rsidP="00364B45">
            <w:pPr>
              <w:pStyle w:val="IPENZBodyText"/>
              <w:jc w:val="left"/>
              <w:rPr>
                <w:b/>
              </w:rPr>
            </w:pPr>
            <w:r>
              <w:rPr>
                <w:b/>
              </w:rPr>
              <w:t xml:space="preserve">Following are the components of Optimus application – </w:t>
            </w:r>
          </w:p>
          <w:p w:rsidR="00364B45" w:rsidRDefault="00364B45" w:rsidP="00364B45">
            <w:pPr>
              <w:pStyle w:val="IPENZBodyText"/>
              <w:jc w:val="left"/>
              <w:rPr>
                <w:b/>
              </w:rPr>
            </w:pPr>
          </w:p>
          <w:p w:rsidR="00364B45" w:rsidRPr="003A49E7" w:rsidRDefault="00364B45" w:rsidP="00364B45">
            <w:pPr>
              <w:pStyle w:val="IPENZBodyText"/>
              <w:numPr>
                <w:ilvl w:val="0"/>
                <w:numId w:val="51"/>
              </w:numPr>
              <w:spacing w:before="0"/>
              <w:jc w:val="left"/>
            </w:pPr>
            <w:r w:rsidRPr="003A49E7">
              <w:t>Optimus Order Event Generator</w:t>
            </w:r>
          </w:p>
          <w:p w:rsidR="00364B45" w:rsidRPr="003A49E7" w:rsidRDefault="00364B45" w:rsidP="00364B45">
            <w:pPr>
              <w:pStyle w:val="IPENZBodyText"/>
              <w:numPr>
                <w:ilvl w:val="0"/>
                <w:numId w:val="51"/>
              </w:numPr>
              <w:spacing w:before="0"/>
              <w:jc w:val="left"/>
            </w:pPr>
            <w:r w:rsidRPr="003A49E7">
              <w:t>Optimus Engine</w:t>
            </w:r>
          </w:p>
          <w:p w:rsidR="00364B45" w:rsidRPr="003A49E7" w:rsidRDefault="00364B45" w:rsidP="00566068">
            <w:pPr>
              <w:pStyle w:val="IPENZBodyText"/>
              <w:numPr>
                <w:ilvl w:val="0"/>
                <w:numId w:val="51"/>
              </w:numPr>
              <w:spacing w:before="0"/>
              <w:ind w:right="-179"/>
              <w:jc w:val="left"/>
            </w:pPr>
            <w:r w:rsidRPr="003A49E7">
              <w:t>Optimus Performance Monitor</w:t>
            </w:r>
          </w:p>
          <w:p w:rsidR="00364B45" w:rsidRPr="003A49E7" w:rsidRDefault="00364B45" w:rsidP="00364B45">
            <w:pPr>
              <w:pStyle w:val="IPENZBodyText"/>
              <w:numPr>
                <w:ilvl w:val="0"/>
                <w:numId w:val="51"/>
              </w:numPr>
              <w:spacing w:before="0"/>
              <w:jc w:val="left"/>
            </w:pPr>
            <w:r w:rsidRPr="003A49E7">
              <w:t xml:space="preserve">Optimus </w:t>
            </w:r>
            <w:proofErr w:type="spellStart"/>
            <w:r w:rsidRPr="003A49E7">
              <w:t>Algo</w:t>
            </w:r>
            <w:proofErr w:type="spellEnd"/>
          </w:p>
          <w:p w:rsidR="00364B45" w:rsidRPr="003A49E7" w:rsidRDefault="00364B45" w:rsidP="00364B45">
            <w:pPr>
              <w:pStyle w:val="IPENZBodyText"/>
              <w:numPr>
                <w:ilvl w:val="0"/>
                <w:numId w:val="51"/>
              </w:numPr>
              <w:spacing w:before="0"/>
              <w:jc w:val="left"/>
            </w:pPr>
            <w:r w:rsidRPr="003A49E7">
              <w:t>Optimus Analytics Engine</w:t>
            </w:r>
          </w:p>
          <w:p w:rsidR="00364B45" w:rsidRPr="003A49E7" w:rsidRDefault="00364B45" w:rsidP="00364B45">
            <w:pPr>
              <w:pStyle w:val="IPENZBodyText"/>
              <w:numPr>
                <w:ilvl w:val="0"/>
                <w:numId w:val="51"/>
              </w:numPr>
              <w:spacing w:before="0"/>
              <w:jc w:val="left"/>
            </w:pPr>
            <w:r w:rsidRPr="003A49E7">
              <w:t>Optimus Signal Engine</w:t>
            </w:r>
          </w:p>
          <w:p w:rsidR="00364B45" w:rsidRPr="003A49E7" w:rsidRDefault="00364B45" w:rsidP="00364B45">
            <w:pPr>
              <w:pStyle w:val="IPENZBodyText"/>
              <w:numPr>
                <w:ilvl w:val="0"/>
                <w:numId w:val="51"/>
              </w:numPr>
              <w:spacing w:before="0"/>
              <w:jc w:val="left"/>
            </w:pPr>
            <w:r w:rsidRPr="003A49E7">
              <w:t>Optimus Client alerts Engine</w:t>
            </w:r>
          </w:p>
          <w:p w:rsidR="00364B45" w:rsidRPr="003A49E7" w:rsidRDefault="00364B45" w:rsidP="00364B45">
            <w:pPr>
              <w:pStyle w:val="IPENZBodyText"/>
              <w:numPr>
                <w:ilvl w:val="0"/>
                <w:numId w:val="51"/>
              </w:numPr>
              <w:spacing w:before="0"/>
              <w:jc w:val="left"/>
            </w:pPr>
            <w:r w:rsidRPr="003A49E7">
              <w:t>Optimus Content Engine</w:t>
            </w:r>
          </w:p>
          <w:p w:rsidR="00364B45" w:rsidRDefault="00364B45" w:rsidP="00364B45">
            <w:pPr>
              <w:pStyle w:val="IPENZBodyText"/>
              <w:numPr>
                <w:ilvl w:val="0"/>
                <w:numId w:val="51"/>
              </w:numPr>
              <w:spacing w:before="0"/>
              <w:jc w:val="left"/>
            </w:pPr>
            <w:r w:rsidRPr="003A49E7">
              <w:t>Optimus Dashboard App</w:t>
            </w:r>
          </w:p>
          <w:p w:rsidR="00364B45" w:rsidRDefault="00364B45" w:rsidP="00364B45">
            <w:pPr>
              <w:pStyle w:val="IPENZBodyText"/>
              <w:spacing w:before="0"/>
              <w:jc w:val="left"/>
            </w:pPr>
          </w:p>
          <w:p w:rsidR="00364B45" w:rsidRDefault="00364B45" w:rsidP="00364B45">
            <w:pPr>
              <w:pStyle w:val="IPENZBodyText"/>
            </w:pPr>
            <w:r>
              <w:t>I started working on preparing the POC for building the automation framework by using Spring, Maven, Cucumber and Java as programming language.</w:t>
            </w:r>
          </w:p>
          <w:p w:rsidR="00364B45" w:rsidRDefault="00364B45" w:rsidP="00364B45">
            <w:pPr>
              <w:pStyle w:val="IPENZBodyText"/>
            </w:pPr>
            <w:r>
              <w:t>I followed all the knowledge of advanced automation techniques, technologies and tools that I improved on my day to day job throughout my experience.</w:t>
            </w:r>
          </w:p>
          <w:p w:rsidR="00364B45" w:rsidRDefault="00364B45" w:rsidP="00364B45">
            <w:pPr>
              <w:pStyle w:val="IPENZBodyText"/>
            </w:pPr>
            <w:r>
              <w:t>In order to co</w:t>
            </w:r>
            <w:r w:rsidR="00BD4AD3">
              <w:t>pe up with the latest technologies the application was built in</w:t>
            </w:r>
            <w:r>
              <w:t xml:space="preserve">, I created the framework using the </w:t>
            </w:r>
            <w:r w:rsidR="009541B6">
              <w:t xml:space="preserve">advanced technologies and tools. I </w:t>
            </w:r>
            <w:r w:rsidR="00BD4AD3">
              <w:t xml:space="preserve">followed these best practices to make it results in a robust &amp; excellent automation suite </w:t>
            </w:r>
            <w:r w:rsidR="009541B6">
              <w:t>–</w:t>
            </w:r>
          </w:p>
          <w:p w:rsidR="00BD4AD3" w:rsidRDefault="00BD4AD3" w:rsidP="00701B4B">
            <w:pPr>
              <w:numPr>
                <w:ilvl w:val="0"/>
                <w:numId w:val="61"/>
              </w:numPr>
              <w:shd w:val="clear" w:color="auto" w:fill="FFFFFF"/>
              <w:spacing w:line="360" w:lineRule="atLeast"/>
              <w:rPr>
                <w:rFonts w:cs="Arial"/>
                <w:szCs w:val="20"/>
                <w:lang w:val="en-IN" w:eastAsia="en-IN"/>
              </w:rPr>
            </w:pPr>
            <w:r w:rsidRPr="00BD4AD3">
              <w:rPr>
                <w:rFonts w:cs="Arial"/>
                <w:szCs w:val="20"/>
                <w:lang w:val="en-IN" w:eastAsia="en-IN"/>
              </w:rPr>
              <w:t>Determined detailed scope of Automation b</w:t>
            </w:r>
            <w:r>
              <w:rPr>
                <w:rFonts w:cs="Arial"/>
                <w:szCs w:val="20"/>
                <w:lang w:val="en-IN" w:eastAsia="en-IN"/>
              </w:rPr>
              <w:t>efore the start of the project.</w:t>
            </w:r>
          </w:p>
          <w:p w:rsidR="00BD4AD3" w:rsidRPr="00BD4AD3" w:rsidRDefault="00BD4AD3" w:rsidP="00701B4B">
            <w:pPr>
              <w:numPr>
                <w:ilvl w:val="0"/>
                <w:numId w:val="61"/>
              </w:numPr>
              <w:shd w:val="clear" w:color="auto" w:fill="FFFFFF"/>
              <w:spacing w:line="360" w:lineRule="atLeast"/>
              <w:rPr>
                <w:rFonts w:cs="Arial"/>
                <w:szCs w:val="20"/>
                <w:lang w:val="en-IN" w:eastAsia="en-IN"/>
              </w:rPr>
            </w:pPr>
            <w:r w:rsidRPr="00BD4AD3">
              <w:rPr>
                <w:rFonts w:cs="Arial"/>
                <w:szCs w:val="20"/>
                <w:lang w:val="en-IN" w:eastAsia="en-IN"/>
              </w:rPr>
              <w:t>Select</w:t>
            </w:r>
            <w:r>
              <w:rPr>
                <w:rFonts w:cs="Arial"/>
                <w:szCs w:val="20"/>
                <w:lang w:val="en-IN" w:eastAsia="en-IN"/>
              </w:rPr>
              <w:t>ed</w:t>
            </w:r>
            <w:r w:rsidRPr="00BD4AD3">
              <w:rPr>
                <w:rFonts w:cs="Arial"/>
                <w:szCs w:val="20"/>
                <w:lang w:val="en-IN" w:eastAsia="en-IN"/>
              </w:rPr>
              <w:t xml:space="preserve"> the right automation tool: </w:t>
            </w:r>
            <w:r>
              <w:rPr>
                <w:rFonts w:cs="Arial"/>
                <w:szCs w:val="20"/>
                <w:lang w:val="en-IN" w:eastAsia="en-IN"/>
              </w:rPr>
              <w:t>I selected Selenium automation tool with Gherkins which best</w:t>
            </w:r>
            <w:r w:rsidRPr="00BD4AD3">
              <w:rPr>
                <w:rFonts w:cs="Arial"/>
                <w:szCs w:val="20"/>
                <w:lang w:val="en-IN" w:eastAsia="en-IN"/>
              </w:rPr>
              <w:t xml:space="preserve"> fit</w:t>
            </w:r>
            <w:r>
              <w:rPr>
                <w:rFonts w:cs="Arial"/>
                <w:szCs w:val="20"/>
                <w:lang w:val="en-IN" w:eastAsia="en-IN"/>
              </w:rPr>
              <w:t>s</w:t>
            </w:r>
            <w:r w:rsidRPr="00BD4AD3">
              <w:rPr>
                <w:rFonts w:cs="Arial"/>
                <w:szCs w:val="20"/>
                <w:lang w:val="en-IN" w:eastAsia="en-IN"/>
              </w:rPr>
              <w:t xml:space="preserve"> to the automation requirements.</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 xml:space="preserve">Opted for Cucumber </w:t>
            </w:r>
            <w:r w:rsidRPr="00BD4AD3">
              <w:rPr>
                <w:rFonts w:cs="Arial"/>
                <w:szCs w:val="20"/>
                <w:lang w:val="en-IN" w:eastAsia="en-IN"/>
              </w:rPr>
              <w:t>framework</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Followed scripting s</w:t>
            </w:r>
            <w:r w:rsidRPr="00BD4AD3">
              <w:rPr>
                <w:rFonts w:cs="Arial"/>
                <w:szCs w:val="20"/>
                <w:lang w:val="en-IN" w:eastAsia="en-IN"/>
              </w:rPr>
              <w:t>tandards</w:t>
            </w:r>
            <w:r>
              <w:rPr>
                <w:rFonts w:cs="Arial"/>
                <w:szCs w:val="20"/>
                <w:lang w:val="en-IN" w:eastAsia="en-IN"/>
              </w:rPr>
              <w:t xml:space="preserve"> while creating the scripts. Some of them are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lastRenderedPageBreak/>
              <w:t>Create uniform scripts, comments and indentation of the code</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Adequate Exception handling - How error is handled on system failure or unexpected behaviour of the application.</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User defined messages should be coded or standardized for Error Logging for testers to understand.</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 xml:space="preserve">Captured following </w:t>
            </w:r>
            <w:r w:rsidRPr="00BD4AD3">
              <w:rPr>
                <w:rFonts w:cs="Arial"/>
                <w:szCs w:val="20"/>
                <w:lang w:val="en-IN" w:eastAsia="en-IN"/>
              </w:rPr>
              <w:t xml:space="preserve">metrics-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Percent of defects found</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Time required for automation testing for each and every release cycle</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Minimal Time taken for release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Customer satisfaction Index</w:t>
            </w:r>
          </w:p>
          <w:p w:rsidR="009541B6" w:rsidRDefault="00BD4AD3" w:rsidP="00701B4B">
            <w:pPr>
              <w:numPr>
                <w:ilvl w:val="1"/>
                <w:numId w:val="61"/>
              </w:numPr>
              <w:shd w:val="clear" w:color="auto" w:fill="FFFFFF"/>
              <w:spacing w:line="360" w:lineRule="atLeast"/>
            </w:pPr>
            <w:r w:rsidRPr="00BD4AD3">
              <w:rPr>
                <w:rFonts w:cs="Arial"/>
                <w:szCs w:val="20"/>
                <w:lang w:val="en-IN" w:eastAsia="en-IN"/>
              </w:rPr>
              <w:t>Productivity improvement</w:t>
            </w:r>
          </w:p>
          <w:p w:rsidR="009541B6" w:rsidRDefault="009541B6" w:rsidP="00364B45">
            <w:pPr>
              <w:pStyle w:val="IPENZBodyText"/>
            </w:pPr>
          </w:p>
          <w:p w:rsidR="009541B6" w:rsidRDefault="00903D4C" w:rsidP="00364B45">
            <w:pPr>
              <w:pStyle w:val="IPENZBodyText"/>
            </w:pPr>
            <w:r>
              <w:rPr>
                <w:noProof/>
                <w:lang w:val="en-US"/>
              </w:rPr>
              <w:drawing>
                <wp:inline distT="0" distB="0" distL="0" distR="0">
                  <wp:extent cx="4324350" cy="35242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24250"/>
                          </a:xfrm>
                          <a:prstGeom prst="rect">
                            <a:avLst/>
                          </a:prstGeom>
                          <a:noFill/>
                          <a:ln>
                            <a:noFill/>
                          </a:ln>
                        </pic:spPr>
                      </pic:pic>
                    </a:graphicData>
                  </a:graphic>
                </wp:inline>
              </w:drawing>
            </w:r>
          </w:p>
          <w:p w:rsidR="00364B45" w:rsidRDefault="00364B45" w:rsidP="00364B45">
            <w:pPr>
              <w:pStyle w:val="IPENZBodyText"/>
            </w:pPr>
          </w:p>
          <w:p w:rsidR="005C0430" w:rsidRDefault="005C0430" w:rsidP="00364B45">
            <w:pPr>
              <w:pStyle w:val="IPENZBodyText"/>
              <w:rPr>
                <w:noProof/>
                <w:lang w:val="en-IN" w:eastAsia="en-IN"/>
              </w:rPr>
            </w:pPr>
            <w:r>
              <w:rPr>
                <w:noProof/>
                <w:lang w:val="en-IN" w:eastAsia="en-IN"/>
              </w:rPr>
              <w:t>Code Samples -</w:t>
            </w:r>
          </w:p>
          <w:p w:rsidR="00364B45" w:rsidRDefault="00903D4C" w:rsidP="00364B45">
            <w:pPr>
              <w:pStyle w:val="IPENZBodyText"/>
            </w:pPr>
            <w:r>
              <w:rPr>
                <w:noProof/>
                <w:lang w:val="en-US"/>
              </w:rPr>
              <w:lastRenderedPageBreak/>
              <w:drawing>
                <wp:inline distT="0" distB="0" distL="0" distR="0">
                  <wp:extent cx="4914900" cy="25908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r>
              <w:rPr>
                <w:noProof/>
                <w:lang w:val="en-US"/>
              </w:rPr>
              <w:drawing>
                <wp:inline distT="0" distB="0" distL="0" distR="0">
                  <wp:extent cx="4914900" cy="23622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r>
              <w:rPr>
                <w:noProof/>
                <w:lang w:val="en-US"/>
              </w:rPr>
              <w:drawing>
                <wp:inline distT="0" distB="0" distL="0" distR="0">
                  <wp:extent cx="4914900" cy="292417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2924175"/>
                          </a:xfrm>
                          <a:prstGeom prst="rect">
                            <a:avLst/>
                          </a:prstGeom>
                          <a:noFill/>
                          <a:ln>
                            <a:noFill/>
                          </a:ln>
                        </pic:spPr>
                      </pic:pic>
                    </a:graphicData>
                  </a:graphic>
                </wp:inline>
              </w:drawing>
            </w:r>
          </w:p>
          <w:p w:rsidR="00364B45" w:rsidRDefault="00364B45" w:rsidP="005C0430">
            <w:pPr>
              <w:pStyle w:val="IPENZBodyText"/>
              <w:rPr>
                <w:rFonts w:cs="Arial"/>
                <w:szCs w:val="20"/>
              </w:rPr>
            </w:pPr>
            <w:r>
              <w:rPr>
                <w:noProof/>
                <w:lang w:val="en-IN" w:eastAsia="en-IN"/>
              </w:rPr>
              <w:t>In</w:t>
            </w:r>
            <w:r w:rsidR="005C0430">
              <w:rPr>
                <w:noProof/>
                <w:lang w:val="en-IN" w:eastAsia="en-IN"/>
              </w:rPr>
              <w:t xml:space="preserve"> this way, I was able to implement the a</w:t>
            </w:r>
            <w:r w:rsidR="005C0430" w:rsidRPr="005C0430">
              <w:rPr>
                <w:noProof/>
                <w:lang w:val="en-IN" w:eastAsia="en-IN"/>
              </w:rPr>
              <w:t xml:space="preserve">dvanced knowledge </w:t>
            </w:r>
            <w:r w:rsidR="005C0430">
              <w:rPr>
                <w:noProof/>
                <w:lang w:val="en-IN" w:eastAsia="en-IN"/>
              </w:rPr>
              <w:t>that I had/have about automation testing/development in building the automation frameworks &amp; suites in my current and past 2 organizations.</w:t>
            </w:r>
            <w:r w:rsidR="005C0430">
              <w:rPr>
                <w:rFonts w:cs="Arial"/>
                <w:szCs w:val="20"/>
              </w:rPr>
              <w:t xml:space="preserve"> </w:t>
            </w:r>
          </w:p>
          <w:p w:rsidR="00364B45" w:rsidRDefault="00364B45" w:rsidP="00E37289">
            <w:pPr>
              <w:pStyle w:val="IPENZBodyText"/>
              <w:spacing w:before="0"/>
              <w:jc w:val="left"/>
              <w:rPr>
                <w:rFonts w:cs="Arial"/>
                <w:szCs w:val="20"/>
              </w:rPr>
            </w:pPr>
          </w:p>
          <w:p w:rsidR="00364B45" w:rsidRDefault="00364B45" w:rsidP="00E37289">
            <w:pPr>
              <w:pStyle w:val="IPENZBodyText"/>
              <w:spacing w:before="0"/>
              <w:jc w:val="left"/>
              <w:rPr>
                <w:rFonts w:cs="Arial"/>
                <w:szCs w:val="20"/>
              </w:rPr>
            </w:pPr>
          </w:p>
          <w:p w:rsidR="003623F7" w:rsidRDefault="009B66A8" w:rsidP="00865454">
            <w:pPr>
              <w:pStyle w:val="IPENZBodyText"/>
              <w:spacing w:before="0"/>
              <w:jc w:val="center"/>
              <w:rPr>
                <w:rFonts w:cs="Arial"/>
                <w:b/>
                <w:szCs w:val="20"/>
                <w:u w:val="single"/>
              </w:rPr>
            </w:pPr>
            <w:r w:rsidRPr="00865454">
              <w:rPr>
                <w:rFonts w:cs="Arial"/>
                <w:b/>
                <w:szCs w:val="20"/>
                <w:u w:val="single"/>
              </w:rPr>
              <w:t>Examples of New Development related to Established theory</w:t>
            </w:r>
          </w:p>
          <w:p w:rsidR="001E1523" w:rsidRDefault="001E1523" w:rsidP="00865454">
            <w:pPr>
              <w:pStyle w:val="IPENZBodyText"/>
              <w:spacing w:before="0"/>
              <w:jc w:val="center"/>
              <w:rPr>
                <w:rFonts w:cs="Arial"/>
                <w:b/>
                <w:szCs w:val="20"/>
                <w:u w:val="single"/>
              </w:rPr>
            </w:pPr>
            <w:r>
              <w:rPr>
                <w:rFonts w:cs="Arial"/>
                <w:b/>
                <w:szCs w:val="20"/>
                <w:u w:val="single"/>
              </w:rPr>
              <w:t>And</w:t>
            </w:r>
          </w:p>
          <w:p w:rsidR="001E1523" w:rsidRPr="00865454" w:rsidRDefault="001E1523" w:rsidP="00865454">
            <w:pPr>
              <w:pStyle w:val="IPENZBodyText"/>
              <w:spacing w:before="0"/>
              <w:jc w:val="center"/>
              <w:rPr>
                <w:rFonts w:cs="Arial"/>
                <w:b/>
                <w:szCs w:val="20"/>
                <w:u w:val="single"/>
              </w:rPr>
            </w:pPr>
            <w:r>
              <w:rPr>
                <w:rFonts w:cs="Arial"/>
                <w:b/>
                <w:szCs w:val="20"/>
                <w:u w:val="single"/>
              </w:rPr>
              <w:t>Examples of advancement in tools and technologies</w:t>
            </w:r>
          </w:p>
          <w:p w:rsidR="00AE1ED8" w:rsidRDefault="00AE1ED8" w:rsidP="000976B0">
            <w:pPr>
              <w:pStyle w:val="IPENZBodyText"/>
              <w:spacing w:before="0"/>
              <w:jc w:val="left"/>
              <w:rPr>
                <w:rFonts w:cs="Arial"/>
                <w:szCs w:val="20"/>
              </w:rPr>
            </w:pPr>
          </w:p>
          <w:p w:rsidR="00865454" w:rsidRDefault="00865454" w:rsidP="000976B0">
            <w:pPr>
              <w:pStyle w:val="IPENZBodyText"/>
              <w:spacing w:before="0"/>
              <w:jc w:val="left"/>
              <w:rPr>
                <w:rFonts w:cs="Arial"/>
                <w:szCs w:val="20"/>
              </w:rPr>
            </w:pPr>
            <w:r>
              <w:rPr>
                <w:rFonts w:cs="Arial"/>
                <w:szCs w:val="20"/>
              </w:rPr>
              <w:t>Quality of the software is dependent upon the technology and methodology used in building it. “Waterfall” or “V-Model” is one of the development methodologies, in which the scope of requirement, development, testing, implementation and maintenance occurs sequentially. This effects the quality of the software because the testing is carried out after the development activities has been completed and since more defects are found in the later stage of the project, the developers have to revisit the code of the application again and again, which in turn increases the effort, time and cost of the project.</w:t>
            </w:r>
          </w:p>
          <w:p w:rsidR="00865454" w:rsidRDefault="00865454" w:rsidP="000976B0">
            <w:pPr>
              <w:pStyle w:val="IPENZBodyText"/>
              <w:spacing w:before="0"/>
              <w:jc w:val="left"/>
              <w:rPr>
                <w:rFonts w:cs="Arial"/>
                <w:szCs w:val="20"/>
              </w:rPr>
            </w:pPr>
          </w:p>
          <w:p w:rsidR="007B684C" w:rsidRDefault="007B684C" w:rsidP="00EE62E5">
            <w:pPr>
              <w:pStyle w:val="IPENZBodyText"/>
              <w:spacing w:before="0"/>
              <w:jc w:val="left"/>
              <w:rPr>
                <w:rFonts w:cs="Arial"/>
                <w:szCs w:val="20"/>
              </w:rPr>
            </w:pPr>
            <w:r>
              <w:rPr>
                <w:rFonts w:cs="Arial"/>
                <w:szCs w:val="20"/>
              </w:rPr>
              <w:t>When a software is delivered using agile methodology, the quality of the software is more better than the product which is delivered using waterfall model, because agile is more convenient, flexible and changes are pushed</w:t>
            </w:r>
            <w:r w:rsidR="00EE62E5">
              <w:rPr>
                <w:rFonts w:cs="Arial"/>
                <w:szCs w:val="20"/>
              </w:rPr>
              <w:t xml:space="preserve"> continuously</w:t>
            </w:r>
            <w:r>
              <w:rPr>
                <w:rFonts w:cs="Arial"/>
                <w:szCs w:val="20"/>
              </w:rPr>
              <w:t xml:space="preserve"> in short </w:t>
            </w:r>
            <w:r w:rsidR="00EE62E5">
              <w:rPr>
                <w:rFonts w:cs="Arial"/>
                <w:szCs w:val="20"/>
              </w:rPr>
              <w:t>cycles/packages. When the testing is carried for a smaller piece of code and once the defects of that particular sprint are fixed, the small chunk is pushed into a stack and when the stack is completed, that particular feature is pushed into production. The collaboration between developers, business analysts, project managers and quality assurance team nurtures the product to be the best.</w:t>
            </w:r>
          </w:p>
          <w:p w:rsidR="00B10EAE" w:rsidRDefault="00B10EAE" w:rsidP="00EE62E5">
            <w:pPr>
              <w:pStyle w:val="IPENZBodyText"/>
              <w:spacing w:before="0"/>
              <w:jc w:val="left"/>
              <w:rPr>
                <w:rFonts w:cs="Arial"/>
                <w:szCs w:val="20"/>
              </w:rPr>
            </w:pPr>
          </w:p>
          <w:p w:rsidR="00B10EAE" w:rsidRDefault="00B10EAE" w:rsidP="00EE62E5">
            <w:pPr>
              <w:pStyle w:val="IPENZBodyText"/>
              <w:spacing w:before="0"/>
              <w:jc w:val="left"/>
              <w:rPr>
                <w:rFonts w:cs="Arial"/>
                <w:szCs w:val="20"/>
              </w:rPr>
            </w:pPr>
            <w:r>
              <w:rPr>
                <w:rFonts w:cs="Arial"/>
                <w:szCs w:val="20"/>
              </w:rPr>
              <w:t>So the development in software development methodologies also increased the quality of the product.</w:t>
            </w:r>
          </w:p>
          <w:p w:rsidR="00B10EAE" w:rsidRDefault="00B10EAE" w:rsidP="00EE62E5">
            <w:pPr>
              <w:pStyle w:val="IPENZBodyText"/>
              <w:spacing w:before="0"/>
              <w:jc w:val="left"/>
              <w:rPr>
                <w:rFonts w:cs="Arial"/>
                <w:szCs w:val="20"/>
              </w:rPr>
            </w:pPr>
          </w:p>
          <w:p w:rsidR="00B10EAE" w:rsidRDefault="00B10EAE" w:rsidP="00B10EAE">
            <w:pPr>
              <w:rPr>
                <w:rFonts w:cs="Arial"/>
                <w:szCs w:val="20"/>
              </w:rPr>
            </w:pPr>
            <w:r>
              <w:rPr>
                <w:rFonts w:cs="Arial"/>
                <w:szCs w:val="20"/>
              </w:rPr>
              <w:t>Since all methodology has pros and cons, one of them with agile is c</w:t>
            </w:r>
            <w:r w:rsidRPr="00B10EAE">
              <w:rPr>
                <w:rFonts w:cs="Arial"/>
                <w:szCs w:val="20"/>
              </w:rPr>
              <w:t>arrying out automation in agile methodology</w:t>
            </w:r>
            <w:r>
              <w:rPr>
                <w:rFonts w:cs="Arial"/>
                <w:szCs w:val="20"/>
              </w:rPr>
              <w:t>. Being an automation test automation architect, it</w:t>
            </w:r>
            <w:r w:rsidRPr="00B10EAE">
              <w:rPr>
                <w:rFonts w:cs="Arial"/>
                <w:szCs w:val="20"/>
              </w:rPr>
              <w:t xml:space="preserve"> is a bit challenging</w:t>
            </w:r>
            <w:r>
              <w:rPr>
                <w:rFonts w:cs="Arial"/>
                <w:szCs w:val="20"/>
              </w:rPr>
              <w:t xml:space="preserve"> because</w:t>
            </w:r>
            <w:r w:rsidRPr="00B10EAE">
              <w:rPr>
                <w:rFonts w:cs="Arial"/>
                <w:szCs w:val="20"/>
              </w:rPr>
              <w:t xml:space="preserve"> test automation development </w:t>
            </w:r>
            <w:r>
              <w:rPr>
                <w:rFonts w:cs="Arial"/>
                <w:szCs w:val="20"/>
              </w:rPr>
              <w:t>takes lot of time and carrying out test automation in the same pace is sometimes difficult is to me, but I handle these challenges by following the established frameworks that can be used in agile automation activities instead of reinventing the wheel like Cucumber, Maven etc…</w:t>
            </w:r>
          </w:p>
          <w:p w:rsidR="00B10EAE" w:rsidRDefault="00B10EAE" w:rsidP="00B10EAE">
            <w:pPr>
              <w:rPr>
                <w:rFonts w:cs="Arial"/>
                <w:szCs w:val="20"/>
              </w:rPr>
            </w:pPr>
          </w:p>
          <w:p w:rsidR="00B10EAE" w:rsidRDefault="00B10EAE" w:rsidP="00EE62E5">
            <w:pPr>
              <w:pStyle w:val="IPENZBodyText"/>
              <w:spacing w:before="0"/>
              <w:jc w:val="left"/>
              <w:rPr>
                <w:rFonts w:cs="Arial"/>
                <w:szCs w:val="20"/>
              </w:rPr>
            </w:pPr>
            <w:r>
              <w:rPr>
                <w:rFonts w:cs="Arial"/>
                <w:szCs w:val="20"/>
              </w:rPr>
              <w:t xml:space="preserve">In this way, I have understood </w:t>
            </w:r>
            <w:r w:rsidRPr="00B10EAE">
              <w:rPr>
                <w:rFonts w:cs="Arial"/>
                <w:szCs w:val="20"/>
              </w:rPr>
              <w:t xml:space="preserve">how new developments </w:t>
            </w:r>
            <w:r>
              <w:rPr>
                <w:rFonts w:cs="Arial"/>
                <w:szCs w:val="20"/>
              </w:rPr>
              <w:t>in software development methodologies can be linked/related to test automation activities in software engineering.</w:t>
            </w:r>
          </w:p>
          <w:p w:rsidR="001E1523" w:rsidRDefault="001E1523" w:rsidP="00EE62E5">
            <w:pPr>
              <w:pStyle w:val="IPENZBodyText"/>
              <w:spacing w:before="0"/>
              <w:jc w:val="left"/>
              <w:rPr>
                <w:rFonts w:cs="Arial"/>
                <w:szCs w:val="20"/>
              </w:rPr>
            </w:pPr>
          </w:p>
          <w:p w:rsidR="001E1523" w:rsidRPr="001E1523" w:rsidRDefault="001E1523" w:rsidP="00EE62E5">
            <w:pPr>
              <w:pStyle w:val="IPENZBodyText"/>
              <w:spacing w:before="0"/>
              <w:jc w:val="left"/>
              <w:rPr>
                <w:rFonts w:cs="Arial"/>
                <w:szCs w:val="20"/>
              </w:rPr>
            </w:pPr>
            <w:r w:rsidRPr="001E1523">
              <w:rPr>
                <w:rFonts w:cs="Arial"/>
                <w:szCs w:val="20"/>
              </w:rPr>
              <w:t>This is how I can relate the advancement of technologies in software engineering.</w:t>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rFonts w:cs="Arial"/>
                <w:szCs w:val="20"/>
              </w:rPr>
            </w:pPr>
            <w:r>
              <w:rPr>
                <w:noProof/>
                <w:lang w:val="en-US"/>
              </w:rPr>
              <w:drawing>
                <wp:inline distT="0" distB="0" distL="0" distR="0">
                  <wp:extent cx="5800725" cy="386715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00725" cy="3867150"/>
                          </a:xfrm>
                          <a:prstGeom prst="rect">
                            <a:avLst/>
                          </a:prstGeom>
                          <a:noFill/>
                          <a:ln>
                            <a:noFill/>
                          </a:ln>
                        </pic:spPr>
                      </pic:pic>
                    </a:graphicData>
                  </a:graphic>
                </wp:inline>
              </w:drawing>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noProof/>
                <w:lang w:val="en-IN" w:eastAsia="en-IN"/>
              </w:rPr>
            </w:pPr>
            <w:r>
              <w:rPr>
                <w:noProof/>
                <w:lang w:val="en-US"/>
              </w:rPr>
              <w:lastRenderedPageBreak/>
              <w:drawing>
                <wp:inline distT="0" distB="0" distL="0" distR="0">
                  <wp:extent cx="5800725" cy="3724275"/>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0725" cy="3724275"/>
                          </a:xfrm>
                          <a:prstGeom prst="rect">
                            <a:avLst/>
                          </a:prstGeom>
                          <a:noFill/>
                          <a:ln>
                            <a:noFill/>
                          </a:ln>
                        </pic:spPr>
                      </pic:pic>
                    </a:graphicData>
                  </a:graphic>
                </wp:inline>
              </w:drawing>
            </w:r>
          </w:p>
          <w:p w:rsidR="00B10EAE" w:rsidRDefault="00B10EAE" w:rsidP="00B10EAE">
            <w:pPr>
              <w:pStyle w:val="IPENZBodyText"/>
              <w:spacing w:before="0"/>
              <w:jc w:val="left"/>
              <w:rPr>
                <w:rFonts w:cs="Arial"/>
                <w:szCs w:val="20"/>
              </w:rPr>
            </w:pPr>
          </w:p>
          <w:p w:rsidR="001E1523" w:rsidRPr="001E1523" w:rsidRDefault="001E1523" w:rsidP="001E1523">
            <w:pPr>
              <w:pStyle w:val="IPENZBodyText"/>
              <w:spacing w:before="0"/>
              <w:jc w:val="left"/>
              <w:rPr>
                <w:rFonts w:cs="Arial"/>
                <w:szCs w:val="20"/>
              </w:rPr>
            </w:pPr>
            <w:r w:rsidRPr="001E1523">
              <w:rPr>
                <w:rFonts w:cs="Arial"/>
                <w:szCs w:val="20"/>
              </w:rPr>
              <w:t>Being a</w:t>
            </w:r>
            <w:r>
              <w:rPr>
                <w:rFonts w:cs="Arial"/>
                <w:szCs w:val="20"/>
              </w:rPr>
              <w:t>n</w:t>
            </w:r>
            <w:r w:rsidRPr="001E1523">
              <w:rPr>
                <w:rFonts w:cs="Arial"/>
                <w:szCs w:val="20"/>
              </w:rPr>
              <w:t xml:space="preserve"> automation test architect, I have also seen how </w:t>
            </w:r>
            <w:r>
              <w:rPr>
                <w:rFonts w:cs="Arial"/>
                <w:szCs w:val="20"/>
              </w:rPr>
              <w:t xml:space="preserve">automation </w:t>
            </w:r>
            <w:r w:rsidRPr="001E1523">
              <w:rPr>
                <w:rFonts w:cs="Arial"/>
                <w:szCs w:val="20"/>
              </w:rPr>
              <w:t>tools</w:t>
            </w:r>
            <w:r>
              <w:rPr>
                <w:rFonts w:cs="Arial"/>
                <w:szCs w:val="20"/>
              </w:rPr>
              <w:t xml:space="preserve"> have been evolved. For example HP QTP tool, which was just used for automation of user interfaces in the year 2008, which has now evolved (renamed as HP UFT tool) and can be used to create automation suites for user interfaces, services, middleware, databases and many more.</w:t>
            </w:r>
          </w:p>
          <w:p w:rsidR="001E1523" w:rsidRDefault="001E1523" w:rsidP="00C61DE2">
            <w:pPr>
              <w:pStyle w:val="IPENZBodyText"/>
              <w:spacing w:before="0"/>
              <w:jc w:val="center"/>
              <w:rPr>
                <w:rFonts w:cs="Arial"/>
                <w:b/>
                <w:szCs w:val="20"/>
                <w:u w:val="single"/>
              </w:rPr>
            </w:pPr>
          </w:p>
          <w:p w:rsidR="00C61DE2" w:rsidRPr="00C61DE2" w:rsidRDefault="00C61DE2" w:rsidP="00C61DE2">
            <w:pPr>
              <w:pStyle w:val="IPENZBodyText"/>
              <w:spacing w:before="0"/>
              <w:jc w:val="center"/>
              <w:rPr>
                <w:rFonts w:cs="Arial"/>
                <w:b/>
                <w:szCs w:val="20"/>
                <w:u w:val="single"/>
              </w:rPr>
            </w:pPr>
            <w:r w:rsidRPr="00C61DE2">
              <w:rPr>
                <w:rFonts w:cs="Arial"/>
                <w:b/>
                <w:szCs w:val="20"/>
                <w:u w:val="single"/>
              </w:rPr>
              <w:t>Examples of research in my career</w:t>
            </w:r>
          </w:p>
          <w:p w:rsidR="00C61DE2" w:rsidRDefault="00C61DE2" w:rsidP="00B10EAE">
            <w:pPr>
              <w:pStyle w:val="IPENZBodyText"/>
              <w:spacing w:before="0"/>
              <w:jc w:val="left"/>
              <w:rPr>
                <w:rFonts w:cs="Arial"/>
                <w:szCs w:val="20"/>
              </w:rPr>
            </w:pPr>
          </w:p>
          <w:p w:rsidR="00C61DE2" w:rsidRDefault="009B64B0" w:rsidP="00B10EAE">
            <w:pPr>
              <w:pStyle w:val="IPENZBodyText"/>
              <w:spacing w:before="0"/>
              <w:jc w:val="left"/>
              <w:rPr>
                <w:rFonts w:cs="Arial"/>
                <w:szCs w:val="20"/>
              </w:rPr>
            </w:pPr>
            <w:r>
              <w:rPr>
                <w:rFonts w:cs="Arial"/>
                <w:szCs w:val="20"/>
              </w:rPr>
              <w:t xml:space="preserve">Being in engineering profession, I have always involved myself into research activities related to software automation. </w:t>
            </w:r>
            <w:r w:rsidR="00100BBC">
              <w:rPr>
                <w:rFonts w:cs="Arial"/>
                <w:szCs w:val="20"/>
              </w:rPr>
              <w:t xml:space="preserve">I took part in a research on new software automation technologies in the </w:t>
            </w:r>
            <w:r w:rsidR="00100BBC" w:rsidRPr="00100BBC">
              <w:rPr>
                <w:rFonts w:cs="Arial"/>
                <w:szCs w:val="20"/>
                <w:u w:val="single"/>
              </w:rPr>
              <w:t>Indian Testing League</w:t>
            </w:r>
            <w:r w:rsidR="00100BBC">
              <w:rPr>
                <w:rFonts w:cs="Arial"/>
                <w:szCs w:val="20"/>
              </w:rPr>
              <w:t xml:space="preserve"> organized by UNICOM in Bangalore city (India) in the year 2013.</w:t>
            </w:r>
          </w:p>
          <w:p w:rsidR="00100BBC" w:rsidRDefault="00100BBC" w:rsidP="00B10EAE">
            <w:pPr>
              <w:pStyle w:val="IPENZBodyText"/>
              <w:spacing w:before="0"/>
              <w:jc w:val="left"/>
              <w:rPr>
                <w:rFonts w:cs="Arial"/>
                <w:szCs w:val="20"/>
              </w:rPr>
            </w:pPr>
          </w:p>
          <w:p w:rsidR="00100BBC" w:rsidRPr="00100BBC" w:rsidRDefault="00100BBC" w:rsidP="00B10EAE">
            <w:pPr>
              <w:pStyle w:val="IPENZBodyText"/>
              <w:spacing w:before="0"/>
              <w:jc w:val="left"/>
              <w:rPr>
                <w:rFonts w:cs="Arial"/>
                <w:i/>
                <w:szCs w:val="20"/>
                <w:u w:val="single"/>
              </w:rPr>
            </w:pPr>
            <w:r w:rsidRPr="00100BBC">
              <w:rPr>
                <w:rFonts w:cs="Arial"/>
                <w:i/>
                <w:szCs w:val="20"/>
                <w:u w:val="single"/>
              </w:rPr>
              <w:t>Certificate of participation in Indian Testing League at WORLD CONFERENCE NEXT GENRATION TESTING</w:t>
            </w:r>
          </w:p>
          <w:p w:rsidR="00C61DE2" w:rsidRDefault="00C61DE2" w:rsidP="00B10EAE">
            <w:pPr>
              <w:pStyle w:val="IPENZBodyText"/>
              <w:spacing w:before="0"/>
              <w:jc w:val="left"/>
              <w:rPr>
                <w:rFonts w:cs="Arial"/>
                <w:szCs w:val="20"/>
              </w:rPr>
            </w:pPr>
          </w:p>
          <w:p w:rsidR="00C61DE2" w:rsidRDefault="00100BBC" w:rsidP="00B10EAE">
            <w:pPr>
              <w:pStyle w:val="IPENZBodyText"/>
              <w:spacing w:before="0"/>
              <w:jc w:val="left"/>
              <w:rPr>
                <w:rFonts w:cs="Arial"/>
                <w:szCs w:val="20"/>
              </w:rPr>
            </w:pPr>
            <w:r>
              <w:rPr>
                <w:rFonts w:cs="Arial"/>
                <w:szCs w:val="20"/>
              </w:rPr>
              <w:t>During this league, I was a part of the team constituting of 3 members</w:t>
            </w:r>
            <w:r w:rsidR="003860DB">
              <w:rPr>
                <w:rFonts w:cs="Arial"/>
                <w:szCs w:val="20"/>
              </w:rPr>
              <w:t xml:space="preserve"> and I was doing research on how software automation enhances and improves the delivery of the projects. I was given a sample requirement and I started evaluating on the basis of estimates, efforts, ROI (Return on Investment), cost, tools and technologies and presented the thesis of the research to jury in the semi-finals of the league</w:t>
            </w:r>
            <w:r w:rsidR="00AC6F29">
              <w:rPr>
                <w:rFonts w:cs="Arial"/>
                <w:szCs w:val="20"/>
              </w:rPr>
              <w:t>.</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 xml:space="preserve">I also prepared a presentation on the research I did on the CMMI levels of the HSBC projects in </w:t>
            </w:r>
            <w:proofErr w:type="spellStart"/>
            <w:r>
              <w:rPr>
                <w:rFonts w:cs="Arial"/>
                <w:szCs w:val="20"/>
              </w:rPr>
              <w:t>Capgemini</w:t>
            </w:r>
            <w:proofErr w:type="spellEnd"/>
            <w:r>
              <w:rPr>
                <w:rFonts w:cs="Arial"/>
                <w:szCs w:val="20"/>
              </w:rPr>
              <w:t xml:space="preserve">. For which, I was awarded a certificate for implementing the CMMI level 5 regulations in the team for </w:t>
            </w:r>
            <w:proofErr w:type="spellStart"/>
            <w:r>
              <w:rPr>
                <w:rFonts w:cs="Arial"/>
                <w:szCs w:val="20"/>
              </w:rPr>
              <w:t>eBusiness</w:t>
            </w:r>
            <w:proofErr w:type="spellEnd"/>
            <w:r>
              <w:rPr>
                <w:rFonts w:cs="Arial"/>
                <w:szCs w:val="20"/>
              </w:rPr>
              <w:t xml:space="preserve"> Testing project in the year 2008.</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Apart from above mentioned research, since I am involved in preparing automation frameworks and suites from scratch. My day to day job is to do research on applications, automation tools and technologies and then implement them in the projects.</w:t>
            </w:r>
          </w:p>
          <w:p w:rsidR="00100BBC" w:rsidRDefault="00100BBC" w:rsidP="00B10EAE">
            <w:pPr>
              <w:pStyle w:val="IPENZBodyText"/>
              <w:spacing w:before="0"/>
              <w:jc w:val="left"/>
              <w:rPr>
                <w:rFonts w:cs="Arial"/>
                <w:szCs w:val="20"/>
              </w:rPr>
            </w:pPr>
          </w:p>
          <w:p w:rsidR="00100BBC" w:rsidRDefault="00AC40EF" w:rsidP="00B10EAE">
            <w:pPr>
              <w:pStyle w:val="IPENZBodyText"/>
              <w:spacing w:before="0"/>
              <w:jc w:val="left"/>
              <w:rPr>
                <w:rFonts w:cs="Arial"/>
                <w:szCs w:val="20"/>
              </w:rPr>
            </w:pPr>
            <w:r>
              <w:rPr>
                <w:rFonts w:cs="Arial"/>
                <w:szCs w:val="20"/>
              </w:rPr>
              <w:t xml:space="preserve">I have also studied </w:t>
            </w:r>
            <w:r w:rsidR="00CC2E0C">
              <w:rPr>
                <w:rFonts w:cs="Arial"/>
                <w:szCs w:val="20"/>
              </w:rPr>
              <w:t>various research papers related to Software automation and I have gained knowledge and understanding of practices and advancement made in methodologies. I got a lot of benefits in terms of new ideas for implementing automation in projects and experience in practicing the automation techniques and in designing the frameworks from scratch.</w:t>
            </w: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r>
              <w:rPr>
                <w:rFonts w:cs="Arial"/>
                <w:szCs w:val="20"/>
              </w:rPr>
              <w:t xml:space="preserve">Some of the software automation research papers that </w:t>
            </w:r>
            <w:r w:rsidR="00CC5A0D">
              <w:rPr>
                <w:rFonts w:cs="Arial"/>
                <w:szCs w:val="20"/>
              </w:rPr>
              <w:t>helped in building automation frameworks and suites</w:t>
            </w:r>
            <w:r>
              <w:rPr>
                <w:rFonts w:cs="Arial"/>
                <w:szCs w:val="20"/>
              </w:rPr>
              <w:t xml:space="preserve"> in my career are –</w:t>
            </w:r>
          </w:p>
          <w:p w:rsidR="005D4809" w:rsidRDefault="005D4809" w:rsidP="00B10EAE">
            <w:pPr>
              <w:pStyle w:val="IPENZBodyText"/>
              <w:spacing w:before="0"/>
              <w:jc w:val="left"/>
              <w:rPr>
                <w:rFonts w:cs="Arial"/>
                <w:szCs w:val="20"/>
              </w:rPr>
            </w:pPr>
          </w:p>
          <w:p w:rsidR="005D4809" w:rsidRDefault="00CC5A0D" w:rsidP="00701B4B">
            <w:pPr>
              <w:pStyle w:val="IPENZBodyText"/>
              <w:numPr>
                <w:ilvl w:val="0"/>
                <w:numId w:val="62"/>
              </w:numPr>
              <w:rPr>
                <w:rFonts w:cs="Arial"/>
                <w:szCs w:val="20"/>
              </w:rPr>
            </w:pPr>
            <w:r w:rsidRPr="00CC5A0D">
              <w:rPr>
                <w:rFonts w:cs="Arial"/>
                <w:szCs w:val="20"/>
                <w:u w:val="single"/>
              </w:rPr>
              <w:t>Benefits and Limitations of Automated Software Testing: Systematic Literature Review and Practitioner Survey</w:t>
            </w:r>
            <w:r>
              <w:rPr>
                <w:rFonts w:cs="Arial"/>
                <w:szCs w:val="20"/>
              </w:rPr>
              <w:t xml:space="preserve"> by Mika V. </w:t>
            </w:r>
            <w:proofErr w:type="spellStart"/>
            <w:r>
              <w:rPr>
                <w:rFonts w:cs="Arial"/>
                <w:szCs w:val="20"/>
              </w:rPr>
              <w:t>Mantyla</w:t>
            </w:r>
            <w:proofErr w:type="spellEnd"/>
          </w:p>
          <w:p w:rsidR="00CC5A0D" w:rsidRDefault="00CC5A0D" w:rsidP="00701B4B">
            <w:pPr>
              <w:pStyle w:val="IPENZBodyText"/>
              <w:numPr>
                <w:ilvl w:val="0"/>
                <w:numId w:val="62"/>
              </w:numPr>
              <w:rPr>
                <w:rFonts w:cs="Arial"/>
                <w:szCs w:val="20"/>
              </w:rPr>
            </w:pPr>
            <w:r w:rsidRPr="00CC5A0D">
              <w:rPr>
                <w:rFonts w:cs="Arial"/>
                <w:szCs w:val="20"/>
                <w:u w:val="single"/>
              </w:rPr>
              <w:t>Software Test Automation - Approach on evaluating test automation tools</w:t>
            </w:r>
            <w:r w:rsidRPr="00CC5A0D">
              <w:rPr>
                <w:rFonts w:cs="Arial"/>
                <w:szCs w:val="20"/>
              </w:rPr>
              <w:t xml:space="preserve"> by Tarik </w:t>
            </w:r>
            <w:proofErr w:type="spellStart"/>
            <w:r w:rsidRPr="00CC5A0D">
              <w:rPr>
                <w:rFonts w:cs="Arial"/>
                <w:szCs w:val="20"/>
              </w:rPr>
              <w:t>Sheth</w:t>
            </w:r>
            <w:proofErr w:type="spellEnd"/>
            <w:r w:rsidRPr="00CC5A0D">
              <w:rPr>
                <w:rFonts w:cs="Arial"/>
                <w:szCs w:val="20"/>
              </w:rPr>
              <w:t xml:space="preserve"> and </w:t>
            </w:r>
            <w:r>
              <w:rPr>
                <w:rFonts w:cs="Arial"/>
                <w:szCs w:val="20"/>
              </w:rPr>
              <w:t xml:space="preserve"> </w:t>
            </w:r>
            <w:proofErr w:type="spellStart"/>
            <w:r>
              <w:rPr>
                <w:rFonts w:cs="Arial"/>
                <w:szCs w:val="20"/>
              </w:rPr>
              <w:t>D</w:t>
            </w:r>
            <w:r w:rsidRPr="00CC5A0D">
              <w:rPr>
                <w:rFonts w:cs="Arial"/>
                <w:szCs w:val="20"/>
              </w:rPr>
              <w:t>r.</w:t>
            </w:r>
            <w:proofErr w:type="spellEnd"/>
            <w:r w:rsidRPr="00CC5A0D">
              <w:rPr>
                <w:rFonts w:cs="Arial"/>
                <w:szCs w:val="20"/>
              </w:rPr>
              <w:t xml:space="preserve"> Sant</w:t>
            </w:r>
            <w:r>
              <w:rPr>
                <w:rFonts w:cs="Arial"/>
                <w:szCs w:val="20"/>
              </w:rPr>
              <w:t>osh Kumar Singh</w:t>
            </w:r>
          </w:p>
          <w:p w:rsidR="002076C6" w:rsidRPr="002076C6" w:rsidRDefault="002076C6" w:rsidP="00701B4B">
            <w:pPr>
              <w:pStyle w:val="IPENZBodyText"/>
              <w:numPr>
                <w:ilvl w:val="0"/>
                <w:numId w:val="62"/>
              </w:numPr>
              <w:spacing w:before="0"/>
              <w:jc w:val="left"/>
              <w:rPr>
                <w:rFonts w:cs="Arial"/>
                <w:szCs w:val="20"/>
              </w:rPr>
            </w:pPr>
            <w:r w:rsidRPr="002076C6">
              <w:rPr>
                <w:u w:val="single"/>
              </w:rPr>
              <w:t>Research on GUI-based Automation Test Technology Driven by  Separated Definition Data</w:t>
            </w:r>
            <w:r>
              <w:t xml:space="preserve"> by </w:t>
            </w:r>
            <w:proofErr w:type="spellStart"/>
            <w:r>
              <w:t>Zhenyu</w:t>
            </w:r>
            <w:proofErr w:type="spellEnd"/>
            <w:r>
              <w:t xml:space="preserve"> Liu, </w:t>
            </w:r>
            <w:proofErr w:type="spellStart"/>
            <w:r>
              <w:t>Qiang</w:t>
            </w:r>
            <w:proofErr w:type="spellEnd"/>
            <w:r>
              <w:t xml:space="preserve"> Chen and </w:t>
            </w:r>
            <w:proofErr w:type="spellStart"/>
            <w:r>
              <w:t>Lizhi</w:t>
            </w:r>
            <w:proofErr w:type="spellEnd"/>
            <w:r>
              <w:t xml:space="preserve"> </w:t>
            </w:r>
            <w:proofErr w:type="spellStart"/>
            <w:r>
              <w:t>Cai</w:t>
            </w:r>
            <w:proofErr w:type="spellEnd"/>
          </w:p>
          <w:p w:rsidR="002076C6" w:rsidRDefault="00D71DE0" w:rsidP="00701B4B">
            <w:pPr>
              <w:pStyle w:val="IPENZBodyText"/>
              <w:numPr>
                <w:ilvl w:val="0"/>
                <w:numId w:val="62"/>
              </w:numPr>
              <w:spacing w:before="0"/>
              <w:jc w:val="left"/>
              <w:rPr>
                <w:rFonts w:cs="Arial"/>
                <w:szCs w:val="20"/>
              </w:rPr>
            </w:pPr>
            <w:r w:rsidRPr="00D71DE0">
              <w:rPr>
                <w:rFonts w:cs="Arial"/>
                <w:szCs w:val="20"/>
                <w:u w:val="single"/>
              </w:rPr>
              <w:t>An Agent-Based Framework for Automated Testing of Web-Based Systems</w:t>
            </w:r>
            <w:r>
              <w:rPr>
                <w:rFonts w:cs="Arial"/>
                <w:szCs w:val="20"/>
              </w:rPr>
              <w:t xml:space="preserve"> by </w:t>
            </w:r>
            <w:proofErr w:type="spellStart"/>
            <w:r>
              <w:rPr>
                <w:rFonts w:cs="Arial"/>
                <w:szCs w:val="20"/>
              </w:rPr>
              <w:t>Samad</w:t>
            </w:r>
            <w:proofErr w:type="spellEnd"/>
            <w:r>
              <w:rPr>
                <w:rFonts w:cs="Arial"/>
                <w:szCs w:val="20"/>
              </w:rPr>
              <w:t xml:space="preserve"> </w:t>
            </w:r>
            <w:proofErr w:type="spellStart"/>
            <w:r>
              <w:rPr>
                <w:rFonts w:cs="Arial"/>
                <w:szCs w:val="20"/>
              </w:rPr>
              <w:t>Paydar</w:t>
            </w:r>
            <w:proofErr w:type="spellEnd"/>
            <w:r>
              <w:rPr>
                <w:rFonts w:cs="Arial"/>
                <w:szCs w:val="20"/>
              </w:rPr>
              <w:t xml:space="preserve"> and</w:t>
            </w:r>
            <w:r w:rsidRPr="00D71DE0">
              <w:rPr>
                <w:rFonts w:cs="Arial"/>
                <w:szCs w:val="20"/>
              </w:rPr>
              <w:t xml:space="preserve"> Mohsen </w:t>
            </w:r>
            <w:proofErr w:type="spellStart"/>
            <w:r w:rsidRPr="00D71DE0">
              <w:rPr>
                <w:rFonts w:cs="Arial"/>
                <w:szCs w:val="20"/>
              </w:rPr>
              <w:t>Kahani</w:t>
            </w:r>
            <w:proofErr w:type="spellEnd"/>
          </w:p>
          <w:p w:rsidR="00D71DE0" w:rsidRPr="00112D8C" w:rsidRDefault="00112D8C" w:rsidP="00701B4B">
            <w:pPr>
              <w:pStyle w:val="IPENZBodyText"/>
              <w:numPr>
                <w:ilvl w:val="0"/>
                <w:numId w:val="62"/>
              </w:numPr>
              <w:spacing w:before="0"/>
              <w:jc w:val="left"/>
              <w:rPr>
                <w:rFonts w:cs="Arial"/>
                <w:szCs w:val="20"/>
              </w:rPr>
            </w:pPr>
            <w:r w:rsidRPr="00112D8C">
              <w:rPr>
                <w:u w:val="single"/>
              </w:rPr>
              <w:t>A Method for Automated Program Code Testing</w:t>
            </w:r>
            <w:r>
              <w:t xml:space="preserve"> by </w:t>
            </w:r>
            <w:proofErr w:type="spellStart"/>
            <w:r>
              <w:t>Sigitas</w:t>
            </w:r>
            <w:proofErr w:type="spellEnd"/>
            <w:r>
              <w:t xml:space="preserve"> DRASUTIS, Vida MOTEKAITYT E and </w:t>
            </w:r>
            <w:proofErr w:type="spellStart"/>
            <w:r>
              <w:t>Algirdas</w:t>
            </w:r>
            <w:proofErr w:type="spellEnd"/>
            <w:r>
              <w:t xml:space="preserve"> NOREIKA</w:t>
            </w:r>
          </w:p>
          <w:p w:rsidR="00112D8C" w:rsidRPr="005E7FAE" w:rsidRDefault="00D37C50" w:rsidP="00701B4B">
            <w:pPr>
              <w:pStyle w:val="IPENZBodyText"/>
              <w:numPr>
                <w:ilvl w:val="0"/>
                <w:numId w:val="62"/>
              </w:numPr>
              <w:spacing w:before="0"/>
              <w:jc w:val="left"/>
              <w:rPr>
                <w:rFonts w:cs="Arial"/>
                <w:szCs w:val="20"/>
              </w:rPr>
            </w:pPr>
            <w:r w:rsidRPr="00D37C50">
              <w:rPr>
                <w:u w:val="single"/>
              </w:rPr>
              <w:t>Implementation of Selenium with JUNIT and Test-Ng</w:t>
            </w:r>
            <w:r>
              <w:t xml:space="preserve"> by </w:t>
            </w:r>
            <w:proofErr w:type="spellStart"/>
            <w:r>
              <w:t>Deepti</w:t>
            </w:r>
            <w:proofErr w:type="spellEnd"/>
            <w:r>
              <w:t xml:space="preserve"> Gaur and </w:t>
            </w:r>
            <w:proofErr w:type="spellStart"/>
            <w:r>
              <w:t>Dr.</w:t>
            </w:r>
            <w:proofErr w:type="spellEnd"/>
            <w:r>
              <w:t xml:space="preserve"> </w:t>
            </w:r>
            <w:proofErr w:type="spellStart"/>
            <w:r>
              <w:t>Rajender</w:t>
            </w:r>
            <w:proofErr w:type="spellEnd"/>
            <w:r>
              <w:t xml:space="preserve"> Singh </w:t>
            </w:r>
            <w:proofErr w:type="spellStart"/>
            <w:r>
              <w:t>Chhillar</w:t>
            </w:r>
            <w:proofErr w:type="spellEnd"/>
          </w:p>
          <w:p w:rsidR="005E7FAE" w:rsidRPr="005E7FAE" w:rsidRDefault="005E7FAE" w:rsidP="00701B4B">
            <w:pPr>
              <w:pStyle w:val="IPENZBodyText"/>
              <w:numPr>
                <w:ilvl w:val="0"/>
                <w:numId w:val="62"/>
              </w:numPr>
              <w:spacing w:before="0"/>
              <w:jc w:val="left"/>
              <w:rPr>
                <w:rFonts w:cs="Arial"/>
                <w:szCs w:val="20"/>
              </w:rPr>
            </w:pPr>
            <w:r w:rsidRPr="005E7FAE">
              <w:rPr>
                <w:u w:val="single"/>
              </w:rPr>
              <w:t xml:space="preserve">Test Automation Using Cucumber and Selenium </w:t>
            </w:r>
            <w:proofErr w:type="spellStart"/>
            <w:r w:rsidRPr="005E7FAE">
              <w:rPr>
                <w:u w:val="single"/>
              </w:rPr>
              <w:t>WebDriver</w:t>
            </w:r>
            <w:proofErr w:type="spellEnd"/>
            <w:r>
              <w:t xml:space="preserve"> by </w:t>
            </w:r>
            <w:proofErr w:type="spellStart"/>
            <w:r>
              <w:t>Yadvinder</w:t>
            </w:r>
            <w:proofErr w:type="spellEnd"/>
            <w:r>
              <w:t xml:space="preserve"> Singh </w:t>
            </w:r>
            <w:proofErr w:type="spellStart"/>
            <w:r>
              <w:t>Pannu</w:t>
            </w:r>
            <w:proofErr w:type="spellEnd"/>
          </w:p>
          <w:p w:rsidR="005E7FAE" w:rsidRDefault="005E7FAE" w:rsidP="00701B4B">
            <w:pPr>
              <w:pStyle w:val="IPENZBodyText"/>
              <w:numPr>
                <w:ilvl w:val="0"/>
                <w:numId w:val="62"/>
              </w:numPr>
              <w:spacing w:before="0"/>
              <w:jc w:val="left"/>
              <w:rPr>
                <w:rFonts w:cs="Arial"/>
                <w:szCs w:val="20"/>
              </w:rPr>
            </w:pPr>
            <w:r w:rsidRPr="005E7FAE">
              <w:rPr>
                <w:rFonts w:cs="Arial"/>
                <w:szCs w:val="20"/>
                <w:u w:val="single"/>
              </w:rPr>
              <w:t>Agile Test Automation</w:t>
            </w:r>
            <w:r>
              <w:rPr>
                <w:rFonts w:cs="Arial"/>
                <w:szCs w:val="20"/>
              </w:rPr>
              <w:t xml:space="preserve"> by James Bach</w:t>
            </w:r>
          </w:p>
          <w:p w:rsidR="006D3042" w:rsidRDefault="006D3042" w:rsidP="00701B4B">
            <w:pPr>
              <w:pStyle w:val="IPENZBodyText"/>
              <w:numPr>
                <w:ilvl w:val="0"/>
                <w:numId w:val="62"/>
              </w:numPr>
              <w:spacing w:before="0"/>
              <w:jc w:val="left"/>
              <w:rPr>
                <w:rFonts w:cs="Arial"/>
                <w:szCs w:val="20"/>
              </w:rPr>
            </w:pPr>
            <w:r w:rsidRPr="006D3042">
              <w:rPr>
                <w:u w:val="single"/>
              </w:rPr>
              <w:t>Selenium Keyword Driven Automation Testing Framework</w:t>
            </w:r>
            <w:r>
              <w:t xml:space="preserve"> by Sherry </w:t>
            </w:r>
            <w:proofErr w:type="spellStart"/>
            <w:r>
              <w:t>Singla</w:t>
            </w:r>
            <w:proofErr w:type="spellEnd"/>
            <w:r>
              <w:t xml:space="preserve"> and </w:t>
            </w:r>
            <w:proofErr w:type="spellStart"/>
            <w:r>
              <w:t>Harpreet</w:t>
            </w:r>
            <w:proofErr w:type="spellEnd"/>
            <w:r>
              <w:t xml:space="preserve"> Kaur</w:t>
            </w:r>
          </w:p>
          <w:p w:rsidR="005E7FAE" w:rsidRPr="00F54C3E" w:rsidRDefault="00B15C1C" w:rsidP="00701B4B">
            <w:pPr>
              <w:pStyle w:val="IPENZBodyText"/>
              <w:numPr>
                <w:ilvl w:val="0"/>
                <w:numId w:val="62"/>
              </w:numPr>
              <w:spacing w:before="0"/>
              <w:jc w:val="left"/>
              <w:rPr>
                <w:rFonts w:cs="Arial"/>
                <w:szCs w:val="20"/>
              </w:rPr>
            </w:pPr>
            <w:r w:rsidRPr="00F54C3E">
              <w:rPr>
                <w:u w:val="single"/>
              </w:rPr>
              <w:t>Automating Test Automation</w:t>
            </w:r>
            <w:r>
              <w:t xml:space="preserve"> by Suresh </w:t>
            </w:r>
            <w:proofErr w:type="spellStart"/>
            <w:r>
              <w:t>Thummalapenta</w:t>
            </w:r>
            <w:proofErr w:type="spellEnd"/>
            <w:r>
              <w:t xml:space="preserve">, </w:t>
            </w:r>
            <w:proofErr w:type="spellStart"/>
            <w:r>
              <w:t>Saurabh</w:t>
            </w:r>
            <w:proofErr w:type="spellEnd"/>
            <w:r>
              <w:t xml:space="preserve"> Sinha, </w:t>
            </w:r>
            <w:proofErr w:type="spellStart"/>
            <w:r>
              <w:t>Nimit</w:t>
            </w:r>
            <w:proofErr w:type="spellEnd"/>
            <w:r>
              <w:t xml:space="preserve"> </w:t>
            </w:r>
            <w:proofErr w:type="spellStart"/>
            <w:r>
              <w:t>Singhania</w:t>
            </w:r>
            <w:proofErr w:type="spellEnd"/>
            <w:r>
              <w:t xml:space="preserve"> and Satish Chandra</w:t>
            </w:r>
          </w:p>
          <w:p w:rsidR="00F54C3E" w:rsidRPr="002076C6" w:rsidRDefault="00F6639B" w:rsidP="00701B4B">
            <w:pPr>
              <w:pStyle w:val="IPENZBodyText"/>
              <w:numPr>
                <w:ilvl w:val="0"/>
                <w:numId w:val="62"/>
              </w:numPr>
              <w:spacing w:before="0"/>
              <w:jc w:val="left"/>
              <w:rPr>
                <w:rFonts w:cs="Arial"/>
                <w:szCs w:val="20"/>
              </w:rPr>
            </w:pPr>
            <w:r w:rsidRPr="00F6639B">
              <w:rPr>
                <w:rFonts w:cs="Arial"/>
                <w:szCs w:val="20"/>
                <w:u w:val="single"/>
              </w:rPr>
              <w:t>A Methodology and Architecture for Automated Software testing</w:t>
            </w:r>
            <w:r>
              <w:rPr>
                <w:rFonts w:cs="Arial"/>
                <w:szCs w:val="20"/>
              </w:rPr>
              <w:t xml:space="preserve"> by </w:t>
            </w:r>
            <w:proofErr w:type="spellStart"/>
            <w:r>
              <w:rPr>
                <w:rFonts w:cs="Arial"/>
                <w:szCs w:val="20"/>
              </w:rPr>
              <w:t>Ilan</w:t>
            </w:r>
            <w:proofErr w:type="spellEnd"/>
            <w:r>
              <w:rPr>
                <w:rFonts w:cs="Arial"/>
                <w:szCs w:val="20"/>
              </w:rPr>
              <w:t xml:space="preserve"> </w:t>
            </w:r>
            <w:proofErr w:type="spellStart"/>
            <w:r>
              <w:rPr>
                <w:rFonts w:cs="Arial"/>
                <w:szCs w:val="20"/>
              </w:rPr>
              <w:t>Gronau</w:t>
            </w:r>
            <w:proofErr w:type="spellEnd"/>
            <w:r>
              <w:rPr>
                <w:rFonts w:cs="Arial"/>
                <w:szCs w:val="20"/>
              </w:rPr>
              <w:t xml:space="preserve">, Alan Hartman, Andrei </w:t>
            </w:r>
            <w:proofErr w:type="spellStart"/>
            <w:r>
              <w:rPr>
                <w:rFonts w:cs="Arial"/>
                <w:szCs w:val="20"/>
              </w:rPr>
              <w:t>Kirshin</w:t>
            </w:r>
            <w:proofErr w:type="spellEnd"/>
            <w:r>
              <w:rPr>
                <w:rFonts w:cs="Arial"/>
                <w:szCs w:val="20"/>
              </w:rPr>
              <w:t xml:space="preserve">, Kenneth Nagin and Sergey </w:t>
            </w:r>
            <w:proofErr w:type="spellStart"/>
            <w:r>
              <w:rPr>
                <w:rFonts w:cs="Arial"/>
                <w:szCs w:val="20"/>
              </w:rPr>
              <w:t>Olvovsky</w:t>
            </w:r>
            <w:proofErr w:type="spellEnd"/>
            <w:r>
              <w:rPr>
                <w:rFonts w:cs="Arial"/>
                <w:szCs w:val="20"/>
              </w:rPr>
              <w:t>.</w:t>
            </w:r>
          </w:p>
          <w:p w:rsidR="002076C6" w:rsidRDefault="002076C6" w:rsidP="002076C6">
            <w:pPr>
              <w:pStyle w:val="IPENZBodyText"/>
              <w:spacing w:before="0"/>
              <w:jc w:val="left"/>
              <w:rPr>
                <w:rFonts w:cs="Arial"/>
                <w:szCs w:val="20"/>
              </w:rPr>
            </w:pPr>
          </w:p>
          <w:p w:rsidR="002076C6" w:rsidRDefault="00F6639B" w:rsidP="002076C6">
            <w:pPr>
              <w:pStyle w:val="IPENZBodyText"/>
              <w:spacing w:before="0"/>
              <w:jc w:val="left"/>
              <w:rPr>
                <w:rFonts w:cs="Arial"/>
                <w:szCs w:val="20"/>
              </w:rPr>
            </w:pPr>
            <w:r>
              <w:rPr>
                <w:rFonts w:cs="Arial"/>
                <w:szCs w:val="20"/>
              </w:rPr>
              <w:t>And many more</w:t>
            </w:r>
            <w:proofErr w:type="gramStart"/>
            <w:r>
              <w:rPr>
                <w:rFonts w:cs="Arial"/>
                <w:szCs w:val="20"/>
              </w:rPr>
              <w:t>..</w:t>
            </w:r>
            <w:proofErr w:type="gramEnd"/>
          </w:p>
          <w:p w:rsidR="00F6639B" w:rsidRDefault="00F6639B" w:rsidP="002076C6">
            <w:pPr>
              <w:pStyle w:val="IPENZBodyText"/>
              <w:spacing w:before="0"/>
              <w:jc w:val="left"/>
              <w:rPr>
                <w:rFonts w:cs="Arial"/>
                <w:szCs w:val="20"/>
              </w:rPr>
            </w:pPr>
          </w:p>
          <w:p w:rsidR="00F6639B" w:rsidRDefault="00F6639B" w:rsidP="002076C6">
            <w:pPr>
              <w:pStyle w:val="IPENZBodyText"/>
              <w:spacing w:before="0"/>
              <w:jc w:val="left"/>
              <w:rPr>
                <w:rFonts w:cs="Arial"/>
                <w:szCs w:val="20"/>
              </w:rPr>
            </w:pPr>
          </w:p>
          <w:p w:rsidR="002076C6" w:rsidRPr="008F230F" w:rsidRDefault="008F230F" w:rsidP="008F230F">
            <w:pPr>
              <w:pStyle w:val="IPENZBodyText"/>
              <w:spacing w:before="0"/>
              <w:jc w:val="center"/>
              <w:rPr>
                <w:rFonts w:cs="Arial"/>
                <w:b/>
                <w:szCs w:val="20"/>
                <w:u w:val="single"/>
              </w:rPr>
            </w:pPr>
            <w:r w:rsidRPr="008F230F">
              <w:rPr>
                <w:b/>
                <w:szCs w:val="20"/>
                <w:u w:val="single"/>
              </w:rPr>
              <w:t>Topics for continuing education to increase depth of technical knowledge</w:t>
            </w:r>
          </w:p>
          <w:p w:rsidR="002076C6" w:rsidRDefault="002076C6" w:rsidP="002076C6">
            <w:pPr>
              <w:pStyle w:val="IPENZBodyText"/>
              <w:spacing w:before="0"/>
              <w:jc w:val="left"/>
              <w:rPr>
                <w:rFonts w:cs="Arial"/>
                <w:szCs w:val="20"/>
              </w:rPr>
            </w:pPr>
          </w:p>
          <w:p w:rsidR="007A0423" w:rsidRPr="007A0423" w:rsidRDefault="007A0423" w:rsidP="007A0423">
            <w:pPr>
              <w:pStyle w:val="IPENZBodyText"/>
              <w:rPr>
                <w:rFonts w:cs="Arial"/>
                <w:szCs w:val="20"/>
              </w:rPr>
            </w:pPr>
            <w:r w:rsidRPr="007A0423">
              <w:rPr>
                <w:rFonts w:cs="Arial"/>
                <w:szCs w:val="20"/>
              </w:rPr>
              <w:t>Automated software testing is a process in which software tools execute pre-scripted tests on a software application before it is released into production. The objective of automated testing is to simplify as much of the testing effort as possible with a minimum set of scripts. If unit testing consumes a large percentage of a quality assurance (QA) team's resources, for example, then this process might be a good candidate for automation. Automated testing tools are capable of executing tests, reporting outcomes and comparing results with earlier test runs. Tests carried out with these tools can be run repeatedly, at any time of day.</w:t>
            </w:r>
          </w:p>
          <w:p w:rsidR="007A0423" w:rsidRPr="007A0423" w:rsidRDefault="007A0423" w:rsidP="007A0423">
            <w:pPr>
              <w:pStyle w:val="IPENZBodyText"/>
              <w:rPr>
                <w:rFonts w:cs="Arial"/>
                <w:szCs w:val="20"/>
              </w:rPr>
            </w:pPr>
          </w:p>
          <w:p w:rsidR="008F230F" w:rsidRDefault="007A0423" w:rsidP="007A0423">
            <w:pPr>
              <w:pStyle w:val="IPENZBodyText"/>
              <w:spacing w:before="0"/>
              <w:jc w:val="left"/>
              <w:rPr>
                <w:rFonts w:cs="Arial"/>
                <w:szCs w:val="20"/>
              </w:rPr>
            </w:pPr>
            <w:r w:rsidRPr="007A0423">
              <w:rPr>
                <w:rFonts w:cs="Arial"/>
                <w:szCs w:val="20"/>
              </w:rPr>
              <w:t>The method or process being used to implement automation is called a test automation framework. Several frameworks have been implemented over the years by commercial vendors and testing organizations. Automating tests with commercial off-the-shelf (COTS) or open source software can be complicated, however, because they almost always require customization. In many organizations, automation is only implemented when it has been determined that the manual testing program is not meeting expectations and it is not possible to bring in more human testers.</w:t>
            </w:r>
          </w:p>
          <w:p w:rsidR="007A0423" w:rsidRDefault="007A0423" w:rsidP="007A0423">
            <w:pPr>
              <w:pStyle w:val="IPENZBodyText"/>
              <w:spacing w:before="0"/>
              <w:jc w:val="left"/>
              <w:rPr>
                <w:rFonts w:cs="Arial"/>
                <w:szCs w:val="20"/>
              </w:rPr>
            </w:pPr>
          </w:p>
          <w:p w:rsidR="007A0423" w:rsidRDefault="007A0423" w:rsidP="007A0423">
            <w:pPr>
              <w:pStyle w:val="IPENZBodyText"/>
              <w:spacing w:before="0"/>
              <w:jc w:val="left"/>
              <w:rPr>
                <w:szCs w:val="20"/>
              </w:rPr>
            </w:pPr>
            <w:r>
              <w:rPr>
                <w:rFonts w:cs="Arial"/>
                <w:szCs w:val="20"/>
              </w:rPr>
              <w:t xml:space="preserve">The reason I have chosen software testing practices in automation is because I have interest in excelling in it and for my continuous learning </w:t>
            </w:r>
            <w:r w:rsidR="00B22C16">
              <w:rPr>
                <w:rFonts w:cs="Arial"/>
                <w:szCs w:val="20"/>
              </w:rPr>
              <w:t>&amp;</w:t>
            </w:r>
            <w:r>
              <w:rPr>
                <w:rFonts w:cs="Arial"/>
                <w:szCs w:val="20"/>
              </w:rPr>
              <w:t xml:space="preserve"> growth. I will always continue learning the automation techniques to gain in-depth knowledge in the area of my specialized engineering field. It will also help me in adapting the software automation culture and implementing new practices related to automation testing. </w:t>
            </w:r>
          </w:p>
          <w:p w:rsidR="007A0423" w:rsidRDefault="007A0423" w:rsidP="007A0423">
            <w:pPr>
              <w:pStyle w:val="IPENZBodyText"/>
              <w:spacing w:before="0"/>
              <w:jc w:val="left"/>
              <w:rPr>
                <w:szCs w:val="20"/>
              </w:rPr>
            </w:pPr>
          </w:p>
          <w:p w:rsidR="00C61DE2" w:rsidRPr="007A0423" w:rsidRDefault="00C61DE2" w:rsidP="007A0423">
            <w:pPr>
              <w:pStyle w:val="IPENZBodyText"/>
              <w:spacing w:before="0"/>
              <w:jc w:val="center"/>
              <w:rPr>
                <w:b/>
                <w:u w:val="single"/>
              </w:rPr>
            </w:pPr>
            <w:r w:rsidRPr="007A0423">
              <w:rPr>
                <w:b/>
                <w:u w:val="single"/>
              </w:rPr>
              <w:t>Commitment to lifelong learning</w:t>
            </w:r>
          </w:p>
          <w:p w:rsidR="007A0423" w:rsidRDefault="007A0423" w:rsidP="007A0423">
            <w:pPr>
              <w:pStyle w:val="IPENZBodyText"/>
              <w:spacing w:before="0"/>
              <w:jc w:val="left"/>
            </w:pPr>
          </w:p>
          <w:p w:rsidR="007A0423" w:rsidRDefault="006730B9" w:rsidP="007A0423">
            <w:pPr>
              <w:pStyle w:val="IPENZBodyText"/>
              <w:spacing w:before="0"/>
              <w:jc w:val="left"/>
            </w:pPr>
            <w:r>
              <w:t xml:space="preserve">I have been and I am committed to learn the new technologies not only related to automation but all programming languages and techniques including my current </w:t>
            </w:r>
            <w:r w:rsidR="00B22C16">
              <w:t>practice</w:t>
            </w:r>
            <w:r>
              <w:t>.</w:t>
            </w:r>
            <w:r w:rsidR="00B22C16">
              <w:t xml:space="preserve"> I will continue further study and research in software engineering fields to make sure that I grow with the advancement in technologies. </w:t>
            </w:r>
            <w:r w:rsidR="00F93554">
              <w:t xml:space="preserve">I have been doing this since I have joined engineering discipline in college and from the start of my </w:t>
            </w:r>
            <w:r w:rsidR="00F93554">
              <w:lastRenderedPageBreak/>
              <w:t xml:space="preserve">career and would like to pursue the same in future. </w:t>
            </w:r>
          </w:p>
          <w:p w:rsidR="00BF0DB8" w:rsidRDefault="00BF0DB8" w:rsidP="007A0423">
            <w:pPr>
              <w:pStyle w:val="IPENZBodyText"/>
              <w:spacing w:before="0"/>
              <w:jc w:val="left"/>
            </w:pPr>
          </w:p>
          <w:p w:rsidR="00BF0DB8" w:rsidRDefault="00BF0DB8" w:rsidP="007A0423">
            <w:pPr>
              <w:pStyle w:val="IPENZBodyText"/>
              <w:spacing w:before="0"/>
              <w:jc w:val="left"/>
            </w:pPr>
            <w:r>
              <w:t xml:space="preserve">I have always attended class room and online trainings related to my field of work throughout my career. I have done the following trainings in my career – </w:t>
            </w:r>
          </w:p>
          <w:p w:rsidR="00BF0DB8" w:rsidRDefault="00BF0DB8" w:rsidP="007A0423">
            <w:pPr>
              <w:pStyle w:val="IPENZBodyText"/>
              <w:spacing w:before="0"/>
              <w:jc w:val="left"/>
            </w:pPr>
          </w:p>
          <w:p w:rsidR="00BF0DB8" w:rsidRDefault="00BF0DB8" w:rsidP="007A0423">
            <w:pPr>
              <w:pStyle w:val="IPENZBodyText"/>
              <w:spacing w:before="0"/>
              <w:jc w:val="left"/>
            </w:pPr>
          </w:p>
          <w:p w:rsidR="00921163" w:rsidRDefault="00921163" w:rsidP="00921163">
            <w:pPr>
              <w:rPr>
                <w:b/>
                <w:i/>
                <w:szCs w:val="20"/>
                <w:u w:val="single"/>
              </w:rPr>
            </w:pPr>
            <w:r>
              <w:rPr>
                <w:b/>
                <w:i/>
                <w:szCs w:val="20"/>
                <w:u w:val="single"/>
              </w:rPr>
              <w:t>TRAININGS &amp; SEMINARS:</w:t>
            </w:r>
          </w:p>
          <w:p w:rsidR="00921163" w:rsidRDefault="00921163" w:rsidP="00921163">
            <w:pPr>
              <w:rPr>
                <w:b/>
                <w:i/>
                <w:szCs w:val="20"/>
                <w:u w:val="single"/>
              </w:rPr>
            </w:pPr>
          </w:p>
          <w:tbl>
            <w:tblPr>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06"/>
              <w:gridCol w:w="4914"/>
            </w:tblGrid>
            <w:tr w:rsidR="00921163" w:rsidTr="00921163">
              <w:trPr>
                <w:trHeight w:val="1360"/>
              </w:trPr>
              <w:tc>
                <w:tcPr>
                  <w:tcW w:w="4106" w:type="dxa"/>
                  <w:shd w:val="clear" w:color="000000" w:fill="FFFFFF"/>
                </w:tcPr>
                <w:p w:rsidR="00921163" w:rsidRDefault="00921163" w:rsidP="006A0BF0">
                  <w:pPr>
                    <w:rPr>
                      <w:rFonts w:cs="Arial"/>
                      <w:b/>
                      <w:szCs w:val="20"/>
                    </w:rPr>
                  </w:pPr>
                  <w:r>
                    <w:rPr>
                      <w:rFonts w:cs="Arial"/>
                      <w:b/>
                      <w:szCs w:val="20"/>
                    </w:rPr>
                    <w:t xml:space="preserve">Technical Programs - </w:t>
                  </w:r>
                </w:p>
                <w:p w:rsidR="00921163" w:rsidRDefault="00921163" w:rsidP="006A0BF0">
                  <w:pPr>
                    <w:rPr>
                      <w:rFonts w:cs="Arial"/>
                      <w:szCs w:val="20"/>
                    </w:rPr>
                  </w:pPr>
                  <w:r>
                    <w:rPr>
                      <w:rFonts w:cs="Arial"/>
                      <w:szCs w:val="20"/>
                    </w:rPr>
                    <w:t xml:space="preserve">     - Mercury Quick Test Professional</w:t>
                  </w:r>
                </w:p>
                <w:p w:rsidR="00921163" w:rsidRDefault="00921163" w:rsidP="006A0BF0">
                  <w:pPr>
                    <w:rPr>
                      <w:rFonts w:cs="Arial"/>
                      <w:szCs w:val="20"/>
                    </w:rPr>
                  </w:pPr>
                  <w:r>
                    <w:rPr>
                      <w:rFonts w:cs="Arial"/>
                      <w:szCs w:val="20"/>
                    </w:rPr>
                    <w:t xml:space="preserve">     - Cloud testing</w:t>
                  </w:r>
                </w:p>
                <w:p w:rsidR="00921163" w:rsidRDefault="00921163" w:rsidP="006A0BF0">
                  <w:pPr>
                    <w:rPr>
                      <w:rFonts w:cs="Arial"/>
                      <w:szCs w:val="20"/>
                    </w:rPr>
                  </w:pPr>
                  <w:r>
                    <w:rPr>
                      <w:rFonts w:cs="Arial"/>
                      <w:szCs w:val="20"/>
                    </w:rPr>
                    <w:t xml:space="preserve">     - Selenium Web Driver</w:t>
                  </w:r>
                </w:p>
                <w:p w:rsidR="00921163" w:rsidRDefault="00921163" w:rsidP="00921163">
                  <w:pPr>
                    <w:rPr>
                      <w:rFonts w:cs="Arial"/>
                      <w:szCs w:val="20"/>
                    </w:rPr>
                  </w:pPr>
                  <w:r>
                    <w:rPr>
                      <w:rFonts w:cs="Arial"/>
                      <w:szCs w:val="20"/>
                    </w:rPr>
                    <w:t xml:space="preserve">     - C, C#, C++ programming</w:t>
                  </w:r>
                </w:p>
                <w:p w:rsidR="00921163" w:rsidRDefault="00921163" w:rsidP="00921163">
                  <w:pPr>
                    <w:rPr>
                      <w:rFonts w:cs="Arial"/>
                      <w:szCs w:val="20"/>
                    </w:rPr>
                  </w:pPr>
                  <w:r>
                    <w:rPr>
                      <w:rFonts w:cs="Arial"/>
                      <w:szCs w:val="20"/>
                    </w:rPr>
                    <w:t xml:space="preserve">     - Java programming</w:t>
                  </w:r>
                </w:p>
                <w:p w:rsidR="00921163" w:rsidRDefault="00921163" w:rsidP="00921163">
                  <w:pPr>
                    <w:rPr>
                      <w:rFonts w:cs="Arial"/>
                      <w:szCs w:val="20"/>
                    </w:rPr>
                  </w:pPr>
                  <w:r>
                    <w:rPr>
                      <w:rFonts w:cs="Arial"/>
                      <w:szCs w:val="20"/>
                    </w:rPr>
                    <w:t xml:space="preserve">     - Automation tools</w:t>
                  </w:r>
                </w:p>
                <w:p w:rsidR="00921163" w:rsidRDefault="00921163" w:rsidP="00921163">
                  <w:pPr>
                    <w:rPr>
                      <w:rFonts w:cs="Arial"/>
                      <w:szCs w:val="20"/>
                    </w:rPr>
                  </w:pPr>
                </w:p>
              </w:tc>
              <w:tc>
                <w:tcPr>
                  <w:tcW w:w="4914" w:type="dxa"/>
                  <w:shd w:val="clear" w:color="000000" w:fill="FFFFFF"/>
                </w:tcPr>
                <w:p w:rsidR="00921163" w:rsidRDefault="00921163" w:rsidP="006A0BF0">
                  <w:pPr>
                    <w:rPr>
                      <w:rFonts w:cs="Arial"/>
                      <w:b/>
                      <w:szCs w:val="20"/>
                    </w:rPr>
                  </w:pPr>
                  <w:r>
                    <w:rPr>
                      <w:rFonts w:cs="Arial"/>
                      <w:b/>
                      <w:szCs w:val="20"/>
                    </w:rPr>
                    <w:t xml:space="preserve">Management and Leadership Programs - </w:t>
                  </w:r>
                </w:p>
                <w:p w:rsidR="00921163" w:rsidRDefault="00921163" w:rsidP="006A0BF0">
                  <w:pPr>
                    <w:rPr>
                      <w:rFonts w:cs="Arial"/>
                      <w:szCs w:val="20"/>
                    </w:rPr>
                  </w:pPr>
                </w:p>
                <w:p w:rsidR="00921163" w:rsidRDefault="00921163" w:rsidP="006A0BF0">
                  <w:pPr>
                    <w:rPr>
                      <w:rFonts w:cs="Arial"/>
                      <w:szCs w:val="20"/>
                    </w:rPr>
                  </w:pPr>
                  <w:r>
                    <w:rPr>
                      <w:rFonts w:cs="Arial"/>
                      <w:szCs w:val="20"/>
                    </w:rPr>
                    <w:t xml:space="preserve">        - Emerging Leaders Training</w:t>
                  </w:r>
                </w:p>
                <w:p w:rsidR="00921163" w:rsidRDefault="00921163" w:rsidP="006A0BF0">
                  <w:pPr>
                    <w:rPr>
                      <w:rFonts w:cs="Arial"/>
                      <w:szCs w:val="20"/>
                    </w:rPr>
                  </w:pPr>
                  <w:r>
                    <w:rPr>
                      <w:rFonts w:cs="Arial"/>
                      <w:szCs w:val="20"/>
                    </w:rPr>
                    <w:t xml:space="preserve">        - Risk Based Project Management</w:t>
                  </w:r>
                </w:p>
                <w:p w:rsidR="00921163" w:rsidRDefault="00921163" w:rsidP="006A0BF0">
                  <w:pPr>
                    <w:rPr>
                      <w:rFonts w:cs="Arial"/>
                      <w:szCs w:val="20"/>
                    </w:rPr>
                  </w:pPr>
                  <w:r>
                    <w:rPr>
                      <w:rFonts w:cs="Arial"/>
                      <w:szCs w:val="20"/>
                    </w:rPr>
                    <w:t xml:space="preserve">        - Project Management Professional – PMP</w:t>
                  </w:r>
                </w:p>
                <w:p w:rsidR="00921163" w:rsidRDefault="00921163" w:rsidP="006A0BF0">
                  <w:pPr>
                    <w:rPr>
                      <w:rFonts w:cs="Arial"/>
                      <w:szCs w:val="20"/>
                    </w:rPr>
                  </w:pPr>
                  <w:r>
                    <w:rPr>
                      <w:rFonts w:cs="Arial"/>
                      <w:szCs w:val="20"/>
                    </w:rPr>
                    <w:t xml:space="preserve">        - Consulting with Clients</w:t>
                  </w:r>
                </w:p>
                <w:p w:rsidR="00921163" w:rsidRDefault="00921163" w:rsidP="006A0BF0">
                  <w:pPr>
                    <w:rPr>
                      <w:rFonts w:cs="Arial"/>
                      <w:szCs w:val="20"/>
                    </w:rPr>
                  </w:pPr>
                  <w:r>
                    <w:rPr>
                      <w:rFonts w:cs="Arial"/>
                      <w:szCs w:val="20"/>
                    </w:rPr>
                    <w:t xml:space="preserve">        - Values Workshop</w:t>
                  </w:r>
                </w:p>
              </w:tc>
            </w:tr>
            <w:tr w:rsidR="00921163" w:rsidTr="00921163">
              <w:trPr>
                <w:trHeight w:val="1431"/>
              </w:trPr>
              <w:tc>
                <w:tcPr>
                  <w:tcW w:w="4106" w:type="dxa"/>
                  <w:shd w:val="clear" w:color="000000" w:fill="FFFFFF"/>
                </w:tcPr>
                <w:p w:rsidR="00921163" w:rsidRDefault="00921163" w:rsidP="006A0BF0">
                  <w:pPr>
                    <w:rPr>
                      <w:rFonts w:cs="Arial"/>
                      <w:b/>
                      <w:szCs w:val="20"/>
                    </w:rPr>
                  </w:pPr>
                  <w:r>
                    <w:rPr>
                      <w:rFonts w:cs="Arial"/>
                      <w:b/>
                      <w:szCs w:val="20"/>
                    </w:rPr>
                    <w:t xml:space="preserve">Industrial Programs - </w:t>
                  </w:r>
                </w:p>
                <w:p w:rsidR="00921163" w:rsidRDefault="00921163" w:rsidP="006A0BF0">
                  <w:pPr>
                    <w:rPr>
                      <w:rFonts w:cs="Arial"/>
                      <w:szCs w:val="20"/>
                    </w:rPr>
                  </w:pPr>
                  <w:r>
                    <w:rPr>
                      <w:rFonts w:cs="Arial"/>
                      <w:szCs w:val="20"/>
                    </w:rPr>
                    <w:t xml:space="preserve">     - Credit Cards 101</w:t>
                  </w:r>
                </w:p>
                <w:p w:rsidR="00921163" w:rsidRDefault="00921163" w:rsidP="006A0BF0">
                  <w:pPr>
                    <w:rPr>
                      <w:rFonts w:cs="Arial"/>
                      <w:szCs w:val="20"/>
                    </w:rPr>
                  </w:pPr>
                  <w:r>
                    <w:rPr>
                      <w:rFonts w:cs="Arial"/>
                      <w:szCs w:val="20"/>
                    </w:rPr>
                    <w:t xml:space="preserve">     - Lending 101</w:t>
                  </w:r>
                </w:p>
                <w:p w:rsidR="00921163" w:rsidRDefault="00921163" w:rsidP="006A0BF0">
                  <w:pPr>
                    <w:rPr>
                      <w:rFonts w:cs="Arial"/>
                      <w:szCs w:val="20"/>
                    </w:rPr>
                  </w:pPr>
                  <w:r>
                    <w:rPr>
                      <w:rFonts w:cs="Arial"/>
                      <w:szCs w:val="20"/>
                    </w:rPr>
                    <w:t xml:space="preserve">     - Insurance 101</w:t>
                  </w:r>
                </w:p>
                <w:p w:rsidR="00921163" w:rsidRDefault="00921163" w:rsidP="006A0BF0">
                  <w:pPr>
                    <w:rPr>
                      <w:rFonts w:cs="Arial"/>
                      <w:szCs w:val="20"/>
                    </w:rPr>
                  </w:pPr>
                  <w:r>
                    <w:rPr>
                      <w:rFonts w:cs="Arial"/>
                      <w:szCs w:val="20"/>
                    </w:rPr>
                    <w:t xml:space="preserve">     - Banking 101</w:t>
                  </w:r>
                </w:p>
                <w:p w:rsidR="00921163" w:rsidRDefault="00921163" w:rsidP="006A0BF0">
                  <w:pPr>
                    <w:rPr>
                      <w:rFonts w:cs="Arial"/>
                      <w:szCs w:val="20"/>
                    </w:rPr>
                  </w:pPr>
                  <w:r>
                    <w:rPr>
                      <w:rFonts w:cs="Arial"/>
                      <w:szCs w:val="20"/>
                    </w:rPr>
                    <w:t xml:space="preserve">     - Securities and Investments 101</w:t>
                  </w:r>
                </w:p>
              </w:tc>
              <w:tc>
                <w:tcPr>
                  <w:tcW w:w="4914" w:type="dxa"/>
                  <w:shd w:val="clear" w:color="000000" w:fill="FFFFFF"/>
                </w:tcPr>
                <w:p w:rsidR="00921163" w:rsidRDefault="00921163" w:rsidP="006A0BF0">
                  <w:pPr>
                    <w:rPr>
                      <w:rFonts w:cs="Arial"/>
                      <w:szCs w:val="20"/>
                    </w:rPr>
                  </w:pPr>
                </w:p>
              </w:tc>
            </w:tr>
          </w:tbl>
          <w:p w:rsidR="007A0423" w:rsidRDefault="007A0423" w:rsidP="007A0423">
            <w:pPr>
              <w:pStyle w:val="IPENZBodyText"/>
              <w:spacing w:before="0"/>
              <w:jc w:val="left"/>
            </w:pPr>
          </w:p>
          <w:p w:rsidR="007A0423" w:rsidRDefault="007A0423" w:rsidP="007A0423">
            <w:pPr>
              <w:pStyle w:val="IPENZBodyText"/>
              <w:spacing w:before="0"/>
              <w:jc w:val="left"/>
            </w:pPr>
          </w:p>
          <w:p w:rsidR="007A0423" w:rsidRDefault="00921163" w:rsidP="007A0423">
            <w:pPr>
              <w:pStyle w:val="IPENZBodyText"/>
              <w:spacing w:before="0"/>
              <w:jc w:val="left"/>
              <w:rPr>
                <w:rFonts w:cs="Arial"/>
                <w:szCs w:val="20"/>
              </w:rPr>
            </w:pPr>
            <w:r>
              <w:rPr>
                <w:rFonts w:cs="Arial"/>
                <w:szCs w:val="20"/>
              </w:rPr>
              <w:t>As a result of the trainings and seminars I have attended, I possess and gained the following skills related to software engineering –</w:t>
            </w:r>
          </w:p>
          <w:p w:rsidR="00921163" w:rsidRDefault="00921163" w:rsidP="007A0423">
            <w:pPr>
              <w:pStyle w:val="IPENZBodyText"/>
              <w:spacing w:before="0"/>
              <w:jc w:val="left"/>
              <w:rPr>
                <w:rFonts w:cs="Arial"/>
                <w:szCs w:val="20"/>
              </w:rPr>
            </w:pPr>
          </w:p>
          <w:tbl>
            <w:tblPr>
              <w:tblW w:w="9175"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2657"/>
              <w:gridCol w:w="6518"/>
            </w:tblGrid>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color w:val="000000"/>
                      <w:szCs w:val="20"/>
                    </w:rPr>
                  </w:pPr>
                  <w:r>
                    <w:rPr>
                      <w:rFonts w:ascii="Arial" w:hAnsi="Arial" w:cs="Arial"/>
                      <w:b/>
                      <w:color w:val="000000"/>
                      <w:szCs w:val="20"/>
                    </w:rPr>
                    <w:t>Domains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Core Banking, Credit Cards, Lending &amp; Mortgage</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color w:val="000000"/>
                      <w:szCs w:val="20"/>
                    </w:rPr>
                    <w:t>Operating Systems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Windows, MACINTOSH OS, DOS, Ubuntu Linux</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Integrated Development Environments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 xml:space="preserve">Eclipse Juno, </w:t>
                  </w:r>
                  <w:proofErr w:type="spellStart"/>
                  <w:r>
                    <w:rPr>
                      <w:rStyle w:val="ResumeBodyCharCharCharCharCharCharCharCharCharCharCharCharCharCharCharChar"/>
                      <w:rFonts w:ascii="Verdana" w:hAnsi="Verdana" w:cs="Arial"/>
                      <w:color w:val="000000"/>
                      <w:szCs w:val="20"/>
                    </w:rPr>
                    <w:t>Intellij</w:t>
                  </w:r>
                  <w:proofErr w:type="spellEnd"/>
                  <w:r>
                    <w:rPr>
                      <w:rStyle w:val="ResumeBodyCharCharCharCharCharCharCharCharCharCharCharCharCharCharCharChar"/>
                      <w:rFonts w:ascii="Verdana" w:hAnsi="Verdana" w:cs="Arial"/>
                      <w:color w:val="000000"/>
                      <w:szCs w:val="20"/>
                    </w:rPr>
                    <w:t xml:space="preserve"> IDEA, Microsoft Visual Studio 2015</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Build &amp; Version control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GIT, JENKINS, SVN</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Environment</w:t>
                  </w:r>
                </w:p>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Web Based – Internet &amp; Intranet Sites</w:t>
                  </w:r>
                </w:p>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Mainframe –</w:t>
                  </w:r>
                  <w:r>
                    <w:rPr>
                      <w:rStyle w:val="ResumeBodyCharCharCharCharCharCharCharCharCharCharCharCharCharCharCharChar"/>
                      <w:rFonts w:ascii="Verdana" w:hAnsi="Verdana" w:cs="Arial"/>
                      <w:i/>
                      <w:color w:val="000000"/>
                      <w:szCs w:val="20"/>
                    </w:rPr>
                    <w:t xml:space="preserve"> </w:t>
                  </w:r>
                  <w:r>
                    <w:rPr>
                      <w:rStyle w:val="ResumeBodyCharCharCharCharCharCharCharCharCharCharCharCharCharCharCharChar"/>
                      <w:rFonts w:ascii="Verdana" w:hAnsi="Verdana" w:cs="Arial"/>
                      <w:color w:val="000000"/>
                      <w:szCs w:val="20"/>
                    </w:rPr>
                    <w:t>Vision Plus Modules(CMS, CDM, FAS, LMS, TRAMS, LTS), TSYS</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Database</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SQL, IBM DB2, MS SQL, Oracle Database, Toad, MySQL</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Management Tools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Quality Center 9.2, 10.0, SDLC Tool, </w:t>
                  </w:r>
                  <w:r>
                    <w:rPr>
                      <w:rFonts w:ascii="Verdana" w:hAnsi="Verdana" w:cs="Arial"/>
                      <w:color w:val="000000"/>
                      <w:szCs w:val="20"/>
                    </w:rPr>
                    <w:t>HP ALM 11.5, JIRA, RALLY</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Automation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Fonts w:ascii="Verdana" w:hAnsi="Verdana" w:cs="Arial"/>
                      <w:color w:val="000000"/>
                      <w:szCs w:val="20"/>
                    </w:rPr>
                    <w:t>HP Quick Test Professional (QTP 9.2,10.0, UFT 11.0, 11.5)</w:t>
                  </w:r>
                  <w:r>
                    <w:rPr>
                      <w:rStyle w:val="ResumeBodyCharCharCharCharCharCharCharCharCharCharCharCharCharCharCharChar"/>
                      <w:rFonts w:ascii="Verdana" w:hAnsi="Verdana" w:cs="Arial"/>
                      <w:color w:val="000000"/>
                      <w:szCs w:val="20"/>
                    </w:rPr>
                    <w:t xml:space="preserve">, Selenium IDE/RC/WEBDRIVER, </w:t>
                  </w:r>
                  <w:r>
                    <w:rPr>
                      <w:rFonts w:ascii="Verdana" w:hAnsi="Verdana" w:cs="Arial"/>
                      <w:color w:val="000000"/>
                      <w:szCs w:val="20"/>
                    </w:rPr>
                    <w:t>Excel VBA macros, Quality Center OTA Development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Programming Languages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C, C ++, OOPS concepts, VBS, VBA, PHP, PowerShell, TCL/Expect, Python, Shell Scripting, Perl, C#, Java (Maven, Cucumber – Gherkins), JUnit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Other</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Knowledge on Dispute Processing Systems – </w:t>
                  </w:r>
                  <w:proofErr w:type="spellStart"/>
                  <w:r>
                    <w:rPr>
                      <w:rStyle w:val="ResumeBodyCharCharCharCharCharCharCharCharCharCharCharCharCharCharCharChar"/>
                      <w:rFonts w:ascii="Verdana" w:hAnsi="Verdana" w:cs="Arial"/>
                      <w:color w:val="000000"/>
                      <w:szCs w:val="20"/>
                    </w:rPr>
                    <w:t>Chordiant</w:t>
                  </w:r>
                  <w:proofErr w:type="spellEnd"/>
                  <w:r>
                    <w:rPr>
                      <w:rStyle w:val="ResumeBodyCharCharCharCharCharCharCharCharCharCharCharCharCharCharCharChar"/>
                      <w:rFonts w:ascii="Verdana" w:hAnsi="Verdana" w:cs="Arial"/>
                      <w:color w:val="000000"/>
                      <w:szCs w:val="20"/>
                    </w:rPr>
                    <w:t xml:space="preserve">, </w:t>
                  </w:r>
                  <w:r>
                    <w:rPr>
                      <w:rFonts w:ascii="Verdana" w:hAnsi="Verdana" w:cs="Arial"/>
                      <w:color w:val="000000"/>
                      <w:szCs w:val="20"/>
                    </w:rPr>
                    <w:t>Usability Testing and Validation using Web Developer Plug-In, Testing Mobile Applications and Involved in middleware services testing using WSDL’s through SOAP UI tool.</w:t>
                  </w:r>
                </w:p>
              </w:tc>
            </w:tr>
          </w:tbl>
          <w:p w:rsidR="00921163" w:rsidRDefault="00921163"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921163" w:rsidRDefault="00921163" w:rsidP="007A0423">
            <w:pPr>
              <w:pStyle w:val="IPENZBodyText"/>
              <w:spacing w:before="0"/>
              <w:jc w:val="left"/>
              <w:rPr>
                <w:rFonts w:cs="Arial"/>
                <w:szCs w:val="20"/>
              </w:rPr>
            </w:pPr>
            <w:r>
              <w:rPr>
                <w:rFonts w:cs="Arial"/>
                <w:szCs w:val="20"/>
              </w:rPr>
              <w:t>I am</w:t>
            </w:r>
            <w:r w:rsidR="00BE4D17">
              <w:rPr>
                <w:rFonts w:cs="Arial"/>
                <w:szCs w:val="20"/>
              </w:rPr>
              <w:t xml:space="preserve"> also planning</w:t>
            </w:r>
            <w:r>
              <w:rPr>
                <w:rFonts w:cs="Arial"/>
                <w:szCs w:val="20"/>
              </w:rPr>
              <w:t xml:space="preserve"> to </w:t>
            </w:r>
            <w:r w:rsidR="00C964FF">
              <w:rPr>
                <w:rFonts w:cs="Arial"/>
                <w:szCs w:val="20"/>
              </w:rPr>
              <w:t xml:space="preserve">learn and </w:t>
            </w:r>
            <w:r>
              <w:rPr>
                <w:rFonts w:cs="Arial"/>
                <w:szCs w:val="20"/>
              </w:rPr>
              <w:t xml:space="preserve">pursue the following skills related to software engineering in future – </w:t>
            </w:r>
          </w:p>
          <w:p w:rsidR="00921163" w:rsidRDefault="00921163" w:rsidP="007A0423">
            <w:pPr>
              <w:pStyle w:val="IPENZBodyText"/>
              <w:spacing w:before="0"/>
              <w:jc w:val="left"/>
              <w:rPr>
                <w:rFonts w:cs="Arial"/>
                <w:szCs w:val="20"/>
              </w:rPr>
            </w:pPr>
          </w:p>
          <w:p w:rsidR="00921163" w:rsidRDefault="00C964FF" w:rsidP="00C964FF">
            <w:pPr>
              <w:pStyle w:val="IPENZBulletLevel1"/>
              <w:spacing w:before="0"/>
            </w:pPr>
            <w:r w:rsidRPr="00C964FF">
              <w:t>Mobile Automation Testing</w:t>
            </w:r>
          </w:p>
          <w:p w:rsidR="00C964FF" w:rsidRDefault="00C964FF" w:rsidP="00C964FF">
            <w:pPr>
              <w:pStyle w:val="IPENZBulletLevel1"/>
              <w:spacing w:before="0"/>
            </w:pPr>
            <w:r>
              <w:t>Cloud automation</w:t>
            </w:r>
          </w:p>
          <w:p w:rsidR="00C964FF" w:rsidRDefault="00C964FF" w:rsidP="00C964FF">
            <w:pPr>
              <w:pStyle w:val="IPENZBulletLevel1"/>
              <w:spacing w:before="0"/>
            </w:pPr>
            <w:r>
              <w:t>Performance automation testing</w:t>
            </w:r>
          </w:p>
          <w:p w:rsidR="00C964FF" w:rsidRDefault="00C964FF" w:rsidP="00C964FF">
            <w:pPr>
              <w:pStyle w:val="IPENZBulletLevel1"/>
              <w:spacing w:before="0"/>
            </w:pPr>
            <w:r>
              <w:t>Automation testing on applications build on different technologies</w:t>
            </w:r>
          </w:p>
          <w:p w:rsidR="00C964FF" w:rsidRDefault="00C964FF" w:rsidP="00C964FF">
            <w:pPr>
              <w:pStyle w:val="IPENZBulletLevel1"/>
              <w:spacing w:before="0"/>
            </w:pPr>
            <w:r>
              <w:t>Core Java</w:t>
            </w:r>
          </w:p>
          <w:p w:rsidR="00C964FF" w:rsidRDefault="00C964FF" w:rsidP="00C964FF">
            <w:pPr>
              <w:pStyle w:val="IPENZBulletLevel1"/>
              <w:spacing w:before="0"/>
            </w:pPr>
            <w:r>
              <w:t>C# .NET for building automation tools</w:t>
            </w:r>
          </w:p>
          <w:p w:rsidR="00C964FF" w:rsidRDefault="00C964FF" w:rsidP="00C964FF">
            <w:pPr>
              <w:pStyle w:val="IPENZBulletLevel1"/>
              <w:spacing w:before="0"/>
            </w:pPr>
            <w:r w:rsidRPr="00C964FF">
              <w:t>UDD – UI Driven Development</w:t>
            </w:r>
            <w:r>
              <w:t xml:space="preserve"> and more</w:t>
            </w:r>
            <w:proofErr w:type="gramStart"/>
            <w:r>
              <w:t>..</w:t>
            </w:r>
            <w:proofErr w:type="gramEnd"/>
          </w:p>
          <w:p w:rsidR="00921163" w:rsidRDefault="00921163" w:rsidP="007A0423">
            <w:pPr>
              <w:pStyle w:val="IPENZBodyText"/>
              <w:spacing w:before="0"/>
              <w:jc w:val="left"/>
              <w:rPr>
                <w:rFonts w:cs="Arial"/>
                <w:szCs w:val="20"/>
              </w:rPr>
            </w:pPr>
          </w:p>
          <w:p w:rsidR="00921163" w:rsidRPr="00AE1ED8" w:rsidRDefault="00921163" w:rsidP="007A0423">
            <w:pPr>
              <w:pStyle w:val="IPENZBodyText"/>
              <w:spacing w:before="0"/>
              <w:jc w:val="left"/>
              <w:rPr>
                <w:rFonts w:cs="Arial"/>
                <w:szCs w:val="20"/>
              </w:rPr>
            </w:pPr>
          </w:p>
        </w:tc>
        <w:tc>
          <w:tcPr>
            <w:tcW w:w="450" w:type="pct"/>
          </w:tcPr>
          <w:p w:rsidR="00275FAC" w:rsidRPr="005458D1" w:rsidRDefault="005E17CD" w:rsidP="001424B8">
            <w:pPr>
              <w:pStyle w:val="IPENZBodyText"/>
              <w:spacing w:after="120"/>
              <w:jc w:val="left"/>
              <w:rPr>
                <w:rFonts w:cs="Arial"/>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EF4707" w:rsidRDefault="00045247" w:rsidP="006B1D37">
      <w:pPr>
        <w:rPr>
          <w:rFonts w:cs="Arial"/>
          <w:b/>
          <w:color w:val="1F497D"/>
          <w:szCs w:val="20"/>
        </w:rPr>
      </w:pPr>
      <w:r>
        <w:rPr>
          <w:rFonts w:cs="Arial"/>
          <w:b/>
          <w:color w:val="1F497D"/>
          <w:szCs w:val="20"/>
        </w:rPr>
        <w:lastRenderedPageBreak/>
        <w:br w:type="page"/>
      </w:r>
      <w:r w:rsidR="006B1D37" w:rsidRPr="006B1D37">
        <w:rPr>
          <w:b/>
          <w:sz w:val="40"/>
          <w:szCs w:val="40"/>
        </w:rPr>
        <w:lastRenderedPageBreak/>
        <w:t>Section Three</w:t>
      </w:r>
      <w:r w:rsidR="006B1D37">
        <w:rPr>
          <w:b/>
          <w:sz w:val="40"/>
          <w:szCs w:val="40"/>
        </w:rPr>
        <w:t xml:space="preserve"> - </w:t>
      </w:r>
      <w:r w:rsidR="00EF4707" w:rsidRPr="006B1D37">
        <w:rPr>
          <w:b/>
          <w:sz w:val="40"/>
          <w:szCs w:val="40"/>
        </w:rPr>
        <w:t>Evidence of Application of Knowledge</w:t>
      </w:r>
    </w:p>
    <w:p w:rsidR="00EF4707" w:rsidRDefault="00EF4707" w:rsidP="00EF4707">
      <w:pPr>
        <w:pStyle w:val="IPENZBodyText"/>
        <w:rPr>
          <w:rFonts w:cs="Arial"/>
          <w:b/>
          <w:color w:val="1F497D"/>
          <w:szCs w:val="20"/>
        </w:rPr>
      </w:pPr>
    </w:p>
    <w:p w:rsidR="00EF4707" w:rsidRPr="006B1D37" w:rsidRDefault="00EF4707" w:rsidP="00EF4707">
      <w:pPr>
        <w:pStyle w:val="IPENZBodyText"/>
        <w:rPr>
          <w:rFonts w:cs="Arial"/>
        </w:rPr>
      </w:pPr>
      <w:r w:rsidRPr="006B1D37">
        <w:rPr>
          <w:rFonts w:cs="Arial"/>
        </w:rPr>
        <w:t>In this section you are required to provide evidence of the application of your engineering knowledge using 3-4 engineering projects or activities (Work/Study Episodes) that you have been involved with.</w:t>
      </w:r>
    </w:p>
    <w:p w:rsidR="00EF4707" w:rsidRPr="006B1D37" w:rsidRDefault="00EF4707" w:rsidP="00EF4707">
      <w:pPr>
        <w:pStyle w:val="IPENZBodyText"/>
        <w:rPr>
          <w:rFonts w:cs="Arial"/>
        </w:rPr>
      </w:pPr>
      <w:r w:rsidRPr="006B1D37">
        <w:rPr>
          <w:rFonts w:cs="Arial"/>
        </w:rPr>
        <w:t>Provide a general overview of the scope or parameters of each project or activity, your role in it and the particular challenges or complexities involved. Then describe, in narrative form, how it provides evidence of the application of different aspects of your engineering knowledge.  Cross reference to the relevant elements of the knowledge profile in the right hand column.</w:t>
      </w:r>
    </w:p>
    <w:p w:rsidR="006B1D37" w:rsidRDefault="00EF4707" w:rsidP="00EF4707">
      <w:pPr>
        <w:pStyle w:val="IPENZBodyText"/>
        <w:rPr>
          <w:rFonts w:cs="Arial"/>
        </w:rPr>
      </w:pPr>
      <w:r w:rsidRPr="006B1D37">
        <w:rPr>
          <w:rFonts w:cs="Arial"/>
        </w:rPr>
        <w:t>You are also required to complete the Knowledge Matrix to summarise the contribution to knowledge demonstration made by each project.  The work/study episodes are expected to provide at least 2 examples of the application of each knowledge element.</w:t>
      </w:r>
    </w:p>
    <w:p w:rsidR="006B1D37" w:rsidRDefault="006B1D37" w:rsidP="00EF4707">
      <w:pPr>
        <w:pStyle w:val="IPENZBodyText"/>
        <w:rPr>
          <w:rFonts w:cs="Arial"/>
        </w:rPr>
      </w:pPr>
    </w:p>
    <w:p w:rsidR="004859C1" w:rsidRPr="005458D1" w:rsidDel="004859C1" w:rsidRDefault="00A71052" w:rsidP="00EF4707">
      <w:pPr>
        <w:pStyle w:val="IPENZBodyText"/>
      </w:pPr>
      <w:r>
        <w:br w:type="page"/>
      </w:r>
    </w:p>
    <w:tbl>
      <w:tblPr>
        <w:tblW w:w="10245" w:type="dxa"/>
        <w:tblInd w:w="-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gridCol w:w="1372"/>
      </w:tblGrid>
      <w:tr w:rsidR="004859C1" w:rsidRPr="00010AAA" w:rsidTr="00343A4B">
        <w:tc>
          <w:tcPr>
            <w:tcW w:w="9187" w:type="dxa"/>
            <w:shd w:val="clear" w:color="auto" w:fill="auto"/>
          </w:tcPr>
          <w:p w:rsidR="00DA5E18" w:rsidRDefault="00DA5E18" w:rsidP="000B104C">
            <w:pPr>
              <w:jc w:val="center"/>
              <w:rPr>
                <w:rFonts w:cs="Arial"/>
                <w:b/>
                <w:u w:val="single"/>
              </w:rPr>
            </w:pPr>
          </w:p>
          <w:p w:rsidR="004859C1" w:rsidRDefault="004859C1" w:rsidP="000B104C">
            <w:pPr>
              <w:jc w:val="center"/>
              <w:rPr>
                <w:rFonts w:cs="Arial"/>
                <w:b/>
                <w:u w:val="single"/>
              </w:rPr>
            </w:pPr>
            <w:r w:rsidRPr="006B1D37">
              <w:rPr>
                <w:rFonts w:cs="Arial"/>
                <w:b/>
                <w:u w:val="single"/>
              </w:rPr>
              <w:t>Work/Study Episode 1</w:t>
            </w:r>
          </w:p>
          <w:p w:rsidR="002A1C91" w:rsidRPr="002A1C91" w:rsidRDefault="002A1C91" w:rsidP="000B104C">
            <w:pPr>
              <w:jc w:val="center"/>
              <w:rPr>
                <w:rFonts w:cs="Arial"/>
                <w:b/>
              </w:rPr>
            </w:pPr>
            <w:r w:rsidRPr="002A1C91">
              <w:rPr>
                <w:rFonts w:cs="Arial"/>
                <w:b/>
              </w:rPr>
              <w:t>(</w:t>
            </w:r>
            <w:r w:rsidR="007138BD" w:rsidRPr="007138BD">
              <w:rPr>
                <w:rFonts w:cs="Arial"/>
                <w:b/>
              </w:rPr>
              <w:t>April 2009 – May 2010</w:t>
            </w:r>
            <w:r w:rsidRPr="002A1C91">
              <w:rPr>
                <w:rFonts w:cs="Arial"/>
                <w:b/>
              </w:rPr>
              <w:t>)</w:t>
            </w:r>
          </w:p>
          <w:p w:rsidR="004859C1" w:rsidRDefault="004859C1" w:rsidP="00CC1249">
            <w:pPr>
              <w:rPr>
                <w:rFonts w:cs="Arial"/>
              </w:rPr>
            </w:pPr>
          </w:p>
          <w:p w:rsidR="004859C1" w:rsidRDefault="004859C1" w:rsidP="00CC1249">
            <w:pPr>
              <w:rPr>
                <w:rFonts w:cs="Arial"/>
              </w:rPr>
            </w:pPr>
          </w:p>
          <w:p w:rsidR="004859C1" w:rsidRPr="000B104C" w:rsidRDefault="00DA5E18" w:rsidP="00CC1249">
            <w:pPr>
              <w:rPr>
                <w:rFonts w:cs="Arial"/>
                <w:b/>
                <w:u w:val="single"/>
              </w:rPr>
            </w:pPr>
            <w:r w:rsidRPr="000B104C">
              <w:rPr>
                <w:rFonts w:cs="Arial"/>
                <w:b/>
                <w:u w:val="single"/>
              </w:rPr>
              <w:t>Overview of the project</w:t>
            </w:r>
          </w:p>
          <w:p w:rsidR="00F668B8" w:rsidRDefault="00F668B8" w:rsidP="00CC1249">
            <w:pPr>
              <w:rPr>
                <w:rFonts w:cs="Arial"/>
                <w:b/>
                <w:u w:val="single"/>
              </w:rPr>
            </w:pPr>
          </w:p>
          <w:p w:rsidR="00F668B8" w:rsidRPr="00AE064F" w:rsidRDefault="00AE064F" w:rsidP="00CC1249">
            <w:pPr>
              <w:rPr>
                <w:rFonts w:cs="Arial"/>
              </w:rPr>
            </w:pPr>
            <w:r w:rsidRPr="00AE064F">
              <w:rPr>
                <w:rFonts w:cs="Arial"/>
              </w:rPr>
              <w:t xml:space="preserve">HSBC credit cards </w:t>
            </w:r>
            <w:r>
              <w:rPr>
                <w:rFonts w:cs="Arial"/>
              </w:rPr>
              <w:t xml:space="preserve">services </w:t>
            </w:r>
            <w:r w:rsidRPr="00AE064F">
              <w:rPr>
                <w:rFonts w:cs="Arial"/>
              </w:rPr>
              <w:t xml:space="preserve">are broadly divided into 2 categories </w:t>
            </w:r>
            <w:proofErr w:type="spellStart"/>
            <w:r w:rsidRPr="00AE064F">
              <w:rPr>
                <w:rFonts w:cs="Arial"/>
              </w:rPr>
              <w:t>CSeCare</w:t>
            </w:r>
            <w:proofErr w:type="spellEnd"/>
            <w:r w:rsidRPr="00AE064F">
              <w:rPr>
                <w:rFonts w:cs="Arial"/>
              </w:rPr>
              <w:t xml:space="preserve"> and </w:t>
            </w:r>
            <w:proofErr w:type="spellStart"/>
            <w:r w:rsidRPr="00AE064F">
              <w:rPr>
                <w:rFonts w:cs="Arial"/>
              </w:rPr>
              <w:t>RSeCare</w:t>
            </w:r>
            <w:proofErr w:type="spellEnd"/>
            <w:r w:rsidRPr="00AE064F">
              <w:rPr>
                <w:rFonts w:cs="Arial"/>
              </w:rPr>
              <w:t>.</w:t>
            </w:r>
          </w:p>
          <w:p w:rsidR="00AE064F" w:rsidRPr="000B104C" w:rsidRDefault="00AE064F" w:rsidP="00CC1249">
            <w:pPr>
              <w:rPr>
                <w:rFonts w:cs="Arial"/>
                <w:b/>
                <w:u w:val="single"/>
              </w:rPr>
            </w:pPr>
          </w:p>
          <w:p w:rsidR="00F668B8" w:rsidRPr="00A972E9" w:rsidRDefault="00A972E9" w:rsidP="00CC1249">
            <w:pPr>
              <w:rPr>
                <w:rFonts w:cs="Arial"/>
              </w:rPr>
            </w:pPr>
            <w:r w:rsidRPr="00A972E9">
              <w:rPr>
                <w:rFonts w:cs="Arial"/>
              </w:rPr>
              <w:t>Credit Card Services Internet Websites have been developed for the Card Services Business Unit of a Leading North American Bank to cater the customer requirements for online access of their credit card accounts. User Acceptance Testing Phase of this project involves end to end functional testing and validation of all enhancements including marketing content validation, compliance validation and regression testing.</w:t>
            </w:r>
          </w:p>
          <w:p w:rsidR="00F668B8" w:rsidRDefault="00F668B8" w:rsidP="00CC1249">
            <w:pPr>
              <w:rPr>
                <w:rFonts w:cs="Arial"/>
                <w:b/>
                <w:u w:val="single"/>
              </w:rPr>
            </w:pPr>
          </w:p>
          <w:p w:rsidR="00F668B8" w:rsidRPr="000B104C" w:rsidRDefault="00A972E9" w:rsidP="00CC1249">
            <w:pPr>
              <w:rPr>
                <w:rFonts w:cs="Arial"/>
                <w:b/>
                <w:u w:val="single"/>
              </w:rPr>
            </w:pPr>
            <w:r w:rsidRPr="00A972E9">
              <w:rPr>
                <w:rFonts w:cs="Arial"/>
              </w:rPr>
              <w:t>Retail Services Internet Websites have been developed for the Retail Services Business Unit of a Leading North American Bank to cater the customer requirements for online access of their Retail Card Accounts provided by Over 200 Leading Retail Stores in America like Best Buy, GAP, CVS, Menards etc., System Integration Testing Phase of this project involves end to end functional testing of enhancements involving integration with multiple applications viz., Mainframe Backend, IBM DB2 Database, and MQ Series</w:t>
            </w:r>
            <w:r>
              <w:rPr>
                <w:rFonts w:cs="Arial"/>
              </w:rPr>
              <w:t>.</w:t>
            </w:r>
          </w:p>
          <w:p w:rsidR="00F668B8" w:rsidRPr="000B104C" w:rsidRDefault="00F668B8" w:rsidP="00CC1249">
            <w:pPr>
              <w:rPr>
                <w:rFonts w:cs="Arial"/>
                <w:b/>
                <w:u w:val="single"/>
              </w:rPr>
            </w:pPr>
          </w:p>
          <w:p w:rsidR="00F668B8" w:rsidRDefault="007B75FF" w:rsidP="00CC1249">
            <w:pPr>
              <w:rPr>
                <w:rFonts w:cs="Arial"/>
              </w:rPr>
            </w:pPr>
            <w:r w:rsidRPr="007B75FF">
              <w:rPr>
                <w:rFonts w:cs="Arial"/>
              </w:rPr>
              <w:t xml:space="preserve">The project was to </w:t>
            </w:r>
            <w:r>
              <w:rPr>
                <w:rFonts w:cs="Arial"/>
              </w:rPr>
              <w:t xml:space="preserve">create automation suites for </w:t>
            </w:r>
            <w:proofErr w:type="spellStart"/>
            <w:r>
              <w:rPr>
                <w:rFonts w:cs="Arial"/>
              </w:rPr>
              <w:t>CSeCare</w:t>
            </w:r>
            <w:proofErr w:type="spellEnd"/>
            <w:r>
              <w:rPr>
                <w:rFonts w:cs="Arial"/>
              </w:rPr>
              <w:t xml:space="preserve"> and </w:t>
            </w:r>
            <w:proofErr w:type="spellStart"/>
            <w:r>
              <w:rPr>
                <w:rFonts w:cs="Arial"/>
              </w:rPr>
              <w:t>RSeCare</w:t>
            </w:r>
            <w:proofErr w:type="spellEnd"/>
            <w:r>
              <w:rPr>
                <w:rFonts w:cs="Arial"/>
              </w:rPr>
              <w:t xml:space="preserve"> functionalities which included following systems and technologies</w:t>
            </w:r>
          </w:p>
          <w:p w:rsidR="007B75FF" w:rsidRDefault="007B75FF" w:rsidP="00CC1249">
            <w:pPr>
              <w:rPr>
                <w:rFonts w:cs="Arial"/>
              </w:rPr>
            </w:pPr>
          </w:p>
          <w:p w:rsidR="007B75FF" w:rsidRDefault="007B75FF" w:rsidP="00CC1249">
            <w:pPr>
              <w:rPr>
                <w:rFonts w:cs="Arial"/>
              </w:rPr>
            </w:pPr>
            <w:r w:rsidRPr="00EA7EFC">
              <w:rPr>
                <w:rFonts w:cs="Arial"/>
                <w:b/>
                <w:u w:val="single"/>
              </w:rPr>
              <w:t>Automation tool</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 xml:space="preserve">HP QTP 9.2 with Terminal Emulator, Web and ActiveX </w:t>
            </w:r>
            <w:proofErr w:type="spellStart"/>
            <w:r>
              <w:rPr>
                <w:rFonts w:cs="Arial"/>
              </w:rPr>
              <w:t>addins</w:t>
            </w:r>
            <w:proofErr w:type="spellEnd"/>
            <w:r w:rsidR="00EA7EFC">
              <w:rPr>
                <w:rFonts w:cs="Arial"/>
              </w:rPr>
              <w:t xml:space="preserve"> in integration with HP Quality </w:t>
            </w:r>
            <w:r w:rsidR="00506695">
              <w:rPr>
                <w:rFonts w:cs="Arial"/>
              </w:rPr>
              <w:t>Centre</w:t>
            </w:r>
            <w:r w:rsidR="00EA7EFC">
              <w:rPr>
                <w:rFonts w:cs="Arial"/>
              </w:rPr>
              <w:t xml:space="preserve"> 9.2</w:t>
            </w:r>
          </w:p>
          <w:p w:rsidR="007B75FF" w:rsidRDefault="007B75FF" w:rsidP="00CC1249">
            <w:pPr>
              <w:rPr>
                <w:rFonts w:cs="Arial"/>
              </w:rPr>
            </w:pPr>
          </w:p>
          <w:p w:rsidR="007B75FF" w:rsidRDefault="007B75FF" w:rsidP="00CC1249">
            <w:pPr>
              <w:rPr>
                <w:rFonts w:cs="Arial"/>
              </w:rPr>
            </w:pPr>
            <w:r w:rsidRPr="00EA7EFC">
              <w:rPr>
                <w:rFonts w:cs="Arial"/>
                <w:b/>
                <w:u w:val="single"/>
              </w:rPr>
              <w:t>Systems</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Web based application</w:t>
            </w:r>
          </w:p>
          <w:p w:rsidR="007B75FF" w:rsidRDefault="007B75FF" w:rsidP="00CC1249">
            <w:pPr>
              <w:rPr>
                <w:rFonts w:cs="Arial"/>
              </w:rPr>
            </w:pPr>
            <w:r>
              <w:rPr>
                <w:rFonts w:cs="Arial"/>
              </w:rPr>
              <w:t>Oracle Database</w:t>
            </w:r>
          </w:p>
          <w:p w:rsidR="007B75FF" w:rsidRDefault="007B75FF" w:rsidP="00CC1249">
            <w:pPr>
              <w:rPr>
                <w:rFonts w:cs="Arial"/>
              </w:rPr>
            </w:pPr>
            <w:r>
              <w:rPr>
                <w:rFonts w:cs="Arial"/>
              </w:rPr>
              <w:t>Vision plus mainframe systems with modules-</w:t>
            </w:r>
          </w:p>
          <w:p w:rsidR="007B75FF" w:rsidRDefault="007B75FF" w:rsidP="007B75FF">
            <w:pPr>
              <w:numPr>
                <w:ilvl w:val="0"/>
                <w:numId w:val="29"/>
              </w:numPr>
              <w:rPr>
                <w:rFonts w:cs="Arial"/>
              </w:rPr>
            </w:pPr>
            <w:r>
              <w:rPr>
                <w:rFonts w:cs="Arial"/>
              </w:rPr>
              <w:t>CMS (Credit management system)</w:t>
            </w:r>
          </w:p>
          <w:p w:rsidR="007B75FF" w:rsidRDefault="007B75FF" w:rsidP="007B75FF">
            <w:pPr>
              <w:numPr>
                <w:ilvl w:val="0"/>
                <w:numId w:val="29"/>
              </w:numPr>
              <w:rPr>
                <w:rFonts w:cs="Arial"/>
              </w:rPr>
            </w:pPr>
            <w:r>
              <w:rPr>
                <w:rFonts w:cs="Arial"/>
              </w:rPr>
              <w:t>CDM (Credit decision management)</w:t>
            </w:r>
          </w:p>
          <w:p w:rsidR="007B75FF" w:rsidRPr="007B75FF" w:rsidRDefault="007B75FF" w:rsidP="007B75FF">
            <w:pPr>
              <w:numPr>
                <w:ilvl w:val="0"/>
                <w:numId w:val="29"/>
              </w:numPr>
              <w:rPr>
                <w:rFonts w:cs="Arial"/>
              </w:rPr>
            </w:pPr>
            <w:r>
              <w:rPr>
                <w:rFonts w:cs="Arial"/>
              </w:rPr>
              <w:t>LMS (Loyalty management system)</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Your role and responsibilities</w:t>
            </w:r>
          </w:p>
          <w:p w:rsidR="00F668B8" w:rsidRPr="000B104C" w:rsidRDefault="00F668B8" w:rsidP="00CC1249">
            <w:pPr>
              <w:rPr>
                <w:rFonts w:cs="Arial"/>
                <w:b/>
                <w:u w:val="single"/>
              </w:rPr>
            </w:pPr>
          </w:p>
          <w:p w:rsidR="00832095" w:rsidRDefault="0018462A" w:rsidP="00832095">
            <w:pPr>
              <w:numPr>
                <w:ilvl w:val="0"/>
                <w:numId w:val="55"/>
              </w:numPr>
              <w:jc w:val="both"/>
              <w:rPr>
                <w:rFonts w:cs="Arial"/>
                <w:color w:val="000000"/>
                <w:szCs w:val="20"/>
              </w:rPr>
            </w:pPr>
            <w:r>
              <w:rPr>
                <w:rFonts w:cs="Arial"/>
                <w:color w:val="000000"/>
                <w:szCs w:val="20"/>
              </w:rPr>
              <w:t>Understand</w:t>
            </w:r>
            <w:r w:rsidR="00832095">
              <w:rPr>
                <w:rFonts w:cs="Arial"/>
                <w:color w:val="000000"/>
                <w:szCs w:val="20"/>
              </w:rPr>
              <w:t xml:space="preserve"> the requirement and feasibility of automating the flows</w:t>
            </w:r>
          </w:p>
          <w:p w:rsidR="00832095" w:rsidRDefault="0018462A" w:rsidP="00832095">
            <w:pPr>
              <w:numPr>
                <w:ilvl w:val="0"/>
                <w:numId w:val="55"/>
              </w:numPr>
              <w:jc w:val="both"/>
              <w:rPr>
                <w:rFonts w:cs="Arial"/>
                <w:color w:val="000000"/>
                <w:szCs w:val="20"/>
              </w:rPr>
            </w:pPr>
            <w:r>
              <w:rPr>
                <w:rFonts w:cs="Arial"/>
                <w:color w:val="000000"/>
                <w:szCs w:val="20"/>
              </w:rPr>
              <w:t>Prepare</w:t>
            </w:r>
            <w:r w:rsidR="00832095">
              <w:rPr>
                <w:rFonts w:cs="Arial"/>
                <w:color w:val="000000"/>
                <w:szCs w:val="20"/>
              </w:rPr>
              <w:t xml:space="preserve"> estimates for the automation project, based on complexity of the flows</w:t>
            </w:r>
          </w:p>
          <w:p w:rsidR="00832095" w:rsidRDefault="0018462A" w:rsidP="00832095">
            <w:pPr>
              <w:numPr>
                <w:ilvl w:val="0"/>
                <w:numId w:val="55"/>
              </w:numPr>
              <w:jc w:val="both"/>
              <w:rPr>
                <w:rFonts w:cs="Arial"/>
                <w:color w:val="000000"/>
                <w:szCs w:val="20"/>
              </w:rPr>
            </w:pPr>
            <w:r>
              <w:rPr>
                <w:rFonts w:cs="Arial"/>
                <w:color w:val="000000"/>
                <w:szCs w:val="20"/>
              </w:rPr>
              <w:t>Prepare</w:t>
            </w:r>
            <w:r w:rsidR="00832095">
              <w:rPr>
                <w:rFonts w:cs="Arial"/>
                <w:color w:val="000000"/>
                <w:szCs w:val="20"/>
              </w:rPr>
              <w:t xml:space="preserve"> plan of automation code delivery</w:t>
            </w:r>
          </w:p>
          <w:p w:rsidR="00832095" w:rsidRDefault="00832095" w:rsidP="00832095">
            <w:pPr>
              <w:numPr>
                <w:ilvl w:val="0"/>
                <w:numId w:val="55"/>
              </w:numPr>
              <w:jc w:val="both"/>
              <w:rPr>
                <w:rFonts w:cs="Arial"/>
                <w:color w:val="000000"/>
                <w:szCs w:val="20"/>
              </w:rPr>
            </w:pPr>
            <w:r>
              <w:rPr>
                <w:rFonts w:cs="Arial"/>
                <w:color w:val="000000"/>
                <w:szCs w:val="20"/>
              </w:rPr>
              <w:t>Analysis of functional flows for creating common functions</w:t>
            </w:r>
          </w:p>
          <w:p w:rsidR="00832095" w:rsidRDefault="00832095" w:rsidP="00832095">
            <w:pPr>
              <w:numPr>
                <w:ilvl w:val="0"/>
                <w:numId w:val="55"/>
              </w:numPr>
              <w:jc w:val="both"/>
              <w:rPr>
                <w:rFonts w:cs="Arial"/>
                <w:color w:val="000000"/>
                <w:szCs w:val="20"/>
              </w:rPr>
            </w:pPr>
            <w:r>
              <w:rPr>
                <w:rFonts w:cs="Arial"/>
                <w:color w:val="000000"/>
                <w:szCs w:val="20"/>
              </w:rPr>
              <w:t>Coding using VB scripting, C# and QTP automation tool and self-designed hybrid framework (keyword driven &amp; data driven)</w:t>
            </w:r>
          </w:p>
          <w:p w:rsidR="00832095" w:rsidRDefault="00832095" w:rsidP="00832095">
            <w:pPr>
              <w:numPr>
                <w:ilvl w:val="0"/>
                <w:numId w:val="55"/>
              </w:numPr>
              <w:jc w:val="both"/>
              <w:rPr>
                <w:rFonts w:cs="Arial"/>
                <w:color w:val="000000"/>
                <w:szCs w:val="20"/>
              </w:rPr>
            </w:pPr>
            <w:r>
              <w:rPr>
                <w:rFonts w:cs="Arial"/>
                <w:color w:val="000000"/>
                <w:szCs w:val="20"/>
              </w:rPr>
              <w:t>Dry run, Integration testing and Unit testing of the code</w:t>
            </w:r>
          </w:p>
          <w:p w:rsidR="00832095" w:rsidRDefault="00832095" w:rsidP="00832095">
            <w:pPr>
              <w:numPr>
                <w:ilvl w:val="0"/>
                <w:numId w:val="55"/>
              </w:numPr>
              <w:jc w:val="both"/>
              <w:rPr>
                <w:rFonts w:cs="Arial"/>
                <w:color w:val="000000"/>
                <w:szCs w:val="20"/>
              </w:rPr>
            </w:pPr>
            <w:r>
              <w:rPr>
                <w:rFonts w:cs="Arial"/>
                <w:color w:val="000000"/>
                <w:szCs w:val="20"/>
              </w:rPr>
              <w:t>Delivering code as per the plan</w:t>
            </w:r>
          </w:p>
          <w:p w:rsidR="00832095" w:rsidRDefault="00832095" w:rsidP="00832095">
            <w:pPr>
              <w:numPr>
                <w:ilvl w:val="0"/>
                <w:numId w:val="55"/>
              </w:numPr>
              <w:jc w:val="both"/>
              <w:rPr>
                <w:rFonts w:cs="Arial"/>
                <w:color w:val="000000"/>
                <w:szCs w:val="20"/>
              </w:rPr>
            </w:pPr>
            <w:r>
              <w:rPr>
                <w:rFonts w:cs="Arial"/>
                <w:color w:val="000000"/>
                <w:szCs w:val="20"/>
              </w:rPr>
              <w:t>Code fixing as per the defects logged by manual functional team</w:t>
            </w:r>
          </w:p>
          <w:p w:rsidR="00832095" w:rsidRDefault="00832095" w:rsidP="00832095">
            <w:pPr>
              <w:numPr>
                <w:ilvl w:val="0"/>
                <w:numId w:val="55"/>
              </w:numPr>
              <w:jc w:val="both"/>
              <w:rPr>
                <w:rFonts w:cs="Arial"/>
                <w:color w:val="000000"/>
                <w:szCs w:val="20"/>
              </w:rPr>
            </w:pPr>
            <w:r>
              <w:rPr>
                <w:rFonts w:cs="Arial"/>
                <w:color w:val="000000"/>
                <w:szCs w:val="20"/>
              </w:rPr>
              <w:t xml:space="preserve">Preparing closure reports showing the savings </w:t>
            </w:r>
            <w:r w:rsidR="00446CE6">
              <w:rPr>
                <w:rFonts w:cs="Arial"/>
                <w:color w:val="000000"/>
                <w:szCs w:val="20"/>
              </w:rPr>
              <w:t>in terms of</w:t>
            </w:r>
            <w:r>
              <w:rPr>
                <w:rFonts w:cs="Arial"/>
                <w:color w:val="000000"/>
                <w:szCs w:val="20"/>
              </w:rPr>
              <w:t xml:space="preserve"> time and </w:t>
            </w:r>
            <w:r w:rsidR="000E3748">
              <w:rPr>
                <w:rFonts w:cs="Arial"/>
                <w:color w:val="000000"/>
                <w:szCs w:val="20"/>
              </w:rPr>
              <w:t>cost</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Pr="000B104C">
              <w:rPr>
                <w:rFonts w:cs="Arial"/>
                <w:b/>
                <w:u w:val="single"/>
              </w:rPr>
              <w:t xml:space="preserve"> and challenges of the project </w:t>
            </w:r>
          </w:p>
          <w:p w:rsidR="00F668B8" w:rsidRPr="000B104C" w:rsidRDefault="00F668B8" w:rsidP="00CC1249">
            <w:pPr>
              <w:rPr>
                <w:rFonts w:cs="Arial"/>
                <w:b/>
                <w:u w:val="single"/>
              </w:rPr>
            </w:pPr>
          </w:p>
          <w:p w:rsidR="00F668B8" w:rsidRDefault="003375D7" w:rsidP="00CC1249">
            <w:pPr>
              <w:rPr>
                <w:rFonts w:cs="Arial"/>
              </w:rPr>
            </w:pPr>
            <w:r>
              <w:rPr>
                <w:rFonts w:cs="Arial"/>
              </w:rPr>
              <w:t>This was my first automation project in my career. B</w:t>
            </w:r>
            <w:r w:rsidRPr="003375D7">
              <w:rPr>
                <w:rFonts w:cs="Arial"/>
              </w:rPr>
              <w:t xml:space="preserve">eing </w:t>
            </w:r>
            <w:r>
              <w:rPr>
                <w:rFonts w:cs="Arial"/>
              </w:rPr>
              <w:t>a fresher and individual contributor in automation testing</w:t>
            </w:r>
            <w:r w:rsidRPr="003375D7">
              <w:rPr>
                <w:rFonts w:cs="Arial"/>
              </w:rPr>
              <w:t xml:space="preserve">, </w:t>
            </w:r>
            <w:r>
              <w:rPr>
                <w:rFonts w:cs="Arial"/>
              </w:rPr>
              <w:t xml:space="preserve">it was very much challenging </w:t>
            </w:r>
            <w:r w:rsidR="00BF0466">
              <w:rPr>
                <w:rFonts w:cs="Arial"/>
              </w:rPr>
              <w:t xml:space="preserve">for me </w:t>
            </w:r>
            <w:r>
              <w:rPr>
                <w:rFonts w:cs="Arial"/>
              </w:rPr>
              <w:t xml:space="preserve">to implement the niche practices in automation. </w:t>
            </w:r>
            <w:r w:rsidRPr="003375D7">
              <w:rPr>
                <w:rFonts w:cs="Arial"/>
              </w:rPr>
              <w:t>I had to learn new automation techniques</w:t>
            </w:r>
            <w:r>
              <w:rPr>
                <w:rFonts w:cs="Arial"/>
              </w:rPr>
              <w:t xml:space="preserve"> &amp; technologies on my own without any mentor. </w:t>
            </w:r>
          </w:p>
          <w:p w:rsidR="00BF0466" w:rsidRDefault="00BF0466" w:rsidP="00CC1249">
            <w:pPr>
              <w:rPr>
                <w:rFonts w:cs="Arial"/>
              </w:rPr>
            </w:pPr>
          </w:p>
          <w:p w:rsidR="00BF0466" w:rsidRDefault="00BF0466" w:rsidP="00CC1249">
            <w:pPr>
              <w:rPr>
                <w:rFonts w:cs="Arial"/>
              </w:rPr>
            </w:pPr>
            <w:r>
              <w:rPr>
                <w:rFonts w:cs="Arial"/>
              </w:rPr>
              <w:t>When I released the 1</w:t>
            </w:r>
            <w:r w:rsidRPr="00BF0466">
              <w:rPr>
                <w:rFonts w:cs="Arial"/>
                <w:vertAlign w:val="superscript"/>
              </w:rPr>
              <w:t>st</w:t>
            </w:r>
            <w:r>
              <w:rPr>
                <w:rFonts w:cs="Arial"/>
              </w:rPr>
              <w:t xml:space="preserve"> draft version of the automation suite, there were so many bugs and the code was not so efficient enough to handle the complex scenarios. I struggled in fixing the issues in this project. Eventually, I gained knowledge about latest automation techniques by exploring e-books on internet, by </w:t>
            </w:r>
            <w:r>
              <w:rPr>
                <w:rFonts w:cs="Arial"/>
              </w:rPr>
              <w:lastRenderedPageBreak/>
              <w:t>attending global learning programs in the organization and by practical hurdles.</w:t>
            </w:r>
          </w:p>
          <w:p w:rsidR="00F668B8" w:rsidRPr="000B104C" w:rsidRDefault="00F668B8" w:rsidP="00CC1249">
            <w:pPr>
              <w:rPr>
                <w:rFonts w:cs="Arial"/>
                <w:b/>
                <w:u w:val="single"/>
              </w:rPr>
            </w:pPr>
          </w:p>
          <w:p w:rsidR="004859C1" w:rsidRDefault="00F668B8" w:rsidP="00CC1249">
            <w:pPr>
              <w:rPr>
                <w:rFonts w:cs="Arial"/>
                <w:u w:val="single"/>
              </w:rPr>
            </w:pPr>
            <w:r w:rsidRPr="000B104C">
              <w:rPr>
                <w:rFonts w:cs="Arial"/>
                <w:b/>
                <w:u w:val="single"/>
              </w:rPr>
              <w:t>How does this project demonstrate application of your engineering knowledge?</w:t>
            </w:r>
          </w:p>
          <w:p w:rsidR="00F668B8" w:rsidRDefault="00F668B8" w:rsidP="00CC1249">
            <w:pPr>
              <w:rPr>
                <w:rFonts w:cs="Arial"/>
                <w:u w:val="single"/>
              </w:rPr>
            </w:pPr>
          </w:p>
          <w:p w:rsidR="00704C57" w:rsidRDefault="004A0DEB" w:rsidP="00CC1249">
            <w:pPr>
              <w:rPr>
                <w:rFonts w:cs="Arial"/>
              </w:rPr>
            </w:pPr>
            <w:r>
              <w:rPr>
                <w:rFonts w:cs="Arial"/>
              </w:rPr>
              <w:t xml:space="preserve">As a fresher </w:t>
            </w:r>
            <w:r w:rsidR="00F119FF">
              <w:rPr>
                <w:rFonts w:cs="Arial"/>
              </w:rPr>
              <w:t>in automation testing it was very much challenging to</w:t>
            </w:r>
            <w:r w:rsidR="00704C57">
              <w:rPr>
                <w:rFonts w:cs="Arial"/>
              </w:rPr>
              <w:t xml:space="preserve"> follow the engineering fundamentals and </w:t>
            </w:r>
            <w:r w:rsidR="00F119FF">
              <w:rPr>
                <w:rFonts w:cs="Arial"/>
              </w:rPr>
              <w:t xml:space="preserve">implement the engineering </w:t>
            </w:r>
            <w:r w:rsidR="00704C57">
              <w:rPr>
                <w:rFonts w:cs="Arial"/>
              </w:rPr>
              <w:t xml:space="preserve">principles, </w:t>
            </w:r>
            <w:r w:rsidR="00F119FF">
              <w:rPr>
                <w:rFonts w:cs="Arial"/>
              </w:rPr>
              <w:t xml:space="preserve">design and architecture in this project. The plan </w:t>
            </w:r>
            <w:r w:rsidR="00704C57">
              <w:rPr>
                <w:rFonts w:cs="Arial"/>
              </w:rPr>
              <w:t xml:space="preserve">&amp; overall delivery of the project demanded core </w:t>
            </w:r>
            <w:r w:rsidR="00F119FF">
              <w:rPr>
                <w:rFonts w:cs="Arial"/>
              </w:rPr>
              <w:t>implementation</w:t>
            </w:r>
            <w:r w:rsidR="00704C57">
              <w:rPr>
                <w:rFonts w:cs="Arial"/>
              </w:rPr>
              <w:t xml:space="preserve"> by</w:t>
            </w:r>
            <w:r w:rsidR="00F119FF">
              <w:rPr>
                <w:rFonts w:cs="Arial"/>
              </w:rPr>
              <w:t xml:space="preserve"> meet</w:t>
            </w:r>
            <w:r w:rsidR="00704C57">
              <w:rPr>
                <w:rFonts w:cs="Arial"/>
              </w:rPr>
              <w:t>ing the engineering standards.</w:t>
            </w:r>
          </w:p>
          <w:p w:rsidR="00456602" w:rsidRDefault="00456602" w:rsidP="00CC1249">
            <w:pPr>
              <w:rPr>
                <w:rFonts w:cs="Arial"/>
              </w:rPr>
            </w:pPr>
          </w:p>
          <w:p w:rsidR="00456602" w:rsidRDefault="00456602" w:rsidP="00CC1249">
            <w:pPr>
              <w:rPr>
                <w:rFonts w:cs="Arial"/>
              </w:rPr>
            </w:pPr>
            <w:r>
              <w:rPr>
                <w:rFonts w:cs="Arial"/>
              </w:rPr>
              <w:t>Following steps were taken in implementing the automation solution –</w:t>
            </w:r>
          </w:p>
          <w:p w:rsidR="00456602" w:rsidRDefault="00456602" w:rsidP="00CC1249">
            <w:pPr>
              <w:rPr>
                <w:rFonts w:cs="Arial"/>
              </w:rPr>
            </w:pPr>
          </w:p>
          <w:p w:rsidR="00456602" w:rsidRDefault="00456602" w:rsidP="00701B4B">
            <w:pPr>
              <w:numPr>
                <w:ilvl w:val="0"/>
                <w:numId w:val="63"/>
              </w:numPr>
              <w:rPr>
                <w:rFonts w:cs="Arial"/>
              </w:rPr>
            </w:pPr>
            <w:r w:rsidRPr="00123337">
              <w:rPr>
                <w:rFonts w:cs="Arial"/>
                <w:b/>
                <w:u w:val="single"/>
              </w:rPr>
              <w:t>Understanding the requirements, systems and technologies the system were built in, to validate the feasibility of automation</w:t>
            </w:r>
            <w:r>
              <w:rPr>
                <w:rFonts w:cs="Arial"/>
              </w:rPr>
              <w:t xml:space="preserve"> –</w:t>
            </w:r>
          </w:p>
          <w:p w:rsidR="00FB3F55" w:rsidRDefault="00FB3F55" w:rsidP="00FB3F55">
            <w:pPr>
              <w:rPr>
                <w:rFonts w:cs="Arial"/>
              </w:rPr>
            </w:pPr>
          </w:p>
          <w:p w:rsidR="009C1C45" w:rsidRDefault="009C1C45" w:rsidP="009C1C45">
            <w:pPr>
              <w:rPr>
                <w:rFonts w:cs="Arial"/>
              </w:rPr>
            </w:pPr>
          </w:p>
          <w:p w:rsidR="009C1C45" w:rsidRDefault="009C1C45" w:rsidP="009C1C45">
            <w:pPr>
              <w:rPr>
                <w:rFonts w:cs="Arial"/>
              </w:rPr>
            </w:pPr>
          </w:p>
          <w:p w:rsidR="009C1C45" w:rsidRDefault="009306BE" w:rsidP="009C1C45">
            <w:pPr>
              <w:rPr>
                <w:rFonts w:cs="Arial"/>
              </w:rPr>
            </w:pPr>
            <w:r>
              <w:rPr>
                <w:rFonts w:cs="Arial"/>
                <w:noProof/>
                <w:lang w:val="en-US"/>
              </w:rPr>
              <mc:AlternateContent>
                <mc:Choice Requires="wps">
                  <w:drawing>
                    <wp:anchor distT="0" distB="0" distL="114300" distR="114300" simplePos="0" relativeHeight="251701760" behindDoc="0" locked="0" layoutInCell="1" allowOverlap="1" wp14:anchorId="4F9C8CD2" wp14:editId="43D32F2D">
                      <wp:simplePos x="0" y="0"/>
                      <wp:positionH relativeFrom="column">
                        <wp:posOffset>4679315</wp:posOffset>
                      </wp:positionH>
                      <wp:positionV relativeFrom="paragraph">
                        <wp:posOffset>79375</wp:posOffset>
                      </wp:positionV>
                      <wp:extent cx="0" cy="285750"/>
                      <wp:effectExtent l="0" t="0" r="19050" b="19050"/>
                      <wp:wrapNone/>
                      <wp:docPr id="305" name="Straight Connector 305"/>
                      <wp:cNvGraphicFramePr/>
                      <a:graphic xmlns:a="http://schemas.openxmlformats.org/drawingml/2006/main">
                        <a:graphicData uri="http://schemas.microsoft.com/office/word/2010/wordprocessingShape">
                          <wps:wsp>
                            <wps:cNvCnPr/>
                            <wps:spPr>
                              <a:xfrm flipV="1">
                                <a:off x="0" y="0"/>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5" o:spid="_x0000_s1026" style="position:absolute;flip:y;z-index:251701760;visibility:visible;mso-wrap-style:square;mso-wrap-distance-left:9pt;mso-wrap-distance-top:0;mso-wrap-distance-right:9pt;mso-wrap-distance-bottom:0;mso-position-horizontal:absolute;mso-position-horizontal-relative:text;mso-position-vertical:absolute;mso-position-vertical-relative:text" from="368.45pt,6.25pt" to="368.4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" strokecolor="#4579b8 [3044]"/>
                  </w:pict>
                </mc:Fallback>
              </mc:AlternateContent>
            </w:r>
            <w:r>
              <w:rPr>
                <w:rFonts w:cs="Arial"/>
                <w:noProof/>
                <w:lang w:val="en-US"/>
              </w:rPr>
              <mc:AlternateContent>
                <mc:Choice Requires="wps">
                  <w:drawing>
                    <wp:anchor distT="0" distB="0" distL="114300" distR="114300" simplePos="0" relativeHeight="251704832" behindDoc="0" locked="0" layoutInCell="1" allowOverlap="1" wp14:anchorId="17C5B7DA" wp14:editId="172AEC42">
                      <wp:simplePos x="0" y="0"/>
                      <wp:positionH relativeFrom="column">
                        <wp:posOffset>1355089</wp:posOffset>
                      </wp:positionH>
                      <wp:positionV relativeFrom="paragraph">
                        <wp:posOffset>79375</wp:posOffset>
                      </wp:positionV>
                      <wp:extent cx="3324225" cy="0"/>
                      <wp:effectExtent l="0" t="0" r="9525" b="19050"/>
                      <wp:wrapNone/>
                      <wp:docPr id="308" name="Straight Connector 308"/>
                      <wp:cNvGraphicFramePr/>
                      <a:graphic xmlns:a="http://schemas.openxmlformats.org/drawingml/2006/main">
                        <a:graphicData uri="http://schemas.microsoft.com/office/word/2010/wordprocessingShape">
                          <wps:wsp>
                            <wps:cNvCnPr/>
                            <wps:spPr>
                              <a:xfrm>
                                <a:off x="0" y="0"/>
                                <a:ext cx="3324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8"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06.7pt,6.25pt" to="368.4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6uQEAAMc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" strokecolor="#4579b8 [3044]"/>
                  </w:pict>
                </mc:Fallback>
              </mc:AlternateContent>
            </w:r>
            <w:r>
              <w:rPr>
                <w:rFonts w:cs="Arial"/>
                <w:noProof/>
                <w:lang w:val="en-US"/>
              </w:rPr>
              <mc:AlternateContent>
                <mc:Choice Requires="wps">
                  <w:drawing>
                    <wp:anchor distT="0" distB="0" distL="114300" distR="114300" simplePos="0" relativeHeight="251703808" behindDoc="0" locked="0" layoutInCell="1" allowOverlap="1" wp14:anchorId="64B64D15" wp14:editId="40B805CE">
                      <wp:simplePos x="0" y="0"/>
                      <wp:positionH relativeFrom="column">
                        <wp:posOffset>1355090</wp:posOffset>
                      </wp:positionH>
                      <wp:positionV relativeFrom="paragraph">
                        <wp:posOffset>79375</wp:posOffset>
                      </wp:positionV>
                      <wp:extent cx="0" cy="1194435"/>
                      <wp:effectExtent l="95250" t="0" r="57150" b="62865"/>
                      <wp:wrapNone/>
                      <wp:docPr id="306" name="Straight Arrow Connector 306"/>
                      <wp:cNvGraphicFramePr/>
                      <a:graphic xmlns:a="http://schemas.openxmlformats.org/drawingml/2006/main">
                        <a:graphicData uri="http://schemas.microsoft.com/office/word/2010/wordprocessingShape">
                          <wps:wsp>
                            <wps:cNvCnPr/>
                            <wps:spPr>
                              <a:xfrm>
                                <a:off x="0" y="0"/>
                                <a:ext cx="0" cy="11944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6" o:spid="_x0000_s1026" type="#_x0000_t32" style="position:absolute;margin-left:106.7pt;margin-top:6.25pt;width:0;height:94.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" strokecolor="#4579b8 [3044]">
                      <v:stroke endarrow="open"/>
                    </v:shape>
                  </w:pict>
                </mc:Fallback>
              </mc:AlternateContent>
            </w:r>
          </w:p>
          <w:p w:rsidR="009C1C45" w:rsidRDefault="009C1C45" w:rsidP="009C1C45">
            <w:pPr>
              <w:rPr>
                <w:rFonts w:cs="Arial"/>
              </w:rPr>
            </w:pPr>
          </w:p>
          <w:p w:rsidR="00456602" w:rsidRDefault="009C1C45" w:rsidP="00456602">
            <w:pPr>
              <w:rPr>
                <w:rFonts w:cs="Arial"/>
              </w:rPr>
            </w:pPr>
            <w:r>
              <w:rPr>
                <w:rFonts w:cs="Arial"/>
                <w:noProof/>
                <w:lang w:val="en-US"/>
              </w:rPr>
              <mc:AlternateContent>
                <mc:Choice Requires="wps">
                  <w:drawing>
                    <wp:anchor distT="0" distB="0" distL="114300" distR="114300" simplePos="0" relativeHeight="251664896" behindDoc="0" locked="0" layoutInCell="1" allowOverlap="1" wp14:anchorId="6EC38E3E" wp14:editId="5F34DBA1">
                      <wp:simplePos x="0" y="0"/>
                      <wp:positionH relativeFrom="column">
                        <wp:posOffset>4355465</wp:posOffset>
                      </wp:positionH>
                      <wp:positionV relativeFrom="paragraph">
                        <wp:posOffset>82550</wp:posOffset>
                      </wp:positionV>
                      <wp:extent cx="809625" cy="1114425"/>
                      <wp:effectExtent l="0" t="0" r="28575" b="28575"/>
                      <wp:wrapNone/>
                      <wp:docPr id="89" name="Flowchart: Magnetic Disk 89"/>
                      <wp:cNvGraphicFramePr/>
                      <a:graphic xmlns:a="http://schemas.openxmlformats.org/drawingml/2006/main">
                        <a:graphicData uri="http://schemas.microsoft.com/office/word/2010/wordprocessingShape">
                          <wps:wsp>
                            <wps:cNvSpPr/>
                            <wps:spPr>
                              <a:xfrm>
                                <a:off x="0" y="0"/>
                                <a:ext cx="809625" cy="111442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47B3" w:rsidRPr="00903D4C" w:rsidRDefault="004A47B3" w:rsidP="00903D4C">
                                  <w:pPr>
                                    <w:jc w:val="center"/>
                                    <w:rPr>
                                      <w:lang w:val="en-IN"/>
                                    </w:rPr>
                                  </w:pPr>
                                  <w:r>
                                    <w:rPr>
                                      <w:lang w:val="en-IN"/>
                                    </w:rPr>
                                    <w:t>Customer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9" o:spid="_x0000_s1035" type="#_x0000_t132" style="position:absolute;margin-left:342.95pt;margin-top:6.5pt;width:63.75pt;height:87.7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" fillcolor="#943634 [2405]" strokecolor="#243f60 [1604]" strokeweight="2pt">
                      <v:textbox>
                        <w:txbxContent>
                          <w:p w:rsidR="004A47B3" w:rsidRPr="00903D4C" w:rsidRDefault="004A47B3" w:rsidP="00903D4C">
                            <w:pPr>
                              <w:jc w:val="center"/>
                              <w:rPr>
                                <w:lang w:val="en-IN"/>
                              </w:rPr>
                            </w:pPr>
                            <w:r>
                              <w:rPr>
                                <w:lang w:val="en-IN"/>
                              </w:rPr>
                              <w:t>Customer database</w:t>
                            </w:r>
                          </w:p>
                        </w:txbxContent>
                      </v:textbox>
                    </v:shape>
                  </w:pict>
                </mc:Fallback>
              </mc:AlternateContent>
            </w:r>
            <w:r w:rsidR="00903D4C">
              <w:rPr>
                <w:rFonts w:cs="Arial"/>
                <w:noProof/>
                <w:lang w:val="en-US"/>
              </w:rPr>
              <mc:AlternateContent>
                <mc:Choice Requires="wps">
                  <w:drawing>
                    <wp:anchor distT="0" distB="0" distL="114300" distR="114300" simplePos="0" relativeHeight="251663872" behindDoc="0" locked="0" layoutInCell="1" allowOverlap="1" wp14:anchorId="09DA9A1D" wp14:editId="22571038">
                      <wp:simplePos x="0" y="0"/>
                      <wp:positionH relativeFrom="column">
                        <wp:posOffset>1993265</wp:posOffset>
                      </wp:positionH>
                      <wp:positionV relativeFrom="paragraph">
                        <wp:posOffset>79375</wp:posOffset>
                      </wp:positionV>
                      <wp:extent cx="1190625" cy="561975"/>
                      <wp:effectExtent l="19050" t="19050" r="47625" b="66675"/>
                      <wp:wrapNone/>
                      <wp:docPr id="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903D4C" w:rsidRDefault="004A47B3" w:rsidP="00903D4C">
                                  <w:pPr>
                                    <w:jc w:val="center"/>
                                    <w:rPr>
                                      <w:lang w:val="en-IN"/>
                                    </w:rPr>
                                  </w:pPr>
                                  <w:proofErr w:type="spellStart"/>
                                  <w:r>
                                    <w:rPr>
                                      <w:lang w:val="en-IN"/>
                                    </w:rPr>
                                    <w:t>CSeCare</w:t>
                                  </w:r>
                                  <w:proofErr w:type="spellEnd"/>
                                  <w:r>
                                    <w:rPr>
                                      <w:lang w:val="en-IN"/>
                                    </w:rPr>
                                    <w:t xml:space="preserv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 o:spid="_x0000_s1036" style="position:absolute;margin-left:156.95pt;margin-top:6.25pt;width:93.75pt;height:4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" fillcolor="#4f81bd [3204]" strokecolor="#f2f2f2 [3041]" strokeweight="3pt">
                      <v:shadow on="t" color="#243f60 [1604]" opacity=".5" offset="1pt"/>
                      <v:textbox>
                        <w:txbxContent>
                          <w:p w:rsidR="004A47B3" w:rsidRPr="00903D4C" w:rsidRDefault="004A47B3" w:rsidP="00903D4C">
                            <w:pPr>
                              <w:jc w:val="center"/>
                              <w:rPr>
                                <w:lang w:val="en-IN"/>
                              </w:rPr>
                            </w:pPr>
                            <w:proofErr w:type="spellStart"/>
                            <w:r>
                              <w:rPr>
                                <w:lang w:val="en-IN"/>
                              </w:rPr>
                              <w:t>CSeCare</w:t>
                            </w:r>
                            <w:proofErr w:type="spellEnd"/>
                            <w:r>
                              <w:rPr>
                                <w:lang w:val="en-IN"/>
                              </w:rPr>
                              <w:t xml:space="preserve"> home screen</w:t>
                            </w:r>
                          </w:p>
                        </w:txbxContent>
                      </v:textbox>
                    </v:roundrect>
                  </w:pict>
                </mc:Fallback>
              </mc:AlternateContent>
            </w:r>
          </w:p>
          <w:p w:rsidR="00456602" w:rsidRDefault="009C1C45" w:rsidP="00CC1249">
            <w:pPr>
              <w:rPr>
                <w:rFonts w:cs="Arial"/>
              </w:rPr>
            </w:pPr>
            <w:r w:rsidRPr="00903D4C">
              <w:rPr>
                <w:rFonts w:cs="Arial"/>
                <w:noProof/>
                <w:lang w:val="en-US"/>
              </w:rPr>
              <mc:AlternateContent>
                <mc:Choice Requires="wps">
                  <w:drawing>
                    <wp:anchor distT="0" distB="0" distL="114300" distR="114300" simplePos="0" relativeHeight="251683328" behindDoc="0" locked="0" layoutInCell="1" allowOverlap="1" wp14:anchorId="01160B57" wp14:editId="45BDB7A9">
                      <wp:simplePos x="0" y="0"/>
                      <wp:positionH relativeFrom="column">
                        <wp:posOffset>231140</wp:posOffset>
                      </wp:positionH>
                      <wp:positionV relativeFrom="paragraph">
                        <wp:posOffset>60325</wp:posOffset>
                      </wp:positionV>
                      <wp:extent cx="1123950" cy="27622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76225"/>
                              </a:xfrm>
                              <a:prstGeom prst="rect">
                                <a:avLst/>
                              </a:prstGeom>
                              <a:noFill/>
                              <a:ln w="9525">
                                <a:noFill/>
                                <a:miter lim="800000"/>
                                <a:headEnd/>
                                <a:tailEnd/>
                              </a:ln>
                            </wps:spPr>
                            <wps:txbx>
                              <w:txbxContent>
                                <w:p w:rsidR="004A47B3" w:rsidRPr="009C1C45" w:rsidRDefault="004A47B3" w:rsidP="009C1C45">
                                  <w:pPr>
                                    <w:jc w:val="center"/>
                                    <w:rPr>
                                      <w:lang w:val="en-IN"/>
                                    </w:rPr>
                                  </w:pPr>
                                  <w:proofErr w:type="spellStart"/>
                                  <w:r>
                                    <w:rPr>
                                      <w:lang w:val="en-IN"/>
                                    </w:rPr>
                                    <w:t>WebServices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7" type="#_x0000_t202" style="position:absolute;margin-left:18.2pt;margin-top:4.75pt;width:88.5pt;height:21.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" filled="f" stroked="f">
                      <v:textbox>
                        <w:txbxContent>
                          <w:p w:rsidR="004A47B3" w:rsidRPr="009C1C45" w:rsidRDefault="004A47B3" w:rsidP="009C1C45">
                            <w:pPr>
                              <w:jc w:val="center"/>
                              <w:rPr>
                                <w:lang w:val="en-IN"/>
                              </w:rPr>
                            </w:pPr>
                            <w:proofErr w:type="spellStart"/>
                            <w:r>
                              <w:rPr>
                                <w:lang w:val="en-IN"/>
                              </w:rPr>
                              <w:t>WebServices</w:t>
                            </w:r>
                            <w:proofErr w:type="spellEnd"/>
                          </w:p>
                        </w:txbxContent>
                      </v:textbox>
                    </v:shape>
                  </w:pict>
                </mc:Fallback>
              </mc:AlternateContent>
            </w:r>
            <w:r w:rsidR="00903D4C">
              <w:rPr>
                <w:rFonts w:cs="Arial"/>
                <w:noProof/>
                <w:lang w:val="en-US"/>
              </w:rPr>
              <mc:AlternateContent>
                <mc:Choice Requires="wps">
                  <w:drawing>
                    <wp:anchor distT="0" distB="0" distL="114300" distR="114300" simplePos="0" relativeHeight="251670016" behindDoc="0" locked="0" layoutInCell="1" allowOverlap="1" wp14:anchorId="1A3BAAEF" wp14:editId="7E195E46">
                      <wp:simplePos x="0" y="0"/>
                      <wp:positionH relativeFrom="column">
                        <wp:posOffset>3212465</wp:posOffset>
                      </wp:positionH>
                      <wp:positionV relativeFrom="paragraph">
                        <wp:posOffset>63500</wp:posOffset>
                      </wp:positionV>
                      <wp:extent cx="1143000" cy="276225"/>
                      <wp:effectExtent l="0" t="0" r="76200" b="85725"/>
                      <wp:wrapNone/>
                      <wp:docPr id="94" name="Straight Arrow Connector 94"/>
                      <wp:cNvGraphicFramePr/>
                      <a:graphic xmlns:a="http://schemas.openxmlformats.org/drawingml/2006/main">
                        <a:graphicData uri="http://schemas.microsoft.com/office/word/2010/wordprocessingShape">
                          <wps:wsp>
                            <wps:cNvCnPr/>
                            <wps:spPr>
                              <a:xfrm>
                                <a:off x="0" y="0"/>
                                <a:ext cx="114300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margin-left:252.95pt;margin-top:5pt;width:90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" strokecolor="#4579b8 [3044]">
                      <v:stroke endarrow="open"/>
                    </v:shape>
                  </w:pict>
                </mc:Fallback>
              </mc:AlternateContent>
            </w:r>
          </w:p>
          <w:p w:rsidR="00456602" w:rsidRDefault="00903D4C" w:rsidP="00CC1249">
            <w:pPr>
              <w:rPr>
                <w:rFonts w:cs="Arial"/>
              </w:rPr>
            </w:pPr>
            <w:r w:rsidRPr="00903D4C">
              <w:rPr>
                <w:rFonts w:cs="Arial"/>
                <w:noProof/>
                <w:lang w:val="en-US"/>
              </w:rPr>
              <mc:AlternateContent>
                <mc:Choice Requires="wps">
                  <w:drawing>
                    <wp:anchor distT="0" distB="0" distL="114300" distR="114300" simplePos="0" relativeHeight="251674112" behindDoc="0" locked="0" layoutInCell="1" allowOverlap="1" wp14:anchorId="2E42A043" wp14:editId="4D0AF558">
                      <wp:simplePos x="0" y="0"/>
                      <wp:positionH relativeFrom="column">
                        <wp:posOffset>3186342</wp:posOffset>
                      </wp:positionH>
                      <wp:positionV relativeFrom="paragraph">
                        <wp:posOffset>121228</wp:posOffset>
                      </wp:positionV>
                      <wp:extent cx="1216396" cy="261119"/>
                      <wp:effectExtent l="0" t="114300" r="0" b="1200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09875">
                                <a:off x="0" y="0"/>
                                <a:ext cx="1216396" cy="261119"/>
                              </a:xfrm>
                              <a:prstGeom prst="rect">
                                <a:avLst/>
                              </a:prstGeom>
                              <a:noFill/>
                              <a:ln w="9525">
                                <a:noFill/>
                                <a:miter lim="800000"/>
                                <a:headEnd/>
                                <a:tailEnd/>
                              </a:ln>
                            </wps:spPr>
                            <wps:txbx>
                              <w:txbxContent>
                                <w:p w:rsidR="004A47B3" w:rsidRDefault="004A47B3">
                                  <w: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0.9pt;margin-top:9.55pt;width:95.8pt;height:20.55pt;rotation:884599fd;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" filled="f" stroked="f">
                      <v:textbox>
                        <w:txbxContent>
                          <w:p w:rsidR="004A47B3" w:rsidRDefault="004A47B3">
                            <w:r>
                              <w:t>Authentication</w:t>
                            </w:r>
                          </w:p>
                        </w:txbxContent>
                      </v:textbox>
                    </v:shape>
                  </w:pict>
                </mc:Fallback>
              </mc:AlternateContent>
            </w:r>
          </w:p>
          <w:p w:rsidR="00456602" w:rsidRDefault="009C1C45" w:rsidP="00CC1249">
            <w:pPr>
              <w:rPr>
                <w:rFonts w:cs="Arial"/>
              </w:rPr>
            </w:pPr>
            <w:r>
              <w:rPr>
                <w:rFonts w:cs="Arial"/>
                <w:noProof/>
                <w:lang w:val="en-US"/>
              </w:rPr>
              <mc:AlternateContent>
                <mc:Choice Requires="wps">
                  <w:drawing>
                    <wp:anchor distT="0" distB="0" distL="114300" distR="114300" simplePos="0" relativeHeight="251684352" behindDoc="0" locked="0" layoutInCell="1" allowOverlap="1" wp14:anchorId="387303FD" wp14:editId="2F6CE4A4">
                      <wp:simplePos x="0" y="0"/>
                      <wp:positionH relativeFrom="column">
                        <wp:posOffset>793115</wp:posOffset>
                      </wp:positionH>
                      <wp:positionV relativeFrom="paragraph">
                        <wp:posOffset>66675</wp:posOffset>
                      </wp:positionV>
                      <wp:extent cx="0" cy="241935"/>
                      <wp:effectExtent l="95250" t="0" r="57150" b="62865"/>
                      <wp:wrapNone/>
                      <wp:docPr id="293" name="Straight Arrow Connector 293"/>
                      <wp:cNvGraphicFramePr/>
                      <a:graphic xmlns:a="http://schemas.openxmlformats.org/drawingml/2006/main">
                        <a:graphicData uri="http://schemas.microsoft.com/office/word/2010/wordprocessingShape">
                          <wps:wsp>
                            <wps:cNvCnPr/>
                            <wps:spPr>
                              <a:xfrm>
                                <a:off x="0" y="0"/>
                                <a:ext cx="0" cy="241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93" o:spid="_x0000_s1026" type="#_x0000_t32" style="position:absolute;margin-left:62.45pt;margin-top:5.25pt;width:0;height:19.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" strokecolor="#4579b8 [3044]">
                      <v:stroke endarrow="open"/>
                    </v:shape>
                  </w:pict>
                </mc:Fallback>
              </mc:AlternateContent>
            </w:r>
          </w:p>
          <w:p w:rsidR="00456602" w:rsidRDefault="00456602" w:rsidP="00CC1249">
            <w:pPr>
              <w:rPr>
                <w:rFonts w:cs="Arial"/>
              </w:rPr>
            </w:pPr>
          </w:p>
          <w:p w:rsidR="00456602" w:rsidRDefault="009C1C45" w:rsidP="00CC1249">
            <w:pPr>
              <w:rPr>
                <w:rFonts w:cs="Arial"/>
              </w:rPr>
            </w:pPr>
            <w:r>
              <w:rPr>
                <w:rFonts w:cs="Arial"/>
                <w:noProof/>
                <w:lang w:val="en-US"/>
              </w:rPr>
              <mc:AlternateContent>
                <mc:Choice Requires="wps">
                  <w:drawing>
                    <wp:anchor distT="0" distB="0" distL="114300" distR="114300" simplePos="0" relativeHeight="251681280" behindDoc="0" locked="0" layoutInCell="1" allowOverlap="1" wp14:anchorId="7F8C3859" wp14:editId="415AA731">
                      <wp:simplePos x="0" y="0"/>
                      <wp:positionH relativeFrom="column">
                        <wp:posOffset>-16510</wp:posOffset>
                      </wp:positionH>
                      <wp:positionV relativeFrom="paragraph">
                        <wp:posOffset>19050</wp:posOffset>
                      </wp:positionV>
                      <wp:extent cx="1666875" cy="3619500"/>
                      <wp:effectExtent l="0" t="0" r="28575" b="19050"/>
                      <wp:wrapNone/>
                      <wp:docPr id="291" name="Flowchart: Alternate Process 291"/>
                      <wp:cNvGraphicFramePr/>
                      <a:graphic xmlns:a="http://schemas.openxmlformats.org/drawingml/2006/main">
                        <a:graphicData uri="http://schemas.microsoft.com/office/word/2010/wordprocessingShape">
                          <wps:wsp>
                            <wps:cNvSpPr/>
                            <wps:spPr>
                              <a:xfrm>
                                <a:off x="0" y="0"/>
                                <a:ext cx="1666875" cy="361950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Alternate Process 291" o:spid="_x0000_s1026" type="#_x0000_t176" style="position:absolute;margin-left:-1.3pt;margin-top:1.5pt;width:131.25pt;height:2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" filled="f" strokecolor="#243f60 [1604]" strokeweight="2pt"/>
                  </w:pict>
                </mc:Fallback>
              </mc:AlternateContent>
            </w:r>
          </w:p>
          <w:p w:rsidR="00456602" w:rsidRDefault="00AB7F1E" w:rsidP="00CC1249">
            <w:pPr>
              <w:rPr>
                <w:rFonts w:cs="Arial"/>
              </w:rPr>
            </w:pPr>
            <w:r>
              <w:rPr>
                <w:rFonts w:cs="Arial"/>
                <w:noProof/>
                <w:lang w:val="en-US"/>
              </w:rPr>
              <mc:AlternateContent>
                <mc:Choice Requires="wps">
                  <w:drawing>
                    <wp:anchor distT="0" distB="0" distL="114300" distR="114300" simplePos="0" relativeHeight="251668992" behindDoc="0" locked="0" layoutInCell="1" allowOverlap="1" wp14:anchorId="4DCCDC31" wp14:editId="47281207">
                      <wp:simplePos x="0" y="0"/>
                      <wp:positionH relativeFrom="column">
                        <wp:posOffset>2021840</wp:posOffset>
                      </wp:positionH>
                      <wp:positionV relativeFrom="paragraph">
                        <wp:posOffset>22225</wp:posOffset>
                      </wp:positionV>
                      <wp:extent cx="1190625" cy="561975"/>
                      <wp:effectExtent l="19050" t="19050" r="47625" b="66675"/>
                      <wp:wrapNone/>
                      <wp:docPr id="9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903D4C" w:rsidRDefault="004A47B3" w:rsidP="00903D4C">
                                  <w:pPr>
                                    <w:jc w:val="center"/>
                                    <w:rPr>
                                      <w:lang w:val="en-IN"/>
                                    </w:rPr>
                                  </w:pPr>
                                  <w:r>
                                    <w:rPr>
                                      <w:lang w:val="en-IN"/>
                                    </w:rPr>
                                    <w:t>Customers Profile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9" style="position:absolute;margin-left:159.2pt;margin-top:1.75pt;width:93.75pt;height:44.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" fillcolor="#4f81bd [3204]" strokecolor="#f2f2f2 [3041]" strokeweight="3pt">
                      <v:shadow on="t" color="#243f60 [1604]" opacity=".5" offset="1pt"/>
                      <v:textbox>
                        <w:txbxContent>
                          <w:p w:rsidR="004A47B3" w:rsidRPr="00903D4C" w:rsidRDefault="004A47B3" w:rsidP="00903D4C">
                            <w:pPr>
                              <w:jc w:val="center"/>
                              <w:rPr>
                                <w:lang w:val="en-IN"/>
                              </w:rPr>
                            </w:pPr>
                            <w:r>
                              <w:rPr>
                                <w:lang w:val="en-IN"/>
                              </w:rPr>
                              <w:t>Customers Profile screen</w:t>
                            </w:r>
                          </w:p>
                        </w:txbxContent>
                      </v:textbox>
                    </v:roundrect>
                  </w:pict>
                </mc:Fallback>
              </mc:AlternateContent>
            </w:r>
            <w:r w:rsidR="00FB3F55">
              <w:rPr>
                <w:rFonts w:cs="Arial"/>
                <w:noProof/>
                <w:lang w:val="en-US"/>
              </w:rPr>
              <mc:AlternateContent>
                <mc:Choice Requires="wps">
                  <w:drawing>
                    <wp:anchor distT="0" distB="0" distL="114300" distR="114300" simplePos="0" relativeHeight="251665920" behindDoc="0" locked="0" layoutInCell="1" allowOverlap="1" wp14:anchorId="6748624B" wp14:editId="5EEFC996">
                      <wp:simplePos x="0" y="0"/>
                      <wp:positionH relativeFrom="column">
                        <wp:posOffset>21590</wp:posOffset>
                      </wp:positionH>
                      <wp:positionV relativeFrom="paragraph">
                        <wp:posOffset>28575</wp:posOffset>
                      </wp:positionV>
                      <wp:extent cx="1524000" cy="581025"/>
                      <wp:effectExtent l="0" t="0" r="19050" b="28575"/>
                      <wp:wrapNone/>
                      <wp:docPr id="91" name="Oval 91"/>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47B3" w:rsidRPr="00903D4C" w:rsidRDefault="004A47B3" w:rsidP="00903D4C">
                                  <w:pPr>
                                    <w:jc w:val="center"/>
                                    <w:rPr>
                                      <w:lang w:val="en-IN"/>
                                    </w:rPr>
                                  </w:pPr>
                                  <w:r>
                                    <w:rPr>
                                      <w:lang w:val="en-IN"/>
                                    </w:rPr>
                                    <w:t xml:space="preserve">Login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1" o:spid="_x0000_s1040" style="position:absolute;margin-left:1.7pt;margin-top:2.25pt;width:120pt;height:45.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" fillcolor="#fabf8f [1945]" strokecolor="#243f60 [1604]" strokeweight="2pt">
                      <v:textbox>
                        <w:txbxContent>
                          <w:p w:rsidR="004A47B3" w:rsidRPr="00903D4C" w:rsidRDefault="004A47B3" w:rsidP="00903D4C">
                            <w:pPr>
                              <w:jc w:val="center"/>
                              <w:rPr>
                                <w:lang w:val="en-IN"/>
                              </w:rPr>
                            </w:pPr>
                            <w:r>
                              <w:rPr>
                                <w:lang w:val="en-IN"/>
                              </w:rPr>
                              <w:t xml:space="preserve">Login </w:t>
                            </w:r>
                            <w:proofErr w:type="spellStart"/>
                            <w:r>
                              <w:rPr>
                                <w:lang w:val="en-IN"/>
                              </w:rPr>
                              <w:t>Webservices</w:t>
                            </w:r>
                            <w:proofErr w:type="spellEnd"/>
                          </w:p>
                        </w:txbxContent>
                      </v:textbox>
                    </v:oval>
                  </w:pict>
                </mc:Fallback>
              </mc:AlternateContent>
            </w:r>
            <w:r w:rsidR="00FB3F55">
              <w:rPr>
                <w:rFonts w:cs="Arial"/>
                <w:noProof/>
                <w:lang w:val="en-US"/>
              </w:rPr>
              <mc:AlternateContent>
                <mc:Choice Requires="wps">
                  <w:drawing>
                    <wp:anchor distT="0" distB="0" distL="114300" distR="114300" simplePos="0" relativeHeight="251676160" behindDoc="0" locked="0" layoutInCell="1" allowOverlap="1" wp14:anchorId="30156060" wp14:editId="3F1F1765">
                      <wp:simplePos x="0" y="0"/>
                      <wp:positionH relativeFrom="column">
                        <wp:posOffset>2540</wp:posOffset>
                      </wp:positionH>
                      <wp:positionV relativeFrom="paragraph">
                        <wp:posOffset>762000</wp:posOffset>
                      </wp:positionV>
                      <wp:extent cx="1524000" cy="581025"/>
                      <wp:effectExtent l="0" t="0" r="19050" b="28575"/>
                      <wp:wrapNone/>
                      <wp:docPr id="288" name="Oval 288"/>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47B3" w:rsidRPr="00903D4C" w:rsidRDefault="004A47B3" w:rsidP="009C1C45">
                                  <w:pPr>
                                    <w:jc w:val="center"/>
                                    <w:rPr>
                                      <w:lang w:val="en-IN"/>
                                    </w:rPr>
                                  </w:pPr>
                                  <w:r>
                                    <w:rPr>
                                      <w:lang w:val="en-IN"/>
                                    </w:rPr>
                                    <w:t xml:space="preserve">Personal View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8" o:spid="_x0000_s1041" style="position:absolute;margin-left:.2pt;margin-top:60pt;width:120pt;height:45.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" fillcolor="#fabf8f [1945]" strokecolor="#243f60 [1604]" strokeweight="2pt">
                      <v:textbox>
                        <w:txbxContent>
                          <w:p w:rsidR="004A47B3" w:rsidRPr="00903D4C" w:rsidRDefault="004A47B3" w:rsidP="009C1C45">
                            <w:pPr>
                              <w:jc w:val="center"/>
                              <w:rPr>
                                <w:lang w:val="en-IN"/>
                              </w:rPr>
                            </w:pPr>
                            <w:r>
                              <w:rPr>
                                <w:lang w:val="en-IN"/>
                              </w:rPr>
                              <w:t xml:space="preserve">Personal View </w:t>
                            </w:r>
                            <w:proofErr w:type="spellStart"/>
                            <w:r>
                              <w:rPr>
                                <w:lang w:val="en-IN"/>
                              </w:rPr>
                              <w:t>Webservices</w:t>
                            </w:r>
                            <w:proofErr w:type="spellEnd"/>
                          </w:p>
                        </w:txbxContent>
                      </v:textbox>
                    </v:oval>
                  </w:pict>
                </mc:Fallback>
              </mc:AlternateContent>
            </w:r>
            <w:r w:rsidR="00FB3F55">
              <w:rPr>
                <w:rFonts w:cs="Arial"/>
                <w:noProof/>
                <w:lang w:val="en-US"/>
              </w:rPr>
              <mc:AlternateContent>
                <mc:Choice Requires="wps">
                  <w:drawing>
                    <wp:anchor distT="0" distB="0" distL="114300" distR="114300" simplePos="0" relativeHeight="251678208" behindDoc="0" locked="0" layoutInCell="1" allowOverlap="1" wp14:anchorId="26D15356" wp14:editId="4776D552">
                      <wp:simplePos x="0" y="0"/>
                      <wp:positionH relativeFrom="column">
                        <wp:posOffset>2540</wp:posOffset>
                      </wp:positionH>
                      <wp:positionV relativeFrom="paragraph">
                        <wp:posOffset>1457325</wp:posOffset>
                      </wp:positionV>
                      <wp:extent cx="1524000" cy="838200"/>
                      <wp:effectExtent l="0" t="0" r="19050" b="19050"/>
                      <wp:wrapNone/>
                      <wp:docPr id="289" name="Oval 289"/>
                      <wp:cNvGraphicFramePr/>
                      <a:graphic xmlns:a="http://schemas.openxmlformats.org/drawingml/2006/main">
                        <a:graphicData uri="http://schemas.microsoft.com/office/word/2010/wordprocessingShape">
                          <wps:wsp>
                            <wps:cNvSpPr/>
                            <wps:spPr>
                              <a:xfrm>
                                <a:off x="0" y="0"/>
                                <a:ext cx="1524000" cy="838200"/>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47B3" w:rsidRPr="00903D4C" w:rsidRDefault="004A47B3" w:rsidP="009C1C45">
                                  <w:pPr>
                                    <w:jc w:val="center"/>
                                    <w:rPr>
                                      <w:lang w:val="en-IN"/>
                                    </w:rPr>
                                  </w:pPr>
                                  <w:r>
                                    <w:rPr>
                                      <w:lang w:val="en-IN"/>
                                    </w:rPr>
                                    <w:t xml:space="preserve">Customer servicing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9" o:spid="_x0000_s1042" style="position:absolute;margin-left:.2pt;margin-top:114.75pt;width:120pt;height:6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" fillcolor="#fabf8f [1945]" strokecolor="#243f60 [1604]" strokeweight="2pt">
                      <v:textbox>
                        <w:txbxContent>
                          <w:p w:rsidR="004A47B3" w:rsidRPr="00903D4C" w:rsidRDefault="004A47B3" w:rsidP="009C1C45">
                            <w:pPr>
                              <w:jc w:val="center"/>
                              <w:rPr>
                                <w:lang w:val="en-IN"/>
                              </w:rPr>
                            </w:pPr>
                            <w:r>
                              <w:rPr>
                                <w:lang w:val="en-IN"/>
                              </w:rPr>
                              <w:t xml:space="preserve">Customer servicing </w:t>
                            </w:r>
                            <w:proofErr w:type="spellStart"/>
                            <w:r>
                              <w:rPr>
                                <w:lang w:val="en-IN"/>
                              </w:rPr>
                              <w:t>Webservices</w:t>
                            </w:r>
                            <w:proofErr w:type="spellEnd"/>
                          </w:p>
                        </w:txbxContent>
                      </v:textbox>
                    </v:oval>
                  </w:pict>
                </mc:Fallback>
              </mc:AlternateContent>
            </w:r>
          </w:p>
          <w:p w:rsidR="00456602" w:rsidRDefault="00456602" w:rsidP="00CC1249">
            <w:pPr>
              <w:rPr>
                <w:rFonts w:cs="Arial"/>
              </w:rPr>
            </w:pPr>
          </w:p>
          <w:p w:rsidR="00903D4C" w:rsidRDefault="009C1C45" w:rsidP="00CC1249">
            <w:pPr>
              <w:rPr>
                <w:rFonts w:cs="Arial"/>
              </w:rPr>
            </w:pPr>
            <w:r>
              <w:rPr>
                <w:rFonts w:cs="Arial"/>
                <w:noProof/>
                <w:lang w:val="en-US"/>
              </w:rPr>
              <mc:AlternateContent>
                <mc:Choice Requires="wps">
                  <w:drawing>
                    <wp:anchor distT="0" distB="0" distL="114300" distR="114300" simplePos="0" relativeHeight="251688448" behindDoc="0" locked="0" layoutInCell="1" allowOverlap="1" wp14:anchorId="34E284C7" wp14:editId="710CA5E6">
                      <wp:simplePos x="0" y="0"/>
                      <wp:positionH relativeFrom="column">
                        <wp:posOffset>1555115</wp:posOffset>
                      </wp:positionH>
                      <wp:positionV relativeFrom="paragraph">
                        <wp:posOffset>28575</wp:posOffset>
                      </wp:positionV>
                      <wp:extent cx="495300" cy="0"/>
                      <wp:effectExtent l="0" t="76200" r="19050" b="114300"/>
                      <wp:wrapNone/>
                      <wp:docPr id="295" name="Straight Arrow Connector 295"/>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5" o:spid="_x0000_s1026" type="#_x0000_t32" style="position:absolute;margin-left:122.45pt;margin-top:2.25pt;width:39pt;height: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" strokecolor="#4579b8 [3044]">
                      <v:stroke endarrow="open"/>
                    </v:shape>
                  </w:pict>
                </mc:Fallback>
              </mc:AlternateContent>
            </w:r>
          </w:p>
          <w:p w:rsidR="00903D4C" w:rsidRDefault="00903D4C" w:rsidP="00CC1249">
            <w:pPr>
              <w:rPr>
                <w:rFonts w:cs="Arial"/>
              </w:rPr>
            </w:pPr>
          </w:p>
          <w:p w:rsidR="00903D4C" w:rsidRDefault="009C1C45" w:rsidP="00CC1249">
            <w:pPr>
              <w:rPr>
                <w:rFonts w:cs="Arial"/>
              </w:rPr>
            </w:pPr>
            <w:r>
              <w:rPr>
                <w:rFonts w:cs="Arial"/>
                <w:noProof/>
                <w:lang w:val="en-US"/>
              </w:rPr>
              <mc:AlternateContent>
                <mc:Choice Requires="wps">
                  <w:drawing>
                    <wp:anchor distT="0" distB="0" distL="114300" distR="114300" simplePos="0" relativeHeight="251689472" behindDoc="0" locked="0" layoutInCell="1" allowOverlap="1" wp14:anchorId="0D456012" wp14:editId="39833B3A">
                      <wp:simplePos x="0" y="0"/>
                      <wp:positionH relativeFrom="column">
                        <wp:posOffset>2202815</wp:posOffset>
                      </wp:positionH>
                      <wp:positionV relativeFrom="paragraph">
                        <wp:posOffset>22860</wp:posOffset>
                      </wp:positionV>
                      <wp:extent cx="15875" cy="2815590"/>
                      <wp:effectExtent l="0" t="0" r="22225" b="22860"/>
                      <wp:wrapNone/>
                      <wp:docPr id="296" name="Straight Connector 296"/>
                      <wp:cNvGraphicFramePr/>
                      <a:graphic xmlns:a="http://schemas.openxmlformats.org/drawingml/2006/main">
                        <a:graphicData uri="http://schemas.microsoft.com/office/word/2010/wordprocessingShape">
                          <wps:wsp>
                            <wps:cNvCnPr/>
                            <wps:spPr>
                              <a:xfrm>
                                <a:off x="0" y="0"/>
                                <a:ext cx="15875" cy="2815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6"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5pt,1.8pt" to="174.7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" strokecolor="#4579b8 [3044]"/>
                  </w:pict>
                </mc:Fallback>
              </mc:AlternateContent>
            </w:r>
          </w:p>
          <w:p w:rsidR="00903D4C" w:rsidRDefault="009306BE" w:rsidP="00CC1249">
            <w:pPr>
              <w:rPr>
                <w:rFonts w:cs="Arial"/>
              </w:rPr>
            </w:pPr>
            <w:r w:rsidRPr="009306BE">
              <w:rPr>
                <w:rFonts w:cs="Arial"/>
                <w:noProof/>
                <w:lang w:val="en-US"/>
              </w:rPr>
              <mc:AlternateContent>
                <mc:Choice Requires="wps">
                  <w:drawing>
                    <wp:anchor distT="0" distB="0" distL="114300" distR="114300" simplePos="0" relativeHeight="251700736" behindDoc="0" locked="0" layoutInCell="1" allowOverlap="1" wp14:anchorId="7A83EBBF" wp14:editId="31F7E9C3">
                      <wp:simplePos x="0" y="0"/>
                      <wp:positionH relativeFrom="column">
                        <wp:posOffset>2598420</wp:posOffset>
                      </wp:positionH>
                      <wp:positionV relativeFrom="paragraph">
                        <wp:posOffset>31419</wp:posOffset>
                      </wp:positionV>
                      <wp:extent cx="1757238" cy="246491"/>
                      <wp:effectExtent l="19050" t="19050" r="33655" b="58420"/>
                      <wp:wrapNone/>
                      <wp:docPr id="30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238" cy="246491"/>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6C2415" w:rsidRDefault="004A47B3" w:rsidP="009306BE">
                                  <w:pPr>
                                    <w:jc w:val="center"/>
                                    <w:rPr>
                                      <w:sz w:val="16"/>
                                      <w:szCs w:val="16"/>
                                      <w:lang w:val="en-IN"/>
                                    </w:rPr>
                                  </w:pPr>
                                  <w:r>
                                    <w:rPr>
                                      <w:sz w:val="16"/>
                                      <w:szCs w:val="16"/>
                                      <w:lang w:val="en-IN"/>
                                    </w:rPr>
                                    <w:t xml:space="preserve">Add/Remove </w:t>
                                  </w:r>
                                  <w:proofErr w:type="spellStart"/>
                                  <w:r>
                                    <w:rPr>
                                      <w:sz w:val="16"/>
                                      <w:szCs w:val="16"/>
                                      <w:lang w:val="en-IN"/>
                                    </w:rPr>
                                    <w:t>Auth</w:t>
                                  </w:r>
                                  <w:proofErr w:type="spellEnd"/>
                                  <w:r>
                                    <w:rPr>
                                      <w:sz w:val="16"/>
                                      <w:szCs w:val="16"/>
                                      <w:lang w:val="en-IN"/>
                                    </w:rPr>
                                    <w:t xml:space="preserve">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3" style="position:absolute;margin-left:204.6pt;margin-top:2.45pt;width:138.35pt;height:19.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" fillcolor="#4f81bd [3204]" strokecolor="#f2f2f2 [3041]" strokeweight="3pt">
                      <v:shadow on="t" color="#243f60 [1604]" opacity=".5" offset="1pt"/>
                      <v:textbox>
                        <w:txbxContent>
                          <w:p w:rsidR="004A47B3" w:rsidRPr="006C2415" w:rsidRDefault="004A47B3" w:rsidP="009306BE">
                            <w:pPr>
                              <w:jc w:val="center"/>
                              <w:rPr>
                                <w:sz w:val="16"/>
                                <w:szCs w:val="16"/>
                                <w:lang w:val="en-IN"/>
                              </w:rPr>
                            </w:pPr>
                            <w:r>
                              <w:rPr>
                                <w:sz w:val="16"/>
                                <w:szCs w:val="16"/>
                                <w:lang w:val="en-IN"/>
                              </w:rPr>
                              <w:t xml:space="preserve">Add/Remove </w:t>
                            </w:r>
                            <w:proofErr w:type="spellStart"/>
                            <w:r>
                              <w:rPr>
                                <w:sz w:val="16"/>
                                <w:szCs w:val="16"/>
                                <w:lang w:val="en-IN"/>
                              </w:rPr>
                              <w:t>Auth</w:t>
                            </w:r>
                            <w:proofErr w:type="spellEnd"/>
                            <w:r>
                              <w:rPr>
                                <w:sz w:val="16"/>
                                <w:szCs w:val="16"/>
                                <w:lang w:val="en-IN"/>
                              </w:rPr>
                              <w:t xml:space="preserve"> Users</w:t>
                            </w:r>
                          </w:p>
                        </w:txbxContent>
                      </v:textbox>
                    </v:roundrect>
                  </w:pict>
                </mc:Fallback>
              </mc:AlternateContent>
            </w:r>
          </w:p>
          <w:p w:rsidR="00903D4C" w:rsidRDefault="006C2415" w:rsidP="00CC1249">
            <w:pPr>
              <w:rPr>
                <w:rFonts w:cs="Arial"/>
              </w:rPr>
            </w:pPr>
            <w:r w:rsidRPr="009306BE">
              <w:rPr>
                <w:rFonts w:cs="Arial"/>
                <w:noProof/>
                <w:lang w:val="en-US"/>
              </w:rPr>
              <mc:AlternateContent>
                <mc:Choice Requires="wps">
                  <w:drawing>
                    <wp:anchor distT="0" distB="0" distL="114300" distR="114300" simplePos="0" relativeHeight="251699712" behindDoc="0" locked="0" layoutInCell="1" allowOverlap="1" wp14:anchorId="0ECF9C8F" wp14:editId="4DB5CEB3">
                      <wp:simplePos x="0" y="0"/>
                      <wp:positionH relativeFrom="column">
                        <wp:posOffset>2202815</wp:posOffset>
                      </wp:positionH>
                      <wp:positionV relativeFrom="paragraph">
                        <wp:posOffset>13639</wp:posOffset>
                      </wp:positionV>
                      <wp:extent cx="381000" cy="0"/>
                      <wp:effectExtent l="0" t="76200" r="19050" b="114300"/>
                      <wp:wrapNone/>
                      <wp:docPr id="302" name="Straight Arrow Connector 302"/>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2" o:spid="_x0000_s1026" type="#_x0000_t32" style="position:absolute;margin-left:173.45pt;margin-top:1.05pt;width:30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" strokecolor="#4579b8 [3044]">
                      <v:stroke endarrow="open"/>
                    </v:shape>
                  </w:pict>
                </mc:Fallback>
              </mc:AlternateContent>
            </w:r>
            <w:r w:rsidR="00343A4B">
              <w:rPr>
                <w:rFonts w:cs="Arial"/>
                <w:noProof/>
                <w:lang w:val="en-US"/>
              </w:rPr>
              <mc:AlternateContent>
                <mc:Choice Requires="wps">
                  <w:drawing>
                    <wp:anchor distT="0" distB="0" distL="114300" distR="114300" simplePos="0" relativeHeight="251727360" behindDoc="0" locked="0" layoutInCell="1" allowOverlap="1" wp14:anchorId="52C77E12" wp14:editId="4A3C5899">
                      <wp:simplePos x="0" y="0"/>
                      <wp:positionH relativeFrom="column">
                        <wp:posOffset>4584065</wp:posOffset>
                      </wp:positionH>
                      <wp:positionV relativeFrom="paragraph">
                        <wp:posOffset>41909</wp:posOffset>
                      </wp:positionV>
                      <wp:extent cx="809625" cy="2314575"/>
                      <wp:effectExtent l="0" t="0" r="28575" b="28575"/>
                      <wp:wrapNone/>
                      <wp:docPr id="323" name="Flowchart: Magnetic Disk 323"/>
                      <wp:cNvGraphicFramePr/>
                      <a:graphic xmlns:a="http://schemas.openxmlformats.org/drawingml/2006/main">
                        <a:graphicData uri="http://schemas.microsoft.com/office/word/2010/wordprocessingShape">
                          <wps:wsp>
                            <wps:cNvSpPr/>
                            <wps:spPr>
                              <a:xfrm>
                                <a:off x="0" y="0"/>
                                <a:ext cx="809625" cy="231457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47B3" w:rsidRPr="00903D4C" w:rsidRDefault="004A47B3" w:rsidP="00343A4B">
                                  <w:pPr>
                                    <w:jc w:val="center"/>
                                    <w:rPr>
                                      <w:lang w:val="en-IN"/>
                                    </w:rPr>
                                  </w:pPr>
                                  <w:r>
                                    <w:rPr>
                                      <w:lang w:val="en-IN"/>
                                    </w:rPr>
                                    <w:t>Servicing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323" o:spid="_x0000_s1044" type="#_x0000_t132" style="position:absolute;margin-left:360.95pt;margin-top:3.3pt;width:63.75pt;height:182.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" fillcolor="#943634 [2405]" strokecolor="#243f60 [1604]" strokeweight="2pt">
                      <v:textbox>
                        <w:txbxContent>
                          <w:p w:rsidR="004A47B3" w:rsidRPr="00903D4C" w:rsidRDefault="004A47B3" w:rsidP="00343A4B">
                            <w:pPr>
                              <w:jc w:val="center"/>
                              <w:rPr>
                                <w:lang w:val="en-IN"/>
                              </w:rPr>
                            </w:pPr>
                            <w:r>
                              <w:rPr>
                                <w:lang w:val="en-IN"/>
                              </w:rPr>
                              <w:t>Servicing database</w:t>
                            </w:r>
                          </w:p>
                        </w:txbxContent>
                      </v:textbox>
                    </v:shape>
                  </w:pict>
                </mc:Fallback>
              </mc:AlternateContent>
            </w:r>
          </w:p>
          <w:p w:rsidR="00903D4C" w:rsidRDefault="006C2415" w:rsidP="00CC1249">
            <w:pPr>
              <w:rPr>
                <w:rFonts w:cs="Arial"/>
              </w:rPr>
            </w:pPr>
            <w:r>
              <w:rPr>
                <w:rFonts w:cs="Arial"/>
                <w:noProof/>
                <w:lang w:val="en-US"/>
              </w:rPr>
              <mc:AlternateContent>
                <mc:Choice Requires="wps">
                  <w:drawing>
                    <wp:anchor distT="0" distB="0" distL="114300" distR="114300" simplePos="0" relativeHeight="251694592" behindDoc="0" locked="0" layoutInCell="1" allowOverlap="1" wp14:anchorId="081FBA2E" wp14:editId="44362CF6">
                      <wp:simplePos x="0" y="0"/>
                      <wp:positionH relativeFrom="column">
                        <wp:posOffset>2598420</wp:posOffset>
                      </wp:positionH>
                      <wp:positionV relativeFrom="paragraph">
                        <wp:posOffset>26974</wp:posOffset>
                      </wp:positionV>
                      <wp:extent cx="1757238" cy="278875"/>
                      <wp:effectExtent l="19050" t="19050" r="33655" b="64135"/>
                      <wp:wrapNone/>
                      <wp:docPr id="29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238" cy="2788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6C2415" w:rsidRDefault="004A47B3" w:rsidP="00DC3DA2">
                                  <w:pPr>
                                    <w:jc w:val="center"/>
                                    <w:rPr>
                                      <w:sz w:val="16"/>
                                      <w:szCs w:val="16"/>
                                      <w:lang w:val="en-IN"/>
                                    </w:rPr>
                                  </w:pPr>
                                  <w:r w:rsidRPr="006C2415">
                                    <w:rPr>
                                      <w:sz w:val="16"/>
                                      <w:szCs w:val="16"/>
                                      <w:lang w:val="en-IN"/>
                                    </w:rPr>
                                    <w:t>Update Personal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5" style="position:absolute;margin-left:204.6pt;margin-top:2.1pt;width:138.35pt;height:21.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" fillcolor="#4f81bd [3204]" strokecolor="#f2f2f2 [3041]" strokeweight="3pt">
                      <v:shadow on="t" color="#243f60 [1604]" opacity=".5" offset="1pt"/>
                      <v:textbox>
                        <w:txbxContent>
                          <w:p w:rsidR="004A47B3" w:rsidRPr="006C2415" w:rsidRDefault="004A47B3" w:rsidP="00DC3DA2">
                            <w:pPr>
                              <w:jc w:val="center"/>
                              <w:rPr>
                                <w:sz w:val="16"/>
                                <w:szCs w:val="16"/>
                                <w:lang w:val="en-IN"/>
                              </w:rPr>
                            </w:pPr>
                            <w:r w:rsidRPr="006C2415">
                              <w:rPr>
                                <w:sz w:val="16"/>
                                <w:szCs w:val="16"/>
                                <w:lang w:val="en-IN"/>
                              </w:rPr>
                              <w:t>Update Personal Info</w:t>
                            </w:r>
                          </w:p>
                        </w:txbxContent>
                      </v:textbox>
                    </v:roundrect>
                  </w:pict>
                </mc:Fallback>
              </mc:AlternateContent>
            </w:r>
            <w:r w:rsidR="009306BE">
              <w:rPr>
                <w:rFonts w:cs="Arial"/>
                <w:noProof/>
                <w:lang w:val="en-US"/>
              </w:rPr>
              <mc:AlternateContent>
                <mc:Choice Requires="wps">
                  <w:drawing>
                    <wp:anchor distT="0" distB="0" distL="114300" distR="114300" simplePos="0" relativeHeight="251705856" behindDoc="0" locked="0" layoutInCell="1" allowOverlap="1" wp14:anchorId="6D67A052" wp14:editId="3B7E6A84">
                      <wp:simplePos x="0" y="0"/>
                      <wp:positionH relativeFrom="column">
                        <wp:posOffset>1526540</wp:posOffset>
                      </wp:positionH>
                      <wp:positionV relativeFrom="paragraph">
                        <wp:posOffset>41910</wp:posOffset>
                      </wp:positionV>
                      <wp:extent cx="676275" cy="390525"/>
                      <wp:effectExtent l="38100" t="76200" r="47625" b="104775"/>
                      <wp:wrapNone/>
                      <wp:docPr id="309" name="Elbow Connector 309"/>
                      <wp:cNvGraphicFramePr/>
                      <a:graphic xmlns:a="http://schemas.openxmlformats.org/drawingml/2006/main">
                        <a:graphicData uri="http://schemas.microsoft.com/office/word/2010/wordprocessingShape">
                          <wps:wsp>
                            <wps:cNvCnPr/>
                            <wps:spPr>
                              <a:xfrm>
                                <a:off x="0" y="0"/>
                                <a:ext cx="676275" cy="390525"/>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9" o:spid="_x0000_s1026" type="#_x0000_t34" style="position:absolute;margin-left:120.2pt;margin-top:3.3pt;width:53.25pt;height:30.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" strokecolor="#4579b8 [3044]">
                      <v:stroke startarrow="open" endarrow="open"/>
                    </v:shape>
                  </w:pict>
                </mc:Fallback>
              </mc:AlternateContent>
            </w:r>
          </w:p>
          <w:p w:rsidR="00903D4C" w:rsidRDefault="006C2415" w:rsidP="00CC1249">
            <w:pPr>
              <w:rPr>
                <w:rFonts w:cs="Arial"/>
              </w:rPr>
            </w:pPr>
            <w:r>
              <w:rPr>
                <w:rFonts w:cs="Arial"/>
                <w:noProof/>
                <w:lang w:val="en-US"/>
              </w:rPr>
              <mc:AlternateContent>
                <mc:Choice Requires="wps">
                  <w:drawing>
                    <wp:anchor distT="0" distB="0" distL="114300" distR="114300" simplePos="0" relativeHeight="251690496" behindDoc="0" locked="0" layoutInCell="1" allowOverlap="1" wp14:anchorId="7BC92609" wp14:editId="6EC53089">
                      <wp:simplePos x="0" y="0"/>
                      <wp:positionH relativeFrom="column">
                        <wp:posOffset>2202815</wp:posOffset>
                      </wp:positionH>
                      <wp:positionV relativeFrom="paragraph">
                        <wp:posOffset>6654</wp:posOffset>
                      </wp:positionV>
                      <wp:extent cx="381000" cy="0"/>
                      <wp:effectExtent l="0" t="76200" r="19050" b="114300"/>
                      <wp:wrapNone/>
                      <wp:docPr id="297" name="Straight Arrow Connector 297"/>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7" o:spid="_x0000_s1026" type="#_x0000_t32" style="position:absolute;margin-left:173.45pt;margin-top:.5pt;width:30pt;height:0;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" strokecolor="#4579b8 [3044]">
                      <v:stroke endarrow="open"/>
                    </v:shape>
                  </w:pict>
                </mc:Fallback>
              </mc:AlternateContent>
            </w:r>
          </w:p>
          <w:p w:rsidR="00903D4C" w:rsidRDefault="006C2415" w:rsidP="00CC1249">
            <w:pPr>
              <w:rPr>
                <w:rFonts w:cs="Arial"/>
              </w:rPr>
            </w:pPr>
            <w:r w:rsidRPr="00DC3DA2">
              <w:rPr>
                <w:rFonts w:cs="Arial"/>
                <w:noProof/>
                <w:lang w:val="en-US"/>
              </w:rPr>
              <mc:AlternateContent>
                <mc:Choice Requires="wps">
                  <w:drawing>
                    <wp:anchor distT="0" distB="0" distL="114300" distR="114300" simplePos="0" relativeHeight="251697664" behindDoc="0" locked="0" layoutInCell="1" allowOverlap="1" wp14:anchorId="1DE3EEFC" wp14:editId="4C53ECB9">
                      <wp:simplePos x="0" y="0"/>
                      <wp:positionH relativeFrom="column">
                        <wp:posOffset>2598420</wp:posOffset>
                      </wp:positionH>
                      <wp:positionV relativeFrom="paragraph">
                        <wp:posOffset>64439</wp:posOffset>
                      </wp:positionV>
                      <wp:extent cx="1755140" cy="246380"/>
                      <wp:effectExtent l="19050" t="19050" r="35560" b="58420"/>
                      <wp:wrapNone/>
                      <wp:docPr id="30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6C2415" w:rsidRDefault="004A47B3" w:rsidP="00DC3DA2">
                                  <w:pPr>
                                    <w:jc w:val="center"/>
                                    <w:rPr>
                                      <w:sz w:val="16"/>
                                      <w:szCs w:val="16"/>
                                      <w:lang w:val="en-IN"/>
                                    </w:rPr>
                                  </w:pPr>
                                  <w:r w:rsidRPr="006C2415">
                                    <w:rPr>
                                      <w:sz w:val="16"/>
                                      <w:szCs w:val="16"/>
                                      <w:lang w:val="en-IN"/>
                                    </w:rPr>
                                    <w:t>Credit Line Increase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6" style="position:absolute;margin-left:204.6pt;margin-top:5.05pt;width:138.2pt;height:19.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vvvAIAAOI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" fillcolor="#4f81bd [3204]" strokecolor="#f2f2f2 [3041]" strokeweight="3pt">
                      <v:shadow on="t" color="#243f60 [1604]" opacity=".5" offset="1pt"/>
                      <v:textbox>
                        <w:txbxContent>
                          <w:p w:rsidR="004A47B3" w:rsidRPr="006C2415" w:rsidRDefault="004A47B3" w:rsidP="00DC3DA2">
                            <w:pPr>
                              <w:jc w:val="center"/>
                              <w:rPr>
                                <w:sz w:val="16"/>
                                <w:szCs w:val="16"/>
                                <w:lang w:val="en-IN"/>
                              </w:rPr>
                            </w:pPr>
                            <w:r w:rsidRPr="006C2415">
                              <w:rPr>
                                <w:sz w:val="16"/>
                                <w:szCs w:val="16"/>
                                <w:lang w:val="en-IN"/>
                              </w:rPr>
                              <w:t>Credit Line Increase</w:t>
                            </w:r>
                          </w:p>
                        </w:txbxContent>
                      </v:textbox>
                    </v:roundrect>
                  </w:pict>
                </mc:Fallback>
              </mc:AlternateContent>
            </w:r>
            <w:r w:rsidR="00343A4B" w:rsidRPr="00903D4C">
              <w:rPr>
                <w:rFonts w:cs="Arial"/>
                <w:noProof/>
                <w:lang w:val="en-US"/>
              </w:rPr>
              <mc:AlternateContent>
                <mc:Choice Requires="wps">
                  <w:drawing>
                    <wp:anchor distT="0" distB="0" distL="114300" distR="114300" simplePos="0" relativeHeight="251692544" behindDoc="0" locked="0" layoutInCell="1" allowOverlap="1" wp14:anchorId="4AAD515E" wp14:editId="76176D05">
                      <wp:simplePos x="0" y="0"/>
                      <wp:positionH relativeFrom="column">
                        <wp:posOffset>1506538</wp:posOffset>
                      </wp:positionH>
                      <wp:positionV relativeFrom="paragraph">
                        <wp:posOffset>26352</wp:posOffset>
                      </wp:positionV>
                      <wp:extent cx="1123950" cy="276225"/>
                      <wp:effectExtent l="0" t="0" r="4763"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23950" cy="276225"/>
                              </a:xfrm>
                              <a:prstGeom prst="rect">
                                <a:avLst/>
                              </a:prstGeom>
                              <a:noFill/>
                              <a:ln w="9525">
                                <a:noFill/>
                                <a:miter lim="800000"/>
                                <a:headEnd/>
                                <a:tailEnd/>
                              </a:ln>
                            </wps:spPr>
                            <wps:txbx>
                              <w:txbxContent>
                                <w:p w:rsidR="004A47B3" w:rsidRPr="009C1C45" w:rsidRDefault="004A47B3" w:rsidP="009C1C45">
                                  <w:pPr>
                                    <w:jc w:val="center"/>
                                    <w:rPr>
                                      <w:lang w:val="en-IN"/>
                                    </w:rPr>
                                  </w:pPr>
                                  <w:r>
                                    <w:rPr>
                                      <w:lang w:val="en-IN"/>
                                    </w:rPr>
                                    <w:t>Manage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18.65pt;margin-top:2.05pt;width:88.5pt;height:21.75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" filled="f" stroked="f">
                      <v:textbox>
                        <w:txbxContent>
                          <w:p w:rsidR="004A47B3" w:rsidRPr="009C1C45" w:rsidRDefault="004A47B3" w:rsidP="009C1C45">
                            <w:pPr>
                              <w:jc w:val="center"/>
                              <w:rPr>
                                <w:lang w:val="en-IN"/>
                              </w:rPr>
                            </w:pPr>
                            <w:r>
                              <w:rPr>
                                <w:lang w:val="en-IN"/>
                              </w:rPr>
                              <w:t>Manage Profile</w:t>
                            </w:r>
                          </w:p>
                        </w:txbxContent>
                      </v:textbox>
                    </v:shape>
                  </w:pict>
                </mc:Fallback>
              </mc:AlternateContent>
            </w:r>
          </w:p>
          <w:p w:rsidR="00903D4C" w:rsidRDefault="006C2415" w:rsidP="00CC1249">
            <w:pPr>
              <w:rPr>
                <w:rFonts w:cs="Arial"/>
              </w:rPr>
            </w:pPr>
            <w:r w:rsidRPr="00DC3DA2">
              <w:rPr>
                <w:rFonts w:cs="Arial"/>
                <w:noProof/>
                <w:lang w:val="en-US"/>
              </w:rPr>
              <mc:AlternateContent>
                <mc:Choice Requires="wps">
                  <w:drawing>
                    <wp:anchor distT="0" distB="0" distL="114300" distR="114300" simplePos="0" relativeHeight="251696640" behindDoc="0" locked="0" layoutInCell="1" allowOverlap="1" wp14:anchorId="7BBE4BE7" wp14:editId="4E72DD1F">
                      <wp:simplePos x="0" y="0"/>
                      <wp:positionH relativeFrom="column">
                        <wp:posOffset>2202815</wp:posOffset>
                      </wp:positionH>
                      <wp:positionV relativeFrom="paragraph">
                        <wp:posOffset>52374</wp:posOffset>
                      </wp:positionV>
                      <wp:extent cx="381000" cy="0"/>
                      <wp:effectExtent l="0" t="76200" r="19050" b="114300"/>
                      <wp:wrapNone/>
                      <wp:docPr id="300" name="Straight Arrow Connector 30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0" o:spid="_x0000_s1026" type="#_x0000_t32" style="position:absolute;margin-left:173.45pt;margin-top:4.1pt;width:30pt;height:0;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" strokecolor="#4579b8 [3044]">
                      <v:stroke endarrow="open"/>
                    </v:shape>
                  </w:pict>
                </mc:Fallback>
              </mc:AlternateContent>
            </w:r>
            <w:r w:rsidR="00343A4B">
              <w:rPr>
                <w:rFonts w:cs="Arial"/>
                <w:noProof/>
                <w:lang w:val="en-US"/>
              </w:rPr>
              <mc:AlternateContent>
                <mc:Choice Requires="wps">
                  <w:drawing>
                    <wp:anchor distT="0" distB="0" distL="114300" distR="114300" simplePos="0" relativeHeight="251707904" behindDoc="0" locked="0" layoutInCell="1" allowOverlap="1" wp14:anchorId="2799C003" wp14:editId="5067ED15">
                      <wp:simplePos x="0" y="0"/>
                      <wp:positionH relativeFrom="column">
                        <wp:posOffset>1517015</wp:posOffset>
                      </wp:positionH>
                      <wp:positionV relativeFrom="paragraph">
                        <wp:posOffset>-5715</wp:posOffset>
                      </wp:positionV>
                      <wp:extent cx="685800" cy="399416"/>
                      <wp:effectExtent l="38100" t="76200" r="0" b="114935"/>
                      <wp:wrapNone/>
                      <wp:docPr id="310" name="Elbow Connector 310"/>
                      <wp:cNvGraphicFramePr/>
                      <a:graphic xmlns:a="http://schemas.openxmlformats.org/drawingml/2006/main">
                        <a:graphicData uri="http://schemas.microsoft.com/office/word/2010/wordprocessingShape">
                          <wps:wsp>
                            <wps:cNvCnPr/>
                            <wps:spPr>
                              <a:xfrm flipV="1">
                                <a:off x="0" y="0"/>
                                <a:ext cx="685800" cy="399416"/>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10" o:spid="_x0000_s1026" type="#_x0000_t34" style="position:absolute;margin-left:119.45pt;margin-top:-.45pt;width:54pt;height:31.45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" strokecolor="#4579b8 [3044]">
                      <v:stroke startarrow="open" endarrow="open"/>
                    </v:shape>
                  </w:pict>
                </mc:Fallback>
              </mc:AlternateContent>
            </w:r>
          </w:p>
          <w:p w:rsidR="00903D4C" w:rsidRDefault="00801831" w:rsidP="00CC1249">
            <w:pPr>
              <w:rPr>
                <w:rFonts w:cs="Arial"/>
              </w:rPr>
            </w:pPr>
            <w:r w:rsidRPr="00343A4B">
              <w:rPr>
                <w:rFonts w:cs="Arial"/>
                <w:noProof/>
                <w:lang w:val="en-US"/>
              </w:rPr>
              <mc:AlternateContent>
                <mc:Choice Requires="wps">
                  <w:drawing>
                    <wp:anchor distT="0" distB="0" distL="114300" distR="114300" simplePos="0" relativeHeight="251713024" behindDoc="0" locked="0" layoutInCell="1" allowOverlap="1" wp14:anchorId="3DFF2F19" wp14:editId="01BE9E37">
                      <wp:simplePos x="0" y="0"/>
                      <wp:positionH relativeFrom="column">
                        <wp:posOffset>2606758</wp:posOffset>
                      </wp:positionH>
                      <wp:positionV relativeFrom="paragraph">
                        <wp:posOffset>79763</wp:posOffset>
                      </wp:positionV>
                      <wp:extent cx="1755140" cy="246490"/>
                      <wp:effectExtent l="19050" t="19050" r="35560" b="58420"/>
                      <wp:wrapNone/>
                      <wp:docPr id="31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49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6C2415" w:rsidRDefault="004A47B3" w:rsidP="00343A4B">
                                  <w:pPr>
                                    <w:jc w:val="center"/>
                                    <w:rPr>
                                      <w:sz w:val="16"/>
                                      <w:szCs w:val="16"/>
                                      <w:lang w:val="en-IN"/>
                                    </w:rPr>
                                  </w:pPr>
                                  <w:r w:rsidRPr="006C2415">
                                    <w:rPr>
                                      <w:sz w:val="16"/>
                                      <w:szCs w:val="16"/>
                                      <w:lang w:val="en-IN"/>
                                    </w:rPr>
                                    <w:t>Payment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8" style="position:absolute;margin-left:205.25pt;margin-top:6.3pt;width:138.2pt;height:19.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EMvwIAAOI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" fillcolor="#4f81bd [3204]" strokecolor="#f2f2f2 [3041]" strokeweight="3pt">
                      <v:shadow on="t" color="#243f60 [1604]" opacity=".5" offset="1pt"/>
                      <v:textbox>
                        <w:txbxContent>
                          <w:p w:rsidR="004A47B3" w:rsidRPr="006C2415" w:rsidRDefault="004A47B3" w:rsidP="00343A4B">
                            <w:pPr>
                              <w:jc w:val="center"/>
                              <w:rPr>
                                <w:sz w:val="16"/>
                                <w:szCs w:val="16"/>
                                <w:lang w:val="en-IN"/>
                              </w:rPr>
                            </w:pPr>
                            <w:r w:rsidRPr="006C2415">
                              <w:rPr>
                                <w:sz w:val="16"/>
                                <w:szCs w:val="16"/>
                                <w:lang w:val="en-IN"/>
                              </w:rPr>
                              <w:t>Payment Services</w:t>
                            </w:r>
                          </w:p>
                        </w:txbxContent>
                      </v:textbox>
                    </v:roundrect>
                  </w:pict>
                </mc:Fallback>
              </mc:AlternateContent>
            </w:r>
          </w:p>
          <w:p w:rsidR="00456602" w:rsidRDefault="00801831" w:rsidP="00CC1249">
            <w:pPr>
              <w:rPr>
                <w:rFonts w:cs="Arial"/>
              </w:rPr>
            </w:pPr>
            <w:r w:rsidRPr="00343A4B">
              <w:rPr>
                <w:rFonts w:cs="Arial"/>
                <w:noProof/>
                <w:lang w:val="en-US"/>
              </w:rPr>
              <mc:AlternateContent>
                <mc:Choice Requires="wps">
                  <w:drawing>
                    <wp:anchor distT="0" distB="0" distL="114300" distR="114300" simplePos="0" relativeHeight="251712000" behindDoc="0" locked="0" layoutInCell="1" allowOverlap="1" wp14:anchorId="08C84614" wp14:editId="0635132F">
                      <wp:simplePos x="0" y="0"/>
                      <wp:positionH relativeFrom="column">
                        <wp:posOffset>2210435</wp:posOffset>
                      </wp:positionH>
                      <wp:positionV relativeFrom="paragraph">
                        <wp:posOffset>69519</wp:posOffset>
                      </wp:positionV>
                      <wp:extent cx="381000" cy="0"/>
                      <wp:effectExtent l="0" t="76200" r="19050" b="114300"/>
                      <wp:wrapNone/>
                      <wp:docPr id="313" name="Straight Arrow Connector 31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3" o:spid="_x0000_s1026" type="#_x0000_t32" style="position:absolute;margin-left:174.05pt;margin-top:5.45pt;width:30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" strokecolor="#4579b8 [3044]">
                      <v:stroke endarrow="open"/>
                    </v:shape>
                  </w:pict>
                </mc:Fallback>
              </mc:AlternateContent>
            </w:r>
          </w:p>
          <w:p w:rsidR="00456602" w:rsidRDefault="00855D5E" w:rsidP="00CC1249">
            <w:pPr>
              <w:rPr>
                <w:rFonts w:cs="Arial"/>
              </w:rPr>
            </w:pPr>
            <w:r w:rsidRPr="00343A4B">
              <w:rPr>
                <w:rFonts w:cs="Arial"/>
                <w:noProof/>
                <w:lang w:val="en-US"/>
              </w:rPr>
              <mc:AlternateContent>
                <mc:Choice Requires="wps">
                  <w:drawing>
                    <wp:anchor distT="0" distB="0" distL="114300" distR="114300" simplePos="0" relativeHeight="251716096" behindDoc="0" locked="0" layoutInCell="1" allowOverlap="1" wp14:anchorId="3D2DB919" wp14:editId="1E22C629">
                      <wp:simplePos x="0" y="0"/>
                      <wp:positionH relativeFrom="column">
                        <wp:posOffset>2606675</wp:posOffset>
                      </wp:positionH>
                      <wp:positionV relativeFrom="paragraph">
                        <wp:posOffset>93345</wp:posOffset>
                      </wp:positionV>
                      <wp:extent cx="1755140" cy="285750"/>
                      <wp:effectExtent l="19050" t="19050" r="35560" b="57150"/>
                      <wp:wrapNone/>
                      <wp:docPr id="3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8575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2279F1" w:rsidRDefault="004A47B3" w:rsidP="00343A4B">
                                  <w:pPr>
                                    <w:jc w:val="center"/>
                                    <w:rPr>
                                      <w:sz w:val="16"/>
                                      <w:szCs w:val="16"/>
                                      <w:lang w:val="en-IN"/>
                                    </w:rPr>
                                  </w:pPr>
                                  <w:r>
                                    <w:rPr>
                                      <w:sz w:val="16"/>
                                      <w:szCs w:val="16"/>
                                      <w:lang w:val="en-IN"/>
                                    </w:rPr>
                                    <w:t>Report Lost/Stolen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9" style="position:absolute;margin-left:205.25pt;margin-top:7.35pt;width:138.2pt;height: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" fillcolor="#4f81bd [3204]" strokecolor="#f2f2f2 [3041]" strokeweight="3pt">
                      <v:shadow on="t" color="#243f60 [1604]" opacity=".5" offset="1pt"/>
                      <v:textbox>
                        <w:txbxContent>
                          <w:p w:rsidR="004A47B3" w:rsidRPr="002279F1" w:rsidRDefault="004A47B3" w:rsidP="00343A4B">
                            <w:pPr>
                              <w:jc w:val="center"/>
                              <w:rPr>
                                <w:sz w:val="16"/>
                                <w:szCs w:val="16"/>
                                <w:lang w:val="en-IN"/>
                              </w:rPr>
                            </w:pPr>
                            <w:r>
                              <w:rPr>
                                <w:sz w:val="16"/>
                                <w:szCs w:val="16"/>
                                <w:lang w:val="en-IN"/>
                              </w:rPr>
                              <w:t>Report Lost/Stolen</w:t>
                            </w:r>
                          </w:p>
                        </w:txbxContent>
                      </v:textbox>
                    </v:roundrect>
                  </w:pict>
                </mc:Fallback>
              </mc:AlternateContent>
            </w:r>
            <w:r w:rsidR="00801831" w:rsidRPr="00343A4B">
              <w:rPr>
                <w:rFonts w:cs="Arial"/>
                <w:noProof/>
                <w:lang w:val="en-US"/>
              </w:rPr>
              <mc:AlternateContent>
                <mc:Choice Requires="wps">
                  <w:drawing>
                    <wp:anchor distT="0" distB="0" distL="114300" distR="114300" simplePos="0" relativeHeight="251715072" behindDoc="0" locked="0" layoutInCell="1" allowOverlap="1" wp14:anchorId="3718C9D1" wp14:editId="4D03363C">
                      <wp:simplePos x="0" y="0"/>
                      <wp:positionH relativeFrom="column">
                        <wp:posOffset>2212340</wp:posOffset>
                      </wp:positionH>
                      <wp:positionV relativeFrom="paragraph">
                        <wp:posOffset>258445</wp:posOffset>
                      </wp:positionV>
                      <wp:extent cx="381000" cy="0"/>
                      <wp:effectExtent l="0" t="76200" r="19050" b="114300"/>
                      <wp:wrapNone/>
                      <wp:docPr id="315" name="Straight Arrow Connector 31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5" o:spid="_x0000_s1026" type="#_x0000_t32" style="position:absolute;margin-left:174.2pt;margin-top:20.35pt;width:30pt;height:0;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" strokecolor="#4579b8 [3044]">
                      <v:stroke endarrow="open"/>
                    </v:shape>
                  </w:pict>
                </mc:Fallback>
              </mc:AlternateContent>
            </w:r>
          </w:p>
          <w:p w:rsidR="00903D4C" w:rsidRDefault="00903D4C" w:rsidP="00CC1249">
            <w:pPr>
              <w:rPr>
                <w:rFonts w:cs="Arial"/>
              </w:rPr>
            </w:pPr>
          </w:p>
          <w:p w:rsidR="00903D4C" w:rsidRDefault="00343A4B" w:rsidP="00CC1249">
            <w:pPr>
              <w:rPr>
                <w:rFonts w:cs="Arial"/>
              </w:rPr>
            </w:pPr>
            <w:r>
              <w:rPr>
                <w:rFonts w:cs="Arial"/>
                <w:noProof/>
                <w:lang w:val="en-US"/>
              </w:rPr>
              <mc:AlternateContent>
                <mc:Choice Requires="wps">
                  <w:drawing>
                    <wp:anchor distT="0" distB="0" distL="114300" distR="114300" simplePos="0" relativeHeight="251708928" behindDoc="0" locked="0" layoutInCell="1" allowOverlap="1" wp14:anchorId="0F447770" wp14:editId="50A6BCC8">
                      <wp:simplePos x="0" y="0"/>
                      <wp:positionH relativeFrom="column">
                        <wp:posOffset>735965</wp:posOffset>
                      </wp:positionH>
                      <wp:positionV relativeFrom="paragraph">
                        <wp:posOffset>102235</wp:posOffset>
                      </wp:positionV>
                      <wp:extent cx="9525" cy="457200"/>
                      <wp:effectExtent l="95250" t="0" r="66675" b="57150"/>
                      <wp:wrapNone/>
                      <wp:docPr id="311" name="Straight Arrow Connector 311"/>
                      <wp:cNvGraphicFramePr/>
                      <a:graphic xmlns:a="http://schemas.openxmlformats.org/drawingml/2006/main">
                        <a:graphicData uri="http://schemas.microsoft.com/office/word/2010/wordprocessingShape">
                          <wps:wsp>
                            <wps:cNvCnPr/>
                            <wps:spPr>
                              <a:xfrm flipH="1">
                                <a:off x="0" y="0"/>
                                <a:ext cx="9525"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1" o:spid="_x0000_s1026" type="#_x0000_t32" style="position:absolute;margin-left:57.95pt;margin-top:8.05pt;width:.75pt;height:36pt;flip:x;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" strokecolor="#4579b8 [3044]">
                      <v:stroke endarrow="open"/>
                    </v:shape>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4528" behindDoc="0" locked="0" layoutInCell="1" allowOverlap="1" wp14:anchorId="27A52E3B" wp14:editId="06EB64A7">
                      <wp:simplePos x="0" y="0"/>
                      <wp:positionH relativeFrom="column">
                        <wp:posOffset>2606675</wp:posOffset>
                      </wp:positionH>
                      <wp:positionV relativeFrom="paragraph">
                        <wp:posOffset>3479</wp:posOffset>
                      </wp:positionV>
                      <wp:extent cx="1755140" cy="250190"/>
                      <wp:effectExtent l="19050" t="19050" r="35560" b="54610"/>
                      <wp:wrapNone/>
                      <wp:docPr id="9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5019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2279F1" w:rsidRDefault="004A47B3" w:rsidP="00801831">
                                  <w:pPr>
                                    <w:jc w:val="center"/>
                                    <w:rPr>
                                      <w:sz w:val="16"/>
                                      <w:szCs w:val="16"/>
                                      <w:lang w:val="en-IN"/>
                                    </w:rPr>
                                  </w:pPr>
                                  <w:r>
                                    <w:rPr>
                                      <w:sz w:val="16"/>
                                      <w:szCs w:val="16"/>
                                      <w:lang w:val="en-IN"/>
                                    </w:rPr>
                                    <w:t>Dispute Transactions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0" style="position:absolute;margin-left:205.25pt;margin-top:.25pt;width:138.2pt;height:19.7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8g4vgIAAOE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" fillcolor="#4f81bd [3204]" strokecolor="#f2f2f2 [3041]" strokeweight="3pt">
                      <v:shadow on="t" color="#243f60 [1604]" opacity=".5" offset="1pt"/>
                      <v:textbox>
                        <w:txbxContent>
                          <w:p w:rsidR="004A47B3" w:rsidRPr="002279F1" w:rsidRDefault="004A47B3" w:rsidP="00801831">
                            <w:pPr>
                              <w:jc w:val="center"/>
                              <w:rPr>
                                <w:sz w:val="16"/>
                                <w:szCs w:val="16"/>
                                <w:lang w:val="en-IN"/>
                              </w:rPr>
                            </w:pPr>
                            <w:r>
                              <w:rPr>
                                <w:sz w:val="16"/>
                                <w:szCs w:val="16"/>
                                <w:lang w:val="en-IN"/>
                              </w:rPr>
                              <w:t>Dispute Transactions</w:t>
                            </w:r>
                          </w:p>
                        </w:txbxContent>
                      </v:textbox>
                    </v:roundrect>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3504" behindDoc="0" locked="0" layoutInCell="1" allowOverlap="1" wp14:anchorId="0F811EA2" wp14:editId="6780D6A9">
                      <wp:simplePos x="0" y="0"/>
                      <wp:positionH relativeFrom="column">
                        <wp:posOffset>2211705</wp:posOffset>
                      </wp:positionH>
                      <wp:positionV relativeFrom="paragraph">
                        <wp:posOffset>7924</wp:posOffset>
                      </wp:positionV>
                      <wp:extent cx="381000" cy="0"/>
                      <wp:effectExtent l="0" t="76200" r="19050" b="114300"/>
                      <wp:wrapNone/>
                      <wp:docPr id="90" name="Straight Arrow Connector 9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0" o:spid="_x0000_s1026" type="#_x0000_t32" style="position:absolute;margin-left:174.15pt;margin-top:.6pt;width:30pt;height:0;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" strokecolor="#4579b8 [3044]">
                      <v:stroke endarrow="open"/>
                    </v:shape>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7600" behindDoc="0" locked="0" layoutInCell="1" allowOverlap="1" wp14:anchorId="54B7F8DF" wp14:editId="30D356EF">
                      <wp:simplePos x="0" y="0"/>
                      <wp:positionH relativeFrom="column">
                        <wp:posOffset>2606675</wp:posOffset>
                      </wp:positionH>
                      <wp:positionV relativeFrom="paragraph">
                        <wp:posOffset>2209</wp:posOffset>
                      </wp:positionV>
                      <wp:extent cx="1755140" cy="269875"/>
                      <wp:effectExtent l="19050" t="19050" r="35560" b="53975"/>
                      <wp:wrapNone/>
                      <wp:docPr id="30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698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2279F1" w:rsidRDefault="004A47B3" w:rsidP="00801831">
                                  <w:pPr>
                                    <w:jc w:val="center"/>
                                    <w:rPr>
                                      <w:sz w:val="16"/>
                                      <w:szCs w:val="16"/>
                                      <w:lang w:val="en-IN"/>
                                    </w:rPr>
                                  </w:pPr>
                                  <w:r>
                                    <w:rPr>
                                      <w:sz w:val="16"/>
                                      <w:szCs w:val="16"/>
                                      <w:lang w:val="en-IN"/>
                                    </w:rPr>
                                    <w:t>Balance Transfer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1" style="position:absolute;margin-left:205.25pt;margin-top:.15pt;width:138.2pt;height:21.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" fillcolor="#4f81bd [3204]" strokecolor="#f2f2f2 [3041]" strokeweight="3pt">
                      <v:shadow on="t" color="#243f60 [1604]" opacity=".5" offset="1pt"/>
                      <v:textbox>
                        <w:txbxContent>
                          <w:p w:rsidR="004A47B3" w:rsidRPr="002279F1" w:rsidRDefault="004A47B3" w:rsidP="00801831">
                            <w:pPr>
                              <w:jc w:val="center"/>
                              <w:rPr>
                                <w:sz w:val="16"/>
                                <w:szCs w:val="16"/>
                                <w:lang w:val="en-IN"/>
                              </w:rPr>
                            </w:pPr>
                            <w:r>
                              <w:rPr>
                                <w:sz w:val="16"/>
                                <w:szCs w:val="16"/>
                                <w:lang w:val="en-IN"/>
                              </w:rPr>
                              <w:t>Balance Transfer</w:t>
                            </w:r>
                          </w:p>
                        </w:txbxContent>
                      </v:textbox>
                    </v:roundrect>
                  </w:pict>
                </mc:Fallback>
              </mc:AlternateContent>
            </w:r>
            <w:r w:rsidR="00343A4B">
              <w:rPr>
                <w:rFonts w:cs="Arial"/>
                <w:noProof/>
                <w:lang w:val="en-US"/>
              </w:rPr>
              <mc:AlternateContent>
                <mc:Choice Requires="wps">
                  <w:drawing>
                    <wp:anchor distT="0" distB="0" distL="114300" distR="114300" simplePos="0" relativeHeight="251680256" behindDoc="0" locked="0" layoutInCell="1" allowOverlap="1" wp14:anchorId="36BAD316" wp14:editId="3840B8AD">
                      <wp:simplePos x="0" y="0"/>
                      <wp:positionH relativeFrom="column">
                        <wp:posOffset>21590</wp:posOffset>
                      </wp:positionH>
                      <wp:positionV relativeFrom="paragraph">
                        <wp:posOffset>124460</wp:posOffset>
                      </wp:positionV>
                      <wp:extent cx="1524000" cy="581025"/>
                      <wp:effectExtent l="0" t="0" r="19050" b="28575"/>
                      <wp:wrapNone/>
                      <wp:docPr id="290" name="Oval 290"/>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47B3" w:rsidRPr="00903D4C" w:rsidRDefault="004A47B3" w:rsidP="009C1C45">
                                  <w:pPr>
                                    <w:jc w:val="center"/>
                                    <w:rPr>
                                      <w:lang w:val="en-IN"/>
                                    </w:rPr>
                                  </w:pPr>
                                  <w:r>
                                    <w:rPr>
                                      <w:lang w:val="en-IN"/>
                                    </w:rPr>
                                    <w:t xml:space="preserve">Data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0" o:spid="_x0000_s1052" style="position:absolute;margin-left:1.7pt;margin-top:9.8pt;width:120pt;height:45.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" fillcolor="#fabf8f [1945]" strokecolor="#243f60 [1604]" strokeweight="2pt">
                      <v:textbox>
                        <w:txbxContent>
                          <w:p w:rsidR="004A47B3" w:rsidRPr="00903D4C" w:rsidRDefault="004A47B3" w:rsidP="009C1C45">
                            <w:pPr>
                              <w:jc w:val="center"/>
                              <w:rPr>
                                <w:lang w:val="en-IN"/>
                              </w:rPr>
                            </w:pPr>
                            <w:r>
                              <w:rPr>
                                <w:lang w:val="en-IN"/>
                              </w:rPr>
                              <w:t xml:space="preserve">Data </w:t>
                            </w:r>
                            <w:proofErr w:type="spellStart"/>
                            <w:r>
                              <w:rPr>
                                <w:lang w:val="en-IN"/>
                              </w:rPr>
                              <w:t>Webservices</w:t>
                            </w:r>
                            <w:proofErr w:type="spellEnd"/>
                          </w:p>
                        </w:txbxContent>
                      </v:textbox>
                    </v:oval>
                  </w:pict>
                </mc:Fallback>
              </mc:AlternateContent>
            </w:r>
          </w:p>
          <w:p w:rsidR="00903D4C" w:rsidRDefault="00801831" w:rsidP="00CC1249">
            <w:pPr>
              <w:rPr>
                <w:rFonts w:cs="Arial"/>
              </w:rPr>
            </w:pPr>
            <w:r w:rsidRPr="00801831">
              <w:rPr>
                <w:rFonts w:cs="Arial"/>
                <w:noProof/>
                <w:lang w:val="en-US"/>
              </w:rPr>
              <mc:AlternateContent>
                <mc:Choice Requires="wps">
                  <w:drawing>
                    <wp:anchor distT="0" distB="0" distL="114300" distR="114300" simplePos="0" relativeHeight="251736576" behindDoc="0" locked="0" layoutInCell="1" allowOverlap="1" wp14:anchorId="25F99BD7" wp14:editId="73DC5C85">
                      <wp:simplePos x="0" y="0"/>
                      <wp:positionH relativeFrom="column">
                        <wp:posOffset>2212975</wp:posOffset>
                      </wp:positionH>
                      <wp:positionV relativeFrom="paragraph">
                        <wp:posOffset>98094</wp:posOffset>
                      </wp:positionV>
                      <wp:extent cx="381000" cy="0"/>
                      <wp:effectExtent l="0" t="76200" r="19050" b="114300"/>
                      <wp:wrapNone/>
                      <wp:docPr id="294" name="Straight Arrow Connector 294"/>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4" o:spid="_x0000_s1026" type="#_x0000_t32" style="position:absolute;margin-left:174.25pt;margin-top:7.7pt;width:30pt;height:0;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" strokecolor="#4579b8 [3044]">
                      <v:stroke endarrow="open"/>
                    </v:shape>
                  </w:pict>
                </mc:Fallback>
              </mc:AlternateContent>
            </w:r>
          </w:p>
          <w:p w:rsidR="00903D4C" w:rsidRDefault="00855D5E" w:rsidP="00CC1249">
            <w:pPr>
              <w:rPr>
                <w:rFonts w:cs="Arial"/>
              </w:rPr>
            </w:pPr>
            <w:r w:rsidRPr="00801831">
              <w:rPr>
                <w:rFonts w:cs="Arial"/>
                <w:noProof/>
                <w:lang w:val="en-US"/>
              </w:rPr>
              <mc:AlternateContent>
                <mc:Choice Requires="wps">
                  <w:drawing>
                    <wp:anchor distT="0" distB="0" distL="114300" distR="114300" simplePos="0" relativeHeight="251740672" behindDoc="0" locked="0" layoutInCell="1" allowOverlap="1" wp14:anchorId="67D65D37" wp14:editId="25C2ED69">
                      <wp:simplePos x="0" y="0"/>
                      <wp:positionH relativeFrom="column">
                        <wp:posOffset>2606675</wp:posOffset>
                      </wp:positionH>
                      <wp:positionV relativeFrom="paragraph">
                        <wp:posOffset>76504</wp:posOffset>
                      </wp:positionV>
                      <wp:extent cx="1755140" cy="246380"/>
                      <wp:effectExtent l="19050" t="19050" r="35560" b="58420"/>
                      <wp:wrapNone/>
                      <wp:docPr id="32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2279F1" w:rsidRDefault="004A47B3" w:rsidP="00801831">
                                  <w:pPr>
                                    <w:jc w:val="center"/>
                                    <w:rPr>
                                      <w:sz w:val="16"/>
                                      <w:szCs w:val="16"/>
                                      <w:lang w:val="en-IN"/>
                                    </w:rPr>
                                  </w:pPr>
                                  <w:r>
                                    <w:rPr>
                                      <w:sz w:val="16"/>
                                      <w:szCs w:val="16"/>
                                      <w:lang w:val="en-IN"/>
                                    </w:rPr>
                                    <w:t>Statements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3" style="position:absolute;margin-left:205.25pt;margin-top:6pt;width:138.2pt;height:19.4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" fillcolor="#4f81bd [3204]" strokecolor="#f2f2f2 [3041]" strokeweight="3pt">
                      <v:shadow on="t" color="#243f60 [1604]" opacity=".5" offset="1pt"/>
                      <v:textbox>
                        <w:txbxContent>
                          <w:p w:rsidR="004A47B3" w:rsidRPr="002279F1" w:rsidRDefault="004A47B3" w:rsidP="00801831">
                            <w:pPr>
                              <w:jc w:val="center"/>
                              <w:rPr>
                                <w:sz w:val="16"/>
                                <w:szCs w:val="16"/>
                                <w:lang w:val="en-IN"/>
                              </w:rPr>
                            </w:pPr>
                            <w:r>
                              <w:rPr>
                                <w:sz w:val="16"/>
                                <w:szCs w:val="16"/>
                                <w:lang w:val="en-IN"/>
                              </w:rPr>
                              <w:t>Statements</w:t>
                            </w:r>
                          </w:p>
                        </w:txbxContent>
                      </v:textbox>
                    </v:roundrect>
                  </w:pict>
                </mc:Fallback>
              </mc:AlternateContent>
            </w:r>
          </w:p>
          <w:p w:rsidR="00903D4C" w:rsidRDefault="00855D5E" w:rsidP="00CC1249">
            <w:pPr>
              <w:rPr>
                <w:rFonts w:cs="Arial"/>
              </w:rPr>
            </w:pPr>
            <w:r w:rsidRPr="00801831">
              <w:rPr>
                <w:rFonts w:cs="Arial"/>
                <w:noProof/>
                <w:lang w:val="en-US"/>
              </w:rPr>
              <mc:AlternateContent>
                <mc:Choice Requires="wps">
                  <w:drawing>
                    <wp:anchor distT="0" distB="0" distL="114300" distR="114300" simplePos="0" relativeHeight="251739648" behindDoc="0" locked="0" layoutInCell="1" allowOverlap="1" wp14:anchorId="421A943C" wp14:editId="10B59964">
                      <wp:simplePos x="0" y="0"/>
                      <wp:positionH relativeFrom="column">
                        <wp:posOffset>2214245</wp:posOffset>
                      </wp:positionH>
                      <wp:positionV relativeFrom="paragraph">
                        <wp:posOffset>62534</wp:posOffset>
                      </wp:positionV>
                      <wp:extent cx="381000" cy="0"/>
                      <wp:effectExtent l="0" t="76200" r="19050" b="114300"/>
                      <wp:wrapNone/>
                      <wp:docPr id="328" name="Straight Arrow Connector 328"/>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8" o:spid="_x0000_s1026" type="#_x0000_t32" style="position:absolute;margin-left:174.35pt;margin-top:4.9pt;width:30pt;height:0;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" strokecolor="#4579b8 [3044]">
                      <v:stroke endarrow="open"/>
                    </v:shape>
                  </w:pict>
                </mc:Fallback>
              </mc:AlternateContent>
            </w:r>
            <w:r w:rsidR="00343A4B">
              <w:rPr>
                <w:rFonts w:cs="Arial"/>
              </w:rPr>
              <w:t xml:space="preserve"> </w:t>
            </w:r>
          </w:p>
          <w:p w:rsidR="009C1C45" w:rsidRDefault="00855D5E" w:rsidP="00CC1249">
            <w:pPr>
              <w:rPr>
                <w:rFonts w:cs="Arial"/>
              </w:rPr>
            </w:pPr>
            <w:r w:rsidRPr="00855D5E">
              <w:rPr>
                <w:rFonts w:cs="Arial"/>
                <w:noProof/>
                <w:lang w:val="en-US"/>
              </w:rPr>
              <mc:AlternateContent>
                <mc:Choice Requires="wps">
                  <w:drawing>
                    <wp:anchor distT="0" distB="0" distL="114300" distR="114300" simplePos="0" relativeHeight="251743744" behindDoc="0" locked="0" layoutInCell="1" allowOverlap="1" wp14:anchorId="21CA51C5" wp14:editId="69AFAE22">
                      <wp:simplePos x="0" y="0"/>
                      <wp:positionH relativeFrom="column">
                        <wp:posOffset>2607945</wp:posOffset>
                      </wp:positionH>
                      <wp:positionV relativeFrom="paragraph">
                        <wp:posOffset>70154</wp:posOffset>
                      </wp:positionV>
                      <wp:extent cx="1755140" cy="246380"/>
                      <wp:effectExtent l="19050" t="19050" r="35560" b="58420"/>
                      <wp:wrapNone/>
                      <wp:docPr id="33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2279F1" w:rsidRDefault="004A47B3" w:rsidP="00855D5E">
                                  <w:pPr>
                                    <w:jc w:val="center"/>
                                    <w:rPr>
                                      <w:sz w:val="16"/>
                                      <w:szCs w:val="16"/>
                                      <w:lang w:val="en-IN"/>
                                    </w:rPr>
                                  </w:pPr>
                                  <w:r>
                                    <w:rPr>
                                      <w:sz w:val="16"/>
                                      <w:szCs w:val="16"/>
                                      <w:lang w:val="en-IN"/>
                                    </w:rPr>
                                    <w:t>Special Offers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4" style="position:absolute;margin-left:205.35pt;margin-top:5.5pt;width:138.2pt;height:19.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" fillcolor="#4f81bd [3204]" strokecolor="#f2f2f2 [3041]" strokeweight="3pt">
                      <v:shadow on="t" color="#243f60 [1604]" opacity=".5" offset="1pt"/>
                      <v:textbox>
                        <w:txbxContent>
                          <w:p w:rsidR="004A47B3" w:rsidRPr="002279F1" w:rsidRDefault="004A47B3" w:rsidP="00855D5E">
                            <w:pPr>
                              <w:jc w:val="center"/>
                              <w:rPr>
                                <w:sz w:val="16"/>
                                <w:szCs w:val="16"/>
                                <w:lang w:val="en-IN"/>
                              </w:rPr>
                            </w:pPr>
                            <w:r>
                              <w:rPr>
                                <w:sz w:val="16"/>
                                <w:szCs w:val="16"/>
                                <w:lang w:val="en-IN"/>
                              </w:rPr>
                              <w:t>Special Offers</w:t>
                            </w:r>
                          </w:p>
                        </w:txbxContent>
                      </v:textbox>
                    </v:roundrect>
                  </w:pict>
                </mc:Fallback>
              </mc:AlternateContent>
            </w:r>
            <w:r w:rsidR="00FB3F55" w:rsidRPr="00343A4B">
              <w:rPr>
                <w:rFonts w:cs="Arial"/>
                <w:noProof/>
                <w:lang w:val="en-US"/>
              </w:rPr>
              <mc:AlternateContent>
                <mc:Choice Requires="wps">
                  <w:drawing>
                    <wp:anchor distT="0" distB="0" distL="114300" distR="114300" simplePos="0" relativeHeight="251729408" behindDoc="0" locked="0" layoutInCell="1" allowOverlap="1" wp14:anchorId="13B837B4" wp14:editId="1D3DB6B4">
                      <wp:simplePos x="0" y="0"/>
                      <wp:positionH relativeFrom="column">
                        <wp:posOffset>5031740</wp:posOffset>
                      </wp:positionH>
                      <wp:positionV relativeFrom="paragraph">
                        <wp:posOffset>19685</wp:posOffset>
                      </wp:positionV>
                      <wp:extent cx="0" cy="581025"/>
                      <wp:effectExtent l="0" t="0" r="19050" b="9525"/>
                      <wp:wrapNone/>
                      <wp:docPr id="324" name="Straight Connector 324"/>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4"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2pt,1.55pt" to="396.2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" strokecolor="#4579b8 [3044]"/>
                  </w:pict>
                </mc:Fallback>
              </mc:AlternateContent>
            </w:r>
            <w:r w:rsidR="00343A4B">
              <w:rPr>
                <w:rFonts w:cs="Arial"/>
                <w:noProof/>
                <w:lang w:val="en-US"/>
              </w:rPr>
              <mc:AlternateContent>
                <mc:Choice Requires="wps">
                  <w:drawing>
                    <wp:anchor distT="0" distB="0" distL="114300" distR="114300" simplePos="0" relativeHeight="251709952" behindDoc="0" locked="0" layoutInCell="1" allowOverlap="1" wp14:anchorId="6396E7B6" wp14:editId="2F442688">
                      <wp:simplePos x="0" y="0"/>
                      <wp:positionH relativeFrom="column">
                        <wp:posOffset>1440815</wp:posOffset>
                      </wp:positionH>
                      <wp:positionV relativeFrom="paragraph">
                        <wp:posOffset>19685</wp:posOffset>
                      </wp:positionV>
                      <wp:extent cx="485775" cy="752475"/>
                      <wp:effectExtent l="0" t="0" r="66675" b="47625"/>
                      <wp:wrapNone/>
                      <wp:docPr id="312" name="Straight Arrow Connector 312"/>
                      <wp:cNvGraphicFramePr/>
                      <a:graphic xmlns:a="http://schemas.openxmlformats.org/drawingml/2006/main">
                        <a:graphicData uri="http://schemas.microsoft.com/office/word/2010/wordprocessingShape">
                          <wps:wsp>
                            <wps:cNvCnPr/>
                            <wps:spPr>
                              <a:xfrm>
                                <a:off x="0" y="0"/>
                                <a:ext cx="485775" cy="752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113.45pt;margin-top:1.55pt;width:38.25pt;height:59.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" strokecolor="#4579b8 [3044]">
                      <v:stroke endarrow="open"/>
                    </v:shape>
                  </w:pict>
                </mc:Fallback>
              </mc:AlternateContent>
            </w:r>
          </w:p>
          <w:p w:rsidR="009C1C45" w:rsidRDefault="00855D5E" w:rsidP="00CC1249">
            <w:pPr>
              <w:rPr>
                <w:rFonts w:cs="Arial"/>
              </w:rPr>
            </w:pPr>
            <w:r w:rsidRPr="00855D5E">
              <w:rPr>
                <w:rFonts w:cs="Arial"/>
                <w:noProof/>
                <w:lang w:val="en-US"/>
              </w:rPr>
              <mc:AlternateContent>
                <mc:Choice Requires="wps">
                  <w:drawing>
                    <wp:anchor distT="0" distB="0" distL="114300" distR="114300" simplePos="0" relativeHeight="251742720" behindDoc="0" locked="0" layoutInCell="1" allowOverlap="1" wp14:anchorId="6486FB15" wp14:editId="295B4001">
                      <wp:simplePos x="0" y="0"/>
                      <wp:positionH relativeFrom="column">
                        <wp:posOffset>2215515</wp:posOffset>
                      </wp:positionH>
                      <wp:positionV relativeFrom="paragraph">
                        <wp:posOffset>56184</wp:posOffset>
                      </wp:positionV>
                      <wp:extent cx="381000" cy="0"/>
                      <wp:effectExtent l="0" t="76200" r="19050" b="114300"/>
                      <wp:wrapNone/>
                      <wp:docPr id="330" name="Straight Arrow Connector 33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174.45pt;margin-top:4.4pt;width:30pt;height:0;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" strokecolor="#4579b8 [3044]">
                      <v:stroke endarrow="open"/>
                    </v:shape>
                  </w:pict>
                </mc:Fallback>
              </mc:AlternateContent>
            </w:r>
            <w:r w:rsidR="00343A4B" w:rsidRPr="00343A4B">
              <w:rPr>
                <w:rFonts w:cs="Arial"/>
                <w:noProof/>
                <w:lang w:val="en-US"/>
              </w:rPr>
              <mc:AlternateContent>
                <mc:Choice Requires="wps">
                  <w:drawing>
                    <wp:anchor distT="0" distB="0" distL="114300" distR="114300" simplePos="0" relativeHeight="251730432" behindDoc="0" locked="0" layoutInCell="1" allowOverlap="1" wp14:anchorId="2CB32501" wp14:editId="6F9F6B81">
                      <wp:simplePos x="0" y="0"/>
                      <wp:positionH relativeFrom="column">
                        <wp:posOffset>735965</wp:posOffset>
                      </wp:positionH>
                      <wp:positionV relativeFrom="paragraph">
                        <wp:posOffset>130810</wp:posOffset>
                      </wp:positionV>
                      <wp:extent cx="0" cy="323850"/>
                      <wp:effectExtent l="95250" t="38100" r="57150" b="19050"/>
                      <wp:wrapNone/>
                      <wp:docPr id="325" name="Straight Arrow Connector 325"/>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5" o:spid="_x0000_s1026" type="#_x0000_t32" style="position:absolute;margin-left:57.95pt;margin-top:10.3pt;width:0;height:25.5pt;flip: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" strokecolor="#4579b8 [3044]">
                      <v:stroke endarrow="open"/>
                    </v:shape>
                  </w:pict>
                </mc:Fallback>
              </mc:AlternateContent>
            </w:r>
          </w:p>
          <w:p w:rsidR="009C1C45" w:rsidRDefault="009C1C45" w:rsidP="00CC1249">
            <w:pPr>
              <w:rPr>
                <w:rFonts w:cs="Arial"/>
              </w:rPr>
            </w:pPr>
          </w:p>
          <w:p w:rsidR="009C1C45" w:rsidRDefault="009C1C45" w:rsidP="00CC1249">
            <w:pPr>
              <w:rPr>
                <w:rFonts w:cs="Arial"/>
              </w:rPr>
            </w:pPr>
          </w:p>
          <w:p w:rsidR="009C1C45" w:rsidRDefault="00343A4B" w:rsidP="00CC1249">
            <w:pPr>
              <w:rPr>
                <w:rFonts w:cs="Arial"/>
              </w:rPr>
            </w:pPr>
            <w:r w:rsidRPr="00343A4B">
              <w:rPr>
                <w:rFonts w:cs="Arial"/>
                <w:noProof/>
                <w:lang w:val="en-US"/>
              </w:rPr>
              <mc:AlternateContent>
                <mc:Choice Requires="wps">
                  <w:drawing>
                    <wp:anchor distT="0" distB="0" distL="114300" distR="114300" simplePos="0" relativeHeight="251731456" behindDoc="0" locked="0" layoutInCell="1" allowOverlap="1" wp14:anchorId="51EC3364" wp14:editId="6D7C6302">
                      <wp:simplePos x="0" y="0"/>
                      <wp:positionH relativeFrom="column">
                        <wp:posOffset>735965</wp:posOffset>
                      </wp:positionH>
                      <wp:positionV relativeFrom="paragraph">
                        <wp:posOffset>16510</wp:posOffset>
                      </wp:positionV>
                      <wp:extent cx="4295775" cy="0"/>
                      <wp:effectExtent l="0" t="0" r="9525" b="19050"/>
                      <wp:wrapNone/>
                      <wp:docPr id="326" name="Straight Connector 326"/>
                      <wp:cNvGraphicFramePr/>
                      <a:graphic xmlns:a="http://schemas.openxmlformats.org/drawingml/2006/main">
                        <a:graphicData uri="http://schemas.microsoft.com/office/word/2010/wordprocessingShape">
                          <wps:wsp>
                            <wps:cNvCnPr/>
                            <wps:spPr>
                              <a:xfrm>
                                <a:off x="0" y="0"/>
                                <a:ext cx="4295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26" o:spid="_x0000_s1026" style="position:absolute;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95pt,1.3pt" to="396.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" strokecolor="#4579b8 [3044]"/>
                  </w:pict>
                </mc:Fallback>
              </mc:AlternateContent>
            </w:r>
          </w:p>
          <w:p w:rsidR="009C1C45" w:rsidRDefault="006D56CF" w:rsidP="00CC1249">
            <w:pPr>
              <w:rPr>
                <w:rFonts w:cs="Arial"/>
              </w:rPr>
            </w:pPr>
            <w:r>
              <w:rPr>
                <w:rFonts w:cs="Arial"/>
                <w:noProof/>
                <w:lang w:val="en-US"/>
              </w:rPr>
              <mc:AlternateContent>
                <mc:Choice Requires="wps">
                  <w:drawing>
                    <wp:anchor distT="0" distB="0" distL="114300" distR="114300" simplePos="0" relativeHeight="251747840" behindDoc="0" locked="0" layoutInCell="1" allowOverlap="1" wp14:anchorId="57EF4234" wp14:editId="10CBB61C">
                      <wp:simplePos x="0" y="0"/>
                      <wp:positionH relativeFrom="column">
                        <wp:posOffset>3631565</wp:posOffset>
                      </wp:positionH>
                      <wp:positionV relativeFrom="paragraph">
                        <wp:posOffset>130810</wp:posOffset>
                      </wp:positionV>
                      <wp:extent cx="933450" cy="552450"/>
                      <wp:effectExtent l="0" t="0" r="19050" b="19050"/>
                      <wp:wrapNone/>
                      <wp:docPr id="337" name="Flowchart: Card 337"/>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A47B3" w:rsidRPr="00F76770" w:rsidRDefault="004A47B3" w:rsidP="00F76770">
                                  <w:pPr>
                                    <w:jc w:val="center"/>
                                    <w:rPr>
                                      <w:sz w:val="16"/>
                                      <w:szCs w:val="16"/>
                                      <w:lang w:val="en-IN"/>
                                    </w:rPr>
                                  </w:pPr>
                                  <w:r>
                                    <w:rPr>
                                      <w:sz w:val="16"/>
                                      <w:szCs w:val="16"/>
                                      <w:lang w:val="en-IN"/>
                                    </w:rPr>
                                    <w:t>LMS</w:t>
                                  </w:r>
                                  <w:r w:rsidRPr="00F76770">
                                    <w:rPr>
                                      <w:sz w:val="16"/>
                                      <w:szCs w:val="16"/>
                                      <w:lang w:val="en-IN"/>
                                    </w:rPr>
                                    <w:t xml:space="preserve"> (</w:t>
                                  </w:r>
                                  <w:r>
                                    <w:rPr>
                                      <w:sz w:val="16"/>
                                      <w:szCs w:val="16"/>
                                      <w:lang w:val="en-IN"/>
                                    </w:rPr>
                                    <w:t xml:space="preserve">Loyalty </w:t>
                                  </w:r>
                                  <w:r w:rsidRPr="00F76770">
                                    <w:rPr>
                                      <w:sz w:val="16"/>
                                      <w:szCs w:val="16"/>
                                      <w:lang w:val="en-IN"/>
                                    </w:rPr>
                                    <w:t>Management</w:t>
                                  </w:r>
                                  <w:r>
                                    <w:rPr>
                                      <w:sz w:val="16"/>
                                      <w:szCs w:val="16"/>
                                      <w:lang w:val="en-IN"/>
                                    </w:rPr>
                                    <w:t xml:space="preserve"> System</w:t>
                                  </w:r>
                                  <w:r w:rsidRPr="00F76770">
                                    <w:rPr>
                                      <w:sz w:val="16"/>
                                      <w:szCs w:val="16"/>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1" coordsize="21600,21600" o:spt="121" path="m4321,l21600,r,21600l,21600,,4338xe">
                      <v:stroke joinstyle="miter"/>
                      <v:path gradientshapeok="t" o:connecttype="rect" textboxrect="0,4321,21600,21600"/>
                    </v:shapetype>
                    <v:shape id="Flowchart: Card 337" o:spid="_x0000_s1055" type="#_x0000_t121" style="position:absolute;margin-left:285.95pt;margin-top:10.3pt;width:73.5pt;height:4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" fillcolor="#ffc000" strokecolor="#243f60 [1604]" strokeweight="2pt">
                      <v:textbox>
                        <w:txbxContent>
                          <w:p w:rsidR="004A47B3" w:rsidRPr="00F76770" w:rsidRDefault="004A47B3" w:rsidP="00F76770">
                            <w:pPr>
                              <w:jc w:val="center"/>
                              <w:rPr>
                                <w:sz w:val="16"/>
                                <w:szCs w:val="16"/>
                                <w:lang w:val="en-IN"/>
                              </w:rPr>
                            </w:pPr>
                            <w:r>
                              <w:rPr>
                                <w:sz w:val="16"/>
                                <w:szCs w:val="16"/>
                                <w:lang w:val="en-IN"/>
                              </w:rPr>
                              <w:t>LMS</w:t>
                            </w:r>
                            <w:r w:rsidRPr="00F76770">
                              <w:rPr>
                                <w:sz w:val="16"/>
                                <w:szCs w:val="16"/>
                                <w:lang w:val="en-IN"/>
                              </w:rPr>
                              <w:t xml:space="preserve"> (</w:t>
                            </w:r>
                            <w:r>
                              <w:rPr>
                                <w:sz w:val="16"/>
                                <w:szCs w:val="16"/>
                                <w:lang w:val="en-IN"/>
                              </w:rPr>
                              <w:t xml:space="preserve">Loyalty </w:t>
                            </w:r>
                            <w:r w:rsidRPr="00F76770">
                              <w:rPr>
                                <w:sz w:val="16"/>
                                <w:szCs w:val="16"/>
                                <w:lang w:val="en-IN"/>
                              </w:rPr>
                              <w:t>Management</w:t>
                            </w:r>
                            <w:r>
                              <w:rPr>
                                <w:sz w:val="16"/>
                                <w:szCs w:val="16"/>
                                <w:lang w:val="en-IN"/>
                              </w:rPr>
                              <w:t xml:space="preserve"> System</w:t>
                            </w:r>
                            <w:r w:rsidRPr="00F76770">
                              <w:rPr>
                                <w:sz w:val="16"/>
                                <w:szCs w:val="16"/>
                                <w:lang w:val="en-IN"/>
                              </w:rPr>
                              <w:t xml:space="preserve">) </w:t>
                            </w:r>
                          </w:p>
                        </w:txbxContent>
                      </v:textbox>
                    </v:shape>
                  </w:pict>
                </mc:Fallback>
              </mc:AlternateContent>
            </w:r>
            <w:r w:rsidR="00F76770">
              <w:rPr>
                <w:rFonts w:cs="Arial"/>
                <w:noProof/>
                <w:lang w:val="en-US"/>
              </w:rPr>
              <mc:AlternateContent>
                <mc:Choice Requires="wps">
                  <w:drawing>
                    <wp:anchor distT="0" distB="0" distL="114300" distR="114300" simplePos="0" relativeHeight="251650558" behindDoc="0" locked="0" layoutInCell="1" allowOverlap="1" wp14:anchorId="72161541" wp14:editId="543A4A96">
                      <wp:simplePos x="0" y="0"/>
                      <wp:positionH relativeFrom="column">
                        <wp:posOffset>1564640</wp:posOffset>
                      </wp:positionH>
                      <wp:positionV relativeFrom="paragraph">
                        <wp:posOffset>45085</wp:posOffset>
                      </wp:positionV>
                      <wp:extent cx="3114675" cy="733425"/>
                      <wp:effectExtent l="0" t="0" r="28575" b="28575"/>
                      <wp:wrapNone/>
                      <wp:docPr id="317" name="Flowchart: Alternate Process 317"/>
                      <wp:cNvGraphicFramePr/>
                      <a:graphic xmlns:a="http://schemas.openxmlformats.org/drawingml/2006/main">
                        <a:graphicData uri="http://schemas.microsoft.com/office/word/2010/wordprocessingShape">
                          <wps:wsp>
                            <wps:cNvSpPr/>
                            <wps:spPr>
                              <a:xfrm>
                                <a:off x="0" y="0"/>
                                <a:ext cx="3114675" cy="733425"/>
                              </a:xfrm>
                              <a:prstGeom prst="flowChartAlternateProcess">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7" o:spid="_x0000_s1026" type="#_x0000_t176" style="position:absolute;margin-left:123.2pt;margin-top:3.55pt;width:245.25pt;height:57.75pt;z-index:251650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" fillcolor="#4f81bd [3204]" strokecolor="#243f60 [1604]" strokeweight="2pt">
                      <v:fill opacity="0"/>
                    </v:shape>
                  </w:pict>
                </mc:Fallback>
              </mc:AlternateContent>
            </w:r>
          </w:p>
          <w:p w:rsidR="009C1C45" w:rsidRDefault="00F76770" w:rsidP="00CC1249">
            <w:pPr>
              <w:rPr>
                <w:rFonts w:cs="Arial"/>
              </w:rPr>
            </w:pPr>
            <w:r w:rsidRPr="00903D4C">
              <w:rPr>
                <w:rFonts w:cs="Arial"/>
                <w:noProof/>
                <w:lang w:val="en-US"/>
              </w:rPr>
              <mc:AlternateContent>
                <mc:Choice Requires="wps">
                  <w:drawing>
                    <wp:anchor distT="0" distB="0" distL="114300" distR="114300" simplePos="0" relativeHeight="251719168" behindDoc="0" locked="0" layoutInCell="1" allowOverlap="1" wp14:anchorId="5B4C2C97" wp14:editId="14577D5E">
                      <wp:simplePos x="0" y="0"/>
                      <wp:positionH relativeFrom="column">
                        <wp:posOffset>-178435</wp:posOffset>
                      </wp:positionH>
                      <wp:positionV relativeFrom="paragraph">
                        <wp:posOffset>118110</wp:posOffset>
                      </wp:positionV>
                      <wp:extent cx="1438275" cy="276225"/>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76225"/>
                              </a:xfrm>
                              <a:prstGeom prst="rect">
                                <a:avLst/>
                              </a:prstGeom>
                              <a:noFill/>
                              <a:ln w="9525">
                                <a:noFill/>
                                <a:miter lim="800000"/>
                                <a:headEnd/>
                                <a:tailEnd/>
                              </a:ln>
                            </wps:spPr>
                            <wps:txbx>
                              <w:txbxContent>
                                <w:p w:rsidR="004A47B3" w:rsidRPr="009C1C45" w:rsidRDefault="004A47B3" w:rsidP="00343A4B">
                                  <w:pPr>
                                    <w:jc w:val="center"/>
                                    <w:rPr>
                                      <w:lang w:val="en-IN"/>
                                    </w:rPr>
                                  </w:pPr>
                                  <w:r>
                                    <w:rPr>
                                      <w:lang w:val="en-IN"/>
                                    </w:rPr>
                                    <w:t>Mainframe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4.05pt;margin-top:9.3pt;width:113.25pt;height:2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" filled="f" stroked="f">
                      <v:textbox>
                        <w:txbxContent>
                          <w:p w:rsidR="004A47B3" w:rsidRPr="009C1C45" w:rsidRDefault="004A47B3" w:rsidP="00343A4B">
                            <w:pPr>
                              <w:jc w:val="center"/>
                              <w:rPr>
                                <w:lang w:val="en-IN"/>
                              </w:rPr>
                            </w:pPr>
                            <w:r>
                              <w:rPr>
                                <w:lang w:val="en-IN"/>
                              </w:rPr>
                              <w:t>Mainframe Systems</w:t>
                            </w:r>
                          </w:p>
                        </w:txbxContent>
                      </v:textbox>
                    </v:shape>
                  </w:pict>
                </mc:Fallback>
              </mc:AlternateContent>
            </w:r>
            <w:r>
              <w:rPr>
                <w:rFonts w:cs="Arial"/>
                <w:noProof/>
                <w:lang w:val="en-US"/>
              </w:rPr>
              <mc:AlternateContent>
                <mc:Choice Requires="wps">
                  <w:drawing>
                    <wp:anchor distT="0" distB="0" distL="114300" distR="114300" simplePos="0" relativeHeight="251666944" behindDoc="0" locked="0" layoutInCell="1" allowOverlap="1" wp14:anchorId="7B7130D3" wp14:editId="406AF8E7">
                      <wp:simplePos x="0" y="0"/>
                      <wp:positionH relativeFrom="column">
                        <wp:posOffset>1688465</wp:posOffset>
                      </wp:positionH>
                      <wp:positionV relativeFrom="paragraph">
                        <wp:posOffset>3810</wp:posOffset>
                      </wp:positionV>
                      <wp:extent cx="933450" cy="552450"/>
                      <wp:effectExtent l="0" t="0" r="19050" b="19050"/>
                      <wp:wrapNone/>
                      <wp:docPr id="92" name="Flowchart: Card 92"/>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A47B3" w:rsidRPr="00F76770" w:rsidRDefault="004A47B3" w:rsidP="00903D4C">
                                  <w:pPr>
                                    <w:jc w:val="center"/>
                                    <w:rPr>
                                      <w:sz w:val="16"/>
                                      <w:szCs w:val="16"/>
                                      <w:lang w:val="en-IN"/>
                                    </w:rPr>
                                  </w:pPr>
                                  <w:r w:rsidRPr="00F76770">
                                    <w:rPr>
                                      <w:sz w:val="16"/>
                                      <w:szCs w:val="16"/>
                                      <w:lang w:val="en-IN"/>
                                    </w:rPr>
                                    <w:t xml:space="preserve">CMS (Credit Management 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ard 92" o:spid="_x0000_s1057" type="#_x0000_t121" style="position:absolute;margin-left:132.95pt;margin-top:.3pt;width:73.5pt;height:4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" fillcolor="#ffc000" strokecolor="#243f60 [1604]" strokeweight="2pt">
                      <v:textbox>
                        <w:txbxContent>
                          <w:p w:rsidR="004A47B3" w:rsidRPr="00F76770" w:rsidRDefault="004A47B3" w:rsidP="00903D4C">
                            <w:pPr>
                              <w:jc w:val="center"/>
                              <w:rPr>
                                <w:sz w:val="16"/>
                                <w:szCs w:val="16"/>
                                <w:lang w:val="en-IN"/>
                              </w:rPr>
                            </w:pPr>
                            <w:r w:rsidRPr="00F76770">
                              <w:rPr>
                                <w:sz w:val="16"/>
                                <w:szCs w:val="16"/>
                                <w:lang w:val="en-IN"/>
                              </w:rPr>
                              <w:t xml:space="preserve">CMS (Credit Management System) </w:t>
                            </w:r>
                          </w:p>
                        </w:txbxContent>
                      </v:textbox>
                    </v:shape>
                  </w:pict>
                </mc:Fallback>
              </mc:AlternateContent>
            </w:r>
            <w:r>
              <w:rPr>
                <w:rFonts w:cs="Arial"/>
                <w:noProof/>
                <w:lang w:val="en-US"/>
              </w:rPr>
              <mc:AlternateContent>
                <mc:Choice Requires="wps">
                  <w:drawing>
                    <wp:anchor distT="0" distB="0" distL="114300" distR="114300" simplePos="0" relativeHeight="251745792" behindDoc="0" locked="0" layoutInCell="1" allowOverlap="1" wp14:anchorId="62DB7F1F" wp14:editId="19A8B3DD">
                      <wp:simplePos x="0" y="0"/>
                      <wp:positionH relativeFrom="column">
                        <wp:posOffset>2660015</wp:posOffset>
                      </wp:positionH>
                      <wp:positionV relativeFrom="paragraph">
                        <wp:posOffset>-5715</wp:posOffset>
                      </wp:positionV>
                      <wp:extent cx="933450" cy="552450"/>
                      <wp:effectExtent l="0" t="0" r="19050" b="19050"/>
                      <wp:wrapNone/>
                      <wp:docPr id="336" name="Flowchart: Card 336"/>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A47B3" w:rsidRPr="00F76770" w:rsidRDefault="004A47B3" w:rsidP="00F76770">
                                  <w:pPr>
                                    <w:jc w:val="center"/>
                                    <w:rPr>
                                      <w:sz w:val="16"/>
                                      <w:szCs w:val="16"/>
                                      <w:lang w:val="en-IN"/>
                                    </w:rPr>
                                  </w:pPr>
                                  <w:r w:rsidRPr="00F76770">
                                    <w:rPr>
                                      <w:sz w:val="16"/>
                                      <w:szCs w:val="16"/>
                                      <w:lang w:val="en-IN"/>
                                    </w:rPr>
                                    <w:t>C</w:t>
                                  </w:r>
                                  <w:r>
                                    <w:rPr>
                                      <w:sz w:val="16"/>
                                      <w:szCs w:val="16"/>
                                      <w:lang w:val="en-IN"/>
                                    </w:rPr>
                                    <w:t>DM</w:t>
                                  </w:r>
                                  <w:r w:rsidRPr="00F76770">
                                    <w:rPr>
                                      <w:sz w:val="16"/>
                                      <w:szCs w:val="16"/>
                                      <w:lang w:val="en-IN"/>
                                    </w:rPr>
                                    <w:t xml:space="preserve"> (Credit </w:t>
                                  </w:r>
                                  <w:r>
                                    <w:rPr>
                                      <w:sz w:val="16"/>
                                      <w:szCs w:val="16"/>
                                      <w:lang w:val="en-IN"/>
                                    </w:rPr>
                                    <w:t xml:space="preserve">Decision </w:t>
                                  </w:r>
                                  <w:r w:rsidRPr="00F76770">
                                    <w:rPr>
                                      <w:sz w:val="16"/>
                                      <w:szCs w:val="16"/>
                                      <w:lang w:val="en-IN"/>
                                    </w:rPr>
                                    <w:t xml:space="preserve">Management)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ard 336" o:spid="_x0000_s1058" type="#_x0000_t121" style="position:absolute;margin-left:209.45pt;margin-top:-.45pt;width:73.5pt;height:43.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" fillcolor="#ffc000" strokecolor="#243f60 [1604]" strokeweight="2pt">
                      <v:textbox>
                        <w:txbxContent>
                          <w:p w:rsidR="004A47B3" w:rsidRPr="00F76770" w:rsidRDefault="004A47B3" w:rsidP="00F76770">
                            <w:pPr>
                              <w:jc w:val="center"/>
                              <w:rPr>
                                <w:sz w:val="16"/>
                                <w:szCs w:val="16"/>
                                <w:lang w:val="en-IN"/>
                              </w:rPr>
                            </w:pPr>
                            <w:r w:rsidRPr="00F76770">
                              <w:rPr>
                                <w:sz w:val="16"/>
                                <w:szCs w:val="16"/>
                                <w:lang w:val="en-IN"/>
                              </w:rPr>
                              <w:t>C</w:t>
                            </w:r>
                            <w:r>
                              <w:rPr>
                                <w:sz w:val="16"/>
                                <w:szCs w:val="16"/>
                                <w:lang w:val="en-IN"/>
                              </w:rPr>
                              <w:t>DM</w:t>
                            </w:r>
                            <w:r w:rsidRPr="00F76770">
                              <w:rPr>
                                <w:sz w:val="16"/>
                                <w:szCs w:val="16"/>
                                <w:lang w:val="en-IN"/>
                              </w:rPr>
                              <w:t xml:space="preserve"> (Credit </w:t>
                            </w:r>
                            <w:r>
                              <w:rPr>
                                <w:sz w:val="16"/>
                                <w:szCs w:val="16"/>
                                <w:lang w:val="en-IN"/>
                              </w:rPr>
                              <w:t xml:space="preserve">Decision </w:t>
                            </w:r>
                            <w:r w:rsidRPr="00F76770">
                              <w:rPr>
                                <w:sz w:val="16"/>
                                <w:szCs w:val="16"/>
                                <w:lang w:val="en-IN"/>
                              </w:rPr>
                              <w:t xml:space="preserve">Management) </w:t>
                            </w:r>
                          </w:p>
                        </w:txbxContent>
                      </v:textbox>
                    </v:shape>
                  </w:pict>
                </mc:Fallback>
              </mc:AlternateContent>
            </w:r>
          </w:p>
          <w:p w:rsidR="009C1C45" w:rsidRDefault="00F76770" w:rsidP="00CC1249">
            <w:pPr>
              <w:rPr>
                <w:rFonts w:cs="Arial"/>
              </w:rPr>
            </w:pPr>
            <w:r>
              <w:rPr>
                <w:rFonts w:cs="Arial"/>
                <w:noProof/>
                <w:lang w:val="en-US"/>
              </w:rPr>
              <mc:AlternateContent>
                <mc:Choice Requires="wps">
                  <w:drawing>
                    <wp:anchor distT="0" distB="0" distL="114300" distR="114300" simplePos="0" relativeHeight="251720192" behindDoc="0" locked="0" layoutInCell="1" allowOverlap="1" wp14:anchorId="7808D277" wp14:editId="057F0D61">
                      <wp:simplePos x="0" y="0"/>
                      <wp:positionH relativeFrom="column">
                        <wp:posOffset>1155065</wp:posOffset>
                      </wp:positionH>
                      <wp:positionV relativeFrom="paragraph">
                        <wp:posOffset>114935</wp:posOffset>
                      </wp:positionV>
                      <wp:extent cx="409575" cy="0"/>
                      <wp:effectExtent l="0" t="76200" r="28575" b="114300"/>
                      <wp:wrapNone/>
                      <wp:docPr id="319" name="Straight Arrow Connector 319"/>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9" o:spid="_x0000_s1026" type="#_x0000_t32" style="position:absolute;margin-left:90.95pt;margin-top:9.05pt;width:32.2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" strokecolor="#4579b8 [3044]">
                      <v:stroke endarrow="open"/>
                    </v:shape>
                  </w:pict>
                </mc:Fallback>
              </mc:AlternateContent>
            </w:r>
          </w:p>
          <w:p w:rsidR="009C1C45" w:rsidRDefault="009C1C45" w:rsidP="00CC1249">
            <w:pPr>
              <w:rPr>
                <w:rFonts w:cs="Arial"/>
              </w:rPr>
            </w:pPr>
          </w:p>
          <w:p w:rsidR="009306BE" w:rsidRDefault="009306BE" w:rsidP="00CC1249">
            <w:pPr>
              <w:rPr>
                <w:rFonts w:cs="Arial"/>
              </w:rPr>
            </w:pPr>
          </w:p>
          <w:p w:rsidR="009306BE" w:rsidRDefault="009306BE" w:rsidP="00CC1249">
            <w:pPr>
              <w:rPr>
                <w:rFonts w:cs="Arial"/>
              </w:rPr>
            </w:pPr>
          </w:p>
          <w:p w:rsidR="009306BE" w:rsidRDefault="009306BE" w:rsidP="00CC1249">
            <w:pPr>
              <w:rPr>
                <w:rFonts w:cs="Arial"/>
              </w:rPr>
            </w:pPr>
          </w:p>
          <w:p w:rsidR="009306BE" w:rsidRDefault="00F76770" w:rsidP="00CC1249">
            <w:pPr>
              <w:rPr>
                <w:rFonts w:cs="Arial"/>
              </w:rPr>
            </w:pPr>
            <w:r>
              <w:rPr>
                <w:rFonts w:cs="Arial"/>
                <w:noProof/>
                <w:lang w:val="en-US"/>
              </w:rPr>
              <mc:AlternateContent>
                <mc:Choice Requires="wps">
                  <w:drawing>
                    <wp:anchor distT="0" distB="0" distL="114300" distR="114300" simplePos="0" relativeHeight="251723264" behindDoc="0" locked="0" layoutInCell="1" allowOverlap="1" wp14:anchorId="7630F629" wp14:editId="4F607E60">
                      <wp:simplePos x="0" y="0"/>
                      <wp:positionH relativeFrom="column">
                        <wp:posOffset>5355590</wp:posOffset>
                      </wp:positionH>
                      <wp:positionV relativeFrom="paragraph">
                        <wp:posOffset>130810</wp:posOffset>
                      </wp:positionV>
                      <wp:extent cx="142875" cy="0"/>
                      <wp:effectExtent l="0" t="76200" r="28575" b="114300"/>
                      <wp:wrapNone/>
                      <wp:docPr id="321" name="Straight Arrow Connector 321"/>
                      <wp:cNvGraphicFramePr/>
                      <a:graphic xmlns:a="http://schemas.openxmlformats.org/drawingml/2006/main">
                        <a:graphicData uri="http://schemas.microsoft.com/office/word/2010/wordprocessingShape">
                          <wps:wsp>
                            <wps:cNvCnPr/>
                            <wps:spPr>
                              <a:xfrm>
                                <a:off x="0" y="0"/>
                                <a:ext cx="1428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21" o:spid="_x0000_s1026" type="#_x0000_t32" style="position:absolute;margin-left:421.7pt;margin-top:10.3pt;width:11.25pt;height:0;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" strokecolor="#4579b8 [3044]">
                      <v:stroke endarrow="open"/>
                    </v:shape>
                  </w:pict>
                </mc:Fallback>
              </mc:AlternateContent>
            </w:r>
            <w:r w:rsidRPr="00343A4B">
              <w:rPr>
                <w:rFonts w:cs="Arial"/>
                <w:noProof/>
                <w:lang w:val="en-US"/>
              </w:rPr>
              <mc:AlternateContent>
                <mc:Choice Requires="wps">
                  <w:drawing>
                    <wp:anchor distT="0" distB="0" distL="114300" distR="114300" simplePos="0" relativeHeight="251722240" behindDoc="0" locked="0" layoutInCell="1" allowOverlap="1" wp14:anchorId="43DD0FE7" wp14:editId="12B7E165">
                      <wp:simplePos x="0" y="0"/>
                      <wp:positionH relativeFrom="column">
                        <wp:posOffset>4764405</wp:posOffset>
                      </wp:positionH>
                      <wp:positionV relativeFrom="paragraph">
                        <wp:posOffset>-5715</wp:posOffset>
                      </wp:positionV>
                      <wp:extent cx="533400" cy="238125"/>
                      <wp:effectExtent l="19050" t="19050" r="38100" b="66675"/>
                      <wp:wrapNone/>
                      <wp:docPr id="3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23812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4A47B3" w:rsidRPr="00903D4C" w:rsidRDefault="004A47B3" w:rsidP="00343A4B">
                                  <w:pPr>
                                    <w:jc w:val="center"/>
                                    <w:rPr>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9" style="position:absolute;margin-left:375.15pt;margin-top:-.45pt;width:42pt;height:18.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" fillcolor="#4f81bd [3204]" strokecolor="#f2f2f2 [3041]" strokeweight="3pt">
                      <v:shadow on="t" color="#243f60 [1604]" opacity=".5" offset="1pt"/>
                      <v:textbox>
                        <w:txbxContent>
                          <w:p w:rsidR="004A47B3" w:rsidRPr="00903D4C" w:rsidRDefault="004A47B3" w:rsidP="00343A4B">
                            <w:pPr>
                              <w:jc w:val="center"/>
                              <w:rPr>
                                <w:lang w:val="en-IN"/>
                              </w:rPr>
                            </w:pPr>
                          </w:p>
                        </w:txbxContent>
                      </v:textbox>
                    </v:roundrect>
                  </w:pict>
                </mc:Fallback>
              </mc:AlternateContent>
            </w:r>
            <w:r w:rsidRPr="00903D4C">
              <w:rPr>
                <w:rFonts w:cs="Arial"/>
                <w:noProof/>
                <w:lang w:val="en-US"/>
              </w:rPr>
              <mc:AlternateContent>
                <mc:Choice Requires="wps">
                  <w:drawing>
                    <wp:anchor distT="0" distB="0" distL="114300" distR="114300" simplePos="0" relativeHeight="251725312" behindDoc="0" locked="0" layoutInCell="1" allowOverlap="1" wp14:anchorId="334E9651" wp14:editId="68E964DC">
                      <wp:simplePos x="0" y="0"/>
                      <wp:positionH relativeFrom="column">
                        <wp:posOffset>5298440</wp:posOffset>
                      </wp:positionH>
                      <wp:positionV relativeFrom="paragraph">
                        <wp:posOffset>10160</wp:posOffset>
                      </wp:positionV>
                      <wp:extent cx="742950" cy="276225"/>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noFill/>
                              <a:ln w="9525">
                                <a:noFill/>
                                <a:miter lim="800000"/>
                                <a:headEnd/>
                                <a:tailEnd/>
                              </a:ln>
                            </wps:spPr>
                            <wps:txbx>
                              <w:txbxContent>
                                <w:p w:rsidR="004A47B3" w:rsidRPr="009C1C45" w:rsidRDefault="004A47B3" w:rsidP="00343A4B">
                                  <w:pPr>
                                    <w:jc w:val="center"/>
                                    <w:rPr>
                                      <w:lang w:val="en-IN"/>
                                    </w:rPr>
                                  </w:pPr>
                                  <w:r>
                                    <w:rPr>
                                      <w:lang w:val="en-IN"/>
                                    </w:rPr>
                                    <w:t>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17.2pt;margin-top:.8pt;width:58.5pt;height:21.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" filled="f" stroked="f">
                      <v:textbox>
                        <w:txbxContent>
                          <w:p w:rsidR="004A47B3" w:rsidRPr="009C1C45" w:rsidRDefault="004A47B3" w:rsidP="00343A4B">
                            <w:pPr>
                              <w:jc w:val="center"/>
                              <w:rPr>
                                <w:lang w:val="en-IN"/>
                              </w:rPr>
                            </w:pPr>
                            <w:r>
                              <w:rPr>
                                <w:lang w:val="en-IN"/>
                              </w:rPr>
                              <w:t>Web</w:t>
                            </w:r>
                          </w:p>
                        </w:txbxContent>
                      </v:textbox>
                    </v:shape>
                  </w:pict>
                </mc:Fallback>
              </mc:AlternateContent>
            </w:r>
          </w:p>
          <w:p w:rsidR="009306BE" w:rsidRDefault="009306BE" w:rsidP="00CC1249">
            <w:pPr>
              <w:rPr>
                <w:rFonts w:cs="Arial"/>
                <w:szCs w:val="20"/>
              </w:rPr>
            </w:pPr>
          </w:p>
          <w:p w:rsidR="00F76770" w:rsidRPr="00FB3F55" w:rsidRDefault="00F76770" w:rsidP="00CC1249">
            <w:pPr>
              <w:rPr>
                <w:rFonts w:cs="Arial"/>
                <w:szCs w:val="20"/>
              </w:rPr>
            </w:pPr>
          </w:p>
          <w:p w:rsidR="00FB3F55" w:rsidRDefault="00FB3F55" w:rsidP="00701B4B">
            <w:pPr>
              <w:pStyle w:val="ListParagraph"/>
              <w:numPr>
                <w:ilvl w:val="0"/>
                <w:numId w:val="64"/>
              </w:numPr>
              <w:rPr>
                <w:rFonts w:ascii="Arial" w:hAnsi="Arial" w:cs="Arial"/>
                <w:sz w:val="20"/>
                <w:szCs w:val="20"/>
              </w:rPr>
            </w:pPr>
            <w:proofErr w:type="spellStart"/>
            <w:r>
              <w:rPr>
                <w:rFonts w:ascii="Arial" w:hAnsi="Arial" w:cs="Arial"/>
                <w:sz w:val="20"/>
                <w:szCs w:val="20"/>
              </w:rPr>
              <w:lastRenderedPageBreak/>
              <w:t>CSecare</w:t>
            </w:r>
            <w:proofErr w:type="spellEnd"/>
            <w:r>
              <w:rPr>
                <w:rFonts w:ascii="Arial" w:hAnsi="Arial" w:cs="Arial"/>
                <w:sz w:val="20"/>
                <w:szCs w:val="20"/>
              </w:rPr>
              <w:t xml:space="preserve"> system was built using 3-Tier architecture.</w:t>
            </w:r>
          </w:p>
          <w:p w:rsidR="009306BE" w:rsidRDefault="00FB3F55" w:rsidP="00701B4B">
            <w:pPr>
              <w:pStyle w:val="ListParagraph"/>
              <w:numPr>
                <w:ilvl w:val="0"/>
                <w:numId w:val="64"/>
              </w:numPr>
              <w:rPr>
                <w:rFonts w:ascii="Arial" w:hAnsi="Arial" w:cs="Arial"/>
                <w:sz w:val="20"/>
                <w:szCs w:val="20"/>
              </w:rPr>
            </w:pPr>
            <w:r w:rsidRPr="00FB3F55">
              <w:rPr>
                <w:rFonts w:ascii="Arial" w:hAnsi="Arial" w:cs="Arial"/>
                <w:sz w:val="20"/>
                <w:szCs w:val="20"/>
              </w:rPr>
              <w:t>The en</w:t>
            </w:r>
            <w:r>
              <w:rPr>
                <w:rFonts w:ascii="Arial" w:hAnsi="Arial" w:cs="Arial"/>
                <w:sz w:val="20"/>
                <w:szCs w:val="20"/>
              </w:rPr>
              <w:t xml:space="preserve">tire </w:t>
            </w:r>
            <w:proofErr w:type="spellStart"/>
            <w:r>
              <w:rPr>
                <w:rFonts w:ascii="Arial" w:hAnsi="Arial" w:cs="Arial"/>
                <w:sz w:val="20"/>
                <w:szCs w:val="20"/>
              </w:rPr>
              <w:t>CSeCare</w:t>
            </w:r>
            <w:proofErr w:type="spellEnd"/>
            <w:r>
              <w:rPr>
                <w:rFonts w:ascii="Arial" w:hAnsi="Arial" w:cs="Arial"/>
                <w:sz w:val="20"/>
                <w:szCs w:val="20"/>
              </w:rPr>
              <w:t xml:space="preserve"> system of HSBC was hosted using a web application.</w:t>
            </w:r>
          </w:p>
          <w:p w:rsidR="00FB3F55" w:rsidRDefault="00FB3F55" w:rsidP="00701B4B">
            <w:pPr>
              <w:pStyle w:val="ListParagraph"/>
              <w:numPr>
                <w:ilvl w:val="0"/>
                <w:numId w:val="64"/>
              </w:numPr>
              <w:rPr>
                <w:rFonts w:ascii="Arial" w:hAnsi="Arial" w:cs="Arial"/>
                <w:sz w:val="20"/>
                <w:szCs w:val="20"/>
              </w:rPr>
            </w:pPr>
            <w:r>
              <w:rPr>
                <w:rFonts w:ascii="Arial" w:hAnsi="Arial" w:cs="Arial"/>
                <w:sz w:val="20"/>
                <w:szCs w:val="20"/>
              </w:rPr>
              <w:t>These web pages were integrated with web services for transmission of data from other systems.</w:t>
            </w:r>
          </w:p>
          <w:p w:rsidR="00FB3F55" w:rsidRDefault="00FB3F55" w:rsidP="00701B4B">
            <w:pPr>
              <w:pStyle w:val="ListParagraph"/>
              <w:numPr>
                <w:ilvl w:val="0"/>
                <w:numId w:val="64"/>
              </w:numPr>
              <w:rPr>
                <w:rFonts w:ascii="Arial" w:hAnsi="Arial" w:cs="Arial"/>
                <w:sz w:val="20"/>
                <w:szCs w:val="20"/>
              </w:rPr>
            </w:pPr>
            <w:proofErr w:type="spellStart"/>
            <w:r>
              <w:rPr>
                <w:rFonts w:ascii="Arial" w:hAnsi="Arial" w:cs="Arial"/>
                <w:sz w:val="20"/>
                <w:szCs w:val="20"/>
              </w:rPr>
              <w:t>Webservices</w:t>
            </w:r>
            <w:proofErr w:type="spellEnd"/>
            <w:r>
              <w:rPr>
                <w:rFonts w:ascii="Arial" w:hAnsi="Arial" w:cs="Arial"/>
                <w:sz w:val="20"/>
                <w:szCs w:val="20"/>
              </w:rPr>
              <w:t xml:space="preserve"> were built for integrating the flows an</w:t>
            </w:r>
            <w:r w:rsidR="00B55C30">
              <w:rPr>
                <w:rFonts w:ascii="Arial" w:hAnsi="Arial" w:cs="Arial"/>
                <w:sz w:val="20"/>
                <w:szCs w:val="20"/>
              </w:rPr>
              <w:t>d</w:t>
            </w:r>
            <w:r>
              <w:rPr>
                <w:rFonts w:ascii="Arial" w:hAnsi="Arial" w:cs="Arial"/>
                <w:sz w:val="20"/>
                <w:szCs w:val="20"/>
              </w:rPr>
              <w:t xml:space="preserve"> calling appropriate API’s</w:t>
            </w:r>
          </w:p>
          <w:p w:rsidR="00FB3F55" w:rsidRPr="00FB3F55" w:rsidRDefault="00FB3F55" w:rsidP="00701B4B">
            <w:pPr>
              <w:pStyle w:val="ListParagraph"/>
              <w:numPr>
                <w:ilvl w:val="0"/>
                <w:numId w:val="64"/>
              </w:numPr>
              <w:rPr>
                <w:rFonts w:ascii="Arial" w:hAnsi="Arial" w:cs="Arial"/>
                <w:sz w:val="20"/>
                <w:szCs w:val="20"/>
              </w:rPr>
            </w:pPr>
            <w:r>
              <w:rPr>
                <w:rFonts w:ascii="Arial" w:hAnsi="Arial" w:cs="Arial"/>
                <w:sz w:val="20"/>
                <w:szCs w:val="20"/>
              </w:rPr>
              <w:t>Oracle databases were used to store the customer and servicing data.</w:t>
            </w:r>
          </w:p>
          <w:p w:rsidR="009C1C45" w:rsidRDefault="00B55C30" w:rsidP="00CC1249">
            <w:pPr>
              <w:rPr>
                <w:rFonts w:cs="Arial"/>
              </w:rPr>
            </w:pPr>
            <w:r>
              <w:rPr>
                <w:rFonts w:cs="Arial"/>
              </w:rPr>
              <w:t xml:space="preserve">Technologies Used </w:t>
            </w:r>
            <w:r w:rsidR="00E37498">
              <w:rPr>
                <w:rFonts w:cs="Arial"/>
              </w:rPr>
              <w:t>–</w:t>
            </w:r>
            <w:r>
              <w:rPr>
                <w:rFonts w:cs="Arial"/>
              </w:rPr>
              <w:t xml:space="preserve"> </w:t>
            </w:r>
            <w:r w:rsidR="00E37498">
              <w:rPr>
                <w:rFonts w:cs="Arial"/>
              </w:rPr>
              <w:t xml:space="preserve">Java, Web (HTML, CSS, </w:t>
            </w:r>
            <w:proofErr w:type="spellStart"/>
            <w:r w:rsidR="00E37498">
              <w:rPr>
                <w:rFonts w:cs="Arial"/>
              </w:rPr>
              <w:t>Javascript</w:t>
            </w:r>
            <w:proofErr w:type="spellEnd"/>
            <w:r w:rsidR="00E37498">
              <w:rPr>
                <w:rFonts w:cs="Arial"/>
              </w:rPr>
              <w:t>), ActiveX components, Terminal Emulators, Databases</w:t>
            </w:r>
          </w:p>
          <w:p w:rsidR="00033A49" w:rsidRDefault="00033A49" w:rsidP="00CC1249">
            <w:pPr>
              <w:rPr>
                <w:rFonts w:cs="Arial"/>
              </w:rPr>
            </w:pPr>
          </w:p>
          <w:p w:rsidR="00033A49" w:rsidRPr="00033A49" w:rsidRDefault="00033A49" w:rsidP="00CC1249">
            <w:pPr>
              <w:rPr>
                <w:rFonts w:cs="Arial"/>
                <w:u w:val="single"/>
              </w:rPr>
            </w:pPr>
            <w:r w:rsidRPr="00033A49">
              <w:rPr>
                <w:rFonts w:cs="Arial"/>
                <w:u w:val="single"/>
              </w:rPr>
              <w:t xml:space="preserve">I used my functional knowledge of Data communication and software communication to understand the connectivity between systems in the architecture and assess the feasibility </w:t>
            </w:r>
            <w:r>
              <w:rPr>
                <w:rFonts w:cs="Arial"/>
                <w:u w:val="single"/>
              </w:rPr>
              <w:t>of automation</w:t>
            </w:r>
            <w:r w:rsidR="00542BA8">
              <w:rPr>
                <w:rFonts w:cs="Arial"/>
                <w:b/>
                <w:u w:val="single"/>
              </w:rPr>
              <w:t>.</w:t>
            </w:r>
          </w:p>
          <w:p w:rsidR="00E37498" w:rsidRDefault="00E37498" w:rsidP="00CC1249">
            <w:pPr>
              <w:rPr>
                <w:rFonts w:cs="Arial"/>
              </w:rPr>
            </w:pPr>
          </w:p>
          <w:p w:rsidR="00E37498" w:rsidRPr="00033A49" w:rsidRDefault="00033A49" w:rsidP="00701B4B">
            <w:pPr>
              <w:pStyle w:val="ListParagraph"/>
              <w:numPr>
                <w:ilvl w:val="0"/>
                <w:numId w:val="63"/>
              </w:numPr>
              <w:rPr>
                <w:rFonts w:ascii="Arial" w:hAnsi="Arial" w:cs="Arial"/>
                <w:sz w:val="20"/>
                <w:szCs w:val="20"/>
              </w:rPr>
            </w:pPr>
            <w:r w:rsidRPr="00123337">
              <w:rPr>
                <w:rFonts w:ascii="Arial" w:hAnsi="Arial" w:cs="Arial"/>
                <w:b/>
                <w:sz w:val="20"/>
                <w:szCs w:val="20"/>
                <w:u w:val="single"/>
              </w:rPr>
              <w:t>Preparing estimates</w:t>
            </w:r>
            <w:r w:rsidR="00C83E36" w:rsidRPr="00123337">
              <w:rPr>
                <w:rFonts w:ascii="Arial" w:hAnsi="Arial" w:cs="Arial"/>
                <w:b/>
                <w:sz w:val="20"/>
                <w:szCs w:val="20"/>
                <w:u w:val="single"/>
              </w:rPr>
              <w:t xml:space="preserve"> &amp; automation plan</w:t>
            </w:r>
            <w:r w:rsidRPr="00123337">
              <w:rPr>
                <w:rFonts w:ascii="Arial" w:hAnsi="Arial" w:cs="Arial"/>
                <w:b/>
                <w:sz w:val="20"/>
                <w:szCs w:val="20"/>
                <w:u w:val="single"/>
              </w:rPr>
              <w:t xml:space="preserve"> based on complexity of </w:t>
            </w:r>
            <w:r w:rsidR="00CA03B4" w:rsidRPr="00123337">
              <w:rPr>
                <w:rFonts w:ascii="Arial" w:hAnsi="Arial" w:cs="Arial"/>
                <w:b/>
                <w:sz w:val="20"/>
                <w:szCs w:val="20"/>
                <w:u w:val="single"/>
              </w:rPr>
              <w:t>f</w:t>
            </w:r>
            <w:r w:rsidR="00CB62D4" w:rsidRPr="00123337">
              <w:rPr>
                <w:rFonts w:ascii="Arial" w:hAnsi="Arial" w:cs="Arial"/>
                <w:b/>
                <w:sz w:val="20"/>
                <w:szCs w:val="20"/>
                <w:u w:val="single"/>
              </w:rPr>
              <w:t>unctionalities</w:t>
            </w:r>
            <w:r w:rsidR="00CA03B4">
              <w:rPr>
                <w:rFonts w:ascii="Arial" w:hAnsi="Arial" w:cs="Arial"/>
                <w:sz w:val="20"/>
                <w:szCs w:val="20"/>
              </w:rPr>
              <w:t xml:space="preserve"> </w:t>
            </w:r>
            <w:r>
              <w:rPr>
                <w:rFonts w:ascii="Arial" w:hAnsi="Arial" w:cs="Arial"/>
                <w:sz w:val="20"/>
                <w:szCs w:val="20"/>
              </w:rPr>
              <w:t>-</w:t>
            </w:r>
          </w:p>
          <w:p w:rsidR="003D3C13" w:rsidRPr="008C795E" w:rsidRDefault="003D3C13" w:rsidP="00CC1249">
            <w:pPr>
              <w:rPr>
                <w:rFonts w:cs="Arial"/>
                <w:szCs w:val="20"/>
              </w:rPr>
            </w:pPr>
            <w:r>
              <w:rPr>
                <w:rFonts w:cs="Arial"/>
              </w:rPr>
              <w:t xml:space="preserve">I use to prepare estimates based on the historical data and analysis. The functionalities were bifurcated and classified based on their complexity (Complex, Medium &amp; Simple). Fixed man days </w:t>
            </w:r>
            <w:r w:rsidRPr="008C795E">
              <w:rPr>
                <w:rFonts w:cs="Arial"/>
                <w:szCs w:val="20"/>
              </w:rPr>
              <w:t xml:space="preserve">were decided for each complexity level and the estimates were rolled out in three stages - </w:t>
            </w:r>
          </w:p>
          <w:p w:rsidR="00E37498" w:rsidRPr="008C795E" w:rsidRDefault="003D3C13" w:rsidP="00CC1249">
            <w:pPr>
              <w:rPr>
                <w:rFonts w:cs="Arial"/>
                <w:szCs w:val="20"/>
              </w:rPr>
            </w:pPr>
            <w:r w:rsidRPr="008C795E">
              <w:rPr>
                <w:rFonts w:cs="Arial"/>
                <w:szCs w:val="20"/>
              </w:rPr>
              <w:t xml:space="preserve"> </w:t>
            </w:r>
          </w:p>
          <w:p w:rsidR="008C795E" w:rsidRP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0</w:t>
            </w:r>
          </w:p>
          <w:p w:rsidR="008C795E" w:rsidRP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1</w:t>
            </w:r>
          </w:p>
          <w:p w:rsid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2</w:t>
            </w:r>
          </w:p>
          <w:p w:rsidR="00232854" w:rsidRDefault="00232854" w:rsidP="001B6E4F">
            <w:pPr>
              <w:rPr>
                <w:rFonts w:cs="Arial"/>
                <w:szCs w:val="20"/>
              </w:rPr>
            </w:pPr>
            <w:r>
              <w:rPr>
                <w:rFonts w:cs="Arial"/>
                <w:szCs w:val="20"/>
              </w:rPr>
              <w:t xml:space="preserve">Functional Classification – </w:t>
            </w:r>
          </w:p>
          <w:p w:rsidR="00404B10" w:rsidRDefault="00404B10" w:rsidP="001B6E4F">
            <w:pPr>
              <w:rPr>
                <w:rFonts w:cs="Arial"/>
                <w:szCs w:val="20"/>
              </w:rPr>
            </w:pPr>
          </w:p>
          <w:p w:rsidR="00232854" w:rsidRDefault="00232854" w:rsidP="001B6E4F">
            <w:pPr>
              <w:rPr>
                <w:rFonts w:cs="Arial"/>
                <w:szCs w:val="20"/>
              </w:rPr>
            </w:pPr>
            <w:r>
              <w:rPr>
                <w:noProof/>
                <w:lang w:val="en-US"/>
              </w:rPr>
              <w:drawing>
                <wp:inline distT="0" distB="0" distL="0" distR="0" wp14:anchorId="5CCF380B" wp14:editId="14A5DBF6">
                  <wp:extent cx="5943600" cy="50736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07365"/>
                          </a:xfrm>
                          <a:prstGeom prst="rect">
                            <a:avLst/>
                          </a:prstGeom>
                        </pic:spPr>
                      </pic:pic>
                    </a:graphicData>
                  </a:graphic>
                </wp:inline>
              </w:drawing>
            </w:r>
          </w:p>
          <w:p w:rsidR="00232854" w:rsidRDefault="00232854" w:rsidP="001B6E4F">
            <w:pPr>
              <w:rPr>
                <w:rFonts w:cs="Arial"/>
                <w:szCs w:val="20"/>
              </w:rPr>
            </w:pPr>
          </w:p>
          <w:p w:rsidR="00D50DA2" w:rsidRDefault="00D50DA2" w:rsidP="001B6E4F">
            <w:pPr>
              <w:rPr>
                <w:rFonts w:cs="Arial"/>
                <w:szCs w:val="20"/>
              </w:rPr>
            </w:pPr>
            <w:r w:rsidRPr="00D50DA2">
              <w:rPr>
                <w:rFonts w:cs="Arial"/>
                <w:szCs w:val="20"/>
              </w:rPr>
              <w:t>Factors that affects test automation estimation</w:t>
            </w:r>
            <w:r>
              <w:rPr>
                <w:rFonts w:cs="Arial"/>
                <w:szCs w:val="20"/>
              </w:rPr>
              <w:t xml:space="preserve"> –</w:t>
            </w:r>
          </w:p>
          <w:p w:rsidR="00404B10" w:rsidRDefault="00404B10" w:rsidP="001B6E4F">
            <w:pPr>
              <w:rPr>
                <w:rFonts w:cs="Arial"/>
                <w:szCs w:val="20"/>
              </w:rPr>
            </w:pPr>
          </w:p>
          <w:p w:rsidR="00D50DA2" w:rsidRDefault="00E1388B" w:rsidP="001B6E4F">
            <w:pPr>
              <w:rPr>
                <w:rFonts w:cs="Arial"/>
                <w:szCs w:val="20"/>
              </w:rPr>
            </w:pPr>
            <w:r>
              <w:rPr>
                <w:noProof/>
                <w:lang w:val="en-US"/>
              </w:rPr>
              <w:drawing>
                <wp:inline distT="0" distB="0" distL="0" distR="0" wp14:anchorId="39F4174D" wp14:editId="642EC1E2">
                  <wp:extent cx="5943600" cy="28384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38450"/>
                          </a:xfrm>
                          <a:prstGeom prst="rect">
                            <a:avLst/>
                          </a:prstGeom>
                        </pic:spPr>
                      </pic:pic>
                    </a:graphicData>
                  </a:graphic>
                </wp:inline>
              </w:drawing>
            </w: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232854" w:rsidP="001B6E4F">
            <w:pPr>
              <w:rPr>
                <w:rFonts w:cs="Arial"/>
                <w:szCs w:val="20"/>
              </w:rPr>
            </w:pPr>
            <w:r>
              <w:rPr>
                <w:rFonts w:cs="Arial"/>
                <w:szCs w:val="20"/>
              </w:rPr>
              <w:lastRenderedPageBreak/>
              <w:t>S</w:t>
            </w:r>
            <w:r w:rsidR="001B6E4F">
              <w:rPr>
                <w:rFonts w:cs="Arial"/>
                <w:szCs w:val="20"/>
              </w:rPr>
              <w:t>ample estimates</w:t>
            </w:r>
            <w:r>
              <w:rPr>
                <w:rFonts w:cs="Arial"/>
                <w:szCs w:val="20"/>
              </w:rPr>
              <w:t xml:space="preserve"> </w:t>
            </w:r>
            <w:r w:rsidR="001B6E4F">
              <w:rPr>
                <w:rFonts w:cs="Arial"/>
                <w:szCs w:val="20"/>
              </w:rPr>
              <w:t>–</w:t>
            </w:r>
          </w:p>
          <w:p w:rsidR="00404B10" w:rsidRDefault="00404B10" w:rsidP="001B6E4F">
            <w:pPr>
              <w:rPr>
                <w:rFonts w:cs="Arial"/>
                <w:szCs w:val="20"/>
              </w:rPr>
            </w:pPr>
          </w:p>
          <w:p w:rsidR="001B6E4F" w:rsidRDefault="00404B10" w:rsidP="001B6E4F">
            <w:pPr>
              <w:rPr>
                <w:rFonts w:cs="Arial"/>
                <w:szCs w:val="20"/>
              </w:rPr>
            </w:pPr>
            <w:r>
              <w:rPr>
                <w:noProof/>
                <w:lang w:val="en-US"/>
              </w:rPr>
              <w:drawing>
                <wp:inline distT="0" distB="0" distL="0" distR="0" wp14:anchorId="70D0DDEE" wp14:editId="17DEE3B5">
                  <wp:extent cx="5943600" cy="1687195"/>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687195"/>
                          </a:xfrm>
                          <a:prstGeom prst="rect">
                            <a:avLst/>
                          </a:prstGeom>
                        </pic:spPr>
                      </pic:pic>
                    </a:graphicData>
                  </a:graphic>
                </wp:inline>
              </w:drawing>
            </w:r>
          </w:p>
          <w:p w:rsidR="001B6E4F" w:rsidRPr="001B6E4F" w:rsidRDefault="001B6E4F" w:rsidP="001B6E4F">
            <w:pPr>
              <w:rPr>
                <w:rFonts w:cs="Arial"/>
                <w:szCs w:val="20"/>
              </w:rPr>
            </w:pPr>
          </w:p>
          <w:p w:rsidR="00E37498" w:rsidRPr="00134530" w:rsidRDefault="00542BA8" w:rsidP="00CC1249">
            <w:pPr>
              <w:rPr>
                <w:rFonts w:cs="Arial"/>
              </w:rPr>
            </w:pPr>
            <w:r>
              <w:rPr>
                <w:rFonts w:cs="Arial"/>
              </w:rPr>
              <w:t xml:space="preserve">In this way I was able to implement engineering principles by selecting appropriate resourcing techniques in modern engineering and applied knowledge of </w:t>
            </w:r>
            <w:r w:rsidRPr="00542BA8">
              <w:rPr>
                <w:rFonts w:cs="Arial"/>
              </w:rPr>
              <w:t>management principles and economic decision</w:t>
            </w:r>
            <w:r w:rsidRPr="00134530">
              <w:rPr>
                <w:rFonts w:cs="Arial"/>
              </w:rPr>
              <w:t>.</w:t>
            </w:r>
          </w:p>
          <w:p w:rsidR="00F668B8" w:rsidRDefault="00F668B8" w:rsidP="00CC1249">
            <w:pPr>
              <w:rPr>
                <w:rFonts w:cs="Arial"/>
                <w:u w:val="single"/>
              </w:rPr>
            </w:pPr>
          </w:p>
          <w:p w:rsidR="00F668B8" w:rsidRDefault="00F668B8" w:rsidP="00CC1249">
            <w:pPr>
              <w:rPr>
                <w:rFonts w:cs="Arial"/>
                <w:u w:val="single"/>
              </w:rPr>
            </w:pPr>
          </w:p>
          <w:p w:rsidR="00F668B8" w:rsidRPr="00123337" w:rsidRDefault="00123337" w:rsidP="00701B4B">
            <w:pPr>
              <w:pStyle w:val="ListParagraph"/>
              <w:numPr>
                <w:ilvl w:val="0"/>
                <w:numId w:val="63"/>
              </w:numPr>
              <w:rPr>
                <w:rFonts w:ascii="Arial" w:hAnsi="Arial" w:cs="Arial"/>
                <w:b/>
                <w:sz w:val="20"/>
                <w:szCs w:val="20"/>
                <w:u w:val="single"/>
              </w:rPr>
            </w:pPr>
            <w:r w:rsidRPr="00123337">
              <w:rPr>
                <w:rFonts w:ascii="Arial" w:hAnsi="Arial" w:cs="Arial"/>
                <w:b/>
                <w:sz w:val="20"/>
                <w:szCs w:val="20"/>
                <w:u w:val="single"/>
              </w:rPr>
              <w:t>Analysis of functional flows for creating common functions</w:t>
            </w:r>
            <w:r w:rsidRPr="00123337">
              <w:rPr>
                <w:rFonts w:ascii="Arial" w:hAnsi="Arial" w:cs="Arial"/>
                <w:sz w:val="20"/>
                <w:szCs w:val="20"/>
              </w:rPr>
              <w:t xml:space="preserve"> </w:t>
            </w:r>
            <w:r>
              <w:rPr>
                <w:rFonts w:ascii="Arial" w:hAnsi="Arial" w:cs="Arial"/>
                <w:sz w:val="20"/>
                <w:szCs w:val="20"/>
              </w:rPr>
              <w:t>–</w:t>
            </w:r>
          </w:p>
          <w:p w:rsidR="00123337" w:rsidRDefault="00AF351D" w:rsidP="00123337">
            <w:pPr>
              <w:rPr>
                <w:rFonts w:cs="Arial"/>
                <w:szCs w:val="20"/>
              </w:rPr>
            </w:pPr>
            <w:r w:rsidRPr="00AF351D">
              <w:rPr>
                <w:rFonts w:cs="Arial"/>
                <w:szCs w:val="20"/>
              </w:rPr>
              <w:t xml:space="preserve">Based on the functional flows, I used to identify the systems which are common among most of the functionalities and </w:t>
            </w:r>
            <w:r>
              <w:rPr>
                <w:rFonts w:cs="Arial"/>
                <w:szCs w:val="20"/>
              </w:rPr>
              <w:t>create function files (.</w:t>
            </w:r>
            <w:proofErr w:type="spellStart"/>
            <w:r>
              <w:rPr>
                <w:rFonts w:cs="Arial"/>
                <w:szCs w:val="20"/>
              </w:rPr>
              <w:t>vbs</w:t>
            </w:r>
            <w:proofErr w:type="spellEnd"/>
            <w:r>
              <w:rPr>
                <w:rFonts w:cs="Arial"/>
                <w:szCs w:val="20"/>
              </w:rPr>
              <w:t xml:space="preserve"> or .</w:t>
            </w:r>
            <w:proofErr w:type="spellStart"/>
            <w:r>
              <w:rPr>
                <w:rFonts w:cs="Arial"/>
                <w:szCs w:val="20"/>
              </w:rPr>
              <w:t>qfl</w:t>
            </w:r>
            <w:proofErr w:type="spellEnd"/>
            <w:r>
              <w:rPr>
                <w:rFonts w:cs="Arial"/>
                <w:szCs w:val="20"/>
              </w:rPr>
              <w:t xml:space="preserve">) to store the common functions. These common functions can be called across different functionalities based on the flow, by doing this I used to reduce the redundancy of automation code, making the automation suite more robust in terms of </w:t>
            </w:r>
            <w:r w:rsidR="002B29DF">
              <w:rPr>
                <w:rFonts w:cs="Arial"/>
                <w:szCs w:val="20"/>
              </w:rPr>
              <w:t>design and architecture.</w:t>
            </w:r>
          </w:p>
          <w:p w:rsidR="0057463B" w:rsidRDefault="0057463B" w:rsidP="00123337">
            <w:pPr>
              <w:rPr>
                <w:rFonts w:cs="Arial"/>
                <w:szCs w:val="20"/>
              </w:rPr>
            </w:pPr>
          </w:p>
          <w:p w:rsidR="0057463B" w:rsidRDefault="0057463B" w:rsidP="00123337">
            <w:pPr>
              <w:rPr>
                <w:rFonts w:cs="Arial"/>
                <w:szCs w:val="20"/>
              </w:rPr>
            </w:pPr>
            <w:r w:rsidRPr="0057463B">
              <w:rPr>
                <w:rFonts w:cs="Arial"/>
                <w:szCs w:val="20"/>
                <w:u w:val="single"/>
              </w:rPr>
              <w:t>For Example</w:t>
            </w:r>
            <w:r>
              <w:rPr>
                <w:rFonts w:cs="Arial"/>
                <w:szCs w:val="20"/>
              </w:rPr>
              <w:t xml:space="preserve"> –</w:t>
            </w:r>
          </w:p>
          <w:p w:rsidR="0057463B" w:rsidRDefault="0057463B" w:rsidP="00123337">
            <w:pPr>
              <w:rPr>
                <w:rFonts w:cs="Arial"/>
                <w:szCs w:val="20"/>
              </w:rPr>
            </w:pPr>
          </w:p>
          <w:p w:rsidR="0057463B" w:rsidRDefault="0057463B" w:rsidP="00123337">
            <w:pPr>
              <w:rPr>
                <w:rFonts w:cs="Arial"/>
                <w:szCs w:val="20"/>
              </w:rPr>
            </w:pPr>
            <w:r>
              <w:rPr>
                <w:rFonts w:cs="Arial"/>
                <w:szCs w:val="20"/>
              </w:rPr>
              <w:t xml:space="preserve">In most of the flows, the </w:t>
            </w:r>
            <w:r w:rsidRPr="0057463B">
              <w:rPr>
                <w:rFonts w:cs="Arial"/>
                <w:szCs w:val="20"/>
                <w:u w:val="single"/>
              </w:rPr>
              <w:t>Login component</w:t>
            </w:r>
            <w:r>
              <w:rPr>
                <w:rFonts w:cs="Arial"/>
                <w:szCs w:val="20"/>
              </w:rPr>
              <w:t xml:space="preserve"> is common because all the manage services functionalities can be accessed only if the customer logs into the Customer service website. Hence, I will create “</w:t>
            </w:r>
            <w:r w:rsidRPr="0057463B">
              <w:rPr>
                <w:rFonts w:cs="Arial"/>
                <w:szCs w:val="20"/>
                <w:u w:val="single"/>
              </w:rPr>
              <w:t>Login.vbs</w:t>
            </w:r>
            <w:r>
              <w:rPr>
                <w:rFonts w:cs="Arial"/>
                <w:szCs w:val="20"/>
              </w:rPr>
              <w:t>” which will be called in all the manage services flows mentioned below –</w:t>
            </w:r>
          </w:p>
          <w:p w:rsidR="0057463B" w:rsidRPr="009A72F3" w:rsidRDefault="0057463B" w:rsidP="00123337">
            <w:pPr>
              <w:rPr>
                <w:rFonts w:cs="Arial"/>
                <w:szCs w:val="20"/>
              </w:rPr>
            </w:pPr>
          </w:p>
          <w:p w:rsidR="0057463B"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Add/Remove Auth</w:t>
            </w:r>
            <w:r>
              <w:rPr>
                <w:rFonts w:ascii="Arial" w:hAnsi="Arial" w:cs="Arial"/>
                <w:sz w:val="20"/>
                <w:szCs w:val="20"/>
              </w:rPr>
              <w:t>orized</w:t>
            </w:r>
            <w:r w:rsidRPr="009A72F3">
              <w:rPr>
                <w:rFonts w:ascii="Arial" w:hAnsi="Arial" w:cs="Arial"/>
                <w:sz w:val="20"/>
                <w:szCs w:val="20"/>
              </w:rPr>
              <w:t xml:space="preserve"> users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Update Personal Info</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Credit Line Increase</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Payment Services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Report Lost/Stolen</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Dispute transactions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Balance Transfer</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Statements</w:t>
            </w:r>
          </w:p>
          <w:p w:rsidR="00F668B8" w:rsidRPr="009A72F3" w:rsidRDefault="009A72F3" w:rsidP="00701B4B">
            <w:pPr>
              <w:pStyle w:val="ListParagraph"/>
              <w:numPr>
                <w:ilvl w:val="0"/>
                <w:numId w:val="66"/>
              </w:numPr>
              <w:rPr>
                <w:rFonts w:ascii="Arial" w:hAnsi="Arial" w:cs="Arial"/>
                <w:sz w:val="20"/>
                <w:szCs w:val="20"/>
                <w:u w:val="single"/>
              </w:rPr>
            </w:pPr>
            <w:r w:rsidRPr="009A72F3">
              <w:rPr>
                <w:rFonts w:ascii="Arial" w:hAnsi="Arial" w:cs="Arial"/>
                <w:sz w:val="20"/>
                <w:szCs w:val="20"/>
              </w:rPr>
              <w:t>Special Offers</w:t>
            </w:r>
          </w:p>
          <w:p w:rsidR="00F668B8" w:rsidRDefault="00342EDF" w:rsidP="00CC1249">
            <w:pPr>
              <w:rPr>
                <w:rFonts w:cs="Arial"/>
                <w:szCs w:val="20"/>
                <w:u w:val="single"/>
              </w:rPr>
            </w:pPr>
            <w:r>
              <w:rPr>
                <w:rFonts w:cs="Arial"/>
                <w:szCs w:val="20"/>
                <w:u w:val="single"/>
              </w:rPr>
              <w:t>I used the concepts of software designing (engineering design) like Modularity and Coupling by implementing the concepts of common functions in automation suite development</w:t>
            </w:r>
            <w:r w:rsidR="00C31281">
              <w:rPr>
                <w:rFonts w:cs="Arial"/>
                <w:szCs w:val="20"/>
                <w:u w:val="single"/>
              </w:rPr>
              <w:t xml:space="preserve">. Hence I applied </w:t>
            </w:r>
            <w:r w:rsidR="00C31281" w:rsidRPr="00C31281">
              <w:rPr>
                <w:rFonts w:cs="Arial"/>
                <w:szCs w:val="20"/>
                <w:u w:val="single"/>
              </w:rPr>
              <w:t>appropriate design methods in solving complex engineering problems</w:t>
            </w:r>
            <w:r w:rsidR="00C31281">
              <w:rPr>
                <w:rFonts w:cs="Arial"/>
                <w:szCs w:val="20"/>
                <w:u w:val="single"/>
              </w:rPr>
              <w:t xml:space="preserve"> in the automation suite</w:t>
            </w:r>
            <w:r w:rsidR="009C5978" w:rsidRPr="009C5978">
              <w:rPr>
                <w:rFonts w:cs="Arial"/>
                <w:b/>
                <w:szCs w:val="20"/>
                <w:u w:val="single"/>
              </w:rPr>
              <w:t>.</w:t>
            </w:r>
          </w:p>
          <w:p w:rsidR="00342EDF" w:rsidRDefault="00342EDF" w:rsidP="00CC1249">
            <w:pPr>
              <w:rPr>
                <w:rFonts w:cs="Arial"/>
                <w:szCs w:val="20"/>
                <w:u w:val="single"/>
              </w:rPr>
            </w:pPr>
          </w:p>
          <w:p w:rsidR="00342EDF" w:rsidRDefault="00342EDF" w:rsidP="00CC1249">
            <w:pPr>
              <w:rPr>
                <w:rFonts w:cs="Arial"/>
                <w:szCs w:val="20"/>
                <w:u w:val="single"/>
              </w:rPr>
            </w:pPr>
          </w:p>
          <w:p w:rsidR="002B29DF" w:rsidRPr="009A72F3" w:rsidRDefault="00A173FA" w:rsidP="00701B4B">
            <w:pPr>
              <w:pStyle w:val="ListParagraph"/>
              <w:numPr>
                <w:ilvl w:val="0"/>
                <w:numId w:val="63"/>
              </w:numPr>
              <w:rPr>
                <w:rFonts w:ascii="Arial" w:hAnsi="Arial" w:cs="Arial"/>
                <w:b/>
                <w:sz w:val="20"/>
                <w:szCs w:val="20"/>
                <w:u w:val="single"/>
              </w:rPr>
            </w:pPr>
            <w:r>
              <w:rPr>
                <w:rFonts w:ascii="Arial" w:hAnsi="Arial" w:cs="Arial"/>
                <w:b/>
                <w:sz w:val="20"/>
                <w:szCs w:val="20"/>
                <w:u w:val="single"/>
              </w:rPr>
              <w:t>Automation development using VB scripting, C#</w:t>
            </w:r>
            <w:r w:rsidRPr="00A173FA">
              <w:rPr>
                <w:rFonts w:ascii="Arial" w:hAnsi="Arial" w:cs="Arial"/>
                <w:b/>
                <w:sz w:val="20"/>
                <w:szCs w:val="20"/>
                <w:u w:val="single"/>
              </w:rPr>
              <w:t xml:space="preserve"> and QTP automation tool and self-designed hybrid framework </w:t>
            </w:r>
            <w:r w:rsidR="002B29DF" w:rsidRPr="009A72F3">
              <w:rPr>
                <w:rFonts w:ascii="Arial" w:hAnsi="Arial" w:cs="Arial"/>
                <w:sz w:val="20"/>
                <w:szCs w:val="20"/>
              </w:rPr>
              <w:t>–</w:t>
            </w:r>
          </w:p>
          <w:p w:rsidR="005C4D06" w:rsidRDefault="005C4D06" w:rsidP="00CC1249">
            <w:pPr>
              <w:rPr>
                <w:rFonts w:cs="Arial"/>
              </w:rPr>
            </w:pPr>
            <w:r>
              <w:rPr>
                <w:rFonts w:cs="Arial"/>
              </w:rPr>
              <w:t>For building an automation suite, the primary thing that a developer needs is framework. Hence before starting any automation suite, I build a hybrid framework (data driven and keyword driven) making sure that it can accommodate all the requirements of system, business and clients. By building the framework, I also have an end to end understanding of schema of the systems, behaviour and functionalities.</w:t>
            </w:r>
          </w:p>
          <w:p w:rsidR="005C4D06" w:rsidRDefault="005C4D06" w:rsidP="00CC1249">
            <w:pPr>
              <w:rPr>
                <w:rFonts w:cs="Arial"/>
              </w:rPr>
            </w:pPr>
          </w:p>
          <w:p w:rsidR="000413DF" w:rsidRDefault="000413DF" w:rsidP="00CC1249">
            <w:pPr>
              <w:rPr>
                <w:rFonts w:cs="Arial"/>
              </w:rPr>
            </w:pPr>
          </w:p>
          <w:p w:rsidR="000413DF" w:rsidRDefault="000413DF" w:rsidP="00CC1249">
            <w:pPr>
              <w:rPr>
                <w:rFonts w:cs="Arial"/>
              </w:rPr>
            </w:pPr>
            <w:r>
              <w:rPr>
                <w:rFonts w:cs="Arial"/>
              </w:rPr>
              <w:t xml:space="preserve">While building automation suite for HSBC credit cards, I made sure that I followed these characteristics for making it an ideal one – </w:t>
            </w:r>
          </w:p>
          <w:p w:rsidR="000413DF" w:rsidRDefault="000413DF" w:rsidP="00CC1249">
            <w:pPr>
              <w:rPr>
                <w:rFonts w:cs="Arial"/>
              </w:rPr>
            </w:pP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Portable, extendable and reusable across and within projects.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Ease of functionality Plug-ins/outs based on application version changes.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Loosely coupled with the test tool wherever possible.</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Extended recovery system and exception handling to capture the unhandled errors and to run smoothly.</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Step, Log and Error Information provide easier debugging and customized reporting facilities of scripts.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Ease of test data driven to the scripts and they need to be loosely coupled.</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Easily controllable and configurable test scope for every test run.</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Simple and easy integration of test automation components with test management, defect tracking and configuration management tools.</w:t>
            </w:r>
          </w:p>
          <w:p w:rsidR="005C4D06" w:rsidRDefault="005C4D06" w:rsidP="00CC1249">
            <w:pPr>
              <w:rPr>
                <w:rFonts w:cs="Arial"/>
              </w:rPr>
            </w:pPr>
          </w:p>
          <w:p w:rsidR="00F668B8" w:rsidRPr="005C4D06" w:rsidRDefault="005C4D06" w:rsidP="00CC1249">
            <w:pPr>
              <w:rPr>
                <w:rFonts w:cs="Arial"/>
              </w:rPr>
            </w:pPr>
            <w:r w:rsidRPr="005C4D06">
              <w:rPr>
                <w:rFonts w:cs="Arial"/>
              </w:rPr>
              <w:t xml:space="preserve">I built automation suite using VB scripting and by following concepts </w:t>
            </w:r>
            <w:r w:rsidRPr="005C7569">
              <w:rPr>
                <w:rFonts w:cs="Arial"/>
                <w:u w:val="single"/>
              </w:rPr>
              <w:t xml:space="preserve">of software development to achieve stability, </w:t>
            </w:r>
            <w:r w:rsidR="005C7569" w:rsidRPr="005C7569">
              <w:rPr>
                <w:rFonts w:cs="Arial"/>
                <w:u w:val="single"/>
              </w:rPr>
              <w:t xml:space="preserve">polymorphism, encapsulation, inheritance, </w:t>
            </w:r>
            <w:r w:rsidRPr="005C7569">
              <w:rPr>
                <w:rFonts w:cs="Arial"/>
                <w:u w:val="single"/>
              </w:rPr>
              <w:t>modularity and coupling of appropriate resources</w:t>
            </w:r>
            <w:r w:rsidR="000413DF" w:rsidRPr="005C7569">
              <w:rPr>
                <w:rFonts w:cs="Arial"/>
                <w:u w:val="single"/>
              </w:rPr>
              <w:t xml:space="preserve"> etc..</w:t>
            </w:r>
            <w:r w:rsidRPr="005C7569">
              <w:rPr>
                <w:rFonts w:cs="Arial"/>
                <w:u w:val="single"/>
              </w:rPr>
              <w:t>.</w:t>
            </w:r>
            <w:r w:rsidRPr="005C4D06">
              <w:rPr>
                <w:rFonts w:cs="Arial"/>
              </w:rPr>
              <w:t xml:space="preserve"> By following these development techniques I was able to build a stable automation pack.</w:t>
            </w:r>
          </w:p>
          <w:p w:rsidR="00F668B8" w:rsidRDefault="00F668B8" w:rsidP="00CC1249">
            <w:pPr>
              <w:rPr>
                <w:rFonts w:cs="Arial"/>
                <w:u w:val="single"/>
              </w:rPr>
            </w:pPr>
          </w:p>
          <w:p w:rsidR="00F668B8" w:rsidRDefault="00DB1855" w:rsidP="00CC1249">
            <w:pPr>
              <w:rPr>
                <w:rFonts w:cs="Arial"/>
              </w:rPr>
            </w:pPr>
            <w:r w:rsidRPr="00DB1855">
              <w:rPr>
                <w:rFonts w:cs="Arial"/>
              </w:rPr>
              <w:t xml:space="preserve">Some of the functionalities of </w:t>
            </w:r>
            <w:proofErr w:type="spellStart"/>
            <w:r w:rsidRPr="00DB1855">
              <w:rPr>
                <w:rFonts w:cs="Arial"/>
              </w:rPr>
              <w:t>CSeCare</w:t>
            </w:r>
            <w:proofErr w:type="spellEnd"/>
            <w:r>
              <w:rPr>
                <w:rFonts w:cs="Arial"/>
              </w:rPr>
              <w:t xml:space="preserve"> like Credit Line Increase, Payment Services etc</w:t>
            </w:r>
            <w:proofErr w:type="gramStart"/>
            <w:r>
              <w:rPr>
                <w:rFonts w:cs="Arial"/>
              </w:rPr>
              <w:t>..</w:t>
            </w:r>
            <w:proofErr w:type="gramEnd"/>
            <w:r w:rsidRPr="00DB1855">
              <w:rPr>
                <w:rFonts w:cs="Arial"/>
              </w:rPr>
              <w:t xml:space="preserve"> </w:t>
            </w:r>
            <w:proofErr w:type="gramStart"/>
            <w:r w:rsidRPr="00DB1855">
              <w:rPr>
                <w:rFonts w:cs="Arial"/>
              </w:rPr>
              <w:t>and</w:t>
            </w:r>
            <w:proofErr w:type="gramEnd"/>
            <w:r w:rsidRPr="00DB1855">
              <w:rPr>
                <w:rFonts w:cs="Arial"/>
              </w:rPr>
              <w:t xml:space="preserve"> </w:t>
            </w:r>
            <w:r>
              <w:rPr>
                <w:rFonts w:cs="Arial"/>
              </w:rPr>
              <w:t>code logics to implement wait times for</w:t>
            </w:r>
            <w:r w:rsidRPr="00DB1855">
              <w:rPr>
                <w:rFonts w:cs="Arial"/>
              </w:rPr>
              <w:t xml:space="preserve"> synchronizing automation tool with application needs </w:t>
            </w:r>
            <w:r>
              <w:rPr>
                <w:rFonts w:cs="Arial"/>
              </w:rPr>
              <w:t xml:space="preserve">mathematical </w:t>
            </w:r>
            <w:r w:rsidR="00274328">
              <w:rPr>
                <w:rFonts w:cs="Arial"/>
              </w:rPr>
              <w:t xml:space="preserve">and algebra </w:t>
            </w:r>
            <w:r w:rsidRPr="00DB1855">
              <w:rPr>
                <w:rFonts w:cs="Arial"/>
              </w:rPr>
              <w:t>calculation</w:t>
            </w:r>
            <w:r>
              <w:rPr>
                <w:rFonts w:cs="Arial"/>
              </w:rPr>
              <w:t>s</w:t>
            </w:r>
            <w:r w:rsidRPr="00DB1855">
              <w:rPr>
                <w:rFonts w:cs="Arial"/>
              </w:rPr>
              <w:t>.</w:t>
            </w:r>
          </w:p>
          <w:p w:rsidR="00274328" w:rsidRDefault="00274328" w:rsidP="00CC1249">
            <w:pPr>
              <w:rPr>
                <w:rFonts w:cs="Arial"/>
              </w:rPr>
            </w:pPr>
          </w:p>
          <w:p w:rsidR="00274328" w:rsidRPr="00274328" w:rsidRDefault="00274328" w:rsidP="00CC1249">
            <w:pPr>
              <w:rPr>
                <w:rFonts w:cs="Arial"/>
                <w:szCs w:val="20"/>
              </w:rPr>
            </w:pPr>
            <w:r>
              <w:rPr>
                <w:rFonts w:cs="Arial"/>
              </w:rPr>
              <w:t>For Exa</w:t>
            </w:r>
            <w:r w:rsidRPr="00274328">
              <w:rPr>
                <w:rFonts w:cs="Arial"/>
                <w:szCs w:val="20"/>
              </w:rPr>
              <w:t xml:space="preserve">mple – </w:t>
            </w:r>
          </w:p>
          <w:p w:rsidR="00274328" w:rsidRPr="00274328" w:rsidRDefault="00274328" w:rsidP="00CC1249">
            <w:pPr>
              <w:rPr>
                <w:rFonts w:cs="Arial"/>
                <w:szCs w:val="20"/>
              </w:rPr>
            </w:pPr>
          </w:p>
          <w:p w:rsidR="00274328" w:rsidRDefault="00274328" w:rsidP="00701B4B">
            <w:pPr>
              <w:pStyle w:val="ListParagraph"/>
              <w:numPr>
                <w:ilvl w:val="0"/>
                <w:numId w:val="68"/>
              </w:numPr>
              <w:rPr>
                <w:rFonts w:ascii="Arial" w:hAnsi="Arial" w:cs="Arial"/>
                <w:sz w:val="20"/>
                <w:szCs w:val="20"/>
              </w:rPr>
            </w:pPr>
            <w:r w:rsidRPr="00274328">
              <w:rPr>
                <w:rFonts w:ascii="Arial" w:hAnsi="Arial" w:cs="Arial"/>
                <w:sz w:val="20"/>
                <w:szCs w:val="20"/>
              </w:rPr>
              <w:t xml:space="preserve">If a customer needs increase in Credit Limit on their credit card, the customer has to login into the HSBC credit cards website and use Credit Line Increase functionality to request the same. Since the functionality was built to give instant decisions (approved, declined &amp; pending). The decisions were made logically on the basis of mathematical calculations done by considering factors like current credit limit, duration of credit card usage, </w:t>
            </w:r>
            <w:proofErr w:type="spellStart"/>
            <w:r w:rsidRPr="00274328">
              <w:rPr>
                <w:rFonts w:ascii="Arial" w:hAnsi="Arial" w:cs="Arial"/>
                <w:sz w:val="20"/>
                <w:szCs w:val="20"/>
              </w:rPr>
              <w:t>cibil</w:t>
            </w:r>
            <w:proofErr w:type="spellEnd"/>
            <w:r w:rsidRPr="00274328">
              <w:rPr>
                <w:rFonts w:ascii="Arial" w:hAnsi="Arial" w:cs="Arial"/>
                <w:sz w:val="20"/>
                <w:szCs w:val="20"/>
              </w:rPr>
              <w:t xml:space="preserve"> scores etc</w:t>
            </w:r>
            <w:proofErr w:type="gramStart"/>
            <w:r w:rsidRPr="00274328">
              <w:rPr>
                <w:rFonts w:ascii="Arial" w:hAnsi="Arial" w:cs="Arial"/>
                <w:sz w:val="20"/>
                <w:szCs w:val="20"/>
              </w:rPr>
              <w:t>..</w:t>
            </w:r>
            <w:proofErr w:type="gramEnd"/>
            <w:r>
              <w:rPr>
                <w:rFonts w:ascii="Arial" w:hAnsi="Arial" w:cs="Arial"/>
                <w:sz w:val="20"/>
                <w:szCs w:val="20"/>
              </w:rPr>
              <w:t xml:space="preserve"> </w:t>
            </w:r>
            <w:r w:rsidRPr="00274328">
              <w:rPr>
                <w:rFonts w:ascii="Arial" w:hAnsi="Arial" w:cs="Arial"/>
                <w:sz w:val="20"/>
                <w:szCs w:val="20"/>
              </w:rPr>
              <w:t xml:space="preserve">Hence, In order to simulate </w:t>
            </w:r>
            <w:r>
              <w:rPr>
                <w:rFonts w:ascii="Arial" w:hAnsi="Arial" w:cs="Arial"/>
                <w:sz w:val="20"/>
                <w:szCs w:val="20"/>
              </w:rPr>
              <w:t>such</w:t>
            </w:r>
            <w:r w:rsidRPr="00274328">
              <w:rPr>
                <w:rFonts w:ascii="Arial" w:hAnsi="Arial" w:cs="Arial"/>
                <w:sz w:val="20"/>
                <w:szCs w:val="20"/>
              </w:rPr>
              <w:t xml:space="preserve"> scenarios in QA environment, I used to do calculations by implementing logics in </w:t>
            </w:r>
            <w:r>
              <w:rPr>
                <w:rFonts w:ascii="Arial" w:hAnsi="Arial" w:cs="Arial"/>
                <w:sz w:val="20"/>
                <w:szCs w:val="20"/>
              </w:rPr>
              <w:t>automation suite.</w:t>
            </w:r>
          </w:p>
          <w:p w:rsidR="00972B45" w:rsidRPr="00274328" w:rsidRDefault="00972B45" w:rsidP="00701B4B">
            <w:pPr>
              <w:pStyle w:val="ListParagraph"/>
              <w:numPr>
                <w:ilvl w:val="0"/>
                <w:numId w:val="68"/>
              </w:numPr>
              <w:rPr>
                <w:rFonts w:ascii="Arial" w:hAnsi="Arial" w:cs="Arial"/>
                <w:sz w:val="20"/>
                <w:szCs w:val="20"/>
              </w:rPr>
            </w:pPr>
            <w:r>
              <w:rPr>
                <w:rFonts w:ascii="Arial" w:hAnsi="Arial" w:cs="Arial"/>
                <w:sz w:val="20"/>
                <w:szCs w:val="20"/>
              </w:rPr>
              <w:t>In order to synchronize the buffering speed of browsers/applications with automation tool</w:t>
            </w:r>
            <w:r w:rsidR="005C7569">
              <w:rPr>
                <w:rFonts w:ascii="Arial" w:hAnsi="Arial" w:cs="Arial"/>
                <w:sz w:val="20"/>
                <w:szCs w:val="20"/>
              </w:rPr>
              <w:t xml:space="preserve">, I used the mathematical calculations to loop the code and wait until the object appears on the application. </w:t>
            </w:r>
            <w:proofErr w:type="spellStart"/>
            <w:r w:rsidR="005C7569">
              <w:rPr>
                <w:rFonts w:ascii="Arial" w:hAnsi="Arial" w:cs="Arial"/>
                <w:sz w:val="20"/>
                <w:szCs w:val="20"/>
              </w:rPr>
              <w:t>For</w:t>
            </w:r>
            <w:proofErr w:type="gramStart"/>
            <w:r w:rsidR="005C7569">
              <w:rPr>
                <w:rFonts w:ascii="Arial" w:hAnsi="Arial" w:cs="Arial"/>
                <w:sz w:val="20"/>
                <w:szCs w:val="20"/>
              </w:rPr>
              <w:t>..</w:t>
            </w:r>
            <w:proofErr w:type="gramEnd"/>
            <w:r w:rsidR="005C7569">
              <w:rPr>
                <w:rFonts w:ascii="Arial" w:hAnsi="Arial" w:cs="Arial"/>
                <w:sz w:val="20"/>
                <w:szCs w:val="20"/>
              </w:rPr>
              <w:t>Next</w:t>
            </w:r>
            <w:proofErr w:type="spellEnd"/>
            <w:r w:rsidR="005C7569">
              <w:rPr>
                <w:rFonts w:ascii="Arial" w:hAnsi="Arial" w:cs="Arial"/>
                <w:sz w:val="20"/>
                <w:szCs w:val="20"/>
              </w:rPr>
              <w:t xml:space="preserve"> Loops are generally used in VB scripting to synchronize the automation tool with application under test.</w:t>
            </w:r>
          </w:p>
          <w:p w:rsidR="00F7095C" w:rsidRDefault="00F7095C" w:rsidP="00CC1249">
            <w:pPr>
              <w:rPr>
                <w:rFonts w:cs="Arial"/>
                <w:u w:val="single"/>
              </w:rPr>
            </w:pPr>
          </w:p>
          <w:p w:rsidR="00C26A1F" w:rsidRDefault="00C26A1F" w:rsidP="00C26A1F">
            <w:pPr>
              <w:rPr>
                <w:rFonts w:cs="Arial"/>
                <w:szCs w:val="20"/>
                <w:u w:val="single"/>
              </w:rPr>
            </w:pPr>
            <w:r>
              <w:rPr>
                <w:rFonts w:cs="Arial"/>
                <w:szCs w:val="20"/>
                <w:u w:val="single"/>
              </w:rPr>
              <w:t xml:space="preserve">In this way, I used the concepts of software development like </w:t>
            </w:r>
            <w:r w:rsidRPr="00C26A1F">
              <w:rPr>
                <w:rFonts w:cs="Arial"/>
                <w:szCs w:val="20"/>
                <w:u w:val="single"/>
              </w:rPr>
              <w:t xml:space="preserve">stability, polymorphism, encapsulation, inheritance, modularity and coupling </w:t>
            </w:r>
            <w:r>
              <w:rPr>
                <w:rFonts w:cs="Arial"/>
                <w:szCs w:val="20"/>
                <w:u w:val="single"/>
              </w:rPr>
              <w:t>to build the automation suite</w:t>
            </w:r>
            <w:r w:rsidR="00A2464A">
              <w:rPr>
                <w:rFonts w:cs="Arial"/>
                <w:szCs w:val="20"/>
                <w:u w:val="single"/>
              </w:rPr>
              <w:t xml:space="preserve"> and evident that I </w:t>
            </w:r>
            <w:r w:rsidR="00A2464A" w:rsidRPr="00A2464A">
              <w:rPr>
                <w:rFonts w:cs="Arial"/>
                <w:szCs w:val="20"/>
                <w:u w:val="single"/>
              </w:rPr>
              <w:t>have</w:t>
            </w:r>
            <w:r w:rsidR="00A2464A" w:rsidRPr="00A2464A">
              <w:rPr>
                <w:u w:val="single"/>
              </w:rPr>
              <w:t xml:space="preserve"> </w:t>
            </w:r>
            <w:r w:rsidR="00A2464A">
              <w:rPr>
                <w:rFonts w:cs="Arial"/>
                <w:szCs w:val="20"/>
                <w:u w:val="single"/>
              </w:rPr>
              <w:t xml:space="preserve">specialist engineering knowledge </w:t>
            </w:r>
            <w:r w:rsidR="00A2464A" w:rsidRPr="00A2464A">
              <w:rPr>
                <w:rFonts w:cs="Arial"/>
                <w:szCs w:val="20"/>
                <w:u w:val="single"/>
              </w:rPr>
              <w:t xml:space="preserve">of </w:t>
            </w:r>
            <w:r w:rsidR="00A2464A">
              <w:rPr>
                <w:rFonts w:cs="Arial"/>
                <w:szCs w:val="20"/>
                <w:u w:val="single"/>
              </w:rPr>
              <w:t>automation development and understanding of systems involved in it to solve complex engineering problems</w:t>
            </w:r>
            <w:r w:rsidR="00134530">
              <w:rPr>
                <w:rFonts w:cs="Arial"/>
                <w:szCs w:val="20"/>
                <w:u w:val="single"/>
              </w:rPr>
              <w:t>.</w:t>
            </w:r>
          </w:p>
          <w:p w:rsidR="00A2464A" w:rsidRDefault="00A2464A" w:rsidP="00C26A1F">
            <w:pPr>
              <w:rPr>
                <w:rFonts w:cs="Arial"/>
                <w:szCs w:val="20"/>
                <w:u w:val="single"/>
              </w:rPr>
            </w:pPr>
          </w:p>
          <w:p w:rsidR="00A2464A" w:rsidRDefault="00A2464A" w:rsidP="00A2464A">
            <w:pPr>
              <w:jc w:val="center"/>
              <w:rPr>
                <w:rFonts w:cs="Arial"/>
                <w:szCs w:val="20"/>
                <w:u w:val="single"/>
              </w:rPr>
            </w:pPr>
            <w:r>
              <w:rPr>
                <w:rFonts w:cs="Arial"/>
                <w:szCs w:val="20"/>
                <w:u w:val="single"/>
              </w:rPr>
              <w:t>AND</w:t>
            </w:r>
          </w:p>
          <w:p w:rsidR="00C26A1F" w:rsidRDefault="00C26A1F" w:rsidP="00C26A1F">
            <w:pPr>
              <w:rPr>
                <w:rFonts w:cs="Arial"/>
                <w:szCs w:val="20"/>
                <w:u w:val="single"/>
              </w:rPr>
            </w:pPr>
          </w:p>
          <w:p w:rsidR="00A2464A" w:rsidRDefault="00A2464A" w:rsidP="00C26A1F">
            <w:pPr>
              <w:rPr>
                <w:rFonts w:cs="Arial"/>
                <w:szCs w:val="20"/>
                <w:u w:val="single"/>
              </w:rPr>
            </w:pPr>
            <w:r>
              <w:rPr>
                <w:rFonts w:cs="Arial"/>
                <w:szCs w:val="20"/>
                <w:u w:val="single"/>
              </w:rPr>
              <w:t>I used concepts of physical sciences in judging the hardware components required for building automation frameworks and suites</w:t>
            </w:r>
            <w:r w:rsidR="00134530" w:rsidRPr="00134530">
              <w:rPr>
                <w:rFonts w:cs="Arial"/>
                <w:szCs w:val="20"/>
              </w:rPr>
              <w:t>.</w:t>
            </w:r>
            <w:r>
              <w:rPr>
                <w:rFonts w:cs="Arial"/>
                <w:szCs w:val="20"/>
                <w:u w:val="single"/>
              </w:rPr>
              <w:t xml:space="preserve"> </w:t>
            </w:r>
          </w:p>
          <w:p w:rsidR="00A2464A" w:rsidRDefault="00A2464A" w:rsidP="00C26A1F">
            <w:pPr>
              <w:rPr>
                <w:rFonts w:cs="Arial"/>
                <w:szCs w:val="20"/>
                <w:u w:val="single"/>
              </w:rPr>
            </w:pPr>
          </w:p>
          <w:p w:rsidR="00A2464A" w:rsidRDefault="00A2464A" w:rsidP="00A2464A">
            <w:pPr>
              <w:jc w:val="center"/>
              <w:rPr>
                <w:rFonts w:cs="Arial"/>
                <w:szCs w:val="20"/>
                <w:u w:val="single"/>
              </w:rPr>
            </w:pPr>
            <w:r>
              <w:rPr>
                <w:rFonts w:cs="Arial"/>
                <w:szCs w:val="20"/>
                <w:u w:val="single"/>
              </w:rPr>
              <w:t>AND</w:t>
            </w:r>
          </w:p>
          <w:p w:rsidR="00F668B8" w:rsidRDefault="00A2464A" w:rsidP="00CC1249">
            <w:pPr>
              <w:rPr>
                <w:rFonts w:cs="Arial"/>
                <w:szCs w:val="20"/>
              </w:rPr>
            </w:pPr>
            <w:r>
              <w:rPr>
                <w:rFonts w:cs="Arial"/>
                <w:szCs w:val="20"/>
                <w:u w:val="single"/>
              </w:rPr>
              <w:t xml:space="preserve">I used mathematical and algebra calculation in automation suite to handle the part of logics and </w:t>
            </w:r>
            <w:proofErr w:type="gramStart"/>
            <w:r>
              <w:rPr>
                <w:rFonts w:cs="Arial"/>
                <w:szCs w:val="20"/>
                <w:u w:val="single"/>
              </w:rPr>
              <w:t>the simulate</w:t>
            </w:r>
            <w:proofErr w:type="gramEnd"/>
            <w:r>
              <w:rPr>
                <w:rFonts w:cs="Arial"/>
                <w:szCs w:val="20"/>
                <w:u w:val="single"/>
              </w:rPr>
              <w:t xml:space="preserve"> the behaviour of the functionalities</w:t>
            </w:r>
            <w:r w:rsidR="00134530">
              <w:rPr>
                <w:rFonts w:cs="Arial"/>
                <w:szCs w:val="20"/>
                <w:u w:val="single"/>
              </w:rPr>
              <w:t xml:space="preserve"> using automation</w:t>
            </w:r>
            <w:r w:rsidRPr="00A2464A">
              <w:rPr>
                <w:rFonts w:cs="Arial"/>
                <w:szCs w:val="20"/>
              </w:rPr>
              <w:t>.</w:t>
            </w:r>
          </w:p>
          <w:p w:rsidR="00A2464A" w:rsidRDefault="00A2464A" w:rsidP="00CC1249">
            <w:pPr>
              <w:rPr>
                <w:rFonts w:cs="Arial"/>
                <w:u w:val="single"/>
              </w:rPr>
            </w:pPr>
          </w:p>
          <w:p w:rsidR="00557348" w:rsidRDefault="00557348" w:rsidP="00CC1249">
            <w:pPr>
              <w:rPr>
                <w:rFonts w:cs="Arial"/>
                <w:u w:val="single"/>
              </w:rPr>
            </w:pPr>
          </w:p>
          <w:p w:rsidR="00557348" w:rsidRDefault="00557348" w:rsidP="00CC1249">
            <w:pPr>
              <w:rPr>
                <w:rFonts w:cs="Arial"/>
                <w:u w:val="single"/>
              </w:rPr>
            </w:pPr>
          </w:p>
          <w:p w:rsidR="00557348" w:rsidRDefault="00557348" w:rsidP="00CC1249">
            <w:pPr>
              <w:rPr>
                <w:rFonts w:cs="Arial"/>
              </w:rPr>
            </w:pPr>
            <w:r w:rsidRPr="00557348">
              <w:rPr>
                <w:rFonts w:cs="Arial"/>
              </w:rPr>
              <w:t>In delivering this automation suite I have proactively taken responsibilities of completing the task</w:t>
            </w:r>
            <w:r>
              <w:rPr>
                <w:rFonts w:cs="Arial"/>
              </w:rPr>
              <w:t xml:space="preserve"> and delivered all the modules of </w:t>
            </w:r>
            <w:proofErr w:type="spellStart"/>
            <w:r>
              <w:rPr>
                <w:rFonts w:cs="Arial"/>
              </w:rPr>
              <w:t>CSeCare</w:t>
            </w:r>
            <w:proofErr w:type="spellEnd"/>
            <w:r>
              <w:rPr>
                <w:rFonts w:cs="Arial"/>
              </w:rPr>
              <w:t xml:space="preserve"> and </w:t>
            </w:r>
            <w:proofErr w:type="spellStart"/>
            <w:r>
              <w:rPr>
                <w:rFonts w:cs="Arial"/>
              </w:rPr>
              <w:t>RSeCare</w:t>
            </w:r>
            <w:proofErr w:type="spellEnd"/>
            <w:r>
              <w:rPr>
                <w:rFonts w:cs="Arial"/>
              </w:rPr>
              <w:t xml:space="preserve"> honestly and with complete diligence. I was also appreciated for maintaining the code quality and reducing the cost that used to </w:t>
            </w:r>
            <w:proofErr w:type="gramStart"/>
            <w:r>
              <w:rPr>
                <w:rFonts w:cs="Arial"/>
              </w:rPr>
              <w:t>occurred</w:t>
            </w:r>
            <w:proofErr w:type="gramEnd"/>
            <w:r>
              <w:rPr>
                <w:rFonts w:cs="Arial"/>
              </w:rPr>
              <w:t xml:space="preserve"> for executing the regression suite manually.</w:t>
            </w:r>
          </w:p>
          <w:p w:rsidR="00557348" w:rsidRDefault="00557348" w:rsidP="00CC1249">
            <w:pPr>
              <w:rPr>
                <w:rFonts w:cs="Arial"/>
              </w:rPr>
            </w:pPr>
          </w:p>
          <w:p w:rsidR="00557348" w:rsidRDefault="00557348" w:rsidP="00CC1249">
            <w:pPr>
              <w:rPr>
                <w:rFonts w:cs="Arial"/>
              </w:rPr>
            </w:pPr>
            <w:r>
              <w:rPr>
                <w:rFonts w:cs="Arial"/>
              </w:rPr>
              <w:t>Upon successful implementation of automation suite, I have given walkthrough to client</w:t>
            </w:r>
            <w:r w:rsidR="00B86772">
              <w:rPr>
                <w:rFonts w:cs="Arial"/>
              </w:rPr>
              <w:t>s</w:t>
            </w:r>
            <w:r>
              <w:rPr>
                <w:rFonts w:cs="Arial"/>
              </w:rPr>
              <w:t xml:space="preserve">, onsite-coordinators, team members </w:t>
            </w:r>
            <w:r w:rsidR="00B86772">
              <w:rPr>
                <w:rFonts w:cs="Arial"/>
              </w:rPr>
              <w:t xml:space="preserve">&amp; </w:t>
            </w:r>
            <w:r>
              <w:rPr>
                <w:rFonts w:cs="Arial"/>
              </w:rPr>
              <w:t xml:space="preserve">managers </w:t>
            </w:r>
            <w:r w:rsidR="00B86772">
              <w:rPr>
                <w:rFonts w:cs="Arial"/>
              </w:rPr>
              <w:t xml:space="preserve">and demonstrated the </w:t>
            </w:r>
            <w:r>
              <w:rPr>
                <w:rFonts w:cs="Arial"/>
              </w:rPr>
              <w:t>usage, advantages and limitations of the automation framework and suite.</w:t>
            </w:r>
            <w:r w:rsidR="00B86772">
              <w:rPr>
                <w:rFonts w:cs="Arial"/>
              </w:rPr>
              <w:t xml:space="preserve"> </w:t>
            </w:r>
            <w:r w:rsidR="00D84EFF">
              <w:rPr>
                <w:rFonts w:cs="Arial"/>
              </w:rPr>
              <w:t xml:space="preserve">A complete presentation of this suite was carried out on WebEx sessions, where I projected the savings that can be made by using this automation suite. </w:t>
            </w:r>
            <w:r w:rsidR="00B86772">
              <w:rPr>
                <w:rFonts w:cs="Arial"/>
              </w:rPr>
              <w:t xml:space="preserve">By implementing this automation suite, I was able to save 70k$ per year for HSBC. </w:t>
            </w:r>
          </w:p>
          <w:p w:rsidR="00557348" w:rsidRDefault="00557348" w:rsidP="00CC1249">
            <w:pPr>
              <w:rPr>
                <w:rFonts w:cs="Arial"/>
              </w:rPr>
            </w:pPr>
          </w:p>
          <w:p w:rsidR="00557348" w:rsidRDefault="00557348" w:rsidP="00CC1249">
            <w:pPr>
              <w:rPr>
                <w:rFonts w:cs="Arial"/>
              </w:rPr>
            </w:pPr>
            <w:r>
              <w:rPr>
                <w:rFonts w:cs="Arial"/>
              </w:rPr>
              <w:t>All the automation tools and technologies that I have used in preparing this automation suite were licensed and authentic</w:t>
            </w:r>
            <w:r w:rsidR="00B86772">
              <w:rPr>
                <w:rFonts w:cs="Arial"/>
              </w:rPr>
              <w:t>, ensuring sa</w:t>
            </w:r>
            <w:r w:rsidR="00D84EFF">
              <w:rPr>
                <w:rFonts w:cs="Arial"/>
              </w:rPr>
              <w:t>fe practices of experimental procedures.</w:t>
            </w:r>
          </w:p>
          <w:p w:rsidR="00D84EFF" w:rsidRDefault="00D84EFF" w:rsidP="00CC1249">
            <w:pPr>
              <w:rPr>
                <w:rFonts w:cs="Arial"/>
              </w:rPr>
            </w:pPr>
          </w:p>
          <w:p w:rsidR="00D84EFF" w:rsidRDefault="00D84EFF" w:rsidP="00CC1249">
            <w:pPr>
              <w:rPr>
                <w:rFonts w:cs="Arial"/>
              </w:rPr>
            </w:pPr>
            <w:r>
              <w:rPr>
                <w:rFonts w:cs="Arial"/>
              </w:rPr>
              <w:t>In every phase of development, I used to ask my peers to carry out peer reviews, brain storming sessions, knowledge transfer sessions to improve the quality of the automation suites. All the procedures that were carried out in preparing this automation suite followed the quality management processes as well.</w:t>
            </w:r>
          </w:p>
          <w:p w:rsidR="00B86772" w:rsidRDefault="00B86772" w:rsidP="00CC1249">
            <w:pPr>
              <w:rPr>
                <w:rFonts w:cs="Arial"/>
              </w:rPr>
            </w:pPr>
          </w:p>
          <w:p w:rsidR="00B86772" w:rsidRDefault="00B86772" w:rsidP="00CC1249">
            <w:pPr>
              <w:rPr>
                <w:rFonts w:cs="Arial"/>
              </w:rPr>
            </w:pPr>
          </w:p>
          <w:p w:rsidR="00D84EFF" w:rsidRDefault="00D84EFF" w:rsidP="00CC1249">
            <w:pPr>
              <w:rPr>
                <w:rFonts w:cs="Arial"/>
              </w:rPr>
            </w:pPr>
            <w:r w:rsidRPr="00D84EFF">
              <w:rPr>
                <w:rFonts w:cs="Arial"/>
                <w:u w:val="single"/>
              </w:rPr>
              <w:t>In this way, I used and followed the ethical behaviour, sustainable development methodologies and quality management systems tools and processes</w:t>
            </w:r>
            <w:r>
              <w:rPr>
                <w:rFonts w:cs="Arial"/>
              </w:rPr>
              <w:t>.</w:t>
            </w:r>
          </w:p>
          <w:p w:rsidR="00723243" w:rsidRDefault="00723243" w:rsidP="00CC1249">
            <w:pPr>
              <w:rPr>
                <w:rFonts w:cs="Arial"/>
                <w:u w:val="single"/>
              </w:rPr>
            </w:pPr>
          </w:p>
          <w:p w:rsidR="00F668B8" w:rsidRPr="000B104C" w:rsidRDefault="00F668B8" w:rsidP="00CC1249">
            <w:pPr>
              <w:rPr>
                <w:rFonts w:cs="Arial"/>
                <w:u w:val="single"/>
              </w:rPr>
            </w:pPr>
          </w:p>
          <w:p w:rsidR="004859C1" w:rsidRPr="00010AAA" w:rsidRDefault="004859C1"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Default="004859C1" w:rsidP="000B104C">
            <w:pPr>
              <w:jc w:val="center"/>
              <w:rPr>
                <w:rFonts w:cs="Arial"/>
                <w:b/>
                <w:u w:val="single"/>
              </w:rPr>
            </w:pPr>
            <w:r w:rsidRPr="006B1D37">
              <w:rPr>
                <w:rFonts w:cs="Arial"/>
                <w:b/>
                <w:u w:val="single"/>
              </w:rPr>
              <w:t>Element</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r>
              <w:rPr>
                <w:rFonts w:cs="Arial"/>
                <w:b/>
                <w:u w:val="single"/>
              </w:rPr>
              <w:t>Engineering knowledge referred in Element 3</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r w:rsidRPr="00542BA8">
              <w:rPr>
                <w:rFonts w:cs="Arial"/>
                <w:b/>
                <w:u w:val="single"/>
              </w:rPr>
              <w:t>Engineering discipline referred in Element 6</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szCs w:val="20"/>
                <w:u w:val="single"/>
              </w:rPr>
            </w:pPr>
            <w:r w:rsidRPr="009C5978">
              <w:rPr>
                <w:rFonts w:cs="Arial"/>
                <w:b/>
                <w:szCs w:val="20"/>
                <w:u w:val="single"/>
              </w:rPr>
              <w:t>Engineering design referred in Element 5</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4</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1</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2</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Pr="006B1D37" w:rsidRDefault="00134530" w:rsidP="000B104C">
            <w:pPr>
              <w:jc w:val="center"/>
              <w:rPr>
                <w:rFonts w:cs="Arial"/>
                <w:b/>
                <w:u w:val="single"/>
              </w:rPr>
            </w:pPr>
            <w:r w:rsidRPr="00D84EFF">
              <w:rPr>
                <w:rFonts w:cs="Arial"/>
                <w:b/>
                <w:u w:val="single"/>
              </w:rPr>
              <w:t>Element 7</w:t>
            </w:r>
          </w:p>
        </w:tc>
      </w:tr>
      <w:tr w:rsidR="004859C1" w:rsidRPr="00010AAA" w:rsidTr="00343A4B">
        <w:tc>
          <w:tcPr>
            <w:tcW w:w="9187" w:type="dxa"/>
            <w:shd w:val="clear" w:color="auto" w:fill="auto"/>
          </w:tcPr>
          <w:p w:rsidR="00DA5E18" w:rsidRDefault="00DA5E18" w:rsidP="000B104C">
            <w:pPr>
              <w:jc w:val="center"/>
              <w:rPr>
                <w:rFonts w:cs="Arial"/>
                <w:b/>
                <w:u w:val="single"/>
              </w:rPr>
            </w:pPr>
          </w:p>
          <w:p w:rsidR="00CE5C76" w:rsidRDefault="004859C1" w:rsidP="00CE5C76">
            <w:pPr>
              <w:jc w:val="center"/>
              <w:rPr>
                <w:rFonts w:cs="Arial"/>
                <w:b/>
                <w:u w:val="single"/>
              </w:rPr>
            </w:pPr>
            <w:r w:rsidRPr="006B1D37">
              <w:rPr>
                <w:rFonts w:cs="Arial"/>
                <w:b/>
                <w:u w:val="single"/>
              </w:rPr>
              <w:t>Work/Study Episode 2</w:t>
            </w:r>
          </w:p>
          <w:p w:rsidR="00F668B8" w:rsidRDefault="00CE5C76" w:rsidP="00CE5C76">
            <w:pPr>
              <w:jc w:val="center"/>
              <w:rPr>
                <w:rFonts w:cs="Arial"/>
              </w:rPr>
            </w:pPr>
            <w:r>
              <w:rPr>
                <w:rFonts w:cs="Arial"/>
                <w:b/>
                <w:u w:val="single"/>
              </w:rPr>
              <w:t>(Jan 2016 - Present)</w:t>
            </w:r>
            <w:r>
              <w:rPr>
                <w:rFonts w:cs="Arial"/>
              </w:rPr>
              <w:t xml:space="preserve"> </w:t>
            </w:r>
          </w:p>
          <w:p w:rsidR="00CE5C76" w:rsidRDefault="00CE5C76" w:rsidP="00CE5C76">
            <w:pPr>
              <w:jc w:val="cente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270FB0" w:rsidRDefault="00270FB0" w:rsidP="00F668B8">
            <w:pPr>
              <w:rPr>
                <w:rFonts w:cs="Arial"/>
              </w:rPr>
            </w:pPr>
            <w:r w:rsidRPr="00270FB0">
              <w:rPr>
                <w:rFonts w:cs="Arial"/>
              </w:rPr>
              <w:t>Citigroup Inc. or Citi is an American multinational investment banking and financial services corporation headquartered in Manhattan, New York City. Citigroup was formed from one of the world's largest mergers in history by combining the banking giant Citicorp and financial conglomerate Travellers</w:t>
            </w:r>
            <w:r>
              <w:rPr>
                <w:rFonts w:cs="Arial"/>
              </w:rPr>
              <w:t>. I</w:t>
            </w:r>
            <w:r w:rsidRPr="00270FB0">
              <w:rPr>
                <w:rFonts w:cs="Arial"/>
              </w:rPr>
              <w:t xml:space="preserve">t is the third largest bank holding company in the US by assets. Citigroup </w:t>
            </w:r>
            <w:r>
              <w:rPr>
                <w:rFonts w:cs="Arial"/>
              </w:rPr>
              <w:t>has its services all across the world majorly classified into 3 regions APAC (Asia Pacific), EMEA (Europe &amp; Middle East) and NAM (North America).</w:t>
            </w:r>
          </w:p>
          <w:p w:rsidR="00270FB0" w:rsidRDefault="00270FB0" w:rsidP="00F668B8">
            <w:pPr>
              <w:rPr>
                <w:rFonts w:cs="Arial"/>
              </w:rPr>
            </w:pPr>
          </w:p>
          <w:p w:rsidR="00F668B8" w:rsidRPr="000B104C" w:rsidRDefault="00270FB0" w:rsidP="00F668B8">
            <w:pPr>
              <w:rPr>
                <w:rFonts w:cs="Arial"/>
                <w:b/>
                <w:u w:val="single"/>
              </w:rPr>
            </w:pPr>
            <w:r>
              <w:rPr>
                <w:rFonts w:cs="Arial"/>
              </w:rPr>
              <w:t xml:space="preserve">I work for the </w:t>
            </w:r>
            <w:r w:rsidRPr="00270FB0">
              <w:rPr>
                <w:rFonts w:cs="Arial"/>
              </w:rPr>
              <w:t>Institutional Clients Group</w:t>
            </w:r>
            <w:r>
              <w:rPr>
                <w:rFonts w:cs="Arial"/>
              </w:rPr>
              <w:t xml:space="preserve"> (ICG’s) </w:t>
            </w:r>
            <w:r w:rsidR="00CE5C76">
              <w:rPr>
                <w:rFonts w:cs="Arial"/>
              </w:rPr>
              <w:t xml:space="preserve">as an automation test architect in all 3 regions mentioned </w:t>
            </w:r>
            <w:r>
              <w:rPr>
                <w:rFonts w:cs="Arial"/>
              </w:rPr>
              <w:t>above.</w:t>
            </w:r>
            <w:r w:rsidR="00CE5C76">
              <w:rPr>
                <w:rFonts w:cs="Arial"/>
              </w:rPr>
              <w:t xml:space="preserve"> One of the project that I am currently working on is - </w:t>
            </w:r>
          </w:p>
          <w:p w:rsidR="00F668B8" w:rsidRPr="000B104C" w:rsidRDefault="00F668B8" w:rsidP="00F668B8">
            <w:pPr>
              <w:rPr>
                <w:rFonts w:cs="Arial"/>
                <w:b/>
                <w:u w:val="single"/>
              </w:rPr>
            </w:pPr>
          </w:p>
          <w:p w:rsidR="00F668B8" w:rsidRPr="00701B4B" w:rsidRDefault="00701B4B" w:rsidP="00F668B8">
            <w:pPr>
              <w:rPr>
                <w:rFonts w:cs="Arial"/>
                <w:b/>
                <w:szCs w:val="20"/>
              </w:rPr>
            </w:pPr>
            <w:r w:rsidRPr="00701B4B">
              <w:rPr>
                <w:rFonts w:cs="Arial"/>
                <w:b/>
                <w:szCs w:val="20"/>
              </w:rPr>
              <w:t xml:space="preserve">Create end to end automation solution for Optimus application. This project consists of 2 parts - </w:t>
            </w:r>
          </w:p>
          <w:p w:rsidR="00701B4B" w:rsidRPr="00701B4B" w:rsidRDefault="00701B4B" w:rsidP="00F668B8">
            <w:pPr>
              <w:rPr>
                <w:rFonts w:cs="Arial"/>
                <w:b/>
                <w:szCs w:val="20"/>
                <w:u w:val="single"/>
              </w:rPr>
            </w:pPr>
          </w:p>
          <w:p w:rsidR="00701B4B" w:rsidRPr="00701B4B" w:rsidRDefault="00701B4B" w:rsidP="00701B4B">
            <w:pPr>
              <w:pStyle w:val="ListParagraph"/>
              <w:numPr>
                <w:ilvl w:val="0"/>
                <w:numId w:val="69"/>
              </w:numPr>
              <w:rPr>
                <w:rFonts w:ascii="Arial" w:hAnsi="Arial" w:cs="Arial"/>
                <w:b/>
                <w:sz w:val="20"/>
                <w:szCs w:val="20"/>
              </w:rPr>
            </w:pPr>
            <w:r w:rsidRPr="00701B4B">
              <w:rPr>
                <w:rFonts w:ascii="Arial" w:hAnsi="Arial" w:cs="Arial"/>
                <w:b/>
                <w:sz w:val="20"/>
                <w:szCs w:val="20"/>
              </w:rPr>
              <w:t>Develop integration tests for Optimus components using Java</w:t>
            </w:r>
            <w:r w:rsidR="0018462A">
              <w:rPr>
                <w:rFonts w:ascii="Arial" w:hAnsi="Arial" w:cs="Arial"/>
                <w:b/>
                <w:sz w:val="20"/>
                <w:szCs w:val="20"/>
              </w:rPr>
              <w:t>.</w:t>
            </w:r>
          </w:p>
          <w:p w:rsidR="00701B4B" w:rsidRPr="00701B4B" w:rsidRDefault="00701B4B" w:rsidP="00701B4B">
            <w:pPr>
              <w:pStyle w:val="ListParagraph"/>
              <w:numPr>
                <w:ilvl w:val="0"/>
                <w:numId w:val="69"/>
              </w:numPr>
              <w:rPr>
                <w:rFonts w:ascii="Arial" w:hAnsi="Arial" w:cs="Arial"/>
                <w:b/>
                <w:sz w:val="20"/>
                <w:szCs w:val="20"/>
              </w:rPr>
            </w:pPr>
            <w:r w:rsidRPr="00701B4B">
              <w:rPr>
                <w:rFonts w:ascii="Arial" w:hAnsi="Arial" w:cs="Arial"/>
                <w:b/>
                <w:sz w:val="20"/>
                <w:szCs w:val="20"/>
              </w:rPr>
              <w:t>Develop end to UAT tests for QA using TDM (Test Data Manager)</w:t>
            </w:r>
            <w:r w:rsidR="0018462A">
              <w:rPr>
                <w:rFonts w:ascii="Arial" w:hAnsi="Arial" w:cs="Arial"/>
                <w:b/>
                <w:sz w:val="20"/>
                <w:szCs w:val="20"/>
              </w:rPr>
              <w:t xml:space="preserve"> automation tool.</w:t>
            </w: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18462A" w:rsidRDefault="00F668B8" w:rsidP="00F668B8">
            <w:pPr>
              <w:rPr>
                <w:rFonts w:cs="Arial"/>
                <w:b/>
                <w:szCs w:val="20"/>
                <w:u w:val="single"/>
              </w:rPr>
            </w:pPr>
          </w:p>
          <w:p w:rsidR="0018462A" w:rsidRPr="0018462A" w:rsidRDefault="0018462A" w:rsidP="0018462A">
            <w:pPr>
              <w:pStyle w:val="ListParagraph"/>
              <w:numPr>
                <w:ilvl w:val="0"/>
                <w:numId w:val="34"/>
              </w:numPr>
              <w:rPr>
                <w:rFonts w:cs="Arial"/>
                <w:szCs w:val="20"/>
              </w:rPr>
            </w:pPr>
            <w:r>
              <w:rPr>
                <w:rFonts w:ascii="Arial" w:hAnsi="Arial" w:cs="Arial"/>
                <w:sz w:val="20"/>
                <w:szCs w:val="20"/>
              </w:rPr>
              <w:t>Understand</w:t>
            </w:r>
            <w:r w:rsidRPr="0018462A">
              <w:rPr>
                <w:rFonts w:ascii="Arial" w:hAnsi="Arial" w:cs="Arial"/>
                <w:sz w:val="20"/>
                <w:szCs w:val="20"/>
              </w:rPr>
              <w:t xml:space="preserve"> the requirements and assessed the feasibility of creating the automation suite.</w:t>
            </w:r>
          </w:p>
          <w:p w:rsidR="0018462A" w:rsidRPr="0018462A" w:rsidRDefault="0018462A" w:rsidP="0018462A">
            <w:pPr>
              <w:pStyle w:val="ListParagraph"/>
              <w:numPr>
                <w:ilvl w:val="0"/>
                <w:numId w:val="34"/>
              </w:numPr>
              <w:rPr>
                <w:rFonts w:ascii="Arial" w:hAnsi="Arial" w:cs="Arial"/>
                <w:sz w:val="20"/>
                <w:szCs w:val="20"/>
              </w:rPr>
            </w:pPr>
            <w:r>
              <w:rPr>
                <w:rFonts w:ascii="Arial" w:hAnsi="Arial" w:cs="Arial"/>
                <w:sz w:val="20"/>
                <w:szCs w:val="20"/>
              </w:rPr>
              <w:t>Create</w:t>
            </w:r>
            <w:r w:rsidRPr="0018462A">
              <w:rPr>
                <w:rFonts w:ascii="Arial" w:hAnsi="Arial" w:cs="Arial"/>
                <w:sz w:val="20"/>
                <w:szCs w:val="20"/>
              </w:rPr>
              <w:t xml:space="preserve"> modules (classes) for each components of Optimus application using Java programming language</w:t>
            </w:r>
            <w:r>
              <w:rPr>
                <w:rFonts w:ascii="Arial" w:hAnsi="Arial" w:cs="Arial"/>
                <w:sz w:val="20"/>
                <w:szCs w:val="20"/>
              </w:rPr>
              <w:t xml:space="preserve"> for integration tests</w:t>
            </w:r>
          </w:p>
          <w:p w:rsidR="0018462A" w:rsidRPr="0018462A" w:rsidRDefault="0018462A" w:rsidP="0018462A">
            <w:pPr>
              <w:pStyle w:val="ListParagraph"/>
              <w:numPr>
                <w:ilvl w:val="0"/>
                <w:numId w:val="34"/>
              </w:numPr>
              <w:rPr>
                <w:rFonts w:ascii="Arial" w:hAnsi="Arial" w:cs="Arial"/>
                <w:sz w:val="20"/>
                <w:szCs w:val="20"/>
              </w:rPr>
            </w:pPr>
            <w:r>
              <w:rPr>
                <w:rFonts w:ascii="Arial" w:hAnsi="Arial" w:cs="Arial"/>
                <w:sz w:val="20"/>
                <w:szCs w:val="20"/>
              </w:rPr>
              <w:t xml:space="preserve">Build </w:t>
            </w:r>
            <w:r w:rsidRPr="0018462A">
              <w:rPr>
                <w:rFonts w:ascii="Arial" w:hAnsi="Arial" w:cs="Arial"/>
                <w:sz w:val="20"/>
                <w:szCs w:val="20"/>
              </w:rPr>
              <w:t>feature files for each component under test</w:t>
            </w:r>
            <w:r>
              <w:rPr>
                <w:rFonts w:ascii="Arial" w:hAnsi="Arial" w:cs="Arial"/>
                <w:sz w:val="20"/>
                <w:szCs w:val="20"/>
              </w:rPr>
              <w:t xml:space="preserve"> using</w:t>
            </w:r>
            <w:r w:rsidRPr="0018462A">
              <w:rPr>
                <w:rFonts w:ascii="Arial" w:hAnsi="Arial" w:cs="Arial"/>
                <w:sz w:val="20"/>
                <w:szCs w:val="20"/>
              </w:rPr>
              <w:t xml:space="preserve"> Cucumber framework with Gherkins language.</w:t>
            </w:r>
          </w:p>
          <w:p w:rsidR="0018462A" w:rsidRDefault="0018462A" w:rsidP="0018462A">
            <w:pPr>
              <w:pStyle w:val="ListParagraph"/>
              <w:numPr>
                <w:ilvl w:val="0"/>
                <w:numId w:val="70"/>
              </w:numPr>
              <w:rPr>
                <w:rFonts w:ascii="Arial" w:hAnsi="Arial" w:cs="Arial"/>
                <w:sz w:val="20"/>
                <w:szCs w:val="20"/>
              </w:rPr>
            </w:pPr>
            <w:r>
              <w:rPr>
                <w:rFonts w:ascii="Arial" w:hAnsi="Arial" w:cs="Arial"/>
                <w:sz w:val="20"/>
                <w:szCs w:val="20"/>
              </w:rPr>
              <w:t xml:space="preserve">Use TDM tool to build the end to end automation flow integrating </w:t>
            </w:r>
            <w:proofErr w:type="spellStart"/>
            <w:r>
              <w:rPr>
                <w:rFonts w:ascii="Arial" w:hAnsi="Arial" w:cs="Arial"/>
                <w:sz w:val="20"/>
                <w:szCs w:val="20"/>
              </w:rPr>
              <w:t>CitiSmart</w:t>
            </w:r>
            <w:proofErr w:type="spellEnd"/>
            <w:r>
              <w:rPr>
                <w:rFonts w:ascii="Arial" w:hAnsi="Arial" w:cs="Arial"/>
                <w:sz w:val="20"/>
                <w:szCs w:val="20"/>
              </w:rPr>
              <w:t xml:space="preserve"> application.</w:t>
            </w:r>
          </w:p>
          <w:p w:rsidR="0018462A" w:rsidRDefault="0018462A" w:rsidP="0018462A">
            <w:pPr>
              <w:pStyle w:val="ListParagraph"/>
              <w:numPr>
                <w:ilvl w:val="0"/>
                <w:numId w:val="70"/>
              </w:numPr>
              <w:rPr>
                <w:rFonts w:ascii="Arial" w:hAnsi="Arial" w:cs="Arial"/>
                <w:sz w:val="20"/>
                <w:szCs w:val="20"/>
              </w:rPr>
            </w:pPr>
            <w:r w:rsidRPr="0018462A">
              <w:rPr>
                <w:rFonts w:ascii="Arial" w:hAnsi="Arial" w:cs="Arial"/>
                <w:sz w:val="20"/>
                <w:szCs w:val="20"/>
              </w:rPr>
              <w:t>Handle errors using exception handling techniques</w:t>
            </w:r>
          </w:p>
          <w:p w:rsidR="0018462A" w:rsidRDefault="0018462A" w:rsidP="0018462A">
            <w:pPr>
              <w:pStyle w:val="ListParagraph"/>
              <w:numPr>
                <w:ilvl w:val="0"/>
                <w:numId w:val="70"/>
              </w:numPr>
              <w:rPr>
                <w:rFonts w:ascii="Arial" w:hAnsi="Arial" w:cs="Arial"/>
                <w:sz w:val="20"/>
                <w:szCs w:val="20"/>
              </w:rPr>
            </w:pPr>
            <w:r>
              <w:rPr>
                <w:rFonts w:ascii="Arial" w:hAnsi="Arial" w:cs="Arial"/>
                <w:sz w:val="20"/>
                <w:szCs w:val="20"/>
              </w:rPr>
              <w:t>Prepare execution reports showing results of integration and UAT automation tests</w:t>
            </w:r>
          </w:p>
          <w:p w:rsidR="00F668B8" w:rsidRPr="004C7483" w:rsidRDefault="0018462A" w:rsidP="00F668B8">
            <w:pPr>
              <w:pStyle w:val="ListParagraph"/>
              <w:numPr>
                <w:ilvl w:val="0"/>
                <w:numId w:val="70"/>
              </w:numPr>
              <w:rPr>
                <w:rFonts w:cs="Arial"/>
                <w:b/>
                <w:u w:val="single"/>
              </w:rPr>
            </w:pPr>
            <w:r w:rsidRPr="004C7483">
              <w:rPr>
                <w:rFonts w:ascii="Arial" w:hAnsi="Arial" w:cs="Arial"/>
                <w:sz w:val="20"/>
                <w:szCs w:val="20"/>
              </w:rPr>
              <w:t>Participate in daily scrum calls and provide an update on the automation tests</w:t>
            </w:r>
          </w:p>
          <w:p w:rsidR="00F668B8" w:rsidRDefault="00F668B8" w:rsidP="00F668B8">
            <w:pPr>
              <w:rPr>
                <w:rFonts w:cs="Arial"/>
                <w:b/>
                <w:u w:val="single"/>
              </w:rPr>
            </w:pPr>
          </w:p>
          <w:p w:rsidR="00267421" w:rsidRPr="000B104C" w:rsidRDefault="00267421"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lastRenderedPageBreak/>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Default="004316CF" w:rsidP="00F668B8">
            <w:pPr>
              <w:rPr>
                <w:rFonts w:cs="Arial"/>
              </w:rPr>
            </w:pPr>
            <w:r w:rsidRPr="004316CF">
              <w:rPr>
                <w:rFonts w:cs="Arial"/>
              </w:rPr>
              <w:t>Integration tests are built using cucumber framework and it interacts with several Java classes of each Optimus module in order to validate the order flow and recommendations. Since, I working with Cucumber and Gherkins for the first time, it was very much challenging for me to understand the whole str</w:t>
            </w:r>
            <w:r>
              <w:rPr>
                <w:rFonts w:cs="Arial"/>
              </w:rPr>
              <w:t>uc</w:t>
            </w:r>
            <w:r w:rsidRPr="004316CF">
              <w:rPr>
                <w:rFonts w:cs="Arial"/>
              </w:rPr>
              <w:t>ture of the framework and find a link between the classes, input data and output data</w:t>
            </w:r>
            <w:r>
              <w:rPr>
                <w:rFonts w:cs="Arial"/>
              </w:rPr>
              <w:t>.</w:t>
            </w:r>
          </w:p>
          <w:p w:rsidR="004316CF" w:rsidRDefault="004316CF" w:rsidP="00F668B8">
            <w:pPr>
              <w:rPr>
                <w:rFonts w:cs="Arial"/>
              </w:rPr>
            </w:pPr>
          </w:p>
          <w:p w:rsidR="00F668B8" w:rsidRDefault="004316CF" w:rsidP="00F668B8">
            <w:pPr>
              <w:rPr>
                <w:rFonts w:cs="Arial"/>
              </w:rPr>
            </w:pPr>
            <w:r>
              <w:rPr>
                <w:rFonts w:cs="Arial"/>
              </w:rPr>
              <w:t>It was very important for me to understand the API’s of each Optimus component because I cannot create feature file until and unless I get to know the behaviour of each API’s.</w:t>
            </w:r>
          </w:p>
          <w:p w:rsidR="004316CF" w:rsidRDefault="004316CF" w:rsidP="00F668B8">
            <w:pPr>
              <w:rPr>
                <w:rFonts w:cs="Arial"/>
              </w:rPr>
            </w:pPr>
          </w:p>
          <w:p w:rsidR="00F668B8" w:rsidRPr="000B104C" w:rsidRDefault="004316CF" w:rsidP="00F668B8">
            <w:pPr>
              <w:rPr>
                <w:rFonts w:cs="Arial"/>
                <w:b/>
                <w:u w:val="single"/>
              </w:rPr>
            </w:pPr>
            <w:r>
              <w:rPr>
                <w:rFonts w:cs="Arial"/>
              </w:rPr>
              <w:t>Eventually, by attending walkthrough sessions with developers of Optimus application, I started grasping the behaviour and created the feature files, though it was very much challenging task.</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DE5012" w:rsidRPr="00DE5012" w:rsidRDefault="00DE5012" w:rsidP="00DE5012">
            <w:pPr>
              <w:spacing w:before="200"/>
            </w:pPr>
            <w:r w:rsidRPr="00DE5012">
              <w:t xml:space="preserve">Optimus application provides a platform </w:t>
            </w:r>
            <w:r>
              <w:t xml:space="preserve">for the Citi customers to get recommendations based on the order input parameters received from the customers. It </w:t>
            </w:r>
            <w:r w:rsidRPr="00DE5012">
              <w:t xml:space="preserve">generates recommendations to </w:t>
            </w:r>
            <w:r>
              <w:t>serve</w:t>
            </w:r>
            <w:r w:rsidRPr="00DE5012">
              <w:t xml:space="preserve"> </w:t>
            </w:r>
            <w:r>
              <w:t>client o</w:t>
            </w:r>
            <w:r w:rsidRPr="00DE5012">
              <w:t>bjectives</w:t>
            </w:r>
            <w:r>
              <w:t xml:space="preserve"> and to provide best services in terms of order executions based on the historical data and analytics available from Citi</w:t>
            </w:r>
            <w:r w:rsidRPr="00DE5012">
              <w:t>. The platform evaluates multiple models, use</w:t>
            </w:r>
            <w:r>
              <w:t xml:space="preserve">s </w:t>
            </w:r>
            <w:r w:rsidRPr="00DE5012">
              <w:t>analytics and generates recommendations within acceptable timeframe. It is real time and b</w:t>
            </w:r>
            <w:r>
              <w:t>ased on the market data</w:t>
            </w:r>
            <w:r w:rsidRPr="00DE5012">
              <w:t>. It also provides transparency to client in every phase of trading life cycle (pre-trade, trade and post-trade).</w:t>
            </w:r>
            <w:r>
              <w:t xml:space="preserve"> </w:t>
            </w:r>
            <w:r w:rsidRPr="00DE5012">
              <w:t>It also enables clients to visualize order state and execution performance of trade in real-time.</w:t>
            </w:r>
          </w:p>
          <w:p w:rsidR="00DE5012" w:rsidRPr="00DE5012" w:rsidRDefault="00DE5012" w:rsidP="00DE5012">
            <w:pPr>
              <w:spacing w:before="200"/>
              <w:rPr>
                <w:noProof/>
                <w:lang w:val="en-IN" w:eastAsia="en-IN"/>
              </w:rPr>
            </w:pPr>
            <w:r w:rsidRPr="00DE5012">
              <w:rPr>
                <w:b/>
                <w:noProof/>
                <w:lang w:val="en-IN" w:eastAsia="en-IN"/>
              </w:rPr>
              <w:t xml:space="preserve">Hi-Level Logical Architecture Design </w:t>
            </w:r>
            <w:r w:rsidRPr="00DE5012">
              <w:rPr>
                <w:noProof/>
                <w:lang w:val="en-IN" w:eastAsia="en-IN"/>
              </w:rPr>
              <w:t xml:space="preserve"> - </w:t>
            </w:r>
          </w:p>
          <w:p w:rsidR="00DE5012" w:rsidRPr="00DE5012" w:rsidRDefault="00DE5012" w:rsidP="00DE5012">
            <w:pPr>
              <w:spacing w:before="200"/>
              <w:rPr>
                <w:noProof/>
                <w:lang w:val="en-IN" w:eastAsia="en-IN"/>
              </w:rPr>
            </w:pPr>
            <w:r>
              <w:rPr>
                <w:noProof/>
                <w:lang w:val="en-US"/>
              </w:rPr>
              <w:drawing>
                <wp:inline distT="0" distB="0" distL="0" distR="0">
                  <wp:extent cx="4895850" cy="3810000"/>
                  <wp:effectExtent l="19050" t="19050" r="19050" b="190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w="6350" cmpd="sng">
                            <a:solidFill>
                              <a:srgbClr val="000000"/>
                            </a:solidFill>
                            <a:miter lim="800000"/>
                            <a:headEnd/>
                            <a:tailEnd/>
                          </a:ln>
                          <a:effectLst/>
                        </pic:spPr>
                      </pic:pic>
                    </a:graphicData>
                  </a:graphic>
                </wp:inline>
              </w:drawing>
            </w:r>
          </w:p>
          <w:p w:rsidR="004859C1" w:rsidRDefault="004859C1" w:rsidP="00CC1249">
            <w:pPr>
              <w:rPr>
                <w:rFonts w:cs="Arial"/>
              </w:rPr>
            </w:pPr>
          </w:p>
          <w:p w:rsidR="004859C1" w:rsidRDefault="004859C1" w:rsidP="00CC1249">
            <w:pPr>
              <w:rPr>
                <w:rFonts w:cs="Arial"/>
              </w:rPr>
            </w:pPr>
          </w:p>
          <w:p w:rsidR="00F724FD" w:rsidRDefault="00F724FD" w:rsidP="00CC1249">
            <w:pPr>
              <w:rPr>
                <w:rFonts w:cs="Arial"/>
              </w:rPr>
            </w:pPr>
            <w:r>
              <w:rPr>
                <w:rFonts w:cs="Arial"/>
              </w:rPr>
              <w:t xml:space="preserve">Optimus is built using the latest technologies of real time interactions using Java, </w:t>
            </w:r>
            <w:proofErr w:type="spellStart"/>
            <w:r>
              <w:rPr>
                <w:rFonts w:cs="Arial"/>
              </w:rPr>
              <w:t>Kafa</w:t>
            </w:r>
            <w:proofErr w:type="spellEnd"/>
            <w:r>
              <w:rPr>
                <w:rFonts w:cs="Arial"/>
              </w:rPr>
              <w:t xml:space="preserve"> topics, </w:t>
            </w:r>
            <w:proofErr w:type="spellStart"/>
            <w:r>
              <w:rPr>
                <w:rFonts w:cs="Arial"/>
              </w:rPr>
              <w:t>Redis</w:t>
            </w:r>
            <w:proofErr w:type="spellEnd"/>
            <w:r>
              <w:rPr>
                <w:rFonts w:cs="Arial"/>
              </w:rPr>
              <w:t xml:space="preserve"> Cache</w:t>
            </w:r>
            <w:r w:rsidR="00054563">
              <w:rPr>
                <w:rFonts w:cs="Arial"/>
              </w:rPr>
              <w:t>, KDB services</w:t>
            </w:r>
            <w:r>
              <w:rPr>
                <w:rFonts w:cs="Arial"/>
              </w:rPr>
              <w:t xml:space="preserve"> and multi-level architecture. It is a bridging engine between the client facing applications and the algorithm engines of Citi trading entity.</w:t>
            </w:r>
          </w:p>
          <w:p w:rsidR="00F724FD" w:rsidRDefault="00F724FD" w:rsidP="00CC1249">
            <w:pPr>
              <w:rPr>
                <w:rFonts w:cs="Arial"/>
              </w:rPr>
            </w:pPr>
          </w:p>
          <w:p w:rsidR="004859C1" w:rsidRDefault="00DE5012" w:rsidP="00CC1249">
            <w:pPr>
              <w:rPr>
                <w:rFonts w:cs="Arial"/>
              </w:rPr>
            </w:pPr>
            <w:r w:rsidRPr="00F724FD">
              <w:rPr>
                <w:rFonts w:cs="Arial"/>
                <w:u w:val="single"/>
              </w:rPr>
              <w:t xml:space="preserve">Being new to Investment banking and project, I grasped the technologies very quickly showing my intention and dedication towards </w:t>
            </w:r>
            <w:r w:rsidR="00F724FD" w:rsidRPr="00F724FD">
              <w:rPr>
                <w:rFonts w:cs="Arial"/>
                <w:u w:val="single"/>
              </w:rPr>
              <w:t>learning the</w:t>
            </w:r>
            <w:r w:rsidRPr="00F724FD">
              <w:rPr>
                <w:rFonts w:cs="Arial"/>
                <w:u w:val="single"/>
              </w:rPr>
              <w:t xml:space="preserve"> </w:t>
            </w:r>
            <w:r w:rsidR="00F724FD" w:rsidRPr="00F724FD">
              <w:rPr>
                <w:rFonts w:cs="Arial"/>
                <w:u w:val="single"/>
              </w:rPr>
              <w:t xml:space="preserve">advanced technologies and implementing them in </w:t>
            </w:r>
            <w:r w:rsidR="00437AA2">
              <w:rPr>
                <w:rFonts w:cs="Arial"/>
                <w:u w:val="single"/>
              </w:rPr>
              <w:t xml:space="preserve">this </w:t>
            </w:r>
            <w:r w:rsidR="00437AA2">
              <w:rPr>
                <w:rFonts w:cs="Arial"/>
                <w:u w:val="single"/>
              </w:rPr>
              <w:lastRenderedPageBreak/>
              <w:t>project.</w:t>
            </w:r>
            <w:r>
              <w:rPr>
                <w:rFonts w:cs="Arial"/>
              </w:rPr>
              <w:t xml:space="preserve"> </w:t>
            </w:r>
          </w:p>
          <w:p w:rsidR="004859C1" w:rsidRDefault="004859C1" w:rsidP="00CC1249">
            <w:pPr>
              <w:rPr>
                <w:rFonts w:cs="Arial"/>
              </w:rPr>
            </w:pPr>
          </w:p>
          <w:p w:rsidR="004859C1" w:rsidRPr="003E2797" w:rsidRDefault="003E2797" w:rsidP="00CC1249">
            <w:pPr>
              <w:pStyle w:val="ListParagraph"/>
              <w:numPr>
                <w:ilvl w:val="0"/>
                <w:numId w:val="71"/>
              </w:numPr>
              <w:rPr>
                <w:rFonts w:ascii="Arial" w:hAnsi="Arial" w:cs="Arial"/>
                <w:b/>
                <w:sz w:val="20"/>
                <w:szCs w:val="20"/>
              </w:rPr>
            </w:pPr>
            <w:r w:rsidRPr="00701B4B">
              <w:rPr>
                <w:rFonts w:ascii="Arial" w:hAnsi="Arial" w:cs="Arial"/>
                <w:b/>
                <w:sz w:val="20"/>
                <w:szCs w:val="20"/>
              </w:rPr>
              <w:t>Develop integration tests for Optimus components using Java</w:t>
            </w:r>
            <w:r>
              <w:rPr>
                <w:rFonts w:ascii="Arial" w:hAnsi="Arial" w:cs="Arial"/>
                <w:b/>
                <w:sz w:val="20"/>
                <w:szCs w:val="20"/>
              </w:rPr>
              <w:t xml:space="preserve"> and Cucumber.</w:t>
            </w:r>
          </w:p>
          <w:p w:rsidR="003E2797" w:rsidRDefault="003E2797" w:rsidP="00CC1249">
            <w:pPr>
              <w:rPr>
                <w:rFonts w:cs="Arial"/>
              </w:rPr>
            </w:pPr>
          </w:p>
          <w:p w:rsidR="005C38F5" w:rsidRDefault="005C38F5" w:rsidP="00CC1249">
            <w:pPr>
              <w:rPr>
                <w:rFonts w:cs="Arial"/>
              </w:rPr>
            </w:pPr>
            <w:r w:rsidRPr="005C38F5">
              <w:rPr>
                <w:rFonts w:cs="Arial"/>
              </w:rPr>
              <w:t xml:space="preserve">The Optimus Integration Framework is an </w:t>
            </w:r>
            <w:r>
              <w:rPr>
                <w:rFonts w:cs="Arial"/>
              </w:rPr>
              <w:t>approach</w:t>
            </w:r>
            <w:r w:rsidRPr="005C38F5">
              <w:rPr>
                <w:rFonts w:cs="Arial"/>
              </w:rPr>
              <w:t xml:space="preserve"> that brings together Optimus components and wires them to communicate with each other.  The integration framework tests the end to end interaction of components by controlling inputs, injecting controllable models and validating outputs.  The framework utilizes Behaviour Driven Development methods.</w:t>
            </w:r>
          </w:p>
          <w:p w:rsidR="005C38F5" w:rsidRDefault="005C38F5" w:rsidP="00CC1249">
            <w:pPr>
              <w:rPr>
                <w:rFonts w:cs="Arial"/>
              </w:rPr>
            </w:pPr>
          </w:p>
          <w:p w:rsidR="005C38F5" w:rsidRDefault="005C38F5" w:rsidP="00CC1249">
            <w:pPr>
              <w:rPr>
                <w:rFonts w:cs="Arial"/>
              </w:rPr>
            </w:pPr>
            <w:proofErr w:type="spellStart"/>
            <w:r w:rsidRPr="005C38F5">
              <w:rPr>
                <w:rFonts w:cs="Arial"/>
              </w:rPr>
              <w:t>Behavior</w:t>
            </w:r>
            <w:proofErr w:type="spellEnd"/>
            <w:r w:rsidRPr="005C38F5">
              <w:rPr>
                <w:rFonts w:cs="Arial"/>
              </w:rPr>
              <w:t xml:space="preserve">-driven Development (BDD) is a combination of Test-driven Development (TDD) and Domain-driven Design which can be used by both business and software development users. </w:t>
            </w:r>
            <w:proofErr w:type="gramStart"/>
            <w:r w:rsidRPr="005C38F5">
              <w:rPr>
                <w:rFonts w:cs="Arial"/>
              </w:rPr>
              <w:t>Gherkins is</w:t>
            </w:r>
            <w:proofErr w:type="gramEnd"/>
            <w:r w:rsidRPr="005C38F5">
              <w:rPr>
                <w:rFonts w:cs="Arial"/>
              </w:rPr>
              <w:t xml:space="preserve"> a business readable language that lets you describe </w:t>
            </w:r>
            <w:proofErr w:type="spellStart"/>
            <w:r w:rsidRPr="005C38F5">
              <w:rPr>
                <w:rFonts w:cs="Arial"/>
              </w:rPr>
              <w:t>behavior</w:t>
            </w:r>
            <w:proofErr w:type="spellEnd"/>
            <w:r w:rsidRPr="005C38F5">
              <w:rPr>
                <w:rFonts w:cs="Arial"/>
              </w:rPr>
              <w:t xml:space="preserve"> without specifying implementation details. Cucumber is the tool that executes the plain-text functional descriptions as automated tests. All tests are executed regularly using Continuous Integration (CI) software. The result is a suite of components that are tested after every change and have business involvement in writing testing scenario</w:t>
            </w:r>
            <w:r>
              <w:rPr>
                <w:rFonts w:cs="Arial"/>
              </w:rPr>
              <w:t>.</w:t>
            </w:r>
          </w:p>
          <w:p w:rsidR="005C38F5" w:rsidRDefault="005C38F5" w:rsidP="00CC1249">
            <w:pPr>
              <w:rPr>
                <w:rFonts w:cs="Arial"/>
              </w:rPr>
            </w:pPr>
          </w:p>
          <w:p w:rsidR="004859C1" w:rsidRDefault="00AF62FD" w:rsidP="00CC1249">
            <w:pPr>
              <w:rPr>
                <w:rFonts w:cs="Arial"/>
              </w:rPr>
            </w:pPr>
            <w:r>
              <w:rPr>
                <w:rFonts w:cs="Arial"/>
              </w:rPr>
              <w:t xml:space="preserve">After careful understanding of applications, </w:t>
            </w:r>
            <w:r w:rsidR="00E9079F">
              <w:rPr>
                <w:rFonts w:cs="Arial"/>
              </w:rPr>
              <w:t>I started creating the feature files using the cucumber framework</w:t>
            </w:r>
            <w:r w:rsidR="00054563">
              <w:rPr>
                <w:rFonts w:cs="Arial"/>
              </w:rPr>
              <w:t>, wherein I again followed the concepts of software development like integration, polymorphism, inheritance, cohesion. I also used these development concepts in building the class files to pull the data from KDB services and use them in the integration tests.</w:t>
            </w:r>
          </w:p>
          <w:p w:rsidR="004859C1" w:rsidRDefault="004859C1" w:rsidP="00CC1249">
            <w:pPr>
              <w:rPr>
                <w:rFonts w:cs="Arial"/>
              </w:rPr>
            </w:pPr>
          </w:p>
          <w:p w:rsidR="004859C1" w:rsidRDefault="00054563" w:rsidP="00CC1249">
            <w:pPr>
              <w:rPr>
                <w:rFonts w:cs="Arial"/>
              </w:rPr>
            </w:pPr>
            <w:r>
              <w:rPr>
                <w:noProof/>
                <w:lang w:val="en-US"/>
              </w:rPr>
              <w:drawing>
                <wp:inline distT="0" distB="0" distL="0" distR="0" wp14:anchorId="239A7B28" wp14:editId="7F9681CA">
                  <wp:extent cx="5943600" cy="4241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41800"/>
                          </a:xfrm>
                          <a:prstGeom prst="rect">
                            <a:avLst/>
                          </a:prstGeom>
                        </pic:spPr>
                      </pic:pic>
                    </a:graphicData>
                  </a:graphic>
                </wp:inline>
              </w:drawing>
            </w: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267421" w:rsidRDefault="00267421" w:rsidP="00CC1249">
            <w:pPr>
              <w:rPr>
                <w:rFonts w:cs="Arial"/>
              </w:rPr>
            </w:pPr>
          </w:p>
          <w:p w:rsidR="00267421" w:rsidRDefault="00267421"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r>
              <w:rPr>
                <w:rFonts w:cs="Arial"/>
              </w:rPr>
              <w:lastRenderedPageBreak/>
              <w:t>Reference java classes for Then conditions –</w:t>
            </w:r>
          </w:p>
          <w:p w:rsidR="00497E63" w:rsidRDefault="00497E63" w:rsidP="00CC1249">
            <w:pPr>
              <w:rPr>
                <w:rFonts w:cs="Arial"/>
              </w:rPr>
            </w:pPr>
          </w:p>
          <w:p w:rsidR="00054563" w:rsidRDefault="00054563" w:rsidP="00CC1249">
            <w:pPr>
              <w:rPr>
                <w:rFonts w:cs="Arial"/>
              </w:rPr>
            </w:pPr>
            <w:r>
              <w:rPr>
                <w:noProof/>
                <w:lang w:val="en-US"/>
              </w:rPr>
              <w:drawing>
                <wp:inline distT="0" distB="0" distL="0" distR="0" wp14:anchorId="6D017ECB" wp14:editId="1CBD9807">
                  <wp:extent cx="5943600" cy="37160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716020"/>
                          </a:xfrm>
                          <a:prstGeom prst="rect">
                            <a:avLst/>
                          </a:prstGeom>
                        </pic:spPr>
                      </pic:pic>
                    </a:graphicData>
                  </a:graphic>
                </wp:inline>
              </w:drawing>
            </w:r>
          </w:p>
          <w:p w:rsidR="00054563" w:rsidRDefault="00054563" w:rsidP="00CC1249">
            <w:pPr>
              <w:rPr>
                <w:rFonts w:cs="Arial"/>
              </w:rPr>
            </w:pPr>
          </w:p>
          <w:p w:rsidR="00054563" w:rsidRDefault="00054563" w:rsidP="00CC1249">
            <w:pPr>
              <w:rPr>
                <w:rFonts w:cs="Arial"/>
              </w:rPr>
            </w:pPr>
            <w:r>
              <w:rPr>
                <w:rFonts w:cs="Arial"/>
              </w:rPr>
              <w:t xml:space="preserve">Used Gherkins to build the automation suites – </w:t>
            </w:r>
          </w:p>
          <w:p w:rsidR="00054563" w:rsidRDefault="00054563" w:rsidP="00CC1249">
            <w:pPr>
              <w:rPr>
                <w:rFonts w:cs="Arial"/>
              </w:rPr>
            </w:pPr>
          </w:p>
          <w:p w:rsidR="004859C1" w:rsidRDefault="00054563" w:rsidP="00CC1249">
            <w:pPr>
              <w:rPr>
                <w:rFonts w:cs="Arial"/>
              </w:rPr>
            </w:pPr>
            <w:r>
              <w:rPr>
                <w:noProof/>
                <w:lang w:val="en-US"/>
              </w:rPr>
              <w:drawing>
                <wp:inline distT="0" distB="0" distL="0" distR="0" wp14:anchorId="772EC592" wp14:editId="396E706A">
                  <wp:extent cx="5633954" cy="3886200"/>
                  <wp:effectExtent l="0" t="0" r="508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38800" cy="3889543"/>
                          </a:xfrm>
                          <a:prstGeom prst="rect">
                            <a:avLst/>
                          </a:prstGeom>
                        </pic:spPr>
                      </pic:pic>
                    </a:graphicData>
                  </a:graphic>
                </wp:inline>
              </w:drawing>
            </w:r>
          </w:p>
          <w:p w:rsidR="00497E63" w:rsidRDefault="00497E63" w:rsidP="00CC1249">
            <w:pPr>
              <w:rPr>
                <w:rFonts w:cs="Arial"/>
              </w:rPr>
            </w:pPr>
          </w:p>
          <w:p w:rsidR="00497E63" w:rsidRDefault="00497E63" w:rsidP="00CC1249">
            <w:pPr>
              <w:rPr>
                <w:rFonts w:cs="Arial"/>
              </w:rPr>
            </w:pPr>
          </w:p>
          <w:p w:rsidR="00497E63" w:rsidRDefault="00497E63" w:rsidP="00497E63">
            <w:pPr>
              <w:rPr>
                <w:rFonts w:cs="Arial"/>
                <w:szCs w:val="20"/>
                <w:u w:val="single"/>
              </w:rPr>
            </w:pPr>
            <w:r>
              <w:rPr>
                <w:rFonts w:cs="Arial"/>
                <w:szCs w:val="20"/>
                <w:u w:val="single"/>
              </w:rPr>
              <w:t xml:space="preserve">In this way, I used the concepts of software development like </w:t>
            </w:r>
            <w:r w:rsidRPr="00C26A1F">
              <w:rPr>
                <w:rFonts w:cs="Arial"/>
                <w:szCs w:val="20"/>
                <w:u w:val="single"/>
              </w:rPr>
              <w:t xml:space="preserve">stability, polymorphism, encapsulation, </w:t>
            </w:r>
            <w:r w:rsidRPr="00C26A1F">
              <w:rPr>
                <w:rFonts w:cs="Arial"/>
                <w:szCs w:val="20"/>
                <w:u w:val="single"/>
              </w:rPr>
              <w:lastRenderedPageBreak/>
              <w:t xml:space="preserve">inheritance, modularity and coupling </w:t>
            </w:r>
            <w:r>
              <w:rPr>
                <w:rFonts w:cs="Arial"/>
                <w:szCs w:val="20"/>
                <w:u w:val="single"/>
              </w:rPr>
              <w:t xml:space="preserve">in building the integration tests using Cucumber </w:t>
            </w:r>
            <w:proofErr w:type="spellStart"/>
            <w:r>
              <w:rPr>
                <w:rFonts w:cs="Arial"/>
                <w:szCs w:val="20"/>
                <w:u w:val="single"/>
              </w:rPr>
              <w:t>framwowrk</w:t>
            </w:r>
            <w:proofErr w:type="spellEnd"/>
            <w:r>
              <w:rPr>
                <w:rFonts w:cs="Arial"/>
                <w:szCs w:val="20"/>
                <w:u w:val="single"/>
              </w:rPr>
              <w:t xml:space="preserve"> and gherkins and evident that I </w:t>
            </w:r>
            <w:r w:rsidRPr="00A2464A">
              <w:rPr>
                <w:rFonts w:cs="Arial"/>
                <w:szCs w:val="20"/>
                <w:u w:val="single"/>
              </w:rPr>
              <w:t>have</w:t>
            </w:r>
            <w:r w:rsidRPr="00A2464A">
              <w:rPr>
                <w:u w:val="single"/>
              </w:rPr>
              <w:t xml:space="preserve"> </w:t>
            </w:r>
            <w:r>
              <w:rPr>
                <w:rFonts w:cs="Arial"/>
                <w:szCs w:val="20"/>
                <w:u w:val="single"/>
              </w:rPr>
              <w:t xml:space="preserve">specialist engineering knowledge </w:t>
            </w:r>
            <w:r w:rsidRPr="00A2464A">
              <w:rPr>
                <w:rFonts w:cs="Arial"/>
                <w:szCs w:val="20"/>
                <w:u w:val="single"/>
              </w:rPr>
              <w:t xml:space="preserve">of </w:t>
            </w:r>
            <w:r>
              <w:rPr>
                <w:rFonts w:cs="Arial"/>
                <w:szCs w:val="20"/>
                <w:u w:val="single"/>
              </w:rPr>
              <w:t>automation development and understanding of systems involved in it to solve complex engineering problems.</w:t>
            </w:r>
          </w:p>
          <w:p w:rsidR="00F668B8" w:rsidRDefault="00F668B8" w:rsidP="00CC1249">
            <w:pPr>
              <w:rPr>
                <w:rFonts w:cs="Arial"/>
              </w:rPr>
            </w:pPr>
          </w:p>
          <w:p w:rsidR="00F668B8" w:rsidRDefault="005B2FC5" w:rsidP="005B2FC5">
            <w:pPr>
              <w:jc w:val="center"/>
              <w:rPr>
                <w:rFonts w:cs="Arial"/>
                <w:u w:val="single"/>
              </w:rPr>
            </w:pPr>
            <w:r w:rsidRPr="005B2FC5">
              <w:rPr>
                <w:rFonts w:cs="Arial"/>
                <w:u w:val="single"/>
              </w:rPr>
              <w:t>AND</w:t>
            </w:r>
          </w:p>
          <w:p w:rsidR="005B2FC5" w:rsidRPr="005B2FC5" w:rsidRDefault="005B2FC5" w:rsidP="005B2FC5">
            <w:pPr>
              <w:jc w:val="center"/>
              <w:rPr>
                <w:rFonts w:cs="Arial"/>
                <w:u w:val="single"/>
              </w:rPr>
            </w:pPr>
          </w:p>
          <w:p w:rsidR="005B2FC5" w:rsidRDefault="005B2FC5" w:rsidP="005B2FC5">
            <w:pPr>
              <w:rPr>
                <w:rFonts w:cs="Arial"/>
                <w:szCs w:val="20"/>
              </w:rPr>
            </w:pPr>
            <w:r>
              <w:rPr>
                <w:rFonts w:cs="Arial"/>
                <w:szCs w:val="20"/>
                <w:u w:val="single"/>
              </w:rPr>
              <w:t xml:space="preserve">I used mathematical and algebra calculation in </w:t>
            </w:r>
            <w:r w:rsidR="00385A23">
              <w:rPr>
                <w:rFonts w:cs="Arial"/>
                <w:szCs w:val="20"/>
                <w:u w:val="single"/>
              </w:rPr>
              <w:t>integration tests</w:t>
            </w:r>
            <w:r>
              <w:rPr>
                <w:rFonts w:cs="Arial"/>
                <w:szCs w:val="20"/>
                <w:u w:val="single"/>
              </w:rPr>
              <w:t xml:space="preserve"> to handle the part of logics and simulate the behaviour of the functionalities using automation</w:t>
            </w:r>
            <w:r w:rsidRPr="00A2464A">
              <w:rPr>
                <w:rFonts w:cs="Arial"/>
                <w:szCs w:val="20"/>
              </w:rPr>
              <w:t>.</w:t>
            </w:r>
          </w:p>
          <w:p w:rsidR="00F668B8" w:rsidRDefault="00F668B8" w:rsidP="00CC1249">
            <w:pPr>
              <w:rPr>
                <w:rFonts w:cs="Arial"/>
              </w:rPr>
            </w:pPr>
          </w:p>
          <w:p w:rsidR="00F668B8" w:rsidRDefault="00F668B8" w:rsidP="00CC1249">
            <w:pPr>
              <w:rPr>
                <w:rFonts w:cs="Arial"/>
              </w:rPr>
            </w:pPr>
          </w:p>
          <w:p w:rsidR="00F668B8" w:rsidRDefault="00385A23" w:rsidP="00CC1249">
            <w:pPr>
              <w:rPr>
                <w:rFonts w:cs="Arial"/>
              </w:rPr>
            </w:pPr>
            <w:r>
              <w:rPr>
                <w:rFonts w:cs="Arial"/>
              </w:rPr>
              <w:t xml:space="preserve">Since writing integration tests requires software’s like </w:t>
            </w:r>
            <w:proofErr w:type="spellStart"/>
            <w:r>
              <w:rPr>
                <w:rFonts w:cs="Arial"/>
              </w:rPr>
              <w:t>IntelliJ</w:t>
            </w:r>
            <w:proofErr w:type="spellEnd"/>
            <w:r>
              <w:rPr>
                <w:rFonts w:cs="Arial"/>
              </w:rPr>
              <w:t xml:space="preserve"> IDEA editor, Java versions, Unix boxes to validate the </w:t>
            </w:r>
            <w:proofErr w:type="spellStart"/>
            <w:r>
              <w:rPr>
                <w:rFonts w:cs="Arial"/>
              </w:rPr>
              <w:t>unix</w:t>
            </w:r>
            <w:proofErr w:type="spellEnd"/>
            <w:r>
              <w:rPr>
                <w:rFonts w:cs="Arial"/>
              </w:rPr>
              <w:t xml:space="preserve"> logs, KDB API’s and whenever integration test are executed on a system, the system should have high configurations like 64bit Operating system, around 10 GB ram to handle the load on the systems, 1 </w:t>
            </w:r>
            <w:proofErr w:type="spellStart"/>
            <w:r>
              <w:rPr>
                <w:rFonts w:cs="Arial"/>
              </w:rPr>
              <w:t>Tera</w:t>
            </w:r>
            <w:proofErr w:type="spellEnd"/>
            <w:r>
              <w:rPr>
                <w:rFonts w:cs="Arial"/>
              </w:rPr>
              <w:t xml:space="preserve"> byte hard disk space to accommodate heavy applications like </w:t>
            </w:r>
            <w:proofErr w:type="spellStart"/>
            <w:r>
              <w:rPr>
                <w:rFonts w:cs="Arial"/>
              </w:rPr>
              <w:t>IntelliJ</w:t>
            </w:r>
            <w:proofErr w:type="spellEnd"/>
            <w:r>
              <w:rPr>
                <w:rFonts w:cs="Arial"/>
              </w:rPr>
              <w:t xml:space="preserve"> editors.</w:t>
            </w:r>
          </w:p>
          <w:p w:rsidR="00AF2295" w:rsidRDefault="00AF2295" w:rsidP="00CC1249">
            <w:pPr>
              <w:rPr>
                <w:rFonts w:cs="Arial"/>
              </w:rPr>
            </w:pPr>
          </w:p>
          <w:p w:rsidR="00AF2295" w:rsidRDefault="00AF2295" w:rsidP="00CC1249">
            <w:pPr>
              <w:rPr>
                <w:rFonts w:cs="Arial"/>
              </w:rPr>
            </w:pPr>
            <w:r>
              <w:rPr>
                <w:rFonts w:cs="Arial"/>
              </w:rPr>
              <w:t>All these configurations are required for implementing the API’s that can interact with the Optimus components. Please find the Optimus components below –</w:t>
            </w:r>
          </w:p>
          <w:p w:rsidR="00AF2295" w:rsidRDefault="00AF2295" w:rsidP="00CC1249">
            <w:pPr>
              <w:rPr>
                <w:rFonts w:cs="Arial"/>
              </w:rPr>
            </w:pPr>
          </w:p>
          <w:p w:rsidR="00AF2295" w:rsidRDefault="00AF2295" w:rsidP="00AF2295">
            <w:pPr>
              <w:pStyle w:val="Heading1"/>
            </w:pPr>
          </w:p>
          <w:p w:rsidR="00AF2295" w:rsidRPr="004B190D" w:rsidRDefault="00AF2295" w:rsidP="00AF2295">
            <w:r>
              <w:rPr>
                <w:noProof/>
                <w:lang w:val="en-US"/>
              </w:rPr>
              <w:drawing>
                <wp:inline distT="0" distB="0" distL="0" distR="0">
                  <wp:extent cx="5890260" cy="398716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90260" cy="3987165"/>
                          </a:xfrm>
                          <a:prstGeom prst="rect">
                            <a:avLst/>
                          </a:prstGeom>
                          <a:noFill/>
                          <a:ln>
                            <a:noFill/>
                          </a:ln>
                        </pic:spPr>
                      </pic:pic>
                    </a:graphicData>
                  </a:graphic>
                </wp:inline>
              </w:drawing>
            </w:r>
          </w:p>
          <w:p w:rsidR="00385A23" w:rsidRDefault="00385A23" w:rsidP="00CC1249">
            <w:pPr>
              <w:rPr>
                <w:rFonts w:cs="Arial"/>
              </w:rPr>
            </w:pPr>
          </w:p>
          <w:p w:rsidR="00E85A82" w:rsidRDefault="00E85A82" w:rsidP="00CC1249">
            <w:pPr>
              <w:rPr>
                <w:rFonts w:cs="Arial"/>
              </w:rPr>
            </w:pPr>
          </w:p>
          <w:p w:rsidR="00A9020A" w:rsidRPr="00A9020A" w:rsidRDefault="00AF2295" w:rsidP="00A9020A">
            <w:pPr>
              <w:pStyle w:val="IPENZBodyText"/>
              <w:jc w:val="left"/>
              <w:rPr>
                <w:u w:val="single"/>
              </w:rPr>
            </w:pPr>
            <w:r>
              <w:rPr>
                <w:rFonts w:cs="Arial"/>
              </w:rPr>
              <w:t>This gave me</w:t>
            </w:r>
            <w:r w:rsidR="00385A23">
              <w:rPr>
                <w:rFonts w:cs="Arial"/>
              </w:rPr>
              <w:t xml:space="preserve"> exposure on the configurations required to bui</w:t>
            </w:r>
            <w:r w:rsidR="00A9020A">
              <w:rPr>
                <w:rFonts w:cs="Arial"/>
              </w:rPr>
              <w:t xml:space="preserve">ld the integration tests. Hence, </w:t>
            </w:r>
            <w:r w:rsidR="00A9020A" w:rsidRPr="00A9020A">
              <w:rPr>
                <w:u w:val="single"/>
              </w:rPr>
              <w:t>I was able to implement the concepts of  natural science such as interaction, concurrency and causality, synchrony and asynchrony, compositional modelling and reasoning qualitative versus quantitative reasoning, operational methodologies, continuous versus discrete, etc. as models from physics.</w:t>
            </w:r>
          </w:p>
          <w:p w:rsidR="00385A23" w:rsidRDefault="00385A23" w:rsidP="00CC1249">
            <w:pPr>
              <w:rPr>
                <w:rFonts w:cs="Arial"/>
              </w:rPr>
            </w:pPr>
          </w:p>
          <w:p w:rsidR="003E2797" w:rsidRDefault="003E2797" w:rsidP="00CC1249">
            <w:pPr>
              <w:rPr>
                <w:rFonts w:cs="Arial"/>
              </w:rPr>
            </w:pPr>
          </w:p>
          <w:p w:rsidR="004B3DDA" w:rsidRDefault="004B3DDA" w:rsidP="00CC1249">
            <w:pPr>
              <w:rPr>
                <w:rFonts w:cs="Arial"/>
              </w:rPr>
            </w:pPr>
          </w:p>
          <w:p w:rsidR="00267421" w:rsidRDefault="00267421" w:rsidP="00CC1249">
            <w:pPr>
              <w:rPr>
                <w:rFonts w:cs="Arial"/>
              </w:rPr>
            </w:pPr>
          </w:p>
          <w:p w:rsidR="00267421" w:rsidRDefault="00267421" w:rsidP="00CC1249">
            <w:pPr>
              <w:rPr>
                <w:rFonts w:cs="Arial"/>
              </w:rPr>
            </w:pPr>
          </w:p>
          <w:p w:rsidR="00267421" w:rsidRDefault="00267421" w:rsidP="00CC1249">
            <w:pPr>
              <w:rPr>
                <w:rFonts w:cs="Arial"/>
              </w:rPr>
            </w:pPr>
          </w:p>
          <w:p w:rsidR="004B3DDA" w:rsidRDefault="004B3DDA" w:rsidP="00CC1249">
            <w:pPr>
              <w:rPr>
                <w:rFonts w:cs="Arial"/>
              </w:rPr>
            </w:pPr>
          </w:p>
          <w:p w:rsidR="00F668B8" w:rsidRDefault="00F668B8" w:rsidP="00CC1249">
            <w:pPr>
              <w:rPr>
                <w:rFonts w:cs="Arial"/>
              </w:rPr>
            </w:pPr>
          </w:p>
          <w:p w:rsidR="003E2797" w:rsidRPr="004B3DDA" w:rsidRDefault="003E2797" w:rsidP="003E2797">
            <w:pPr>
              <w:pStyle w:val="ListParagraph"/>
              <w:numPr>
                <w:ilvl w:val="0"/>
                <w:numId w:val="71"/>
              </w:numPr>
              <w:rPr>
                <w:rFonts w:ascii="Arial" w:hAnsi="Arial" w:cs="Arial"/>
                <w:b/>
                <w:sz w:val="20"/>
                <w:szCs w:val="20"/>
              </w:rPr>
            </w:pPr>
            <w:r w:rsidRPr="004B3DDA">
              <w:rPr>
                <w:rFonts w:ascii="Arial" w:hAnsi="Arial" w:cs="Arial"/>
                <w:b/>
                <w:sz w:val="20"/>
                <w:szCs w:val="20"/>
              </w:rPr>
              <w:t>Develop end to UAT tests for QA using TDM (Test Data Manager) automation tool.</w:t>
            </w:r>
          </w:p>
          <w:p w:rsidR="003E2797" w:rsidRDefault="003E2797" w:rsidP="003E2797">
            <w:pPr>
              <w:rPr>
                <w:rFonts w:cs="Arial"/>
                <w:szCs w:val="20"/>
              </w:rPr>
            </w:pPr>
          </w:p>
          <w:p w:rsidR="004B3DDA" w:rsidRDefault="004B3DDA" w:rsidP="003E2797">
            <w:pPr>
              <w:rPr>
                <w:rFonts w:cs="Arial"/>
                <w:szCs w:val="20"/>
              </w:rPr>
            </w:pPr>
            <w:r>
              <w:rPr>
                <w:rFonts w:cs="Arial"/>
                <w:szCs w:val="20"/>
              </w:rPr>
              <w:t xml:space="preserve">Since integration tests was meant to validate only the flows and behaviour of Optimus components, I needed a mechanism to validate the end to end trade flows integrating the client facing applications (CFORE), </w:t>
            </w:r>
            <w:proofErr w:type="spellStart"/>
            <w:r>
              <w:rPr>
                <w:rFonts w:cs="Arial"/>
                <w:szCs w:val="20"/>
              </w:rPr>
              <w:t>CitiSmart</w:t>
            </w:r>
            <w:proofErr w:type="spellEnd"/>
            <w:r>
              <w:rPr>
                <w:rFonts w:cs="Arial"/>
                <w:szCs w:val="20"/>
              </w:rPr>
              <w:t xml:space="preserve"> (</w:t>
            </w:r>
            <w:proofErr w:type="spellStart"/>
            <w:r>
              <w:rPr>
                <w:rFonts w:cs="Arial"/>
                <w:szCs w:val="20"/>
              </w:rPr>
              <w:t>Algo</w:t>
            </w:r>
            <w:proofErr w:type="spellEnd"/>
            <w:r>
              <w:rPr>
                <w:rFonts w:cs="Arial"/>
                <w:szCs w:val="20"/>
              </w:rPr>
              <w:t xml:space="preserve"> Engine), Optimus Engine (Recommendation Engine) and the stock exchanges.</w:t>
            </w:r>
          </w:p>
          <w:p w:rsidR="004B3DDA" w:rsidRDefault="004B3DDA" w:rsidP="003E2797">
            <w:pPr>
              <w:rPr>
                <w:rFonts w:cs="Arial"/>
                <w:szCs w:val="20"/>
              </w:rPr>
            </w:pPr>
          </w:p>
          <w:p w:rsidR="004B3DDA" w:rsidRDefault="004B3DDA" w:rsidP="003E2797">
            <w:pPr>
              <w:rPr>
                <w:rFonts w:cs="Arial"/>
                <w:szCs w:val="20"/>
              </w:rPr>
            </w:pPr>
            <w:r>
              <w:rPr>
                <w:rFonts w:cs="Arial"/>
                <w:szCs w:val="20"/>
              </w:rPr>
              <w:t xml:space="preserve">To achieve this, I used TDM (Test Data Manager)  automation tool to configure the actions/functions that can place orders into Citi systems (mocking client facing applications) and validate the logs in </w:t>
            </w:r>
            <w:proofErr w:type="spellStart"/>
            <w:r>
              <w:rPr>
                <w:rFonts w:cs="Arial"/>
                <w:szCs w:val="20"/>
              </w:rPr>
              <w:t>Tibco</w:t>
            </w:r>
            <w:proofErr w:type="spellEnd"/>
            <w:r>
              <w:rPr>
                <w:rFonts w:cs="Arial"/>
                <w:szCs w:val="20"/>
              </w:rPr>
              <w:t xml:space="preserve"> topic servers</w:t>
            </w:r>
            <w:r w:rsidR="00FA16CA">
              <w:rPr>
                <w:rFonts w:cs="Arial"/>
                <w:szCs w:val="20"/>
              </w:rPr>
              <w:t>, Data in KDB services</w:t>
            </w:r>
            <w:r w:rsidR="00F11665">
              <w:rPr>
                <w:rFonts w:cs="Arial"/>
                <w:szCs w:val="20"/>
              </w:rPr>
              <w:t>, Optimus recommendations</w:t>
            </w:r>
            <w:r>
              <w:rPr>
                <w:rFonts w:cs="Arial"/>
                <w:szCs w:val="20"/>
              </w:rPr>
              <w:t xml:space="preserve"> and </w:t>
            </w:r>
            <w:r w:rsidR="00F11665">
              <w:rPr>
                <w:rFonts w:cs="Arial"/>
                <w:szCs w:val="20"/>
              </w:rPr>
              <w:t>then</w:t>
            </w:r>
            <w:r>
              <w:rPr>
                <w:rFonts w:cs="Arial"/>
                <w:szCs w:val="20"/>
              </w:rPr>
              <w:t xml:space="preserve"> </w:t>
            </w:r>
            <w:proofErr w:type="spellStart"/>
            <w:r>
              <w:rPr>
                <w:rFonts w:cs="Arial"/>
                <w:szCs w:val="20"/>
              </w:rPr>
              <w:t>citismart</w:t>
            </w:r>
            <w:proofErr w:type="spellEnd"/>
            <w:r>
              <w:rPr>
                <w:rFonts w:cs="Arial"/>
                <w:szCs w:val="20"/>
              </w:rPr>
              <w:t xml:space="preserve"> </w:t>
            </w:r>
            <w:r w:rsidR="00FA16CA">
              <w:rPr>
                <w:rFonts w:cs="Arial"/>
                <w:szCs w:val="20"/>
              </w:rPr>
              <w:t xml:space="preserve"> application behaviour </w:t>
            </w:r>
            <w:r>
              <w:rPr>
                <w:rFonts w:cs="Arial"/>
                <w:szCs w:val="20"/>
              </w:rPr>
              <w:t>and then to stock exchanges</w:t>
            </w:r>
            <w:r w:rsidR="00FA16CA">
              <w:rPr>
                <w:rFonts w:cs="Arial"/>
                <w:szCs w:val="20"/>
              </w:rPr>
              <w:t xml:space="preserve"> responses</w:t>
            </w:r>
            <w:r>
              <w:rPr>
                <w:rFonts w:cs="Arial"/>
                <w:szCs w:val="20"/>
              </w:rPr>
              <w:t>.</w:t>
            </w:r>
          </w:p>
          <w:p w:rsidR="00F11665" w:rsidRDefault="00F11665" w:rsidP="003E2797">
            <w:pPr>
              <w:rPr>
                <w:rFonts w:cs="Arial"/>
                <w:szCs w:val="20"/>
              </w:rPr>
            </w:pPr>
          </w:p>
          <w:p w:rsidR="00F11665" w:rsidRDefault="00F11665" w:rsidP="003E2797">
            <w:pPr>
              <w:rPr>
                <w:rFonts w:cs="Arial"/>
                <w:szCs w:val="20"/>
              </w:rPr>
            </w:pPr>
          </w:p>
          <w:p w:rsidR="004B3DDA" w:rsidRDefault="00421E01" w:rsidP="003E2797">
            <w:pPr>
              <w:rPr>
                <w:rFonts w:cs="Arial"/>
                <w:szCs w:val="20"/>
              </w:rPr>
            </w:pPr>
            <w:r>
              <w:rPr>
                <w:rFonts w:cs="Arial"/>
                <w:noProof/>
                <w:szCs w:val="20"/>
                <w:lang w:val="en-US"/>
              </w:rPr>
              <w:drawing>
                <wp:inline distT="0" distB="0" distL="0" distR="0">
                  <wp:extent cx="5730875" cy="3232150"/>
                  <wp:effectExtent l="0" t="0" r="317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4B3DDA" w:rsidRPr="004B3DDA" w:rsidRDefault="004B3DDA" w:rsidP="003E2797">
            <w:pPr>
              <w:rPr>
                <w:rFonts w:cs="Arial"/>
                <w:szCs w:val="20"/>
              </w:rPr>
            </w:pPr>
          </w:p>
          <w:p w:rsidR="003E2797" w:rsidRPr="003E2797" w:rsidRDefault="003E2797" w:rsidP="003E2797">
            <w:pPr>
              <w:rPr>
                <w:rFonts w:cs="Arial"/>
                <w:b/>
                <w:szCs w:val="20"/>
              </w:rPr>
            </w:pPr>
          </w:p>
          <w:p w:rsidR="007A5A25" w:rsidRPr="00033A49" w:rsidRDefault="007A5A25" w:rsidP="007A5A25">
            <w:pPr>
              <w:rPr>
                <w:rFonts w:cs="Arial"/>
                <w:u w:val="single"/>
              </w:rPr>
            </w:pPr>
            <w:r w:rsidRPr="00033A49">
              <w:rPr>
                <w:rFonts w:cs="Arial"/>
                <w:u w:val="single"/>
              </w:rPr>
              <w:t xml:space="preserve">I used my functional knowledge of Data communication and software communication to understand the connectivity between </w:t>
            </w:r>
            <w:r>
              <w:rPr>
                <w:rFonts w:cs="Arial"/>
                <w:u w:val="single"/>
              </w:rPr>
              <w:t xml:space="preserve">these </w:t>
            </w:r>
            <w:r w:rsidRPr="00033A49">
              <w:rPr>
                <w:rFonts w:cs="Arial"/>
                <w:u w:val="single"/>
              </w:rPr>
              <w:t xml:space="preserve">systems in the architecture and </w:t>
            </w:r>
            <w:r>
              <w:rPr>
                <w:rFonts w:cs="Arial"/>
                <w:u w:val="single"/>
              </w:rPr>
              <w:t>implemented the UAT automation solutions</w:t>
            </w:r>
            <w:r>
              <w:rPr>
                <w:rFonts w:cs="Arial"/>
                <w:b/>
                <w:u w:val="single"/>
              </w:rPr>
              <w:t>.</w:t>
            </w:r>
          </w:p>
          <w:p w:rsidR="00F668B8" w:rsidRDefault="00F668B8" w:rsidP="00CC1249">
            <w:pPr>
              <w:rPr>
                <w:rFonts w:cs="Arial"/>
              </w:rPr>
            </w:pPr>
          </w:p>
          <w:p w:rsidR="00F668B8" w:rsidRDefault="00F668B8" w:rsidP="00CC1249">
            <w:pPr>
              <w:rPr>
                <w:rFonts w:cs="Arial"/>
              </w:rPr>
            </w:pPr>
          </w:p>
          <w:p w:rsidR="00933039" w:rsidRDefault="00933039" w:rsidP="00933039">
            <w:pPr>
              <w:rPr>
                <w:noProof/>
                <w:lang w:val="en-US"/>
              </w:rPr>
            </w:pPr>
            <w:r w:rsidRPr="00933039">
              <w:rPr>
                <w:noProof/>
                <w:lang w:val="en-US"/>
              </w:rPr>
              <w:t xml:space="preserve">In order to build </w:t>
            </w:r>
            <w:r>
              <w:rPr>
                <w:noProof/>
                <w:lang w:val="en-US"/>
              </w:rPr>
              <w:t>the QA automation</w:t>
            </w:r>
            <w:r w:rsidRPr="00933039">
              <w:rPr>
                <w:noProof/>
                <w:lang w:val="en-US"/>
              </w:rPr>
              <w:t xml:space="preserve"> solution, I needed inputs from the </w:t>
            </w:r>
            <w:r>
              <w:rPr>
                <w:noProof/>
                <w:lang w:val="en-US"/>
              </w:rPr>
              <w:t xml:space="preserve">Optimus development </w:t>
            </w:r>
            <w:r w:rsidRPr="00933039">
              <w:rPr>
                <w:noProof/>
                <w:lang w:val="en-US"/>
              </w:rPr>
              <w:t xml:space="preserve"> team members like </w:t>
            </w:r>
            <w:r>
              <w:rPr>
                <w:noProof/>
                <w:lang w:val="en-US"/>
              </w:rPr>
              <w:t xml:space="preserve">- </w:t>
            </w:r>
            <w:r w:rsidRPr="00933039">
              <w:rPr>
                <w:noProof/>
                <w:lang w:val="en-US"/>
              </w:rPr>
              <w:t xml:space="preserve"> functional behaviour of the </w:t>
            </w:r>
            <w:r>
              <w:rPr>
                <w:noProof/>
                <w:lang w:val="en-US"/>
              </w:rPr>
              <w:t xml:space="preserve">Optimus </w:t>
            </w:r>
            <w:r w:rsidRPr="00933039">
              <w:rPr>
                <w:noProof/>
                <w:lang w:val="en-US"/>
              </w:rPr>
              <w:t>applications, architectural structure of the applications, Data fornats required for execution, customized fix tags &amp; their values, expected results from a particular flow</w:t>
            </w:r>
            <w:r>
              <w:rPr>
                <w:noProof/>
                <w:lang w:val="en-US"/>
              </w:rPr>
              <w:t>, Intergation of Optimus with Citismart application</w:t>
            </w:r>
            <w:r w:rsidRPr="00933039">
              <w:rPr>
                <w:noProof/>
                <w:lang w:val="en-US"/>
              </w:rPr>
              <w:t xml:space="preserve"> etc.. </w:t>
            </w:r>
          </w:p>
          <w:p w:rsidR="00933039" w:rsidRDefault="00933039" w:rsidP="00933039">
            <w:pPr>
              <w:rPr>
                <w:noProof/>
                <w:lang w:val="en-US"/>
              </w:rPr>
            </w:pPr>
          </w:p>
          <w:p w:rsidR="00933039" w:rsidRPr="00933039" w:rsidRDefault="00933039" w:rsidP="00933039">
            <w:pPr>
              <w:rPr>
                <w:noProof/>
                <w:lang w:val="en-US"/>
              </w:rPr>
            </w:pPr>
            <w:r w:rsidRPr="00933039">
              <w:rPr>
                <w:noProof/>
                <w:lang w:val="en-US"/>
              </w:rPr>
              <w:t xml:space="preserve">In order to get these inputs I organized and attended the knowledge transfer sessions with the functional team on regular basis, which helped me in increasing my communication and coordination between the team menbers. Also, upon successful completion of automation model and solution, I have also given a presentation on the </w:t>
            </w:r>
            <w:r>
              <w:rPr>
                <w:noProof/>
                <w:lang w:val="en-US"/>
              </w:rPr>
              <w:t xml:space="preserve">QA automation </w:t>
            </w:r>
            <w:r w:rsidRPr="00933039">
              <w:rPr>
                <w:noProof/>
                <w:lang w:val="en-US"/>
              </w:rPr>
              <w:t>working model, usage, total cost saving in terms of effort and advantages of the solution to the entire functional team and management.</w:t>
            </w:r>
          </w:p>
          <w:p w:rsidR="00933039" w:rsidRPr="00933039" w:rsidRDefault="00933039" w:rsidP="00933039">
            <w:pPr>
              <w:rPr>
                <w:noProof/>
                <w:lang w:val="en-US"/>
              </w:rPr>
            </w:pPr>
          </w:p>
          <w:p w:rsidR="00933039" w:rsidRPr="00933039" w:rsidRDefault="00933039" w:rsidP="00933039">
            <w:pPr>
              <w:rPr>
                <w:noProof/>
                <w:lang w:val="en-US"/>
              </w:rPr>
            </w:pPr>
            <w:r w:rsidRPr="00933039">
              <w:rPr>
                <w:noProof/>
                <w:lang w:val="en-US"/>
              </w:rPr>
              <w:t xml:space="preserve">Working in </w:t>
            </w:r>
            <w:r>
              <w:rPr>
                <w:noProof/>
                <w:lang w:val="en-US"/>
              </w:rPr>
              <w:t>this kind of environment</w:t>
            </w:r>
            <w:r w:rsidRPr="00933039">
              <w:rPr>
                <w:noProof/>
                <w:lang w:val="en-US"/>
              </w:rPr>
              <w:t xml:space="preserve"> gave me an exposure on challenges &amp; mitigation techniques, learn</w:t>
            </w:r>
            <w:r>
              <w:rPr>
                <w:noProof/>
                <w:lang w:val="en-US"/>
              </w:rPr>
              <w:t>ed</w:t>
            </w:r>
            <w:r w:rsidRPr="00933039">
              <w:rPr>
                <w:noProof/>
                <w:lang w:val="en-US"/>
              </w:rPr>
              <w:t xml:space="preserve"> new technologies functionally</w:t>
            </w:r>
            <w:r>
              <w:rPr>
                <w:noProof/>
                <w:lang w:val="en-US"/>
              </w:rPr>
              <w:t xml:space="preserve"> (Optimus)</w:t>
            </w:r>
            <w:r w:rsidRPr="00933039">
              <w:rPr>
                <w:noProof/>
                <w:lang w:val="en-US"/>
              </w:rPr>
              <w:t>, got innovative ideas from other team members, got to learn and improve coordination skills and exchange ideas technically and non-technically.</w:t>
            </w:r>
          </w:p>
          <w:p w:rsidR="00933039" w:rsidRPr="00933039" w:rsidRDefault="00933039" w:rsidP="00933039">
            <w:pPr>
              <w:rPr>
                <w:noProof/>
                <w:lang w:val="en-US"/>
              </w:rPr>
            </w:pPr>
          </w:p>
          <w:p w:rsidR="00933039" w:rsidRPr="00933039" w:rsidRDefault="00933039" w:rsidP="00933039">
            <w:pPr>
              <w:rPr>
                <w:rFonts w:cs="Arial"/>
                <w:u w:val="single"/>
              </w:rPr>
            </w:pPr>
            <w:r w:rsidRPr="00933039">
              <w:rPr>
                <w:noProof/>
                <w:u w:val="single"/>
                <w:lang w:val="en-US"/>
              </w:rPr>
              <w:t xml:space="preserve">In this way, I was able to communicate both technically and non-techincally and deliver a presentation, user guide, effective cost savings on the model built for citismart application. Also, this helped me in understanding the </w:t>
            </w:r>
            <w:r w:rsidRPr="00933039">
              <w:rPr>
                <w:rFonts w:cs="Arial"/>
                <w:u w:val="single"/>
              </w:rPr>
              <w:t xml:space="preserve">critical issues that affects the current technical projects, got exposure of the tools &amp; </w:t>
            </w:r>
            <w:r w:rsidRPr="00933039">
              <w:rPr>
                <w:rFonts w:cs="Arial"/>
                <w:u w:val="single"/>
              </w:rPr>
              <w:lastRenderedPageBreak/>
              <w:t>technologies that needs to implemented as a part of this model/package, designed the automation solution to accommodate all the functional requirements, assessed and implemented the resources/inputs required for the project.</w:t>
            </w:r>
          </w:p>
          <w:p w:rsidR="00933039" w:rsidRPr="00A80087" w:rsidRDefault="00933039" w:rsidP="00933039">
            <w:pPr>
              <w:spacing w:after="200" w:line="276" w:lineRule="auto"/>
              <w:rPr>
                <w:rFonts w:cs="Arial"/>
                <w:szCs w:val="20"/>
                <w:lang w:val="en-US"/>
              </w:rPr>
            </w:pPr>
          </w:p>
          <w:p w:rsidR="003F4926" w:rsidRDefault="00A80087" w:rsidP="00933039">
            <w:pPr>
              <w:spacing w:after="200" w:line="276" w:lineRule="auto"/>
              <w:rPr>
                <w:rFonts w:cs="Arial"/>
                <w:szCs w:val="20"/>
                <w:lang w:val="en-US"/>
              </w:rPr>
            </w:pPr>
            <w:r w:rsidRPr="00A80087">
              <w:rPr>
                <w:rFonts w:cs="Arial"/>
                <w:szCs w:val="20"/>
                <w:lang w:val="en-US"/>
              </w:rPr>
              <w:t xml:space="preserve">Since both </w:t>
            </w:r>
            <w:r>
              <w:rPr>
                <w:rFonts w:cs="Arial"/>
                <w:szCs w:val="20"/>
                <w:lang w:val="en-US"/>
              </w:rPr>
              <w:t>Integration tests and UAT automation tests are build using Java and C# programming languages, both of these languages being Object oriented programming languages, I used the objects to create the feature files and functions using polymorphism and inheritance software development concepts.</w:t>
            </w:r>
          </w:p>
          <w:p w:rsidR="00891C5D" w:rsidRDefault="00891C5D" w:rsidP="00933039">
            <w:pPr>
              <w:spacing w:after="200" w:line="276" w:lineRule="auto"/>
              <w:rPr>
                <w:rFonts w:cs="Arial"/>
                <w:szCs w:val="20"/>
                <w:lang w:val="en-US"/>
              </w:rPr>
            </w:pPr>
            <w:r>
              <w:rPr>
                <w:rFonts w:cs="Arial"/>
                <w:szCs w:val="20"/>
                <w:lang w:val="en-US"/>
              </w:rPr>
              <w:t xml:space="preserve">Created services and step definitions in integration framework to integrate the feature files with Optimus components </w:t>
            </w:r>
            <w:r w:rsidR="00F42663">
              <w:rPr>
                <w:rFonts w:cs="Arial"/>
                <w:szCs w:val="20"/>
                <w:lang w:val="en-US"/>
              </w:rPr>
              <w:t xml:space="preserve">following coupling/ cohesion development standards </w:t>
            </w:r>
            <w:r>
              <w:rPr>
                <w:rFonts w:cs="Arial"/>
                <w:szCs w:val="20"/>
                <w:lang w:val="en-US"/>
              </w:rPr>
              <w:t>–</w:t>
            </w:r>
          </w:p>
          <w:p w:rsidR="00891C5D" w:rsidRDefault="00891C5D" w:rsidP="00933039">
            <w:pPr>
              <w:spacing w:after="200" w:line="276" w:lineRule="auto"/>
              <w:rPr>
                <w:rFonts w:cs="Arial"/>
                <w:szCs w:val="20"/>
                <w:lang w:val="en-US"/>
              </w:rPr>
            </w:pPr>
            <w:r>
              <w:rPr>
                <w:noProof/>
                <w:lang w:val="en-US"/>
              </w:rPr>
              <w:drawing>
                <wp:inline distT="0" distB="0" distL="0" distR="0" wp14:anchorId="630EFBC6" wp14:editId="50DDCD1F">
                  <wp:extent cx="4400550" cy="456247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400550" cy="4562475"/>
                          </a:xfrm>
                          <a:prstGeom prst="rect">
                            <a:avLst/>
                          </a:prstGeom>
                        </pic:spPr>
                      </pic:pic>
                    </a:graphicData>
                  </a:graphic>
                </wp:inline>
              </w:drawing>
            </w:r>
          </w:p>
          <w:p w:rsidR="00F42663" w:rsidRDefault="00F42663" w:rsidP="00933039">
            <w:pPr>
              <w:spacing w:after="200" w:line="276" w:lineRule="auto"/>
              <w:rPr>
                <w:rFonts w:cs="Arial"/>
                <w:szCs w:val="20"/>
                <w:lang w:val="en-US"/>
              </w:rPr>
            </w:pPr>
          </w:p>
          <w:p w:rsidR="00F42663" w:rsidRDefault="00F42663"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F42663" w:rsidRDefault="00F42663" w:rsidP="00F42663">
            <w:pPr>
              <w:spacing w:after="200" w:line="276" w:lineRule="auto"/>
              <w:rPr>
                <w:rFonts w:cs="Arial"/>
                <w:szCs w:val="20"/>
                <w:lang w:val="en-US"/>
              </w:rPr>
            </w:pPr>
            <w:r>
              <w:rPr>
                <w:rFonts w:cs="Arial"/>
                <w:szCs w:val="20"/>
                <w:lang w:val="en-US"/>
              </w:rPr>
              <w:t xml:space="preserve">Created functions/actions in UAT automation tests to integrate the flows between </w:t>
            </w:r>
            <w:proofErr w:type="spellStart"/>
            <w:r>
              <w:rPr>
                <w:rFonts w:cs="Arial"/>
                <w:szCs w:val="20"/>
                <w:lang w:val="en-US"/>
              </w:rPr>
              <w:t>Citismart</w:t>
            </w:r>
            <w:proofErr w:type="spellEnd"/>
            <w:r>
              <w:rPr>
                <w:rFonts w:cs="Arial"/>
                <w:szCs w:val="20"/>
                <w:lang w:val="en-US"/>
              </w:rPr>
              <w:t xml:space="preserve">, Optimus, </w:t>
            </w:r>
            <w:proofErr w:type="spellStart"/>
            <w:r>
              <w:rPr>
                <w:rFonts w:cs="Arial"/>
                <w:szCs w:val="20"/>
                <w:lang w:val="en-US"/>
              </w:rPr>
              <w:t>Tibco</w:t>
            </w:r>
            <w:proofErr w:type="spellEnd"/>
            <w:r>
              <w:rPr>
                <w:rFonts w:cs="Arial"/>
                <w:szCs w:val="20"/>
                <w:lang w:val="en-US"/>
              </w:rPr>
              <w:t xml:space="preserve"> topics and Exchanges following modularity development standards –</w:t>
            </w:r>
          </w:p>
          <w:p w:rsidR="00A80087" w:rsidRDefault="00F42663" w:rsidP="00933039">
            <w:pPr>
              <w:spacing w:after="200" w:line="276" w:lineRule="auto"/>
              <w:rPr>
                <w:rFonts w:cs="Arial"/>
                <w:szCs w:val="20"/>
                <w:lang w:val="en-US"/>
              </w:rPr>
            </w:pPr>
            <w:r>
              <w:rPr>
                <w:noProof/>
                <w:lang w:val="en-US"/>
              </w:rPr>
              <w:drawing>
                <wp:inline distT="0" distB="0" distL="0" distR="0" wp14:anchorId="722199D1" wp14:editId="0E16E02A">
                  <wp:extent cx="1533525" cy="401002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33525" cy="4010025"/>
                          </a:xfrm>
                          <a:prstGeom prst="rect">
                            <a:avLst/>
                          </a:prstGeom>
                        </pic:spPr>
                      </pic:pic>
                    </a:graphicData>
                  </a:graphic>
                </wp:inline>
              </w:drawing>
            </w:r>
          </w:p>
          <w:p w:rsidR="00F42663" w:rsidRDefault="00F42663" w:rsidP="003F4926">
            <w:pPr>
              <w:rPr>
                <w:rFonts w:cs="Arial"/>
                <w:szCs w:val="20"/>
                <w:u w:val="single"/>
              </w:rPr>
            </w:pPr>
          </w:p>
          <w:p w:rsidR="00F42663" w:rsidRDefault="00F42663" w:rsidP="003F4926">
            <w:pPr>
              <w:rPr>
                <w:rFonts w:cs="Arial"/>
                <w:szCs w:val="20"/>
                <w:u w:val="single"/>
              </w:rPr>
            </w:pPr>
          </w:p>
          <w:p w:rsidR="003F4926" w:rsidRDefault="003F4926" w:rsidP="003F4926">
            <w:pPr>
              <w:rPr>
                <w:rFonts w:cs="Arial"/>
                <w:szCs w:val="20"/>
                <w:u w:val="single"/>
              </w:rPr>
            </w:pPr>
            <w:r>
              <w:rPr>
                <w:rFonts w:cs="Arial"/>
                <w:szCs w:val="20"/>
                <w:u w:val="single"/>
              </w:rPr>
              <w:t xml:space="preserve">I used the concepts of software designing (engineering design) like Modularity and Coupling by implementing the concepts of common functions in automation suite development. Hence I applied </w:t>
            </w:r>
            <w:r w:rsidRPr="00C31281">
              <w:rPr>
                <w:rFonts w:cs="Arial"/>
                <w:szCs w:val="20"/>
                <w:u w:val="single"/>
              </w:rPr>
              <w:t>appropriate design methods in solving complex engineering problems</w:t>
            </w:r>
            <w:r>
              <w:rPr>
                <w:rFonts w:cs="Arial"/>
                <w:szCs w:val="20"/>
                <w:u w:val="single"/>
              </w:rPr>
              <w:t xml:space="preserve"> in the automation suite</w:t>
            </w:r>
            <w:r w:rsidRPr="009C5978">
              <w:rPr>
                <w:rFonts w:cs="Arial"/>
                <w:b/>
                <w:szCs w:val="20"/>
                <w:u w:val="single"/>
              </w:rPr>
              <w:t>.</w:t>
            </w:r>
          </w:p>
          <w:p w:rsidR="00DD6282" w:rsidRDefault="00DD6282" w:rsidP="00DD6282">
            <w:pPr>
              <w:rPr>
                <w:rFonts w:cs="Arial"/>
              </w:rPr>
            </w:pPr>
          </w:p>
          <w:p w:rsidR="00DD6282" w:rsidRPr="003A27EA" w:rsidRDefault="00DD6282" w:rsidP="00DD6282">
            <w:pPr>
              <w:rPr>
                <w:rFonts w:cs="Arial"/>
              </w:rPr>
            </w:pPr>
            <w:r w:rsidRPr="003A27EA">
              <w:rPr>
                <w:rFonts w:cs="Arial"/>
              </w:rPr>
              <w:t>In delivering this automation solution I have proactively taken responsibilities of com</w:t>
            </w:r>
            <w:r w:rsidR="003A27EA" w:rsidRPr="003A27EA">
              <w:rPr>
                <w:rFonts w:cs="Arial"/>
              </w:rPr>
              <w:t>pleting</w:t>
            </w:r>
            <w:r w:rsidRPr="003A27EA">
              <w:rPr>
                <w:rFonts w:cs="Arial"/>
              </w:rPr>
              <w:t xml:space="preserve"> the tasks</w:t>
            </w:r>
            <w:r w:rsidR="00506BB4" w:rsidRPr="003A27EA">
              <w:rPr>
                <w:rFonts w:cs="Arial"/>
              </w:rPr>
              <w:t xml:space="preserve"> with loyalty and quality. </w:t>
            </w:r>
            <w:r w:rsidRPr="003A27EA">
              <w:rPr>
                <w:rFonts w:cs="Arial"/>
              </w:rPr>
              <w:t xml:space="preserve">I </w:t>
            </w:r>
            <w:r w:rsidR="00506BB4" w:rsidRPr="003A27EA">
              <w:rPr>
                <w:rFonts w:cs="Arial"/>
              </w:rPr>
              <w:t>maintained</w:t>
            </w:r>
            <w:r w:rsidRPr="003A27EA">
              <w:rPr>
                <w:rFonts w:cs="Arial"/>
              </w:rPr>
              <w:t xml:space="preserve"> the code </w:t>
            </w:r>
            <w:r w:rsidR="003A27EA" w:rsidRPr="003A27EA">
              <w:rPr>
                <w:rFonts w:cs="Arial"/>
              </w:rPr>
              <w:t>quality by</w:t>
            </w:r>
            <w:r w:rsidR="00506BB4" w:rsidRPr="003A27EA">
              <w:rPr>
                <w:rFonts w:cs="Arial"/>
              </w:rPr>
              <w:t xml:space="preserve"> </w:t>
            </w:r>
            <w:r w:rsidR="003A27EA" w:rsidRPr="003A27EA">
              <w:rPr>
                <w:rFonts w:cs="Arial"/>
              </w:rPr>
              <w:t>doing self-reviews and asking other team members to peer review of the</w:t>
            </w:r>
            <w:r w:rsidR="00506BB4" w:rsidRPr="003A27EA">
              <w:rPr>
                <w:rFonts w:cs="Arial"/>
              </w:rPr>
              <w:t xml:space="preserve"> </w:t>
            </w:r>
            <w:r w:rsidR="003A27EA" w:rsidRPr="003A27EA">
              <w:rPr>
                <w:rFonts w:cs="Arial"/>
              </w:rPr>
              <w:t>code</w:t>
            </w:r>
            <w:r w:rsidR="00A57300">
              <w:rPr>
                <w:rFonts w:cs="Arial"/>
              </w:rPr>
              <w:t>, brain storming sessions, knowledge transfer sessions</w:t>
            </w:r>
            <w:r w:rsidR="003A27EA" w:rsidRPr="003A27EA">
              <w:rPr>
                <w:rFonts w:cs="Arial"/>
              </w:rPr>
              <w:t xml:space="preserve">. Also, the </w:t>
            </w:r>
            <w:r w:rsidR="00506BB4" w:rsidRPr="003A27EA">
              <w:rPr>
                <w:rFonts w:cs="Arial"/>
              </w:rPr>
              <w:t xml:space="preserve">code coverage </w:t>
            </w:r>
            <w:r w:rsidR="003A27EA" w:rsidRPr="003A27EA">
              <w:rPr>
                <w:rFonts w:cs="Arial"/>
              </w:rPr>
              <w:t xml:space="preserve">is validated using </w:t>
            </w:r>
            <w:proofErr w:type="spellStart"/>
            <w:r w:rsidR="003A27EA" w:rsidRPr="003A27EA">
              <w:rPr>
                <w:rFonts w:cs="Arial"/>
              </w:rPr>
              <w:t>JCov</w:t>
            </w:r>
            <w:proofErr w:type="spellEnd"/>
            <w:r w:rsidR="003A27EA" w:rsidRPr="003A27EA">
              <w:rPr>
                <w:rFonts w:cs="Arial"/>
              </w:rPr>
              <w:t xml:space="preserve"> code coverage</w:t>
            </w:r>
            <w:r w:rsidR="00506BB4" w:rsidRPr="003A27EA">
              <w:rPr>
                <w:rFonts w:cs="Arial"/>
              </w:rPr>
              <w:t xml:space="preserve"> tool.</w:t>
            </w:r>
          </w:p>
          <w:p w:rsidR="00506BB4" w:rsidRPr="001E6510" w:rsidRDefault="00506BB4" w:rsidP="00DD6282">
            <w:pPr>
              <w:rPr>
                <w:rFonts w:cs="Arial"/>
                <w:szCs w:val="20"/>
              </w:rPr>
            </w:pPr>
          </w:p>
          <w:p w:rsidR="00506BB4" w:rsidRPr="001E6510" w:rsidRDefault="00506BB4" w:rsidP="00DD6282">
            <w:pPr>
              <w:rPr>
                <w:rFonts w:cs="Arial"/>
                <w:szCs w:val="20"/>
              </w:rPr>
            </w:pPr>
            <w:r w:rsidRPr="001E6510">
              <w:rPr>
                <w:rFonts w:cs="Arial"/>
                <w:szCs w:val="20"/>
              </w:rPr>
              <w:t xml:space="preserve">The quality management was </w:t>
            </w:r>
            <w:r w:rsidR="003A27EA" w:rsidRPr="001E6510">
              <w:rPr>
                <w:rFonts w:cs="Arial"/>
                <w:szCs w:val="20"/>
              </w:rPr>
              <w:t>processes are carried out</w:t>
            </w:r>
            <w:r w:rsidRPr="001E6510">
              <w:rPr>
                <w:rFonts w:cs="Arial"/>
                <w:szCs w:val="20"/>
              </w:rPr>
              <w:t xml:space="preserve"> using JIRA tool</w:t>
            </w:r>
            <w:r w:rsidR="003A27EA" w:rsidRPr="001E6510">
              <w:rPr>
                <w:rFonts w:cs="Arial"/>
                <w:szCs w:val="20"/>
              </w:rPr>
              <w:t xml:space="preserve">. Each and every activity in software development life cycle of this project is </w:t>
            </w:r>
            <w:r w:rsidRPr="001E6510">
              <w:rPr>
                <w:rFonts w:cs="Arial"/>
                <w:szCs w:val="20"/>
              </w:rPr>
              <w:t>track</w:t>
            </w:r>
            <w:r w:rsidR="003A27EA" w:rsidRPr="001E6510">
              <w:rPr>
                <w:rFonts w:cs="Arial"/>
                <w:szCs w:val="20"/>
              </w:rPr>
              <w:t>ed using this tool.</w:t>
            </w:r>
            <w:r w:rsidRPr="001E6510">
              <w:rPr>
                <w:rFonts w:cs="Arial"/>
                <w:szCs w:val="20"/>
              </w:rPr>
              <w:t xml:space="preserve"> </w:t>
            </w:r>
            <w:r w:rsidR="003A27EA" w:rsidRPr="001E6510">
              <w:rPr>
                <w:rFonts w:cs="Arial"/>
                <w:szCs w:val="20"/>
              </w:rPr>
              <w:t xml:space="preserve">The dashboards in JIRA are capable of measuring the </w:t>
            </w:r>
            <w:r w:rsidRPr="001E6510">
              <w:rPr>
                <w:rFonts w:cs="Arial"/>
                <w:szCs w:val="20"/>
              </w:rPr>
              <w:t>quality of tasks</w:t>
            </w:r>
            <w:r w:rsidR="003A27EA" w:rsidRPr="001E6510">
              <w:rPr>
                <w:rFonts w:cs="Arial"/>
                <w:szCs w:val="20"/>
              </w:rPr>
              <w:t xml:space="preserve"> and monitor the responsibilities.</w:t>
            </w:r>
          </w:p>
          <w:p w:rsidR="00506BB4" w:rsidRPr="001E6510" w:rsidRDefault="00506BB4" w:rsidP="00DD6282">
            <w:pPr>
              <w:rPr>
                <w:rFonts w:cs="Arial"/>
                <w:szCs w:val="20"/>
              </w:rPr>
            </w:pPr>
          </w:p>
          <w:p w:rsidR="004A47B3" w:rsidRPr="001E6510" w:rsidRDefault="004A47B3" w:rsidP="004A47B3">
            <w:pPr>
              <w:tabs>
                <w:tab w:val="left" w:pos="3081"/>
              </w:tabs>
              <w:rPr>
                <w:rFonts w:cs="Arial"/>
                <w:szCs w:val="20"/>
              </w:rPr>
            </w:pPr>
            <w:r w:rsidRPr="001E6510">
              <w:rPr>
                <w:rFonts w:cs="Arial"/>
                <w:szCs w:val="20"/>
              </w:rPr>
              <w:t>Throughout the project, the risks and mitigation plans were tracked using the JIRA tool. Risks were proactively raised and escalated to concerned departments by me.</w:t>
            </w:r>
          </w:p>
          <w:p w:rsidR="004A47B3" w:rsidRPr="001E6510" w:rsidRDefault="004A47B3" w:rsidP="00DD6282">
            <w:pPr>
              <w:rPr>
                <w:rFonts w:cs="Arial"/>
                <w:szCs w:val="20"/>
              </w:rPr>
            </w:pPr>
          </w:p>
          <w:p w:rsidR="00A57300" w:rsidRPr="001E6510" w:rsidRDefault="00A57300" w:rsidP="00A57300">
            <w:pPr>
              <w:rPr>
                <w:rFonts w:cs="Arial"/>
                <w:szCs w:val="20"/>
              </w:rPr>
            </w:pPr>
            <w:r w:rsidRPr="001E6510">
              <w:rPr>
                <w:rFonts w:cs="Arial"/>
                <w:szCs w:val="20"/>
              </w:rPr>
              <w:t>Upon successful implementation of the integration framework and UAT automation suite, I have given walkthrough to team-members, development coordinators &amp; managers and demonstrated the usage, advantages the entire automation solution. The presentations were given through video conferences and conference calls to the relevant team in US, UK &amp; Asia pacific region.</w:t>
            </w:r>
          </w:p>
          <w:p w:rsidR="00A57300" w:rsidRPr="001E6510" w:rsidRDefault="00A57300" w:rsidP="00A57300">
            <w:pPr>
              <w:rPr>
                <w:rFonts w:cs="Arial"/>
                <w:szCs w:val="20"/>
              </w:rPr>
            </w:pPr>
          </w:p>
          <w:p w:rsidR="00A57300" w:rsidRPr="001E6510" w:rsidRDefault="00A57300" w:rsidP="00A57300">
            <w:pPr>
              <w:rPr>
                <w:rFonts w:cs="Arial"/>
                <w:szCs w:val="20"/>
              </w:rPr>
            </w:pPr>
          </w:p>
          <w:p w:rsidR="00A57300" w:rsidRPr="001E6510" w:rsidRDefault="00A57300" w:rsidP="00A57300">
            <w:pPr>
              <w:rPr>
                <w:rFonts w:cs="Arial"/>
                <w:szCs w:val="20"/>
              </w:rPr>
            </w:pPr>
            <w:r w:rsidRPr="001E6510">
              <w:rPr>
                <w:rFonts w:cs="Arial"/>
                <w:szCs w:val="20"/>
                <w:u w:val="single"/>
              </w:rPr>
              <w:t>In this way, I used and followed the ethical behaviour, sustainable development methodologies and quality management systems tools and processes</w:t>
            </w:r>
            <w:r w:rsidRPr="001E6510">
              <w:rPr>
                <w:rFonts w:cs="Arial"/>
                <w:szCs w:val="20"/>
              </w:rPr>
              <w:t>.</w:t>
            </w:r>
          </w:p>
          <w:p w:rsidR="00A57300" w:rsidRPr="001E6510" w:rsidRDefault="00A57300" w:rsidP="00A57300">
            <w:pPr>
              <w:rPr>
                <w:rFonts w:cs="Arial"/>
                <w:szCs w:val="20"/>
                <w:u w:val="single"/>
              </w:rPr>
            </w:pPr>
          </w:p>
          <w:p w:rsidR="00A57300" w:rsidRPr="001E6510" w:rsidRDefault="00A57300" w:rsidP="00DD6282">
            <w:pPr>
              <w:rPr>
                <w:rFonts w:cs="Arial"/>
                <w:szCs w:val="20"/>
              </w:rPr>
            </w:pPr>
          </w:p>
          <w:p w:rsidR="004A47B3" w:rsidRPr="001E6510" w:rsidRDefault="004A47B3" w:rsidP="00DD6282">
            <w:pPr>
              <w:rPr>
                <w:rFonts w:cs="Arial"/>
                <w:szCs w:val="20"/>
              </w:rPr>
            </w:pPr>
            <w:r w:rsidRPr="001E6510">
              <w:rPr>
                <w:rFonts w:cs="Arial"/>
                <w:szCs w:val="20"/>
              </w:rPr>
              <w:t>The entire development of the integration framework and UAT automation tests were carried out using advance technologies and tools like C#, Java, Cucumber</w:t>
            </w:r>
            <w:proofErr w:type="gramStart"/>
            <w:r w:rsidRPr="001E6510">
              <w:rPr>
                <w:rFonts w:cs="Arial"/>
                <w:szCs w:val="20"/>
              </w:rPr>
              <w:t>,  Maven</w:t>
            </w:r>
            <w:proofErr w:type="gramEnd"/>
            <w:r w:rsidRPr="001E6510">
              <w:rPr>
                <w:rFonts w:cs="Arial"/>
                <w:szCs w:val="20"/>
              </w:rPr>
              <w:t xml:space="preserve"> etc…</w:t>
            </w:r>
          </w:p>
          <w:p w:rsidR="004A47B3" w:rsidRPr="001E6510" w:rsidRDefault="004A47B3" w:rsidP="00DD6282">
            <w:pPr>
              <w:rPr>
                <w:rFonts w:cs="Arial"/>
                <w:szCs w:val="20"/>
              </w:rPr>
            </w:pPr>
          </w:p>
          <w:p w:rsidR="003A27EA" w:rsidRPr="001E6510" w:rsidRDefault="004A47B3" w:rsidP="00DD6282">
            <w:pPr>
              <w:rPr>
                <w:rFonts w:cs="Arial"/>
                <w:szCs w:val="20"/>
              </w:rPr>
            </w:pPr>
            <w:r w:rsidRPr="001E6510">
              <w:rPr>
                <w:rFonts w:cs="Arial"/>
                <w:szCs w:val="20"/>
              </w:rPr>
              <w:t xml:space="preserve">The development methodology used in the project is Agile (Scrum-ban specifically). All the advanced scrum activities listed below are carried out in this project for end to end delivery – </w:t>
            </w:r>
          </w:p>
          <w:p w:rsidR="003A27EA" w:rsidRPr="001E6510" w:rsidRDefault="003A27EA" w:rsidP="00DD6282">
            <w:pPr>
              <w:rPr>
                <w:rFonts w:cs="Arial"/>
                <w:szCs w:val="20"/>
              </w:rPr>
            </w:pPr>
          </w:p>
          <w:p w:rsidR="004A47B3" w:rsidRPr="001E6510" w:rsidRDefault="004A47B3" w:rsidP="004A47B3">
            <w:pPr>
              <w:pStyle w:val="ListParagraph"/>
              <w:numPr>
                <w:ilvl w:val="0"/>
                <w:numId w:val="74"/>
              </w:numPr>
              <w:rPr>
                <w:rFonts w:ascii="Arial" w:hAnsi="Arial" w:cs="Arial"/>
                <w:sz w:val="20"/>
                <w:szCs w:val="20"/>
              </w:rPr>
            </w:pPr>
            <w:r w:rsidRPr="001E6510">
              <w:rPr>
                <w:rFonts w:ascii="Arial" w:hAnsi="Arial" w:cs="Arial"/>
                <w:sz w:val="20"/>
                <w:szCs w:val="20"/>
              </w:rPr>
              <w:t>Sprints - In Scrum, work is performed in iterations or cycles of up to a calendar month called sprints. The work completed in each sprint should create something of tangible value to the customer or user.</w:t>
            </w:r>
            <w:r w:rsidR="00423AB8" w:rsidRPr="001E6510">
              <w:rPr>
                <w:rFonts w:ascii="Arial" w:hAnsi="Arial" w:cs="Arial"/>
                <w:sz w:val="20"/>
                <w:szCs w:val="20"/>
              </w:rPr>
              <w:t xml:space="preserve"> </w:t>
            </w:r>
            <w:r w:rsidRPr="001E6510">
              <w:rPr>
                <w:rFonts w:ascii="Arial" w:hAnsi="Arial" w:cs="Arial"/>
                <w:sz w:val="20"/>
                <w:szCs w:val="20"/>
              </w:rPr>
              <w:t>Sprints are time</w:t>
            </w:r>
            <w:r w:rsidR="00423AB8" w:rsidRPr="001E6510">
              <w:rPr>
                <w:rFonts w:ascii="Arial" w:hAnsi="Arial" w:cs="Arial"/>
                <w:sz w:val="20"/>
                <w:szCs w:val="20"/>
              </w:rPr>
              <w:t xml:space="preserve"> </w:t>
            </w:r>
            <w:r w:rsidRPr="001E6510">
              <w:rPr>
                <w:rFonts w:ascii="Arial" w:hAnsi="Arial" w:cs="Arial"/>
                <w:sz w:val="20"/>
                <w:szCs w:val="20"/>
              </w:rPr>
              <w:t>boxed so they always have a fixed start and end date, and generally they should all be of the same duration.</w:t>
            </w:r>
          </w:p>
          <w:p w:rsidR="00423AB8" w:rsidRPr="001E6510" w:rsidRDefault="004A47B3" w:rsidP="00423AB8">
            <w:pPr>
              <w:pStyle w:val="ListParagraph"/>
              <w:numPr>
                <w:ilvl w:val="0"/>
                <w:numId w:val="74"/>
              </w:numPr>
              <w:rPr>
                <w:rFonts w:ascii="Arial" w:hAnsi="Arial" w:cs="Arial"/>
                <w:sz w:val="20"/>
                <w:szCs w:val="20"/>
              </w:rPr>
            </w:pPr>
            <w:r w:rsidRPr="001E6510">
              <w:rPr>
                <w:rFonts w:ascii="Arial" w:hAnsi="Arial" w:cs="Arial"/>
                <w:sz w:val="20"/>
                <w:szCs w:val="20"/>
              </w:rPr>
              <w:t>Sprint Planning</w:t>
            </w:r>
            <w:r w:rsidR="00423AB8" w:rsidRPr="001E6510">
              <w:rPr>
                <w:rFonts w:ascii="Arial" w:hAnsi="Arial" w:cs="Arial"/>
                <w:sz w:val="20"/>
                <w:szCs w:val="20"/>
              </w:rPr>
              <w:t xml:space="preserve"> - </w:t>
            </w:r>
            <w:r w:rsidRPr="001E6510">
              <w:rPr>
                <w:rFonts w:ascii="Arial" w:hAnsi="Arial" w:cs="Arial"/>
                <w:sz w:val="20"/>
                <w:szCs w:val="20"/>
              </w:rPr>
              <w:t xml:space="preserve">A product backlog may represent many weeks or months of work, which is much more than can be completed in a single, short sprint. To determine the most important subset of product backlog items to build in the next sprint, the product owner, development team, and </w:t>
            </w:r>
            <w:proofErr w:type="spellStart"/>
            <w:r w:rsidRPr="001E6510">
              <w:rPr>
                <w:rFonts w:ascii="Arial" w:hAnsi="Arial" w:cs="Arial"/>
                <w:sz w:val="20"/>
                <w:szCs w:val="20"/>
              </w:rPr>
              <w:t>ScrumMaster</w:t>
            </w:r>
            <w:proofErr w:type="spellEnd"/>
            <w:r w:rsidRPr="001E6510">
              <w:rPr>
                <w:rFonts w:ascii="Arial" w:hAnsi="Arial" w:cs="Arial"/>
                <w:sz w:val="20"/>
                <w:szCs w:val="20"/>
              </w:rPr>
              <w:t xml:space="preserve"> perform sprint planning.</w:t>
            </w:r>
            <w:r w:rsidR="00423AB8" w:rsidRPr="001E6510">
              <w:rPr>
                <w:rFonts w:ascii="Arial" w:hAnsi="Arial" w:cs="Arial"/>
                <w:sz w:val="20"/>
                <w:szCs w:val="20"/>
              </w:rPr>
              <w:t xml:space="preserve"> </w:t>
            </w:r>
            <w:r w:rsidRPr="001E6510">
              <w:rPr>
                <w:rFonts w:ascii="Arial" w:hAnsi="Arial" w:cs="Arial"/>
                <w:sz w:val="20"/>
                <w:szCs w:val="20"/>
              </w:rPr>
              <w:t>During sprint planning, the product owner and development team agree on a sprint goal that defines what the upcoming sprint is supposed to achieve. Using this goal, the development team reviews the product backlog and determines the high priority items that the team can realistically accomplish in the upcoming sprint while working at a sustainable pace</w:t>
            </w:r>
          </w:p>
          <w:p w:rsidR="004A47B3" w:rsidRPr="001E6510" w:rsidRDefault="004A47B3" w:rsidP="004A47B3">
            <w:pPr>
              <w:pStyle w:val="ListParagraph"/>
              <w:numPr>
                <w:ilvl w:val="0"/>
                <w:numId w:val="74"/>
              </w:numPr>
              <w:rPr>
                <w:rFonts w:ascii="Arial" w:hAnsi="Arial" w:cs="Arial"/>
                <w:sz w:val="20"/>
                <w:szCs w:val="20"/>
              </w:rPr>
            </w:pPr>
            <w:r w:rsidRPr="001E6510">
              <w:rPr>
                <w:rFonts w:ascii="Arial" w:hAnsi="Arial" w:cs="Arial"/>
                <w:sz w:val="20"/>
                <w:szCs w:val="20"/>
              </w:rPr>
              <w:t>Sprint Execution</w:t>
            </w:r>
            <w:r w:rsidR="00423AB8" w:rsidRPr="001E6510">
              <w:rPr>
                <w:rFonts w:ascii="Arial" w:hAnsi="Arial" w:cs="Arial"/>
                <w:sz w:val="20"/>
                <w:szCs w:val="20"/>
              </w:rPr>
              <w:t xml:space="preserve"> - </w:t>
            </w:r>
            <w:r w:rsidRPr="001E6510">
              <w:rPr>
                <w:rFonts w:ascii="Arial" w:hAnsi="Arial" w:cs="Arial"/>
                <w:sz w:val="20"/>
                <w:szCs w:val="20"/>
              </w:rPr>
              <w:t xml:space="preserve">Once the Scrum team finishes sprint planning and agrees on the content of the next sprint, the development team, guided by the </w:t>
            </w:r>
            <w:proofErr w:type="spellStart"/>
            <w:r w:rsidRPr="001E6510">
              <w:rPr>
                <w:rFonts w:ascii="Arial" w:hAnsi="Arial" w:cs="Arial"/>
                <w:sz w:val="20"/>
                <w:szCs w:val="20"/>
              </w:rPr>
              <w:t>ScrumMaster’s</w:t>
            </w:r>
            <w:proofErr w:type="spellEnd"/>
            <w:r w:rsidRPr="001E6510">
              <w:rPr>
                <w:rFonts w:ascii="Arial" w:hAnsi="Arial" w:cs="Arial"/>
                <w:sz w:val="20"/>
                <w:szCs w:val="20"/>
              </w:rPr>
              <w:t xml:space="preserve"> coaching, performs all of the task-level work necessary to get the features done. “Done” means there is a high degree of confidence that all of the work necessary for producing good-quality features has been completed.</w:t>
            </w:r>
            <w:r w:rsidR="00423AB8" w:rsidRPr="001E6510">
              <w:rPr>
                <w:rFonts w:ascii="Arial" w:hAnsi="Arial" w:cs="Arial"/>
                <w:sz w:val="20"/>
                <w:szCs w:val="20"/>
              </w:rPr>
              <w:t xml:space="preserve"> </w:t>
            </w:r>
            <w:r w:rsidRPr="001E6510">
              <w:rPr>
                <w:rFonts w:ascii="Arial" w:hAnsi="Arial" w:cs="Arial"/>
                <w:sz w:val="20"/>
                <w:szCs w:val="20"/>
              </w:rPr>
              <w:t>Team members define their own task-level work and then self-organize in any manner they feel is best for achieving the sprint goal.</w:t>
            </w:r>
          </w:p>
          <w:p w:rsidR="004A47B3" w:rsidRPr="001E6510" w:rsidRDefault="004A47B3" w:rsidP="004A47B3">
            <w:pPr>
              <w:pStyle w:val="ListParagraph"/>
              <w:numPr>
                <w:ilvl w:val="0"/>
                <w:numId w:val="74"/>
              </w:numPr>
              <w:rPr>
                <w:rFonts w:ascii="Arial" w:hAnsi="Arial" w:cs="Arial"/>
                <w:sz w:val="20"/>
                <w:szCs w:val="20"/>
              </w:rPr>
            </w:pPr>
            <w:r w:rsidRPr="001E6510">
              <w:rPr>
                <w:rFonts w:ascii="Arial" w:hAnsi="Arial" w:cs="Arial"/>
                <w:sz w:val="20"/>
                <w:szCs w:val="20"/>
              </w:rPr>
              <w:t>Daily Scrum</w:t>
            </w:r>
            <w:r w:rsidR="00423AB8" w:rsidRPr="001E6510">
              <w:rPr>
                <w:rFonts w:ascii="Arial" w:hAnsi="Arial" w:cs="Arial"/>
                <w:sz w:val="20"/>
                <w:szCs w:val="20"/>
              </w:rPr>
              <w:t xml:space="preserve"> -</w:t>
            </w:r>
            <w:r w:rsidRPr="001E6510">
              <w:rPr>
                <w:rFonts w:ascii="Arial" w:hAnsi="Arial" w:cs="Arial"/>
                <w:sz w:val="20"/>
                <w:szCs w:val="20"/>
              </w:rPr>
              <w:t>Each day of the sprint, ideally at the same time, the development team members hold a time</w:t>
            </w:r>
            <w:r w:rsidR="00423AB8" w:rsidRPr="001E6510">
              <w:rPr>
                <w:rFonts w:ascii="Arial" w:hAnsi="Arial" w:cs="Arial"/>
                <w:sz w:val="20"/>
                <w:szCs w:val="20"/>
              </w:rPr>
              <w:t xml:space="preserve"> </w:t>
            </w:r>
            <w:r w:rsidRPr="001E6510">
              <w:rPr>
                <w:rFonts w:ascii="Arial" w:hAnsi="Arial" w:cs="Arial"/>
                <w:sz w:val="20"/>
                <w:szCs w:val="20"/>
              </w:rPr>
              <w:t>boxed (15 minutes or less) daily scrum. This inspect-and adapt activity is sometimes referred to as the daily stand-up because of the common practice of everyone standing up during the meeting to help promote brevity.</w:t>
            </w:r>
            <w:r w:rsidR="00423AB8" w:rsidRPr="001E6510">
              <w:rPr>
                <w:rFonts w:ascii="Arial" w:hAnsi="Arial" w:cs="Arial"/>
                <w:sz w:val="20"/>
                <w:szCs w:val="20"/>
              </w:rPr>
              <w:t xml:space="preserve"> </w:t>
            </w:r>
            <w:r w:rsidRPr="001E6510">
              <w:rPr>
                <w:rFonts w:ascii="Arial" w:hAnsi="Arial" w:cs="Arial"/>
                <w:sz w:val="20"/>
                <w:szCs w:val="20"/>
              </w:rPr>
              <w:t xml:space="preserve">A common approach to performing the daily scrum has the </w:t>
            </w:r>
            <w:proofErr w:type="spellStart"/>
            <w:r w:rsidRPr="001E6510">
              <w:rPr>
                <w:rFonts w:ascii="Arial" w:hAnsi="Arial" w:cs="Arial"/>
                <w:sz w:val="20"/>
                <w:szCs w:val="20"/>
              </w:rPr>
              <w:t>ScrumMaster</w:t>
            </w:r>
            <w:proofErr w:type="spellEnd"/>
            <w:r w:rsidRPr="001E6510">
              <w:rPr>
                <w:rFonts w:ascii="Arial" w:hAnsi="Arial" w:cs="Arial"/>
                <w:sz w:val="20"/>
                <w:szCs w:val="20"/>
              </w:rPr>
              <w:t xml:space="preserve"> facilitating and each team member taking turns answering three questions for the benefit of the other team members:</w:t>
            </w:r>
          </w:p>
          <w:p w:rsidR="00423AB8" w:rsidRPr="001E6510" w:rsidRDefault="004A47B3" w:rsidP="004A47B3">
            <w:pPr>
              <w:pStyle w:val="ListParagraph"/>
              <w:numPr>
                <w:ilvl w:val="0"/>
                <w:numId w:val="75"/>
              </w:numPr>
              <w:rPr>
                <w:rFonts w:ascii="Arial" w:hAnsi="Arial" w:cs="Arial"/>
                <w:sz w:val="20"/>
                <w:szCs w:val="20"/>
              </w:rPr>
            </w:pPr>
            <w:r w:rsidRPr="001E6510">
              <w:rPr>
                <w:rFonts w:ascii="Arial" w:hAnsi="Arial" w:cs="Arial"/>
                <w:sz w:val="20"/>
                <w:szCs w:val="20"/>
              </w:rPr>
              <w:t>What did I accomplish since the last daily scrum?</w:t>
            </w:r>
          </w:p>
          <w:p w:rsidR="00423AB8" w:rsidRPr="001E6510" w:rsidRDefault="004A47B3" w:rsidP="004A47B3">
            <w:pPr>
              <w:pStyle w:val="ListParagraph"/>
              <w:numPr>
                <w:ilvl w:val="0"/>
                <w:numId w:val="75"/>
              </w:numPr>
              <w:rPr>
                <w:rFonts w:ascii="Arial" w:hAnsi="Arial" w:cs="Arial"/>
                <w:sz w:val="20"/>
                <w:szCs w:val="20"/>
              </w:rPr>
            </w:pPr>
            <w:r w:rsidRPr="001E6510">
              <w:rPr>
                <w:rFonts w:ascii="Arial" w:hAnsi="Arial" w:cs="Arial"/>
                <w:sz w:val="20"/>
                <w:szCs w:val="20"/>
              </w:rPr>
              <w:t>What do I plan to work on by the next daily scrum?</w:t>
            </w:r>
          </w:p>
          <w:p w:rsidR="00423AB8" w:rsidRPr="001E6510" w:rsidRDefault="004A47B3" w:rsidP="00423AB8">
            <w:pPr>
              <w:pStyle w:val="ListParagraph"/>
              <w:numPr>
                <w:ilvl w:val="0"/>
                <w:numId w:val="75"/>
              </w:numPr>
              <w:rPr>
                <w:rFonts w:ascii="Arial" w:hAnsi="Arial" w:cs="Arial"/>
                <w:sz w:val="20"/>
                <w:szCs w:val="20"/>
              </w:rPr>
            </w:pPr>
            <w:r w:rsidRPr="001E6510">
              <w:rPr>
                <w:rFonts w:ascii="Arial" w:hAnsi="Arial" w:cs="Arial"/>
                <w:sz w:val="20"/>
                <w:szCs w:val="20"/>
              </w:rPr>
              <w:t>What are the obstacles or impediments that are preventing me from making progress?</w:t>
            </w:r>
          </w:p>
          <w:p w:rsidR="00423AB8" w:rsidRPr="001E6510" w:rsidRDefault="00423AB8" w:rsidP="00423AB8">
            <w:pPr>
              <w:pStyle w:val="ListParagraph"/>
              <w:ind w:left="1557"/>
              <w:rPr>
                <w:rFonts w:ascii="Arial" w:hAnsi="Arial" w:cs="Arial"/>
                <w:sz w:val="20"/>
                <w:szCs w:val="20"/>
              </w:rPr>
            </w:pPr>
          </w:p>
          <w:p w:rsidR="004A47B3" w:rsidRPr="001E6510" w:rsidRDefault="004A47B3" w:rsidP="004A47B3">
            <w:pPr>
              <w:pStyle w:val="ListParagraph"/>
              <w:numPr>
                <w:ilvl w:val="0"/>
                <w:numId w:val="76"/>
              </w:numPr>
              <w:rPr>
                <w:rFonts w:ascii="Arial" w:hAnsi="Arial" w:cs="Arial"/>
                <w:sz w:val="20"/>
                <w:szCs w:val="20"/>
              </w:rPr>
            </w:pPr>
            <w:r w:rsidRPr="001E6510">
              <w:rPr>
                <w:rFonts w:ascii="Arial" w:hAnsi="Arial" w:cs="Arial"/>
                <w:sz w:val="20"/>
                <w:szCs w:val="20"/>
              </w:rPr>
              <w:t>Sprint Review</w:t>
            </w:r>
            <w:r w:rsidR="00423AB8" w:rsidRPr="001E6510">
              <w:rPr>
                <w:rFonts w:ascii="Arial" w:hAnsi="Arial" w:cs="Arial"/>
                <w:sz w:val="20"/>
                <w:szCs w:val="20"/>
              </w:rPr>
              <w:t xml:space="preserve">s - </w:t>
            </w:r>
            <w:r w:rsidRPr="001E6510">
              <w:rPr>
                <w:rFonts w:ascii="Arial" w:hAnsi="Arial" w:cs="Arial"/>
                <w:sz w:val="20"/>
                <w:szCs w:val="20"/>
              </w:rPr>
              <w:t>At the end of the sprint there are two additional inspect-and-adapt activities. One is called the sprint review. The goal of this activity is to inspect and adapt the product that is being built. Critical to this activity is the conversation that takes place among its participants, which include the Scrum team, stakeholders, sponsors, customers, and interested members of other teams. The conversation is focused on reviewing the just-completed features in the context of the overall development effort.</w:t>
            </w:r>
          </w:p>
          <w:p w:rsidR="0060584F" w:rsidRPr="001E6510" w:rsidRDefault="004A47B3" w:rsidP="00423AB8">
            <w:pPr>
              <w:pStyle w:val="ListParagraph"/>
              <w:numPr>
                <w:ilvl w:val="0"/>
                <w:numId w:val="76"/>
              </w:numPr>
              <w:rPr>
                <w:rFonts w:ascii="Arial" w:hAnsi="Arial" w:cs="Arial"/>
                <w:sz w:val="20"/>
                <w:szCs w:val="20"/>
              </w:rPr>
            </w:pPr>
            <w:r w:rsidRPr="001E6510">
              <w:rPr>
                <w:rFonts w:ascii="Arial" w:hAnsi="Arial" w:cs="Arial"/>
                <w:sz w:val="20"/>
                <w:szCs w:val="20"/>
              </w:rPr>
              <w:t>Sprint Retrospective</w:t>
            </w:r>
            <w:r w:rsidR="00423AB8" w:rsidRPr="001E6510">
              <w:rPr>
                <w:rFonts w:ascii="Arial" w:hAnsi="Arial" w:cs="Arial"/>
                <w:sz w:val="20"/>
                <w:szCs w:val="20"/>
              </w:rPr>
              <w:t xml:space="preserve"> - </w:t>
            </w:r>
            <w:r w:rsidRPr="001E6510">
              <w:rPr>
                <w:rFonts w:ascii="Arial" w:hAnsi="Arial" w:cs="Arial"/>
                <w:sz w:val="20"/>
                <w:szCs w:val="20"/>
              </w:rPr>
              <w:t xml:space="preserve">The second inspect-and-adapt activity at the end of the sprint is the sprint retrospective. Whereas the sprint review is a time to inspect and adapt the product, the sprint retrospective is an opportunity to inspect and adapt the process. During the sprint retrospective the development team, </w:t>
            </w:r>
            <w:proofErr w:type="spellStart"/>
            <w:r w:rsidRPr="001E6510">
              <w:rPr>
                <w:rFonts w:ascii="Arial" w:hAnsi="Arial" w:cs="Arial"/>
                <w:sz w:val="20"/>
                <w:szCs w:val="20"/>
              </w:rPr>
              <w:t>ScrumMaster</w:t>
            </w:r>
            <w:proofErr w:type="spellEnd"/>
            <w:r w:rsidRPr="001E6510">
              <w:rPr>
                <w:rFonts w:ascii="Arial" w:hAnsi="Arial" w:cs="Arial"/>
                <w:sz w:val="20"/>
                <w:szCs w:val="20"/>
              </w:rPr>
              <w:t>, and product owner come together to discuss what is and is not working with Scrum and associated technical practices.</w:t>
            </w:r>
            <w:r w:rsidR="00423AB8" w:rsidRPr="001E6510">
              <w:rPr>
                <w:rFonts w:ascii="Arial" w:hAnsi="Arial" w:cs="Arial"/>
                <w:sz w:val="20"/>
                <w:szCs w:val="20"/>
              </w:rPr>
              <w:t xml:space="preserve"> </w:t>
            </w:r>
          </w:p>
          <w:p w:rsidR="00DD6282" w:rsidRDefault="00267421" w:rsidP="00DD6282">
            <w:pPr>
              <w:rPr>
                <w:rFonts w:cs="Arial"/>
              </w:rPr>
            </w:pPr>
            <w:r>
              <w:rPr>
                <w:rFonts w:cs="Arial"/>
                <w:szCs w:val="20"/>
                <w:u w:val="single"/>
              </w:rPr>
              <w:t xml:space="preserve">Again, </w:t>
            </w:r>
            <w:r w:rsidR="001E6510">
              <w:rPr>
                <w:rFonts w:cs="Arial"/>
                <w:szCs w:val="20"/>
                <w:u w:val="single"/>
              </w:rPr>
              <w:t>I</w:t>
            </w:r>
            <w:r>
              <w:rPr>
                <w:rFonts w:cs="Arial"/>
                <w:szCs w:val="20"/>
                <w:u w:val="single"/>
              </w:rPr>
              <w:t>n</w:t>
            </w:r>
            <w:r w:rsidR="001E6510">
              <w:rPr>
                <w:rFonts w:cs="Arial"/>
                <w:szCs w:val="20"/>
                <w:u w:val="single"/>
              </w:rPr>
              <w:t xml:space="preserve"> this way I learned</w:t>
            </w:r>
            <w:r w:rsidR="001E6510" w:rsidRPr="001E6510">
              <w:rPr>
                <w:rFonts w:cs="Arial"/>
                <w:szCs w:val="20"/>
                <w:u w:val="single"/>
              </w:rPr>
              <w:t xml:space="preserve"> advanced technologies </w:t>
            </w:r>
            <w:r w:rsidR="001E6510">
              <w:rPr>
                <w:rFonts w:cs="Arial"/>
                <w:szCs w:val="20"/>
                <w:u w:val="single"/>
              </w:rPr>
              <w:t>like Agile development methodologies, Cucumber, Maven and implemented</w:t>
            </w:r>
            <w:r w:rsidR="001E6510" w:rsidRPr="001E6510">
              <w:rPr>
                <w:rFonts w:cs="Arial"/>
                <w:szCs w:val="20"/>
                <w:u w:val="single"/>
              </w:rPr>
              <w:t xml:space="preserve"> them in this project.</w:t>
            </w:r>
            <w:r w:rsidR="001E6510" w:rsidRPr="001E6510">
              <w:rPr>
                <w:rFonts w:cs="Arial"/>
                <w:szCs w:val="20"/>
              </w:rPr>
              <w:t xml:space="preserve"> </w:t>
            </w:r>
          </w:p>
          <w:p w:rsidR="003F4926" w:rsidRPr="00933039" w:rsidRDefault="003F4926" w:rsidP="00933039">
            <w:pPr>
              <w:spacing w:after="200" w:line="276" w:lineRule="auto"/>
              <w:rPr>
                <w:rFonts w:asciiTheme="minorHAnsi" w:hAnsiTheme="minorHAnsi"/>
                <w:sz w:val="22"/>
                <w:lang w:val="en-US"/>
              </w:rPr>
            </w:pPr>
          </w:p>
          <w:p w:rsidR="004859C1" w:rsidRPr="00010AAA" w:rsidRDefault="004859C1"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Default="006B1D37" w:rsidP="000B104C">
            <w:pPr>
              <w:jc w:val="center"/>
              <w:rPr>
                <w:rFonts w:cs="Arial"/>
                <w:b/>
                <w:u w:val="single"/>
              </w:rPr>
            </w:pPr>
            <w:r w:rsidRPr="006B1D37">
              <w:rPr>
                <w:rFonts w:cs="Arial"/>
                <w:b/>
                <w:u w:val="single"/>
              </w:rPr>
              <w:t>Element</w:t>
            </w: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267421" w:rsidRDefault="00267421"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r>
              <w:rPr>
                <w:rFonts w:cs="Arial"/>
                <w:b/>
                <w:u w:val="single"/>
              </w:rPr>
              <w:t>Element 8</w:t>
            </w: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1E6510" w:rsidRDefault="001E6510" w:rsidP="000B104C">
            <w:pPr>
              <w:jc w:val="center"/>
              <w:rPr>
                <w:rFonts w:cs="Arial"/>
                <w:b/>
                <w:u w:val="single"/>
              </w:rPr>
            </w:pPr>
          </w:p>
          <w:p w:rsidR="001E6510" w:rsidRDefault="001E6510"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3E4AC3" w:rsidP="003E4AC3">
            <w:pPr>
              <w:rPr>
                <w:rFonts w:cs="Arial"/>
                <w:b/>
                <w:szCs w:val="20"/>
                <w:u w:val="single"/>
              </w:rPr>
            </w:pPr>
            <w:r w:rsidRPr="003E4AC3">
              <w:rPr>
                <w:rFonts w:cs="Arial"/>
                <w:szCs w:val="20"/>
              </w:rPr>
              <w:t xml:space="preserve"> </w:t>
            </w:r>
            <w:r w:rsidR="005B2FC5" w:rsidRPr="00A2464A">
              <w:rPr>
                <w:rFonts w:cs="Arial"/>
                <w:b/>
                <w:szCs w:val="20"/>
                <w:u w:val="single"/>
              </w:rPr>
              <w:t>Element 4</w:t>
            </w: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3E4AC3" w:rsidRDefault="003E4AC3" w:rsidP="000B104C">
            <w:pPr>
              <w:jc w:val="center"/>
              <w:rPr>
                <w:rFonts w:cs="Arial"/>
                <w:b/>
                <w:u w:val="single"/>
              </w:rPr>
            </w:pPr>
          </w:p>
          <w:p w:rsidR="005B2FC5" w:rsidRDefault="005B2FC5" w:rsidP="000B104C">
            <w:pPr>
              <w:jc w:val="center"/>
              <w:rPr>
                <w:rFonts w:cs="Arial"/>
                <w:b/>
                <w:u w:val="single"/>
              </w:rPr>
            </w:pPr>
          </w:p>
          <w:p w:rsidR="005B2FC5" w:rsidRDefault="005B2FC5" w:rsidP="005B2FC5">
            <w:pPr>
              <w:jc w:val="center"/>
              <w:rPr>
                <w:rFonts w:cs="Arial"/>
                <w:b/>
                <w:szCs w:val="20"/>
                <w:u w:val="single"/>
              </w:rPr>
            </w:pPr>
            <w:r w:rsidRPr="00A2464A">
              <w:rPr>
                <w:rFonts w:cs="Arial"/>
                <w:b/>
                <w:szCs w:val="20"/>
                <w:u w:val="single"/>
              </w:rPr>
              <w:t>Element 2</w:t>
            </w:r>
          </w:p>
          <w:p w:rsidR="005B2FC5" w:rsidRDefault="005B2FC5" w:rsidP="000B104C">
            <w:pPr>
              <w:jc w:val="center"/>
              <w:rPr>
                <w:rFonts w:cs="Arial"/>
                <w:b/>
                <w:u w:val="single"/>
              </w:rPr>
            </w:pPr>
          </w:p>
          <w:p w:rsidR="005B2FC5" w:rsidRDefault="005B2FC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9020A" w:rsidRDefault="00A9020A" w:rsidP="000B104C">
            <w:pPr>
              <w:jc w:val="center"/>
              <w:rPr>
                <w:rFonts w:cs="Arial"/>
                <w:b/>
                <w:u w:val="single"/>
              </w:rPr>
            </w:pPr>
          </w:p>
          <w:p w:rsidR="00AF2295" w:rsidRDefault="00AF2295"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r>
              <w:rPr>
                <w:rFonts w:cs="Arial"/>
                <w:b/>
                <w:u w:val="single"/>
              </w:rPr>
              <w:t>Element 1</w:t>
            </w: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267421" w:rsidRDefault="00267421" w:rsidP="000B104C">
            <w:pPr>
              <w:jc w:val="center"/>
              <w:rPr>
                <w:rFonts w:cs="Arial"/>
                <w:b/>
                <w:u w:val="single"/>
              </w:rPr>
            </w:pPr>
          </w:p>
          <w:p w:rsidR="00267421" w:rsidRDefault="00267421" w:rsidP="000B104C">
            <w:pPr>
              <w:jc w:val="center"/>
              <w:rPr>
                <w:rFonts w:cs="Arial"/>
                <w:b/>
                <w:u w:val="single"/>
              </w:rPr>
            </w:pPr>
          </w:p>
          <w:p w:rsidR="00421E01" w:rsidRDefault="00421E01" w:rsidP="000B104C">
            <w:pPr>
              <w:jc w:val="center"/>
              <w:rPr>
                <w:rFonts w:cs="Arial"/>
                <w:b/>
                <w:u w:val="single"/>
              </w:rPr>
            </w:pPr>
          </w:p>
          <w:p w:rsidR="00F11665" w:rsidRDefault="00F11665" w:rsidP="000B104C">
            <w:pPr>
              <w:jc w:val="center"/>
              <w:rPr>
                <w:rFonts w:cs="Arial"/>
                <w:b/>
                <w:u w:val="single"/>
              </w:rPr>
            </w:pPr>
          </w:p>
          <w:p w:rsidR="00F11665" w:rsidRDefault="00F11665" w:rsidP="00FE56A5">
            <w:pPr>
              <w:jc w:val="center"/>
              <w:rPr>
                <w:rFonts w:cs="Arial"/>
                <w:b/>
                <w:u w:val="single"/>
              </w:rPr>
            </w:pPr>
            <w:r>
              <w:rPr>
                <w:rFonts w:cs="Arial"/>
                <w:b/>
                <w:u w:val="single"/>
              </w:rPr>
              <w:t>Element 3</w:t>
            </w: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r>
              <w:rPr>
                <w:rFonts w:cs="Arial"/>
                <w:b/>
                <w:u w:val="single"/>
              </w:rPr>
              <w:t>Element 6</w:t>
            </w: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B215E8" w:rsidRDefault="00B215E8" w:rsidP="00FE56A5">
            <w:pPr>
              <w:jc w:val="center"/>
              <w:rPr>
                <w:rFonts w:cs="Arial"/>
                <w:b/>
                <w:u w:val="single"/>
              </w:rPr>
            </w:pPr>
          </w:p>
          <w:p w:rsidR="00B215E8" w:rsidRDefault="00B215E8"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B215E8" w:rsidRDefault="00B215E8" w:rsidP="00FE56A5">
            <w:pPr>
              <w:jc w:val="center"/>
              <w:rPr>
                <w:rFonts w:cs="Arial"/>
                <w:b/>
                <w:u w:val="single"/>
              </w:rPr>
            </w:pPr>
          </w:p>
          <w:p w:rsidR="003E722D" w:rsidRDefault="003E722D" w:rsidP="00FE56A5">
            <w:pPr>
              <w:jc w:val="center"/>
              <w:rPr>
                <w:rFonts w:cs="Arial"/>
                <w:b/>
                <w:u w:val="single"/>
              </w:rPr>
            </w:pPr>
          </w:p>
          <w:p w:rsidR="00267421" w:rsidRDefault="00267421" w:rsidP="00FE56A5">
            <w:pPr>
              <w:jc w:val="center"/>
              <w:rPr>
                <w:rFonts w:cs="Arial"/>
                <w:b/>
                <w:u w:val="single"/>
              </w:rPr>
            </w:pPr>
          </w:p>
          <w:p w:rsidR="00267421" w:rsidRDefault="00267421"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3E722D" w:rsidRDefault="00C66017" w:rsidP="00FE56A5">
            <w:pPr>
              <w:jc w:val="center"/>
              <w:rPr>
                <w:rFonts w:cs="Arial"/>
                <w:b/>
                <w:u w:val="single"/>
              </w:rPr>
            </w:pPr>
            <w:r>
              <w:rPr>
                <w:rFonts w:cs="Arial"/>
                <w:b/>
                <w:u w:val="single"/>
              </w:rPr>
              <w:t>Element 5</w:t>
            </w: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4A47B3" w:rsidRDefault="004A47B3" w:rsidP="00FE56A5">
            <w:pPr>
              <w:jc w:val="center"/>
              <w:rPr>
                <w:rFonts w:cs="Arial"/>
                <w:b/>
                <w:u w:val="single"/>
              </w:rPr>
            </w:pPr>
          </w:p>
          <w:p w:rsidR="004A47B3" w:rsidRDefault="004A47B3" w:rsidP="00FE56A5">
            <w:pPr>
              <w:jc w:val="center"/>
              <w:rPr>
                <w:rFonts w:cs="Arial"/>
                <w:b/>
                <w:u w:val="single"/>
              </w:rPr>
            </w:pPr>
          </w:p>
          <w:p w:rsidR="004A47B3" w:rsidRDefault="004A47B3" w:rsidP="00FE56A5">
            <w:pPr>
              <w:jc w:val="center"/>
              <w:rPr>
                <w:rFonts w:cs="Arial"/>
                <w:b/>
                <w:u w:val="single"/>
              </w:rPr>
            </w:pPr>
          </w:p>
          <w:p w:rsidR="00DD6282" w:rsidRDefault="00DD6282" w:rsidP="00FE56A5">
            <w:pPr>
              <w:jc w:val="center"/>
              <w:rPr>
                <w:rFonts w:cs="Arial"/>
                <w:b/>
                <w:u w:val="single"/>
              </w:rPr>
            </w:pPr>
            <w:r>
              <w:rPr>
                <w:rFonts w:cs="Arial"/>
                <w:b/>
                <w:u w:val="single"/>
              </w:rPr>
              <w:t>Element 7</w:t>
            </w: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Pr="00010AAA" w:rsidRDefault="001E6510" w:rsidP="001E6510">
            <w:pPr>
              <w:jc w:val="center"/>
              <w:rPr>
                <w:rFonts w:cs="Arial"/>
              </w:rPr>
            </w:pPr>
            <w:r>
              <w:rPr>
                <w:rFonts w:cs="Arial"/>
                <w:b/>
                <w:u w:val="single"/>
              </w:rPr>
              <w:t>Element 8</w:t>
            </w:r>
          </w:p>
        </w:tc>
      </w:tr>
    </w:tbl>
    <w:p w:rsidR="0092457D" w:rsidRPr="0092457D" w:rsidRDefault="0092457D" w:rsidP="0092457D">
      <w:pPr>
        <w:rPr>
          <w:vanish/>
        </w:rPr>
      </w:pPr>
    </w:p>
    <w:tbl>
      <w:tblPr>
        <w:tblpPr w:leftFromText="180" w:rightFromText="180" w:vertAnchor="text" w:horzAnchor="margin" w:tblpXSpec="center" w:tblpY="494"/>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701"/>
      </w:tblGrid>
      <w:tr w:rsidR="004859C1" w:rsidRPr="00010AAA" w:rsidTr="001424B8">
        <w:tc>
          <w:tcPr>
            <w:tcW w:w="8472"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3</w:t>
            </w:r>
          </w:p>
          <w:p w:rsidR="004859C1" w:rsidRDefault="004859C1" w:rsidP="004859C1">
            <w:pPr>
              <w:rPr>
                <w:rFonts w:cs="Arial"/>
              </w:rPr>
            </w:pPr>
          </w:p>
          <w:p w:rsidR="00F668B8" w:rsidRDefault="00F668B8" w:rsidP="00F668B8">
            <w:pP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074F5D" w:rsidRDefault="00074F5D" w:rsidP="004859C1">
            <w:pPr>
              <w:rPr>
                <w:rFonts w:cs="Arial"/>
              </w:rPr>
            </w:pPr>
          </w:p>
          <w:p w:rsidR="00074F5D" w:rsidRDefault="00074F5D" w:rsidP="004859C1">
            <w:pPr>
              <w:rPr>
                <w:rFonts w:cs="Arial"/>
              </w:rPr>
            </w:pPr>
          </w:p>
          <w:p w:rsidR="004859C1" w:rsidRPr="00010AAA" w:rsidRDefault="004859C1" w:rsidP="004859C1">
            <w:pPr>
              <w:rPr>
                <w:rFonts w:cs="Arial"/>
              </w:rPr>
            </w:pPr>
          </w:p>
        </w:tc>
        <w:tc>
          <w:tcPr>
            <w:tcW w:w="1701"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r w:rsidR="004859C1" w:rsidRPr="00010AAA" w:rsidTr="001424B8">
        <w:tc>
          <w:tcPr>
            <w:tcW w:w="8472"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4</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Pr="000B104C" w:rsidRDefault="00F668B8" w:rsidP="00F668B8">
            <w:pPr>
              <w:rPr>
                <w:rFonts w:cs="Arial"/>
                <w:b/>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9A1C31">
              <w:rPr>
                <w:rFonts w:cs="Arial"/>
                <w:b/>
                <w:u w:val="single"/>
              </w:rPr>
              <w:t xml:space="preserve"> (using the complexity definitions)</w:t>
            </w:r>
            <w:r w:rsidR="009A1C31" w:rsidRPr="000B104C">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5F4C99">
              <w:rPr>
                <w:rFonts w:cs="Arial"/>
                <w:b/>
                <w:u w:val="single"/>
              </w:rPr>
              <w:t>How does th</w:t>
            </w:r>
            <w:r>
              <w:rPr>
                <w:rFonts w:cs="Arial"/>
                <w:b/>
                <w:u w:val="single"/>
              </w:rPr>
              <w:t>is</w:t>
            </w:r>
            <w:r w:rsidRPr="000B104C">
              <w:rPr>
                <w:rFonts w:cs="Arial"/>
                <w:b/>
                <w:u w:val="single"/>
              </w:rPr>
              <w:t xml:space="preserve"> project demonstrate application of your engineering knowledge?</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Default="00F668B8" w:rsidP="004859C1">
            <w:pPr>
              <w:rPr>
                <w:rFonts w:cs="Arial"/>
              </w:rPr>
            </w:pPr>
          </w:p>
          <w:p w:rsidR="004859C1" w:rsidRDefault="004859C1" w:rsidP="004859C1">
            <w:pPr>
              <w:rPr>
                <w:rFonts w:cs="Arial"/>
              </w:rPr>
            </w:pPr>
          </w:p>
          <w:p w:rsidR="004859C1" w:rsidRDefault="004859C1" w:rsidP="004859C1">
            <w:pPr>
              <w:rPr>
                <w:rFonts w:cs="Arial"/>
              </w:rPr>
            </w:pPr>
          </w:p>
          <w:p w:rsidR="004859C1" w:rsidRPr="00010AAA" w:rsidRDefault="004859C1" w:rsidP="004859C1">
            <w:pPr>
              <w:rPr>
                <w:rFonts w:cs="Arial"/>
              </w:rPr>
            </w:pPr>
          </w:p>
        </w:tc>
        <w:tc>
          <w:tcPr>
            <w:tcW w:w="1701"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bl>
    <w:p w:rsidR="006B1D37" w:rsidRPr="006B1D37" w:rsidRDefault="006B1D37" w:rsidP="006B1D37">
      <w:pPr>
        <w:rPr>
          <w:b/>
          <w:sz w:val="40"/>
          <w:szCs w:val="40"/>
        </w:rPr>
      </w:pPr>
      <w:r w:rsidRPr="006B1D37">
        <w:rPr>
          <w:b/>
          <w:sz w:val="40"/>
          <w:szCs w:val="40"/>
        </w:rPr>
        <w:lastRenderedPageBreak/>
        <w:t>Knowledge Matrix</w:t>
      </w:r>
    </w:p>
    <w:p w:rsidR="006B1D37" w:rsidRPr="005458D1" w:rsidRDefault="006B1D37" w:rsidP="00A71052">
      <w:pPr>
        <w:pStyle w:val="IPENZBodyText"/>
      </w:pPr>
    </w:p>
    <w:tbl>
      <w:tblPr>
        <w:tblW w:w="1019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1"/>
        <w:gridCol w:w="1227"/>
        <w:gridCol w:w="1329"/>
        <w:gridCol w:w="1330"/>
        <w:gridCol w:w="1170"/>
      </w:tblGrid>
      <w:tr w:rsidR="00A71052" w:rsidRPr="00C17DB5" w:rsidTr="00132490">
        <w:trPr>
          <w:trHeight w:val="685"/>
        </w:trPr>
        <w:tc>
          <w:tcPr>
            <w:tcW w:w="5141" w:type="dxa"/>
            <w:shd w:val="clear" w:color="auto" w:fill="BFBFBF"/>
          </w:tcPr>
          <w:p w:rsidR="00A71052" w:rsidRPr="003E1C96" w:rsidRDefault="00A71052" w:rsidP="003E1C96">
            <w:pPr>
              <w:pStyle w:val="IPENZBodyText"/>
              <w:jc w:val="center"/>
              <w:rPr>
                <w:b/>
              </w:rPr>
            </w:pPr>
            <w:r w:rsidRPr="003E1C96">
              <w:rPr>
                <w:b/>
              </w:rPr>
              <w:t>Knowledge Element</w:t>
            </w:r>
          </w:p>
        </w:tc>
        <w:tc>
          <w:tcPr>
            <w:tcW w:w="1227" w:type="dxa"/>
            <w:shd w:val="clear" w:color="auto" w:fill="BFBFBF"/>
          </w:tcPr>
          <w:p w:rsidR="00A71052" w:rsidRPr="003E1C96" w:rsidRDefault="00A71052" w:rsidP="003E1C96">
            <w:pPr>
              <w:pStyle w:val="IPENZBodyText"/>
              <w:jc w:val="center"/>
              <w:rPr>
                <w:b/>
              </w:rPr>
            </w:pPr>
            <w:r w:rsidRPr="003E1C96">
              <w:rPr>
                <w:b/>
              </w:rPr>
              <w:t>W/S Episode 1</w:t>
            </w:r>
          </w:p>
        </w:tc>
        <w:tc>
          <w:tcPr>
            <w:tcW w:w="1329" w:type="dxa"/>
            <w:shd w:val="clear" w:color="auto" w:fill="BFBFBF"/>
          </w:tcPr>
          <w:p w:rsidR="00A71052" w:rsidRPr="003E1C96" w:rsidRDefault="00A71052" w:rsidP="003E1C96">
            <w:pPr>
              <w:pStyle w:val="IPENZBodyText"/>
              <w:jc w:val="center"/>
              <w:rPr>
                <w:b/>
              </w:rPr>
            </w:pPr>
            <w:r w:rsidRPr="003E1C96">
              <w:rPr>
                <w:b/>
              </w:rPr>
              <w:t>W/S Episode 2</w:t>
            </w:r>
          </w:p>
        </w:tc>
        <w:tc>
          <w:tcPr>
            <w:tcW w:w="1330" w:type="dxa"/>
            <w:shd w:val="clear" w:color="auto" w:fill="BFBFBF"/>
          </w:tcPr>
          <w:p w:rsidR="00A71052" w:rsidRPr="003E1C96" w:rsidRDefault="00A71052" w:rsidP="003E1C96">
            <w:pPr>
              <w:pStyle w:val="IPENZBodyText"/>
              <w:jc w:val="center"/>
              <w:rPr>
                <w:b/>
              </w:rPr>
            </w:pPr>
            <w:r w:rsidRPr="003E1C96">
              <w:rPr>
                <w:b/>
              </w:rPr>
              <w:t>W/S Episode 3</w:t>
            </w:r>
          </w:p>
        </w:tc>
        <w:tc>
          <w:tcPr>
            <w:tcW w:w="1170" w:type="dxa"/>
            <w:shd w:val="clear" w:color="auto" w:fill="BFBFBF"/>
          </w:tcPr>
          <w:p w:rsidR="00A71052" w:rsidRPr="003E1C96" w:rsidRDefault="00A71052" w:rsidP="003E1C96">
            <w:pPr>
              <w:pStyle w:val="IPENZBodyText"/>
              <w:jc w:val="center"/>
              <w:rPr>
                <w:b/>
              </w:rPr>
            </w:pPr>
            <w:r w:rsidRPr="003E1C96">
              <w:rPr>
                <w:b/>
              </w:rPr>
              <w:t>W/S Episode 4</w:t>
            </w:r>
          </w:p>
        </w:tc>
      </w:tr>
      <w:tr w:rsidR="00A71052" w:rsidTr="0005089B">
        <w:trPr>
          <w:trHeight w:val="624"/>
        </w:trPr>
        <w:tc>
          <w:tcPr>
            <w:tcW w:w="5141" w:type="dxa"/>
            <w:shd w:val="clear" w:color="auto" w:fill="auto"/>
          </w:tcPr>
          <w:p w:rsidR="00A71052" w:rsidRPr="00563BEF" w:rsidRDefault="00805B24" w:rsidP="00010AAA">
            <w:pPr>
              <w:pStyle w:val="IPENZNumberedList"/>
            </w:pPr>
            <w:r>
              <w:t>A</w:t>
            </w:r>
            <w:r w:rsidR="00A71052" w:rsidRPr="00563BEF">
              <w:t>pplication of knowledge from one or more of the natural sciences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816959"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805B24" w:rsidP="00010AAA">
            <w:pPr>
              <w:pStyle w:val="IPENZNumberedList"/>
            </w:pPr>
            <w:r>
              <w:t>A</w:t>
            </w:r>
            <w:r w:rsidR="00A71052" w:rsidRPr="00563BEF">
              <w:t>pplication of knowledge of mathematics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385A23"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805B24" w:rsidP="00010AAA">
            <w:pPr>
              <w:pStyle w:val="IPENZNumberedList"/>
            </w:pPr>
            <w:r>
              <w:t>A</w:t>
            </w:r>
            <w:r w:rsidR="00A71052" w:rsidRPr="00563BEF">
              <w:t>pplication of knowledge of engineering fundamentals</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F11665"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010AAA">
            <w:pPr>
              <w:pStyle w:val="IPENZNumberedList"/>
            </w:pPr>
            <w:r w:rsidRPr="00563BEF">
              <w:t>Application of specialist engineering knowledge</w:t>
            </w:r>
            <w:r w:rsidR="00FC0A8B">
              <w:t xml:space="preserve"> to solve complex problems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385A23"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A71052" w:rsidP="00010AAA">
            <w:pPr>
              <w:pStyle w:val="IPENZNumberedList"/>
            </w:pPr>
            <w:r w:rsidRPr="00563BEF">
              <w:t>Application of knowledge of design methods</w:t>
            </w:r>
            <w:r w:rsidR="00FC0A8B">
              <w:t xml:space="preserve"> to solve complex problems</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B128DF"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6B1D37">
            <w:pPr>
              <w:pStyle w:val="IPENZNumberedList"/>
            </w:pPr>
            <w:r w:rsidRPr="00563BEF">
              <w:t>Application of knowledge of key element</w:t>
            </w:r>
            <w:r w:rsidR="00041BFC">
              <w:t>s</w:t>
            </w:r>
            <w:r w:rsidRPr="00563BEF">
              <w:t xml:space="preserve"> of engineering practice</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FE56A5"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563BEF" w:rsidTr="0005089B">
        <w:trPr>
          <w:trHeight w:val="443"/>
        </w:trPr>
        <w:tc>
          <w:tcPr>
            <w:tcW w:w="5141" w:type="dxa"/>
            <w:shd w:val="clear" w:color="auto" w:fill="auto"/>
          </w:tcPr>
          <w:p w:rsidR="00563BEF" w:rsidRDefault="00563BEF" w:rsidP="006B1D37">
            <w:pPr>
              <w:pStyle w:val="IPENZNumberedList"/>
            </w:pPr>
            <w:r>
              <w:t>Role of Engineering in Society</w:t>
            </w:r>
          </w:p>
        </w:tc>
        <w:tc>
          <w:tcPr>
            <w:tcW w:w="1227" w:type="dxa"/>
            <w:shd w:val="clear" w:color="auto" w:fill="auto"/>
          </w:tcPr>
          <w:p w:rsidR="00563BEF" w:rsidRDefault="004302D3" w:rsidP="00080F3D">
            <w:pPr>
              <w:pStyle w:val="IPENZBodyText"/>
              <w:jc w:val="center"/>
            </w:pPr>
            <w:r>
              <w:t>Y</w:t>
            </w:r>
          </w:p>
        </w:tc>
        <w:tc>
          <w:tcPr>
            <w:tcW w:w="1329" w:type="dxa"/>
            <w:shd w:val="clear" w:color="auto" w:fill="auto"/>
          </w:tcPr>
          <w:p w:rsidR="00563BEF" w:rsidRDefault="00074F5D" w:rsidP="00080F3D">
            <w:pPr>
              <w:pStyle w:val="IPENZBodyText"/>
              <w:jc w:val="center"/>
            </w:pPr>
            <w:r>
              <w:t>Y</w:t>
            </w:r>
            <w:bookmarkStart w:id="20" w:name="_GoBack"/>
            <w:bookmarkEnd w:id="20"/>
          </w:p>
        </w:tc>
        <w:tc>
          <w:tcPr>
            <w:tcW w:w="1330" w:type="dxa"/>
            <w:shd w:val="clear" w:color="auto" w:fill="auto"/>
          </w:tcPr>
          <w:p w:rsidR="00563BEF" w:rsidRDefault="00563BEF" w:rsidP="00080F3D">
            <w:pPr>
              <w:pStyle w:val="IPENZBodyText"/>
              <w:jc w:val="center"/>
            </w:pPr>
          </w:p>
        </w:tc>
        <w:tc>
          <w:tcPr>
            <w:tcW w:w="1170" w:type="dxa"/>
            <w:shd w:val="clear" w:color="auto" w:fill="auto"/>
          </w:tcPr>
          <w:p w:rsidR="00563BEF" w:rsidRDefault="00563BEF" w:rsidP="00080F3D">
            <w:pPr>
              <w:pStyle w:val="IPENZBodyText"/>
              <w:jc w:val="center"/>
            </w:pPr>
          </w:p>
        </w:tc>
      </w:tr>
      <w:tr w:rsidR="00563BEF" w:rsidTr="0005089B">
        <w:trPr>
          <w:trHeight w:val="624"/>
        </w:trPr>
        <w:tc>
          <w:tcPr>
            <w:tcW w:w="5141" w:type="dxa"/>
            <w:shd w:val="clear" w:color="auto" w:fill="auto"/>
          </w:tcPr>
          <w:p w:rsidR="00563BEF" w:rsidRDefault="00563BEF" w:rsidP="00010AAA">
            <w:pPr>
              <w:pStyle w:val="IPENZNumberedList"/>
            </w:pPr>
            <w:r>
              <w:t>Application of advanced knowledge</w:t>
            </w:r>
            <w:r w:rsidR="00CC13E9">
              <w:t xml:space="preserve"> in an area of your discipline</w:t>
            </w:r>
            <w:r>
              <w:t xml:space="preserve"> </w:t>
            </w:r>
          </w:p>
        </w:tc>
        <w:tc>
          <w:tcPr>
            <w:tcW w:w="1227" w:type="dxa"/>
            <w:shd w:val="clear" w:color="auto" w:fill="auto"/>
          </w:tcPr>
          <w:p w:rsidR="00563BEF" w:rsidRDefault="00563BEF" w:rsidP="00080F3D">
            <w:pPr>
              <w:pStyle w:val="IPENZBodyText"/>
              <w:jc w:val="center"/>
            </w:pPr>
          </w:p>
        </w:tc>
        <w:tc>
          <w:tcPr>
            <w:tcW w:w="1329" w:type="dxa"/>
            <w:shd w:val="clear" w:color="auto" w:fill="auto"/>
          </w:tcPr>
          <w:p w:rsidR="00563BEF" w:rsidRDefault="00385A23" w:rsidP="00080F3D">
            <w:pPr>
              <w:pStyle w:val="IPENZBodyText"/>
              <w:jc w:val="center"/>
            </w:pPr>
            <w:r>
              <w:t>Y</w:t>
            </w:r>
          </w:p>
        </w:tc>
        <w:tc>
          <w:tcPr>
            <w:tcW w:w="1330" w:type="dxa"/>
            <w:shd w:val="clear" w:color="auto" w:fill="auto"/>
          </w:tcPr>
          <w:p w:rsidR="00563BEF" w:rsidRDefault="00563BEF" w:rsidP="00080F3D">
            <w:pPr>
              <w:pStyle w:val="IPENZBodyText"/>
              <w:jc w:val="center"/>
            </w:pPr>
          </w:p>
        </w:tc>
        <w:tc>
          <w:tcPr>
            <w:tcW w:w="1170" w:type="dxa"/>
            <w:shd w:val="clear" w:color="auto" w:fill="auto"/>
          </w:tcPr>
          <w:p w:rsidR="00563BEF" w:rsidRDefault="00563BEF" w:rsidP="00080F3D">
            <w:pPr>
              <w:pStyle w:val="IPENZBodyText"/>
              <w:jc w:val="center"/>
            </w:pPr>
          </w:p>
        </w:tc>
      </w:tr>
    </w:tbl>
    <w:p w:rsidR="004C17A5" w:rsidRPr="005458D1" w:rsidRDefault="004C17A5">
      <w:pPr>
        <w:rPr>
          <w:rFonts w:cs="Arial"/>
        </w:rPr>
        <w:sectPr w:rsidR="004C17A5" w:rsidRPr="005458D1" w:rsidSect="00D052DD">
          <w:footerReference w:type="default" r:id="rId86"/>
          <w:headerReference w:type="first" r:id="rId87"/>
          <w:footerReference w:type="first" r:id="rId88"/>
          <w:pgSz w:w="11906" w:h="16838" w:code="9"/>
          <w:pgMar w:top="1440" w:right="1440" w:bottom="1440" w:left="1440" w:header="709" w:footer="425" w:gutter="0"/>
          <w:cols w:space="708"/>
          <w:titlePg/>
          <w:docGrid w:linePitch="360"/>
        </w:sectPr>
      </w:pPr>
    </w:p>
    <w:p w:rsidR="00106AE7" w:rsidRDefault="00106AE7" w:rsidP="000B104C">
      <w:pPr>
        <w:pStyle w:val="IPENZHeading1"/>
        <w:numPr>
          <w:ilvl w:val="0"/>
          <w:numId w:val="0"/>
        </w:numPr>
        <w:rPr>
          <w:sz w:val="40"/>
          <w:szCs w:val="40"/>
        </w:rPr>
      </w:pPr>
      <w:r w:rsidRPr="000B104C">
        <w:rPr>
          <w:sz w:val="40"/>
          <w:szCs w:val="40"/>
        </w:rPr>
        <w:lastRenderedPageBreak/>
        <w:t>Section four – Supplementary evidence</w:t>
      </w:r>
    </w:p>
    <w:p w:rsidR="00632284" w:rsidRPr="000B104C" w:rsidRDefault="00632284" w:rsidP="000B104C">
      <w:pPr>
        <w:pStyle w:val="IPENZBodyText"/>
        <w:rPr>
          <w:b/>
          <w:sz w:val="28"/>
          <w:szCs w:val="28"/>
        </w:rPr>
      </w:pPr>
      <w:r w:rsidRPr="000B104C">
        <w:rPr>
          <w:b/>
          <w:sz w:val="28"/>
          <w:szCs w:val="28"/>
        </w:rPr>
        <w:t>Academic Transcript</w:t>
      </w:r>
      <w:r w:rsidR="006E2FFD">
        <w:rPr>
          <w:b/>
          <w:sz w:val="28"/>
          <w:szCs w:val="28"/>
        </w:rPr>
        <w:t>(s)</w:t>
      </w:r>
    </w:p>
    <w:p w:rsidR="00632284" w:rsidRPr="000B104C" w:rsidRDefault="00632284" w:rsidP="000B104C">
      <w:pPr>
        <w:pStyle w:val="IPENZBodyText"/>
      </w:pPr>
      <w:r>
        <w:t>Please attach a certified copy of your academic transcript</w:t>
      </w:r>
      <w:r w:rsidR="006E2FFD">
        <w:t>(s)</w:t>
      </w:r>
      <w:r>
        <w:t xml:space="preserve"> if you have not already supplied one to IPENZ</w:t>
      </w:r>
    </w:p>
    <w:p w:rsidR="004C17A5" w:rsidRPr="000B104C" w:rsidRDefault="00106AE7" w:rsidP="000B104C">
      <w:pPr>
        <w:pStyle w:val="IPENZHeading1"/>
        <w:numPr>
          <w:ilvl w:val="0"/>
          <w:numId w:val="0"/>
        </w:numPr>
        <w:rPr>
          <w:sz w:val="40"/>
          <w:szCs w:val="40"/>
        </w:rPr>
      </w:pPr>
      <w:r w:rsidRPr="005458D1">
        <w:t xml:space="preserve"> </w:t>
      </w:r>
      <w:r w:rsidR="004C17A5" w:rsidRPr="005458D1">
        <w:t>Work history summary</w:t>
      </w:r>
    </w:p>
    <w:p w:rsidR="004C17A5" w:rsidRPr="005458D1" w:rsidRDefault="00F4678E" w:rsidP="009B33F3">
      <w:pPr>
        <w:pStyle w:val="IPENZBodyText"/>
        <w:ind w:left="-426"/>
        <w:rPr>
          <w:rFonts w:cs="Arial"/>
        </w:rPr>
      </w:pPr>
      <w:r w:rsidRPr="005458D1">
        <w:rPr>
          <w:rFonts w:cs="Arial"/>
        </w:rPr>
        <w:t>List your employment history starting from your most recent employment and then chronologically back to the start of your first job.</w:t>
      </w:r>
    </w:p>
    <w:p w:rsidR="00F4678E" w:rsidRPr="005458D1" w:rsidRDefault="00F4678E" w:rsidP="009B33F3">
      <w:pPr>
        <w:ind w:left="-426"/>
        <w:rPr>
          <w:rFonts w:cs="Arial"/>
        </w:rPr>
      </w:pP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2606"/>
        <w:gridCol w:w="1606"/>
        <w:gridCol w:w="1846"/>
        <w:gridCol w:w="6919"/>
      </w:tblGrid>
      <w:tr w:rsidR="004C17A5" w:rsidRPr="005458D1" w:rsidTr="00907694">
        <w:trPr>
          <w:trHeight w:val="737"/>
          <w:tblHeader/>
        </w:trPr>
        <w:tc>
          <w:tcPr>
            <w:tcW w:w="710"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Ref No</w:t>
            </w:r>
          </w:p>
        </w:tc>
        <w:tc>
          <w:tcPr>
            <w:tcW w:w="2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Name of </w:t>
            </w:r>
            <w:r w:rsidR="00F4678E" w:rsidRPr="00907694">
              <w:rPr>
                <w:rFonts w:cs="Arial"/>
                <w:b/>
                <w:sz w:val="18"/>
                <w:szCs w:val="24"/>
              </w:rPr>
              <w:t xml:space="preserve">Employing </w:t>
            </w:r>
            <w:r w:rsidRPr="00907694">
              <w:rPr>
                <w:rFonts w:cs="Arial"/>
                <w:b/>
                <w:sz w:val="18"/>
                <w:szCs w:val="24"/>
              </w:rPr>
              <w:t>Organisation</w:t>
            </w:r>
          </w:p>
        </w:tc>
        <w:tc>
          <w:tcPr>
            <w:tcW w:w="1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Position Title </w:t>
            </w:r>
          </w:p>
        </w:tc>
        <w:tc>
          <w:tcPr>
            <w:tcW w:w="184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End       mm/</w:t>
            </w:r>
            <w:proofErr w:type="spellStart"/>
            <w:r w:rsidRPr="00907694">
              <w:rPr>
                <w:rFonts w:cs="Arial"/>
                <w:b/>
                <w:sz w:val="18"/>
              </w:rPr>
              <w:t>yy</w:t>
            </w:r>
            <w:proofErr w:type="spellEnd"/>
            <w:r w:rsidRPr="00907694">
              <w:rPr>
                <w:rFonts w:cs="Arial"/>
                <w:b/>
                <w:sz w:val="18"/>
              </w:rPr>
              <w:br/>
              <w:t>Start      mm/</w:t>
            </w:r>
            <w:proofErr w:type="spellStart"/>
            <w:r w:rsidRPr="00907694">
              <w:rPr>
                <w:rFonts w:cs="Arial"/>
                <w:b/>
                <w:sz w:val="18"/>
              </w:rPr>
              <w:t>yy</w:t>
            </w:r>
            <w:proofErr w:type="spellEnd"/>
          </w:p>
        </w:tc>
        <w:tc>
          <w:tcPr>
            <w:tcW w:w="6919"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Key responsibilities, activities undertaken, major achievements and/or projects. These should relate to your practice area description.</w:t>
            </w:r>
          </w:p>
        </w:tc>
      </w:tr>
      <w:tr w:rsidR="004C17A5" w:rsidRPr="005458D1" w:rsidTr="00907694">
        <w:trPr>
          <w:trHeight w:val="1463"/>
        </w:trPr>
        <w:tc>
          <w:tcPr>
            <w:tcW w:w="710" w:type="dxa"/>
            <w:shd w:val="clear" w:color="auto" w:fill="auto"/>
          </w:tcPr>
          <w:p w:rsidR="00C16A96" w:rsidRPr="00907694" w:rsidRDefault="00C16A96"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Present</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 xml:space="preserve">at </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52"/>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 xml:space="preserve">End </w:t>
            </w:r>
            <w:r w:rsidR="00F4678E" w:rsidRPr="00907694">
              <w:rPr>
                <w:rFonts w:cs="Arial"/>
              </w:rPr>
              <w:t>date:</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698"/>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6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823"/>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99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2015"/>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bl>
    <w:p w:rsidR="00106AE7" w:rsidRDefault="00106AE7" w:rsidP="000B104C">
      <w:pPr>
        <w:pStyle w:val="IPENZHeading1"/>
        <w:numPr>
          <w:ilvl w:val="0"/>
          <w:numId w:val="0"/>
        </w:numPr>
        <w:ind w:left="851"/>
      </w:pPr>
    </w:p>
    <w:p w:rsidR="004C17A5" w:rsidRPr="005458D1" w:rsidRDefault="00F4678E" w:rsidP="000B104C">
      <w:pPr>
        <w:pStyle w:val="IPENZHeading1"/>
        <w:numPr>
          <w:ilvl w:val="0"/>
          <w:numId w:val="0"/>
        </w:numPr>
        <w:ind w:left="851" w:hanging="851"/>
      </w:pPr>
      <w:r w:rsidRPr="005458D1">
        <w:t xml:space="preserve">continued professional development (CPD) activities </w:t>
      </w:r>
      <w:r w:rsidR="009727B1" w:rsidRPr="005458D1">
        <w:t xml:space="preserve">Summary </w:t>
      </w:r>
    </w:p>
    <w:p w:rsidR="004C17A5" w:rsidRPr="005458D1" w:rsidRDefault="004C17A5" w:rsidP="00414628">
      <w:pPr>
        <w:pStyle w:val="IPENZNormal"/>
        <w:ind w:left="-425"/>
        <w:rPr>
          <w:rFonts w:cs="Arial"/>
          <w:sz w:val="12"/>
        </w:rPr>
      </w:pPr>
    </w:p>
    <w:tbl>
      <w:tblPr>
        <w:tblW w:w="5000"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20"/>
        <w:gridCol w:w="989"/>
        <w:gridCol w:w="1559"/>
        <w:gridCol w:w="1987"/>
        <w:gridCol w:w="5529"/>
        <w:gridCol w:w="1885"/>
      </w:tblGrid>
      <w:tr w:rsidR="00F4678E" w:rsidRPr="005458D1" w:rsidTr="00411C0A">
        <w:trPr>
          <w:cantSplit/>
          <w:trHeight w:val="454"/>
          <w:tblHeader/>
        </w:trPr>
        <w:tc>
          <w:tcPr>
            <w:tcW w:w="4295" w:type="pct"/>
            <w:gridSpan w:val="5"/>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411C0A" w:rsidRDefault="005458D1" w:rsidP="00907694">
            <w:pPr>
              <w:pStyle w:val="IPENZBodyText"/>
              <w:spacing w:before="60" w:after="60"/>
              <w:jc w:val="left"/>
              <w:rPr>
                <w:rFonts w:cs="Arial"/>
                <w:b/>
                <w:smallCaps/>
                <w:szCs w:val="18"/>
              </w:rPr>
            </w:pPr>
            <w:r w:rsidRPr="00411C0A">
              <w:rPr>
                <w:rFonts w:cs="Arial"/>
                <w:b/>
                <w:smallCaps/>
                <w:sz w:val="22"/>
                <w:szCs w:val="20"/>
              </w:rPr>
              <w:t>Description of Activity and Learning.</w:t>
            </w:r>
            <w:r w:rsidRPr="00411C0A">
              <w:rPr>
                <w:rFonts w:cs="Arial"/>
                <w:b/>
                <w:smallCaps/>
                <w:szCs w:val="18"/>
              </w:rPr>
              <w:t xml:space="preserve"> </w:t>
            </w:r>
          </w:p>
          <w:p w:rsidR="00F4678E" w:rsidRPr="007D1766" w:rsidRDefault="00F4678E" w:rsidP="00C17DB5">
            <w:pPr>
              <w:pStyle w:val="IPENZBodyText"/>
              <w:spacing w:before="60" w:after="60"/>
              <w:jc w:val="left"/>
              <w:rPr>
                <w:rFonts w:cs="Arial"/>
                <w:b/>
                <w:sz w:val="18"/>
                <w:szCs w:val="18"/>
              </w:rPr>
            </w:pPr>
            <w:r w:rsidRPr="00411C0A">
              <w:rPr>
                <w:rFonts w:cs="Arial"/>
                <w:b/>
                <w:szCs w:val="18"/>
              </w:rPr>
              <w:t>Please record</w:t>
            </w:r>
            <w:r w:rsidR="002F1526" w:rsidRPr="00411C0A">
              <w:rPr>
                <w:rFonts w:cs="Arial"/>
                <w:b/>
                <w:szCs w:val="18"/>
              </w:rPr>
              <w:t xml:space="preserve"> all relevant </w:t>
            </w:r>
            <w:r w:rsidR="002F1526" w:rsidRPr="00411C0A">
              <w:rPr>
                <w:b/>
              </w:rPr>
              <w:t xml:space="preserve">CPD </w:t>
            </w:r>
            <w:r w:rsidR="00C17DB5" w:rsidRPr="00411C0A">
              <w:rPr>
                <w:b/>
              </w:rPr>
              <w:t>activities</w:t>
            </w:r>
            <w:r w:rsidR="00C17DB5" w:rsidRPr="00411C0A">
              <w:rPr>
                <w:rFonts w:cs="Arial"/>
                <w:b/>
                <w:szCs w:val="18"/>
              </w:rPr>
              <w:t xml:space="preserve"> (</w:t>
            </w:r>
            <w:proofErr w:type="spellStart"/>
            <w:r w:rsidRPr="00411C0A">
              <w:rPr>
                <w:rFonts w:cs="Arial"/>
                <w:b/>
                <w:szCs w:val="18"/>
              </w:rPr>
              <w:t>eg</w:t>
            </w:r>
            <w:proofErr w:type="spellEnd"/>
            <w:r w:rsidRPr="00411C0A">
              <w:rPr>
                <w:rFonts w:cs="Arial"/>
                <w:b/>
                <w:szCs w:val="18"/>
              </w:rPr>
              <w:t xml:space="preserve">. short course, conference, reading, technical lectures, formal study towards qualification, research, discussion groups, workshops, symposia, </w:t>
            </w:r>
            <w:proofErr w:type="gramStart"/>
            <w:r w:rsidRPr="00411C0A">
              <w:rPr>
                <w:rFonts w:cs="Arial"/>
                <w:b/>
                <w:szCs w:val="18"/>
              </w:rPr>
              <w:t>voluntary</w:t>
            </w:r>
            <w:proofErr w:type="gramEnd"/>
            <w:r w:rsidRPr="00411C0A">
              <w:rPr>
                <w:rFonts w:cs="Arial"/>
                <w:b/>
                <w:szCs w:val="18"/>
              </w:rPr>
              <w:t xml:space="preserve"> service roles)</w:t>
            </w:r>
            <w:r w:rsidR="002F1526" w:rsidRPr="00EE2884">
              <w:rPr>
                <w:rFonts w:cs="Arial"/>
                <w:b/>
                <w:szCs w:val="18"/>
              </w:rPr>
              <w:t xml:space="preserve"> </w:t>
            </w:r>
            <w:r w:rsidR="002F1526" w:rsidRPr="00411C0A">
              <w:rPr>
                <w:b/>
              </w:rPr>
              <w:t xml:space="preserve">that have extended your professional engineering knowledge and have assisted you to develop the knowledge profile of a professional engineer. </w:t>
            </w:r>
            <w:r w:rsidR="002F1526" w:rsidRPr="00411C0A">
              <w:rPr>
                <w:rFonts w:cs="Arial"/>
                <w:b/>
                <w:szCs w:val="18"/>
              </w:rPr>
              <w:t xml:space="preserve"> D</w:t>
            </w:r>
            <w:r w:rsidRPr="00411C0A">
              <w:rPr>
                <w:rFonts w:cs="Arial"/>
                <w:b/>
                <w:szCs w:val="18"/>
              </w:rPr>
              <w:t xml:space="preserve">escribe the </w:t>
            </w:r>
            <w:r w:rsidR="00411C0A" w:rsidRPr="00411C0A">
              <w:rPr>
                <w:rFonts w:cs="Arial"/>
                <w:b/>
                <w:szCs w:val="18"/>
              </w:rPr>
              <w:t xml:space="preserve">learning outcomes and how </w:t>
            </w:r>
            <w:r w:rsidR="00C17DB5">
              <w:rPr>
                <w:rFonts w:cs="Arial"/>
                <w:b/>
                <w:szCs w:val="18"/>
              </w:rPr>
              <w:t>these have</w:t>
            </w:r>
            <w:r w:rsidR="00411C0A" w:rsidRPr="00411C0A">
              <w:rPr>
                <w:rFonts w:cs="Arial"/>
                <w:b/>
                <w:szCs w:val="18"/>
              </w:rPr>
              <w:t xml:space="preserve"> contributed to your acquiring </w:t>
            </w:r>
            <w:r w:rsidR="00C17DB5">
              <w:rPr>
                <w:rFonts w:cs="Arial"/>
                <w:b/>
                <w:szCs w:val="18"/>
              </w:rPr>
              <w:t xml:space="preserve">a </w:t>
            </w:r>
            <w:r w:rsidR="00411C0A" w:rsidRPr="00411C0A">
              <w:rPr>
                <w:rFonts w:cs="Arial"/>
                <w:b/>
                <w:szCs w:val="18"/>
              </w:rPr>
              <w:t xml:space="preserve">Washington Accord level of </w:t>
            </w:r>
            <w:r w:rsidR="00411C0A" w:rsidRPr="00EE2884">
              <w:rPr>
                <w:rFonts w:cs="Arial"/>
                <w:b/>
                <w:szCs w:val="18"/>
              </w:rPr>
              <w:t>knowledge</w:t>
            </w:r>
            <w:proofErr w:type="gramStart"/>
            <w:r w:rsidR="00411C0A" w:rsidRPr="00EE2884">
              <w:rPr>
                <w:rFonts w:cs="Arial"/>
                <w:b/>
                <w:szCs w:val="18"/>
              </w:rPr>
              <w:t>.</w:t>
            </w:r>
            <w:r w:rsidRPr="007D1766">
              <w:rPr>
                <w:rFonts w:cs="Arial"/>
                <w:b/>
                <w:szCs w:val="18"/>
              </w:rPr>
              <w:t>.</w:t>
            </w:r>
            <w:proofErr w:type="gramEnd"/>
          </w:p>
        </w:tc>
        <w:tc>
          <w:tcPr>
            <w:tcW w:w="705" w:type="pct"/>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5458D1" w:rsidRPr="00907694" w:rsidRDefault="003E0A72" w:rsidP="00907694">
            <w:pPr>
              <w:pStyle w:val="IPENZBodyText"/>
              <w:spacing w:before="60" w:after="60"/>
              <w:jc w:val="left"/>
              <w:rPr>
                <w:rFonts w:cs="Arial"/>
                <w:b/>
                <w:sz w:val="18"/>
                <w:szCs w:val="18"/>
              </w:rPr>
            </w:pPr>
            <w:r w:rsidRPr="00907694">
              <w:rPr>
                <w:rFonts w:cs="Arial"/>
                <w:b/>
                <w:sz w:val="18"/>
                <w:szCs w:val="18"/>
              </w:rPr>
              <w:t>Was Formal Assessment i</w:t>
            </w:r>
            <w:r w:rsidR="00F4678E" w:rsidRPr="00907694">
              <w:rPr>
                <w:rFonts w:cs="Arial"/>
                <w:b/>
                <w:sz w:val="18"/>
                <w:szCs w:val="18"/>
              </w:rPr>
              <w:t>nvolved</w:t>
            </w:r>
            <w:r w:rsidRPr="00907694">
              <w:rPr>
                <w:rFonts w:cs="Arial"/>
                <w:b/>
                <w:sz w:val="18"/>
                <w:szCs w:val="18"/>
              </w:rPr>
              <w:t xml:space="preserve">?  </w:t>
            </w:r>
          </w:p>
          <w:p w:rsidR="00F4678E" w:rsidRPr="00907694" w:rsidRDefault="003E0A72" w:rsidP="00907694">
            <w:pPr>
              <w:pStyle w:val="IPENZBodyText"/>
              <w:spacing w:before="60" w:after="60"/>
              <w:jc w:val="left"/>
              <w:rPr>
                <w:rFonts w:cs="Arial"/>
                <w:b/>
                <w:sz w:val="18"/>
                <w:szCs w:val="18"/>
              </w:rPr>
            </w:pPr>
            <w:r w:rsidRPr="00907694">
              <w:rPr>
                <w:rFonts w:cs="Arial"/>
                <w:b/>
                <w:sz w:val="18"/>
                <w:szCs w:val="18"/>
              </w:rPr>
              <w:t xml:space="preserve">What was the </w:t>
            </w:r>
            <w:r w:rsidR="00F4678E" w:rsidRPr="00907694">
              <w:rPr>
                <w:rFonts w:cs="Arial"/>
                <w:b/>
                <w:sz w:val="18"/>
                <w:szCs w:val="18"/>
              </w:rPr>
              <w:t>outcome</w:t>
            </w:r>
            <w:r w:rsidRPr="00907694">
              <w:rPr>
                <w:rFonts w:cs="Arial"/>
                <w:b/>
                <w:sz w:val="18"/>
                <w:szCs w:val="18"/>
              </w:rPr>
              <w:t>?</w:t>
            </w:r>
          </w:p>
        </w:tc>
      </w:tr>
      <w:tr w:rsidR="00F4678E" w:rsidRPr="005458D1" w:rsidTr="00411C0A">
        <w:trPr>
          <w:cantSplit/>
          <w:trHeight w:val="759"/>
          <w:tblHeader/>
        </w:trPr>
        <w:tc>
          <w:tcPr>
            <w:tcW w:w="4295" w:type="pct"/>
            <w:gridSpan w:val="5"/>
            <w:vMerge/>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center"/>
              <w:rPr>
                <w:rFonts w:cs="Arial"/>
                <w:b/>
              </w:rPr>
            </w:pP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4"/>
                <w:szCs w:val="14"/>
              </w:rPr>
            </w:pPr>
          </w:p>
        </w:tc>
      </w:tr>
      <w:tr w:rsidR="009B33F3" w:rsidRPr="005458D1" w:rsidTr="00411C0A">
        <w:trPr>
          <w:cantSplit/>
          <w:trHeight w:val="510"/>
          <w:tblHeader/>
        </w:trPr>
        <w:tc>
          <w:tcPr>
            <w:tcW w:w="531"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Date(s)</w:t>
            </w:r>
          </w:p>
        </w:tc>
        <w:tc>
          <w:tcPr>
            <w:tcW w:w="370"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0"/>
              <w:jc w:val="left"/>
              <w:rPr>
                <w:rFonts w:cs="Arial"/>
                <w:b/>
                <w:sz w:val="18"/>
                <w:szCs w:val="18"/>
              </w:rPr>
            </w:pPr>
            <w:r w:rsidRPr="00907694">
              <w:rPr>
                <w:rFonts w:cs="Arial"/>
                <w:b/>
                <w:sz w:val="18"/>
                <w:szCs w:val="18"/>
              </w:rPr>
              <w:t xml:space="preserve">Actual Hours </w:t>
            </w:r>
          </w:p>
        </w:tc>
        <w:tc>
          <w:tcPr>
            <w:tcW w:w="58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Form of Activity</w:t>
            </w:r>
          </w:p>
        </w:tc>
        <w:tc>
          <w:tcPr>
            <w:tcW w:w="74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Title</w:t>
            </w:r>
            <w:r w:rsidR="003E0A72" w:rsidRPr="00907694">
              <w:rPr>
                <w:rFonts w:cs="Arial"/>
                <w:b/>
                <w:sz w:val="18"/>
                <w:szCs w:val="18"/>
              </w:rPr>
              <w:t xml:space="preserve"> of activity</w:t>
            </w:r>
          </w:p>
        </w:tc>
        <w:tc>
          <w:tcPr>
            <w:tcW w:w="2068"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411C0A">
            <w:pPr>
              <w:pStyle w:val="IPENZBodyText"/>
              <w:spacing w:before="60" w:after="60"/>
              <w:jc w:val="left"/>
              <w:rPr>
                <w:rFonts w:cs="Arial"/>
                <w:b/>
                <w:sz w:val="18"/>
                <w:szCs w:val="18"/>
              </w:rPr>
            </w:pPr>
            <w:r w:rsidRPr="00907694">
              <w:rPr>
                <w:rFonts w:cs="Arial"/>
                <w:b/>
                <w:sz w:val="18"/>
                <w:szCs w:val="18"/>
              </w:rPr>
              <w:t xml:space="preserve">What </w:t>
            </w:r>
            <w:r w:rsidR="00411C0A">
              <w:rPr>
                <w:rFonts w:cs="Arial"/>
                <w:b/>
                <w:sz w:val="18"/>
                <w:szCs w:val="18"/>
              </w:rPr>
              <w:t>was the knowledge you acquired</w:t>
            </w:r>
            <w:r w:rsidRPr="00907694">
              <w:rPr>
                <w:rFonts w:cs="Arial"/>
                <w:b/>
                <w:sz w:val="18"/>
                <w:szCs w:val="18"/>
              </w:rPr>
              <w:t xml:space="preserve">? </w:t>
            </w:r>
            <w:r w:rsidR="009B33F3" w:rsidRPr="00907694">
              <w:rPr>
                <w:rFonts w:cs="Arial"/>
                <w:b/>
                <w:sz w:val="18"/>
                <w:szCs w:val="18"/>
              </w:rPr>
              <w:br/>
            </w:r>
            <w:r w:rsidR="00411C0A">
              <w:rPr>
                <w:rFonts w:cs="Arial"/>
                <w:b/>
                <w:sz w:val="18"/>
                <w:szCs w:val="18"/>
              </w:rPr>
              <w:t>How have you applied this knowledge in</w:t>
            </w:r>
            <w:r w:rsidRPr="00907694">
              <w:rPr>
                <w:rFonts w:cs="Arial"/>
                <w:b/>
                <w:sz w:val="18"/>
                <w:szCs w:val="18"/>
              </w:rPr>
              <w:t xml:space="preserve"> your </w:t>
            </w:r>
            <w:r w:rsidR="00411C0A">
              <w:rPr>
                <w:rFonts w:cs="Arial"/>
                <w:b/>
                <w:sz w:val="18"/>
                <w:szCs w:val="18"/>
              </w:rPr>
              <w:t xml:space="preserve">engineering </w:t>
            </w:r>
            <w:r w:rsidRPr="00907694">
              <w:rPr>
                <w:rFonts w:cs="Arial"/>
                <w:b/>
                <w:sz w:val="18"/>
                <w:szCs w:val="18"/>
              </w:rPr>
              <w:t>practice?</w:t>
            </w: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8"/>
                <w:szCs w:val="18"/>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bl>
    <w:p w:rsidR="00A70F30" w:rsidRDefault="00A70F30" w:rsidP="004C17A5">
      <w:pPr>
        <w:pStyle w:val="IPENZBodyText"/>
        <w:spacing w:before="120"/>
        <w:rPr>
          <w:rFonts w:cs="Arial"/>
          <w:b/>
          <w:sz w:val="28"/>
          <w:szCs w:val="28"/>
        </w:rPr>
        <w:sectPr w:rsidR="00A70F30" w:rsidSect="006F6DA0">
          <w:pgSz w:w="16838" w:h="11906" w:orient="landscape" w:code="9"/>
          <w:pgMar w:top="1701" w:right="1814" w:bottom="1134" w:left="1871" w:header="709" w:footer="425" w:gutter="0"/>
          <w:cols w:space="708"/>
          <w:titlePg/>
          <w:docGrid w:linePitch="360"/>
        </w:sectPr>
      </w:pPr>
    </w:p>
    <w:p w:rsidR="00106AE7" w:rsidRPr="00950CEB" w:rsidRDefault="00106AE7" w:rsidP="005F4C99">
      <w:pPr>
        <w:pStyle w:val="IPENZHeading1"/>
        <w:numPr>
          <w:ilvl w:val="0"/>
          <w:numId w:val="0"/>
        </w:numPr>
      </w:pPr>
      <w:r w:rsidRPr="000B104C">
        <w:rPr>
          <w:sz w:val="40"/>
          <w:szCs w:val="40"/>
        </w:rPr>
        <w:lastRenderedPageBreak/>
        <w:t>Section Five - Payment</w:t>
      </w:r>
    </w:p>
    <w:p w:rsidR="005F4C99" w:rsidRDefault="005F4C99" w:rsidP="005F4C99">
      <w:pPr>
        <w:pStyle w:val="IPENZHeading1"/>
        <w:numPr>
          <w:ilvl w:val="0"/>
          <w:numId w:val="0"/>
        </w:numPr>
      </w:pPr>
      <w:r>
        <w:t xml:space="preserve">knowledge assessment (Level 2) Fee </w:t>
      </w:r>
      <w:r w:rsidRPr="00461A02">
        <w:t>Payment</w:t>
      </w:r>
    </w:p>
    <w:p w:rsidR="005F4C99" w:rsidRPr="00FC61D1" w:rsidRDefault="005F4C99" w:rsidP="005F4C99">
      <w:pPr>
        <w:pStyle w:val="IPENZBodyText"/>
      </w:pPr>
    </w:p>
    <w:tbl>
      <w:tblPr>
        <w:tblW w:w="104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886"/>
        <w:gridCol w:w="437"/>
        <w:gridCol w:w="397"/>
        <w:gridCol w:w="29"/>
        <w:gridCol w:w="368"/>
        <w:gridCol w:w="397"/>
        <w:gridCol w:w="397"/>
        <w:gridCol w:w="397"/>
        <w:gridCol w:w="377"/>
        <w:gridCol w:w="20"/>
        <w:gridCol w:w="264"/>
        <w:gridCol w:w="133"/>
        <w:gridCol w:w="62"/>
        <w:gridCol w:w="335"/>
        <w:gridCol w:w="397"/>
        <w:gridCol w:w="398"/>
        <w:gridCol w:w="376"/>
        <w:gridCol w:w="21"/>
        <w:gridCol w:w="397"/>
        <w:gridCol w:w="291"/>
        <w:gridCol w:w="106"/>
        <w:gridCol w:w="176"/>
        <w:gridCol w:w="221"/>
        <w:gridCol w:w="397"/>
        <w:gridCol w:w="397"/>
        <w:gridCol w:w="397"/>
        <w:gridCol w:w="290"/>
        <w:gridCol w:w="107"/>
        <w:gridCol w:w="177"/>
        <w:gridCol w:w="221"/>
        <w:gridCol w:w="203"/>
        <w:gridCol w:w="931"/>
      </w:tblGrid>
      <w:tr w:rsidR="005F4C99" w:rsidRPr="00461A02" w:rsidTr="003D3620">
        <w:trPr>
          <w:gridAfter w:val="1"/>
          <w:wAfter w:w="931" w:type="dxa"/>
          <w:cantSplit/>
          <w:trHeight w:val="601"/>
        </w:trPr>
        <w:tc>
          <w:tcPr>
            <w:tcW w:w="4111" w:type="dxa"/>
            <w:gridSpan w:val="10"/>
            <w:tcBorders>
              <w:top w:val="nil"/>
              <w:left w:val="nil"/>
              <w:bottom w:val="nil"/>
            </w:tcBorders>
            <w:vAlign w:val="center"/>
          </w:tcPr>
          <w:p w:rsidR="005F4C99" w:rsidRPr="00461A02" w:rsidRDefault="005F4C99" w:rsidP="003D3620">
            <w:pPr>
              <w:pStyle w:val="IPENZLevel2Heading"/>
              <w:spacing w:before="120" w:after="120"/>
            </w:pPr>
            <w:r w:rsidRPr="00461A02">
              <w:rPr>
                <w:bCs/>
              </w:rPr>
              <w:t>Assessment Fee</w:t>
            </w:r>
            <w:r w:rsidRPr="00461A02">
              <w:t xml:space="preserve"> (</w:t>
            </w:r>
            <w:proofErr w:type="spellStart"/>
            <w:r w:rsidRPr="00461A02">
              <w:t>inc</w:t>
            </w:r>
            <w:r>
              <w:t>l</w:t>
            </w:r>
            <w:proofErr w:type="spellEnd"/>
            <w:r w:rsidRPr="00461A02">
              <w:t xml:space="preserve"> GST)</w:t>
            </w:r>
            <w:r>
              <w:t xml:space="preserve"> in NZD</w:t>
            </w:r>
          </w:p>
        </w:tc>
        <w:tc>
          <w:tcPr>
            <w:tcW w:w="1985" w:type="dxa"/>
            <w:gridSpan w:val="8"/>
            <w:tcBorders>
              <w:bottom w:val="single" w:sz="4" w:space="0" w:color="auto"/>
              <w:right w:val="single" w:sz="4" w:space="0" w:color="auto"/>
            </w:tcBorders>
            <w:vAlign w:val="center"/>
          </w:tcPr>
          <w:p w:rsidR="005F4C99" w:rsidRPr="00461A02" w:rsidRDefault="005F4C99" w:rsidP="003D3620">
            <w:pPr>
              <w:pStyle w:val="IPENZBodyText"/>
              <w:spacing w:before="60" w:after="60"/>
              <w:ind w:left="33"/>
              <w:jc w:val="left"/>
              <w:rPr>
                <w:b/>
                <w:sz w:val="24"/>
                <w:szCs w:val="24"/>
              </w:rPr>
            </w:pPr>
            <w:r>
              <w:rPr>
                <w:b/>
                <w:sz w:val="24"/>
                <w:szCs w:val="24"/>
              </w:rPr>
              <w:t>NZ</w:t>
            </w:r>
            <w:r w:rsidRPr="00461A02">
              <w:rPr>
                <w:b/>
                <w:sz w:val="24"/>
                <w:szCs w:val="24"/>
              </w:rPr>
              <w:t>$</w:t>
            </w:r>
            <w:r>
              <w:rPr>
                <w:b/>
                <w:sz w:val="24"/>
                <w:szCs w:val="24"/>
              </w:rPr>
              <w:t>1,351.25</w:t>
            </w:r>
          </w:p>
        </w:tc>
        <w:tc>
          <w:tcPr>
            <w:tcW w:w="709" w:type="dxa"/>
            <w:gridSpan w:val="3"/>
            <w:tcBorders>
              <w:top w:val="nil"/>
              <w:bottom w:val="nil"/>
              <w:right w:val="nil"/>
            </w:tcBorders>
            <w:vAlign w:val="center"/>
          </w:tcPr>
          <w:p w:rsidR="005F4C99" w:rsidRPr="00461A02" w:rsidRDefault="005F4C99" w:rsidP="003D3620">
            <w:pPr>
              <w:pStyle w:val="IPENZBodyText"/>
              <w:spacing w:before="60" w:after="60"/>
              <w:jc w:val="left"/>
            </w:pPr>
          </w:p>
        </w:tc>
        <w:tc>
          <w:tcPr>
            <w:tcW w:w="2268" w:type="dxa"/>
            <w:gridSpan w:val="9"/>
            <w:tcBorders>
              <w:top w:val="nil"/>
              <w:left w:val="nil"/>
              <w:bottom w:val="nil"/>
              <w:right w:val="single" w:sz="4" w:space="0" w:color="auto"/>
            </w:tcBorders>
            <w:vAlign w:val="center"/>
          </w:tcPr>
          <w:p w:rsidR="005F4C99" w:rsidRPr="00461A02" w:rsidRDefault="005F4C99" w:rsidP="003D3620">
            <w:pPr>
              <w:pStyle w:val="IPENZBodyText"/>
              <w:spacing w:before="60" w:after="60"/>
              <w:jc w:val="left"/>
              <w:rPr>
                <w:b/>
              </w:rPr>
            </w:pPr>
            <w:r w:rsidRPr="00461A02">
              <w:t>Please send a receipt</w:t>
            </w:r>
          </w:p>
        </w:tc>
        <w:tc>
          <w:tcPr>
            <w:tcW w:w="424" w:type="dxa"/>
            <w:gridSpan w:val="2"/>
            <w:tcBorders>
              <w:left w:val="single" w:sz="4" w:space="0" w:color="auto"/>
              <w:bottom w:val="single" w:sz="4" w:space="0" w:color="auto"/>
            </w:tcBorders>
            <w:vAlign w:val="center"/>
          </w:tcPr>
          <w:p w:rsidR="005F4C99" w:rsidRPr="00461A02" w:rsidRDefault="005F4C99" w:rsidP="003D3620">
            <w:pPr>
              <w:pStyle w:val="IPENZBodyText"/>
              <w:spacing w:before="60" w:after="60"/>
              <w:ind w:left="-426"/>
              <w:rPr>
                <w:b/>
              </w:rPr>
            </w:pPr>
            <w:r w:rsidRPr="00461A02">
              <w:rPr>
                <w:b/>
              </w:rPr>
              <w:fldChar w:fldCharType="begin">
                <w:ffData>
                  <w:name w:val="Check19"/>
                  <w:enabled/>
                  <w:calcOnExit w:val="0"/>
                  <w:checkBox>
                    <w:size w:val="28"/>
                    <w:default w:val="0"/>
                  </w:checkBox>
                </w:ffData>
              </w:fldChar>
            </w:r>
            <w:r w:rsidRPr="00461A02">
              <w:rPr>
                <w:b/>
              </w:rPr>
              <w:instrText xml:space="preserve"> FORMCHECKBOX </w:instrText>
            </w:r>
            <w:r w:rsidR="004A47B3">
              <w:rPr>
                <w:b/>
              </w:rPr>
            </w:r>
            <w:r w:rsidR="004A47B3">
              <w:rPr>
                <w:b/>
              </w:rPr>
              <w:fldChar w:fldCharType="separate"/>
            </w:r>
            <w:r w:rsidRPr="00461A02">
              <w:rPr>
                <w:b/>
              </w:rPr>
              <w:fldChar w:fldCharType="end"/>
            </w:r>
          </w:p>
        </w:tc>
      </w:tr>
      <w:tr w:rsidR="005F4C99" w:rsidRPr="00461A02" w:rsidTr="003D3620">
        <w:trPr>
          <w:gridAfter w:val="5"/>
          <w:wAfter w:w="1639" w:type="dxa"/>
          <w:trHeight w:val="509"/>
        </w:trPr>
        <w:tc>
          <w:tcPr>
            <w:tcW w:w="426" w:type="dxa"/>
            <w:tcBorders>
              <w:top w:val="nil"/>
              <w:left w:val="nil"/>
              <w:bottom w:val="nil"/>
              <w:right w:val="nil"/>
            </w:tcBorders>
          </w:tcPr>
          <w:p w:rsidR="005F4C99" w:rsidRPr="00461A02" w:rsidRDefault="005F4C99" w:rsidP="003D3620">
            <w:pPr>
              <w:pStyle w:val="IPENZNormal"/>
              <w:spacing w:before="120"/>
              <w:ind w:left="34"/>
              <w:rPr>
                <w:rStyle w:val="IPENZLevel2HeadingChar"/>
              </w:rPr>
            </w:pPr>
          </w:p>
        </w:tc>
        <w:tc>
          <w:tcPr>
            <w:tcW w:w="8363" w:type="dxa"/>
            <w:gridSpan w:val="27"/>
            <w:tcBorders>
              <w:top w:val="nil"/>
              <w:left w:val="nil"/>
              <w:bottom w:val="nil"/>
              <w:right w:val="nil"/>
            </w:tcBorders>
            <w:vAlign w:val="center"/>
          </w:tcPr>
          <w:p w:rsidR="005F4C99" w:rsidRPr="00461A02" w:rsidRDefault="005F4C99" w:rsidP="003D3620">
            <w:pPr>
              <w:pStyle w:val="IPENZNormal"/>
              <w:spacing w:before="120"/>
              <w:ind w:left="34"/>
              <w:rPr>
                <w:b/>
              </w:rPr>
            </w:pPr>
            <w:r w:rsidRPr="00461A02">
              <w:rPr>
                <w:rStyle w:val="IPENZLevel2HeadingChar"/>
              </w:rPr>
              <w:t>Credit Card Details:</w:t>
            </w:r>
          </w:p>
        </w:tc>
      </w:tr>
      <w:tr w:rsidR="005F4C99" w:rsidRPr="00461A02" w:rsidTr="003D3620">
        <w:trPr>
          <w:gridAfter w:val="5"/>
          <w:wAfter w:w="1639" w:type="dxa"/>
          <w:trHeight w:val="540"/>
        </w:trPr>
        <w:tc>
          <w:tcPr>
            <w:tcW w:w="1312" w:type="dxa"/>
            <w:gridSpan w:val="2"/>
            <w:tcBorders>
              <w:top w:val="nil"/>
              <w:left w:val="nil"/>
              <w:bottom w:val="nil"/>
              <w:right w:val="nil"/>
            </w:tcBorders>
            <w:vAlign w:val="center"/>
          </w:tcPr>
          <w:p w:rsidR="005F4C99" w:rsidRPr="00461A02" w:rsidRDefault="005F4C99" w:rsidP="003D3620">
            <w:pPr>
              <w:pStyle w:val="IPENZBodyText"/>
              <w:spacing w:before="120" w:after="120"/>
              <w:jc w:val="left"/>
            </w:pPr>
            <w:r>
              <w:rPr>
                <w:rFonts w:cs="Arial"/>
              </w:rPr>
              <w:t>Visa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4A47B3">
              <w:fldChar w:fldCharType="separate"/>
            </w:r>
            <w:r w:rsidRPr="00461A02">
              <w:fldChar w:fldCharType="end"/>
            </w:r>
          </w:p>
        </w:tc>
        <w:tc>
          <w:tcPr>
            <w:tcW w:w="3083" w:type="dxa"/>
            <w:gridSpan w:val="10"/>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 xml:space="preserve">Bankcard / </w:t>
            </w:r>
            <w:proofErr w:type="spellStart"/>
            <w:r w:rsidRPr="00461A02">
              <w:rPr>
                <w:rFonts w:cs="Arial"/>
              </w:rPr>
              <w:t>Mastercard</w:t>
            </w:r>
            <w:proofErr w:type="spellEnd"/>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4A47B3">
              <w:fldChar w:fldCharType="separate"/>
            </w:r>
            <w:r w:rsidRPr="00461A02">
              <w:fldChar w:fldCharType="end"/>
            </w:r>
          </w:p>
        </w:tc>
        <w:tc>
          <w:tcPr>
            <w:tcW w:w="1701" w:type="dxa"/>
            <w:gridSpan w:val="6"/>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American Express   </w:t>
            </w:r>
            <w:r w:rsidRPr="00461A02">
              <w:fldChar w:fldCharType="begin">
                <w:ffData>
                  <w:name w:val="Check14"/>
                  <w:enabled/>
                  <w:calcOnExit w:val="0"/>
                  <w:checkBox>
                    <w:size w:val="28"/>
                    <w:default w:val="0"/>
                  </w:checkBox>
                </w:ffData>
              </w:fldChar>
            </w:r>
            <w:r w:rsidRPr="00461A02">
              <w:instrText xml:space="preserve"> FORMCHECKBOX </w:instrText>
            </w:r>
            <w:r w:rsidR="004A47B3">
              <w:fldChar w:fldCharType="separate"/>
            </w:r>
            <w:r w:rsidRPr="00461A02">
              <w:fldChar w:fldCharType="end"/>
            </w:r>
          </w:p>
        </w:tc>
        <w:tc>
          <w:tcPr>
            <w:tcW w:w="991" w:type="dxa"/>
            <w:gridSpan w:val="5"/>
            <w:tcBorders>
              <w:top w:val="nil"/>
              <w:left w:val="nil"/>
              <w:bottom w:val="nil"/>
              <w:right w:val="nil"/>
            </w:tcBorders>
          </w:tcPr>
          <w:p w:rsidR="005F4C99" w:rsidRPr="00461A02" w:rsidRDefault="005F4C99" w:rsidP="003D3620">
            <w:pPr>
              <w:pStyle w:val="IPENZBodyText"/>
              <w:spacing w:before="120" w:after="120"/>
              <w:ind w:left="-426"/>
              <w:jc w:val="right"/>
              <w:rPr>
                <w:rFonts w:cs="Arial"/>
              </w:rPr>
            </w:pPr>
          </w:p>
        </w:tc>
        <w:tc>
          <w:tcPr>
            <w:tcW w:w="1702" w:type="dxa"/>
            <w:gridSpan w:val="5"/>
            <w:tcBorders>
              <w:top w:val="nil"/>
              <w:left w:val="nil"/>
              <w:bottom w:val="nil"/>
              <w:right w:val="nil"/>
            </w:tcBorders>
            <w:vAlign w:val="center"/>
          </w:tcPr>
          <w:p w:rsidR="005F4C99" w:rsidRPr="00461A02" w:rsidRDefault="005F4C99" w:rsidP="003D3620">
            <w:pPr>
              <w:pStyle w:val="IPENZBodyText"/>
              <w:spacing w:before="120" w:after="120"/>
              <w:ind w:left="-426"/>
              <w:jc w:val="right"/>
            </w:pPr>
            <w:r>
              <w:rPr>
                <w:rFonts w:cs="Arial"/>
              </w:rPr>
              <w:t>Diners Card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4A47B3">
              <w:fldChar w:fldCharType="separate"/>
            </w:r>
            <w:r w:rsidRPr="00461A02">
              <w:fldChar w:fldCharType="end"/>
            </w:r>
          </w:p>
        </w:tc>
      </w:tr>
      <w:tr w:rsidR="005F4C99" w:rsidRPr="00461A02" w:rsidTr="003D3620">
        <w:trPr>
          <w:cantSplit/>
          <w:trHeight w:val="284"/>
        </w:trPr>
        <w:tc>
          <w:tcPr>
            <w:tcW w:w="1749" w:type="dxa"/>
            <w:gridSpan w:val="3"/>
            <w:tcBorders>
              <w:top w:val="nil"/>
              <w:left w:val="nil"/>
              <w:bottom w:val="nil"/>
            </w:tcBorders>
            <w:vAlign w:val="center"/>
          </w:tcPr>
          <w:p w:rsidR="005F4C99" w:rsidRPr="00461A02" w:rsidRDefault="005F4C99" w:rsidP="003D3620">
            <w:pPr>
              <w:pStyle w:val="IPENZBodyText"/>
              <w:spacing w:after="120"/>
              <w:jc w:val="left"/>
            </w:pPr>
            <w:r w:rsidRPr="00461A02">
              <w:rPr>
                <w:rFonts w:cs="Arial"/>
                <w:b/>
              </w:rPr>
              <w:t>Credit Card Number</w:t>
            </w: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1134" w:type="dxa"/>
            <w:gridSpan w:val="2"/>
            <w:tcBorders>
              <w:top w:val="nil"/>
              <w:bottom w:val="nil"/>
              <w:right w:val="nil"/>
            </w:tcBorders>
            <w:vAlign w:val="center"/>
          </w:tcPr>
          <w:p w:rsidR="005F4C99" w:rsidRPr="00461A02" w:rsidRDefault="005F4C99" w:rsidP="003D3620">
            <w:pPr>
              <w:pStyle w:val="IPENZBodyText"/>
              <w:spacing w:after="120"/>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5F4C99" w:rsidP="003D3620">
            <w:pPr>
              <w:pStyle w:val="IPENZBodyText"/>
              <w:spacing w:before="240"/>
              <w:ind w:left="34"/>
              <w:jc w:val="left"/>
              <w:rPr>
                <w:b/>
              </w:rPr>
            </w:pPr>
            <w:r w:rsidRPr="00461A02">
              <w:rPr>
                <w:b/>
              </w:rPr>
              <w:t>Name on card</w:t>
            </w:r>
          </w:p>
        </w:tc>
        <w:tc>
          <w:tcPr>
            <w:tcW w:w="2841" w:type="dxa"/>
            <w:gridSpan w:val="11"/>
            <w:tcBorders>
              <w:top w:val="nil"/>
              <w:left w:val="nil"/>
              <w:bottom w:val="single" w:sz="4" w:space="0" w:color="auto"/>
              <w:right w:val="nil"/>
            </w:tcBorders>
            <w:vAlign w:val="center"/>
          </w:tcPr>
          <w:p w:rsidR="005F4C99" w:rsidRPr="00461A02" w:rsidRDefault="005F4C99" w:rsidP="003D3620">
            <w:pPr>
              <w:pStyle w:val="IPENZBodyText"/>
              <w:spacing w:before="240"/>
            </w:pPr>
          </w:p>
        </w:tc>
        <w:tc>
          <w:tcPr>
            <w:tcW w:w="1506" w:type="dxa"/>
            <w:gridSpan w:val="4"/>
            <w:tcBorders>
              <w:top w:val="nil"/>
              <w:left w:val="nil"/>
              <w:bottom w:val="nil"/>
              <w:right w:val="nil"/>
            </w:tcBorders>
            <w:vAlign w:val="center"/>
          </w:tcPr>
          <w:p w:rsidR="005F4C99" w:rsidRPr="00461A02" w:rsidRDefault="005F4C99" w:rsidP="003D3620">
            <w:pPr>
              <w:pStyle w:val="IPENZBodyText"/>
              <w:spacing w:before="240"/>
              <w:jc w:val="right"/>
              <w:rPr>
                <w:b/>
              </w:rPr>
            </w:pPr>
            <w:r w:rsidRPr="00461A02">
              <w:rPr>
                <w:rFonts w:cs="Arial"/>
                <w:b/>
              </w:rPr>
              <w:t>Expiry Date</w:t>
            </w:r>
          </w:p>
        </w:tc>
        <w:tc>
          <w:tcPr>
            <w:tcW w:w="709" w:type="dxa"/>
            <w:gridSpan w:val="3"/>
            <w:tcBorders>
              <w:top w:val="nil"/>
              <w:left w:val="nil"/>
              <w:bottom w:val="single" w:sz="4" w:space="0" w:color="auto"/>
              <w:right w:val="nil"/>
            </w:tcBorders>
          </w:tcPr>
          <w:p w:rsidR="005F4C99" w:rsidRPr="00461A02" w:rsidRDefault="005F4C99" w:rsidP="003D3620">
            <w:pPr>
              <w:pStyle w:val="IPENZBodyText"/>
              <w:spacing w:before="240"/>
              <w:ind w:left="33"/>
            </w:pPr>
          </w:p>
        </w:tc>
        <w:tc>
          <w:tcPr>
            <w:tcW w:w="1984" w:type="dxa"/>
            <w:gridSpan w:val="7"/>
            <w:tcBorders>
              <w:top w:val="nil"/>
              <w:left w:val="nil"/>
              <w:bottom w:val="single" w:sz="4" w:space="0" w:color="auto"/>
              <w:right w:val="nil"/>
            </w:tcBorders>
            <w:vAlign w:val="center"/>
          </w:tcPr>
          <w:p w:rsidR="005F4C99" w:rsidRPr="00987800" w:rsidRDefault="00987800" w:rsidP="003D3620">
            <w:pPr>
              <w:pStyle w:val="IPENZBodyText"/>
              <w:spacing w:before="240"/>
              <w:ind w:left="33"/>
              <w:rPr>
                <w:b/>
              </w:rPr>
            </w:pPr>
            <w:r w:rsidRPr="00987800">
              <w:rPr>
                <w:b/>
              </w:rPr>
              <w:t>CVV</w:t>
            </w:r>
          </w:p>
        </w:tc>
      </w:tr>
      <w:tr w:rsidR="005F4C99" w:rsidRPr="00461A02" w:rsidTr="003D3620">
        <w:trPr>
          <w:gridAfter w:val="5"/>
          <w:wAfter w:w="1639" w:type="dxa"/>
          <w:trHeight w:val="204"/>
        </w:trPr>
        <w:tc>
          <w:tcPr>
            <w:tcW w:w="1749" w:type="dxa"/>
            <w:gridSpan w:val="3"/>
            <w:tcBorders>
              <w:top w:val="single" w:sz="4" w:space="0" w:color="auto"/>
              <w:left w:val="nil"/>
              <w:bottom w:val="nil"/>
              <w:right w:val="nil"/>
            </w:tcBorders>
            <w:vAlign w:val="center"/>
          </w:tcPr>
          <w:p w:rsidR="005F4C99" w:rsidRPr="00461A02" w:rsidRDefault="005F4C99" w:rsidP="003D3620">
            <w:pPr>
              <w:pStyle w:val="IPENZBodyText"/>
              <w:spacing w:before="0"/>
              <w:ind w:left="-426"/>
              <w:jc w:val="left"/>
              <w:rPr>
                <w:b/>
                <w:sz w:val="8"/>
                <w:szCs w:val="8"/>
              </w:rPr>
            </w:pPr>
          </w:p>
        </w:tc>
        <w:tc>
          <w:tcPr>
            <w:tcW w:w="2841" w:type="dxa"/>
            <w:gridSpan w:val="11"/>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c>
          <w:tcPr>
            <w:tcW w:w="1506" w:type="dxa"/>
            <w:gridSpan w:val="4"/>
            <w:tcBorders>
              <w:top w:val="single" w:sz="4" w:space="0" w:color="auto"/>
              <w:left w:val="nil"/>
              <w:bottom w:val="nil"/>
              <w:right w:val="nil"/>
            </w:tcBorders>
            <w:vAlign w:val="center"/>
          </w:tcPr>
          <w:p w:rsidR="005F4C99" w:rsidRPr="00461A02" w:rsidRDefault="005F4C99" w:rsidP="003D3620">
            <w:pPr>
              <w:pStyle w:val="IPENZBodyText"/>
              <w:spacing w:before="0"/>
              <w:ind w:left="-426"/>
              <w:rPr>
                <w:rFonts w:cs="Arial"/>
                <w:b/>
                <w:sz w:val="8"/>
                <w:szCs w:val="8"/>
              </w:rPr>
            </w:pPr>
          </w:p>
        </w:tc>
        <w:tc>
          <w:tcPr>
            <w:tcW w:w="709" w:type="dxa"/>
            <w:gridSpan w:val="3"/>
            <w:tcBorders>
              <w:top w:val="single" w:sz="4" w:space="0" w:color="auto"/>
              <w:left w:val="nil"/>
              <w:bottom w:val="nil"/>
              <w:right w:val="nil"/>
            </w:tcBorders>
          </w:tcPr>
          <w:p w:rsidR="005F4C99" w:rsidRPr="00461A02" w:rsidRDefault="005F4C99" w:rsidP="003D3620">
            <w:pPr>
              <w:pStyle w:val="IPENZBodyText"/>
              <w:spacing w:before="0"/>
              <w:ind w:left="-426"/>
              <w:rPr>
                <w:sz w:val="8"/>
                <w:szCs w:val="8"/>
              </w:rPr>
            </w:pPr>
          </w:p>
        </w:tc>
        <w:tc>
          <w:tcPr>
            <w:tcW w:w="1984" w:type="dxa"/>
            <w:gridSpan w:val="7"/>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987800" w:rsidP="003D3620">
            <w:pPr>
              <w:pStyle w:val="IPENZBodyText"/>
              <w:spacing w:before="0"/>
              <w:ind w:left="34"/>
              <w:jc w:val="left"/>
              <w:rPr>
                <w:b/>
              </w:rPr>
            </w:pPr>
            <w:r>
              <w:rPr>
                <w:b/>
              </w:rPr>
              <w:t xml:space="preserve">Cardholders </w:t>
            </w:r>
            <w:r w:rsidR="005F4C99" w:rsidRPr="00461A02">
              <w:rPr>
                <w:b/>
              </w:rPr>
              <w:t>Signature</w:t>
            </w:r>
          </w:p>
        </w:tc>
        <w:tc>
          <w:tcPr>
            <w:tcW w:w="426" w:type="dxa"/>
            <w:gridSpan w:val="2"/>
            <w:tcBorders>
              <w:top w:val="nil"/>
              <w:left w:val="nil"/>
              <w:bottom w:val="single" w:sz="4" w:space="0" w:color="auto"/>
              <w:right w:val="nil"/>
            </w:tcBorders>
          </w:tcPr>
          <w:p w:rsidR="005F4C99" w:rsidRPr="00461A02" w:rsidRDefault="005F4C99" w:rsidP="003D3620">
            <w:pPr>
              <w:pStyle w:val="IPENZBodyText"/>
              <w:spacing w:before="0"/>
              <w:ind w:left="-426"/>
              <w:rPr>
                <w:b/>
              </w:rPr>
            </w:pPr>
          </w:p>
        </w:tc>
        <w:tc>
          <w:tcPr>
            <w:tcW w:w="6614" w:type="dxa"/>
            <w:gridSpan w:val="23"/>
            <w:tcBorders>
              <w:top w:val="nil"/>
              <w:left w:val="nil"/>
              <w:bottom w:val="single" w:sz="4" w:space="0" w:color="auto"/>
              <w:right w:val="nil"/>
            </w:tcBorders>
            <w:vAlign w:val="center"/>
          </w:tcPr>
          <w:p w:rsidR="005F4C99" w:rsidRPr="00461A02" w:rsidRDefault="005F4C99" w:rsidP="003D3620">
            <w:pPr>
              <w:pStyle w:val="IPENZBodyText"/>
              <w:spacing w:before="0"/>
              <w:ind w:left="-426"/>
              <w:rPr>
                <w:b/>
              </w:rPr>
            </w:pPr>
          </w:p>
        </w:tc>
      </w:tr>
    </w:tbl>
    <w:p w:rsidR="005F4C99" w:rsidRPr="00461A02" w:rsidRDefault="005F4C99" w:rsidP="005F4C99">
      <w:pPr>
        <w:pStyle w:val="IPENZBodyText"/>
        <w:spacing w:before="0"/>
        <w:ind w:left="-426"/>
      </w:pPr>
    </w:p>
    <w:p w:rsidR="005F4C99" w:rsidRDefault="005F4C99" w:rsidP="004C17A5">
      <w:pPr>
        <w:pStyle w:val="IPENZBodyText"/>
        <w:spacing w:before="120"/>
        <w:rPr>
          <w:rFonts w:cs="Arial"/>
          <w:b/>
          <w:sz w:val="28"/>
          <w:szCs w:val="28"/>
        </w:rPr>
      </w:pPr>
    </w:p>
    <w:p w:rsidR="00106AE7" w:rsidRPr="005458D1" w:rsidRDefault="00106AE7" w:rsidP="00106AE7">
      <w:pPr>
        <w:pStyle w:val="IPENZHeading1"/>
        <w:numPr>
          <w:ilvl w:val="0"/>
          <w:numId w:val="0"/>
        </w:numPr>
      </w:pPr>
      <w:r w:rsidRPr="005458D1">
        <w:t>Where to send Completed documents</w:t>
      </w:r>
    </w:p>
    <w:p w:rsidR="00106AE7" w:rsidRPr="005458D1" w:rsidRDefault="00106AE7" w:rsidP="00106AE7">
      <w:pPr>
        <w:pStyle w:val="IPENZBodyText"/>
        <w:spacing w:before="120"/>
        <w:ind w:left="-426"/>
        <w:rPr>
          <w:rFonts w:cs="Arial"/>
        </w:rPr>
      </w:pPr>
      <w:r w:rsidRPr="005458D1">
        <w:rPr>
          <w:rFonts w:cs="Arial"/>
        </w:rPr>
        <w:t xml:space="preserve">Send the completed form and associated documents to the </w:t>
      </w:r>
      <w:r w:rsidR="004815B8">
        <w:rPr>
          <w:rFonts w:cs="Arial"/>
          <w:b/>
          <w:bCs/>
        </w:rPr>
        <w:t>IPENZ Membership Manager</w:t>
      </w:r>
      <w:r w:rsidRPr="005458D1">
        <w:rPr>
          <w:rFonts w:cs="Arial"/>
          <w:b/>
          <w:bCs/>
        </w:rPr>
        <w:t xml:space="preserve"> </w:t>
      </w:r>
      <w:r w:rsidRPr="005458D1">
        <w:rPr>
          <w:rFonts w:cs="Arial"/>
        </w:rPr>
        <w:t>at one of the addresses below:</w:t>
      </w:r>
    </w:p>
    <w:p w:rsidR="00106AE7" w:rsidRPr="005458D1" w:rsidRDefault="00106AE7" w:rsidP="00106AE7">
      <w:pPr>
        <w:pStyle w:val="IPENZNormal"/>
        <w:ind w:left="-425"/>
        <w:rPr>
          <w:rFonts w:cs="Arial"/>
        </w:rPr>
      </w:pPr>
    </w:p>
    <w:tbl>
      <w:tblPr>
        <w:tblW w:w="9670" w:type="dxa"/>
        <w:tblInd w:w="-318" w:type="dxa"/>
        <w:tblLook w:val="01E0" w:firstRow="1" w:lastRow="1" w:firstColumn="1" w:lastColumn="1" w:noHBand="0" w:noVBand="0"/>
      </w:tblPr>
      <w:tblGrid>
        <w:gridCol w:w="2016"/>
        <w:gridCol w:w="2805"/>
        <w:gridCol w:w="1984"/>
        <w:gridCol w:w="2865"/>
      </w:tblGrid>
      <w:tr w:rsidR="00106AE7" w:rsidRPr="005458D1" w:rsidTr="00B65CD5">
        <w:trPr>
          <w:trHeight w:val="1017"/>
        </w:trPr>
        <w:tc>
          <w:tcPr>
            <w:tcW w:w="2016" w:type="dxa"/>
          </w:tcPr>
          <w:p w:rsidR="00106AE7" w:rsidRPr="005458D1" w:rsidRDefault="00106AE7" w:rsidP="00B65CD5">
            <w:pPr>
              <w:pStyle w:val="IPENZBodyText"/>
              <w:spacing w:before="120"/>
              <w:jc w:val="left"/>
              <w:rPr>
                <w:rFonts w:cs="Arial"/>
                <w:b/>
              </w:rPr>
            </w:pPr>
            <w:r w:rsidRPr="005458D1">
              <w:rPr>
                <w:rFonts w:cs="Arial"/>
                <w:b/>
              </w:rPr>
              <w:t>Courier Address:</w:t>
            </w:r>
          </w:p>
        </w:tc>
        <w:tc>
          <w:tcPr>
            <w:tcW w:w="2805" w:type="dxa"/>
          </w:tcPr>
          <w:p w:rsidR="00106AE7" w:rsidRPr="00905070" w:rsidRDefault="00106AE7" w:rsidP="00B65CD5">
            <w:pPr>
              <w:pStyle w:val="IPENZBodyText"/>
              <w:spacing w:before="120"/>
              <w:jc w:val="left"/>
              <w:rPr>
                <w:rFonts w:cs="Arial"/>
                <w:b/>
                <w:color w:val="FF0000"/>
              </w:rPr>
            </w:pPr>
            <w:r w:rsidRPr="00905070">
              <w:rPr>
                <w:rFonts w:cs="Arial"/>
                <w:color w:val="FF0000"/>
              </w:rPr>
              <w:t>IPENZ National Office,</w:t>
            </w:r>
          </w:p>
          <w:p w:rsidR="00106AE7" w:rsidRDefault="00106AE7" w:rsidP="00B65CD5">
            <w:pPr>
              <w:pStyle w:val="IPENZBodyText"/>
              <w:spacing w:before="0"/>
              <w:jc w:val="left"/>
              <w:rPr>
                <w:rFonts w:cs="Arial"/>
                <w:color w:val="FF0000"/>
              </w:rPr>
            </w:pPr>
            <w:r>
              <w:rPr>
                <w:rFonts w:cs="Arial"/>
                <w:color w:val="FF0000"/>
              </w:rPr>
              <w:t>Level Three</w:t>
            </w:r>
          </w:p>
          <w:p w:rsidR="00106AE7" w:rsidRPr="00905070" w:rsidRDefault="00106AE7" w:rsidP="00B65CD5">
            <w:pPr>
              <w:pStyle w:val="IPENZBodyText"/>
              <w:spacing w:before="0"/>
              <w:jc w:val="left"/>
              <w:rPr>
                <w:rFonts w:cs="Arial"/>
                <w:b/>
                <w:color w:val="FF0000"/>
              </w:rPr>
            </w:pPr>
            <w:r>
              <w:rPr>
                <w:rFonts w:cs="Arial"/>
                <w:color w:val="FF0000"/>
              </w:rPr>
              <w:t>50 Customhouse Quay</w:t>
            </w:r>
          </w:p>
          <w:p w:rsidR="00106AE7" w:rsidRPr="005458D1" w:rsidRDefault="00106AE7" w:rsidP="00B65CD5">
            <w:pPr>
              <w:pStyle w:val="IPENZBodyText"/>
              <w:spacing w:before="0"/>
              <w:jc w:val="left"/>
              <w:rPr>
                <w:rFonts w:cs="Arial"/>
                <w:b/>
              </w:rPr>
            </w:pPr>
            <w:r w:rsidRPr="00905070">
              <w:rPr>
                <w:rFonts w:cs="Arial"/>
                <w:color w:val="FF0000"/>
              </w:rPr>
              <w:t>Wellington 6</w:t>
            </w:r>
            <w:r>
              <w:rPr>
                <w:rFonts w:cs="Arial"/>
                <w:color w:val="FF0000"/>
              </w:rPr>
              <w:t>144</w:t>
            </w:r>
            <w:r w:rsidRPr="00905070">
              <w:rPr>
                <w:rFonts w:cs="Arial"/>
                <w:color w:val="FF0000"/>
              </w:rPr>
              <w:t xml:space="preserve">, </w:t>
            </w:r>
            <w:r w:rsidRPr="00905070">
              <w:rPr>
                <w:rFonts w:cs="Arial"/>
                <w:color w:val="FF0000"/>
              </w:rPr>
              <w:br/>
              <w:t>New Zealand</w:t>
            </w:r>
            <w:r w:rsidRPr="005458D1">
              <w:rPr>
                <w:rFonts w:cs="Arial"/>
              </w:rPr>
              <w:t xml:space="preserve"> </w:t>
            </w:r>
          </w:p>
        </w:tc>
        <w:tc>
          <w:tcPr>
            <w:tcW w:w="1984" w:type="dxa"/>
          </w:tcPr>
          <w:p w:rsidR="00106AE7" w:rsidRPr="005458D1" w:rsidRDefault="00106AE7" w:rsidP="00B65CD5">
            <w:pPr>
              <w:pStyle w:val="IPENZBodyText"/>
              <w:spacing w:before="120"/>
              <w:jc w:val="left"/>
              <w:rPr>
                <w:rFonts w:cs="Arial"/>
                <w:b/>
              </w:rPr>
            </w:pPr>
            <w:r w:rsidRPr="005458D1">
              <w:rPr>
                <w:rFonts w:cs="Arial"/>
                <w:b/>
              </w:rPr>
              <w:t>Postal Address:</w:t>
            </w:r>
          </w:p>
        </w:tc>
        <w:tc>
          <w:tcPr>
            <w:tcW w:w="2865" w:type="dxa"/>
          </w:tcPr>
          <w:p w:rsidR="00106AE7" w:rsidRPr="005458D1" w:rsidRDefault="00106AE7" w:rsidP="00B65CD5">
            <w:pPr>
              <w:pStyle w:val="IPENZBodyText"/>
              <w:spacing w:before="120"/>
              <w:jc w:val="left"/>
              <w:rPr>
                <w:rFonts w:cs="Arial"/>
                <w:b/>
              </w:rPr>
            </w:pPr>
            <w:r w:rsidRPr="005458D1">
              <w:rPr>
                <w:rFonts w:cs="Arial"/>
              </w:rPr>
              <w:t xml:space="preserve">IPENZ National Office </w:t>
            </w:r>
          </w:p>
          <w:p w:rsidR="00106AE7" w:rsidRPr="005458D1" w:rsidRDefault="00106AE7" w:rsidP="00B65CD5">
            <w:pPr>
              <w:pStyle w:val="IPENZBodyText"/>
              <w:spacing w:before="0"/>
              <w:jc w:val="left"/>
              <w:rPr>
                <w:rFonts w:cs="Arial"/>
                <w:b/>
              </w:rPr>
            </w:pPr>
            <w:r w:rsidRPr="005458D1">
              <w:rPr>
                <w:rFonts w:cs="Arial"/>
              </w:rPr>
              <w:t>PO Box 12-241</w:t>
            </w:r>
          </w:p>
          <w:p w:rsidR="00106AE7" w:rsidRPr="005458D1" w:rsidRDefault="00106AE7" w:rsidP="00B65CD5">
            <w:pPr>
              <w:pStyle w:val="IPENZBodyText"/>
              <w:spacing w:before="0"/>
              <w:jc w:val="left"/>
              <w:rPr>
                <w:rFonts w:cs="Arial"/>
              </w:rPr>
            </w:pPr>
            <w:r w:rsidRPr="005458D1">
              <w:rPr>
                <w:rFonts w:cs="Arial"/>
              </w:rPr>
              <w:t>Wellington 6144</w:t>
            </w:r>
          </w:p>
          <w:p w:rsidR="00106AE7" w:rsidRPr="005458D1" w:rsidRDefault="00106AE7" w:rsidP="00B65CD5">
            <w:pPr>
              <w:pStyle w:val="IPENZBodyText"/>
              <w:spacing w:before="0"/>
              <w:jc w:val="left"/>
              <w:rPr>
                <w:rFonts w:cs="Arial"/>
                <w:b/>
              </w:rPr>
            </w:pPr>
            <w:r w:rsidRPr="005458D1">
              <w:rPr>
                <w:rFonts w:cs="Arial"/>
              </w:rPr>
              <w:t>New Zealand</w:t>
            </w:r>
          </w:p>
        </w:tc>
      </w:tr>
    </w:tbl>
    <w:p w:rsidR="00906729" w:rsidRDefault="005F4C99" w:rsidP="00950CEB">
      <w:pPr>
        <w:pStyle w:val="IPENZBodyText"/>
        <w:spacing w:before="120"/>
        <w:rPr>
          <w:rFonts w:cs="Arial"/>
        </w:rPr>
      </w:pPr>
      <w:r>
        <w:rPr>
          <w:rFonts w:cs="Arial"/>
          <w:b/>
          <w:sz w:val="28"/>
          <w:szCs w:val="28"/>
        </w:rPr>
        <w:br w:type="page"/>
      </w:r>
    </w:p>
    <w:p w:rsidR="00906729" w:rsidRPr="000B104C" w:rsidRDefault="00013290" w:rsidP="004C17A5">
      <w:pPr>
        <w:pStyle w:val="IPENZBodyText"/>
        <w:spacing w:before="120"/>
        <w:rPr>
          <w:rFonts w:cs="Arial"/>
          <w:b/>
          <w:sz w:val="40"/>
          <w:szCs w:val="40"/>
        </w:rPr>
      </w:pPr>
      <w:r w:rsidRPr="000B104C">
        <w:rPr>
          <w:rFonts w:cs="Arial"/>
          <w:b/>
          <w:sz w:val="40"/>
          <w:szCs w:val="40"/>
        </w:rPr>
        <w:lastRenderedPageBreak/>
        <w:t>Appendix One</w:t>
      </w:r>
    </w:p>
    <w:p w:rsidR="00631005" w:rsidRPr="00737184" w:rsidRDefault="00631005" w:rsidP="00631005">
      <w:pPr>
        <w:pStyle w:val="IPENZHeading1"/>
        <w:numPr>
          <w:ilvl w:val="0"/>
          <w:numId w:val="0"/>
        </w:numPr>
        <w:rPr>
          <w:rFonts w:cs="Arial"/>
        </w:rPr>
      </w:pPr>
      <w:r w:rsidRPr="001424B8">
        <w:t>Complexity Definitions</w:t>
      </w:r>
    </w:p>
    <w:p w:rsidR="00631005" w:rsidRPr="001424B8" w:rsidRDefault="00631005" w:rsidP="00631005">
      <w:pPr>
        <w:keepNext/>
        <w:spacing w:before="240"/>
        <w:outlineLvl w:val="0"/>
        <w:rPr>
          <w:rFonts w:ascii="Franklin Gothic Book" w:hAnsi="Franklin Gothic Book"/>
          <w:b/>
          <w:caps/>
          <w:sz w:val="24"/>
        </w:rPr>
      </w:pPr>
      <w:r w:rsidRPr="001424B8">
        <w:rPr>
          <w:rFonts w:ascii="Franklin Gothic Book" w:hAnsi="Franklin Gothic Book"/>
          <w:b/>
          <w:caps/>
          <w:sz w:val="24"/>
        </w:rPr>
        <w:t xml:space="preserve">Complex engineering problems </w:t>
      </w:r>
    </w:p>
    <w:p w:rsidR="00631005" w:rsidRPr="001424B8" w:rsidRDefault="00631005" w:rsidP="00631005">
      <w:pPr>
        <w:pStyle w:val="IPENZBulletLevel1"/>
        <w:numPr>
          <w:ilvl w:val="0"/>
          <w:numId w:val="0"/>
        </w:numPr>
        <w:ind w:left="425" w:hanging="425"/>
        <w:rPr>
          <w:rFonts w:cs="Arial"/>
          <w:b/>
          <w:sz w:val="32"/>
          <w:szCs w:val="32"/>
        </w:rPr>
      </w:pPr>
      <w:r w:rsidRPr="00510859">
        <w:rPr>
          <w:rFonts w:cs="Arial"/>
        </w:rPr>
        <w:t xml:space="preserve">Complex engineering problems have some or all of the following characteristics: </w:t>
      </w:r>
    </w:p>
    <w:p w:rsidR="00631005" w:rsidRPr="00C95FA4" w:rsidRDefault="00631005" w:rsidP="00AB35D9">
      <w:pPr>
        <w:pStyle w:val="IPENZBulletLevel1"/>
        <w:numPr>
          <w:ilvl w:val="0"/>
          <w:numId w:val="14"/>
        </w:numPr>
        <w:rPr>
          <w:rFonts w:cs="Arial"/>
        </w:rPr>
      </w:pPr>
      <w:r w:rsidRPr="00C95FA4">
        <w:rPr>
          <w:rFonts w:cs="Arial"/>
        </w:rPr>
        <w:t xml:space="preserve">Involve wide-ranging or conflicting technical, engineering, and other issues; </w:t>
      </w:r>
    </w:p>
    <w:p w:rsidR="00631005" w:rsidRPr="00C95FA4" w:rsidRDefault="00631005" w:rsidP="00AB35D9">
      <w:pPr>
        <w:pStyle w:val="IPENZBulletLevel1"/>
        <w:numPr>
          <w:ilvl w:val="0"/>
          <w:numId w:val="14"/>
        </w:numPr>
        <w:rPr>
          <w:rFonts w:cs="Arial"/>
        </w:rPr>
      </w:pPr>
      <w:r w:rsidRPr="00C95FA4">
        <w:rPr>
          <w:rFonts w:cs="Arial"/>
        </w:rPr>
        <w:t xml:space="preserve">Have no obvious solution and require originality in analysis; </w:t>
      </w:r>
    </w:p>
    <w:p w:rsidR="00631005" w:rsidRPr="00C95FA4" w:rsidRDefault="00631005" w:rsidP="00AB35D9">
      <w:pPr>
        <w:pStyle w:val="IPENZBulletLevel1"/>
        <w:numPr>
          <w:ilvl w:val="0"/>
          <w:numId w:val="14"/>
        </w:numPr>
        <w:rPr>
          <w:rFonts w:cs="Arial"/>
        </w:rPr>
      </w:pPr>
      <w:r w:rsidRPr="00C95FA4">
        <w:rPr>
          <w:rFonts w:cs="Arial"/>
        </w:rPr>
        <w:t xml:space="preserve">Involve infrequently encountered issues; </w:t>
      </w:r>
    </w:p>
    <w:p w:rsidR="00631005" w:rsidRPr="00C95FA4" w:rsidRDefault="00631005" w:rsidP="00AB35D9">
      <w:pPr>
        <w:pStyle w:val="IPENZBulletLevel1"/>
        <w:numPr>
          <w:ilvl w:val="0"/>
          <w:numId w:val="14"/>
        </w:numPr>
        <w:rPr>
          <w:rFonts w:cs="Arial"/>
        </w:rPr>
      </w:pPr>
      <w:r w:rsidRPr="00C95FA4">
        <w:rPr>
          <w:rFonts w:cs="Arial"/>
        </w:rPr>
        <w:t xml:space="preserve">Are outside problems encompassed by standards and codes of practice for professional engineering; </w:t>
      </w:r>
    </w:p>
    <w:p w:rsidR="00631005" w:rsidRPr="00C95FA4" w:rsidRDefault="00631005" w:rsidP="00AB35D9">
      <w:pPr>
        <w:pStyle w:val="IPENZBulletLevel1"/>
        <w:numPr>
          <w:ilvl w:val="0"/>
          <w:numId w:val="14"/>
        </w:numPr>
        <w:rPr>
          <w:rFonts w:cs="Arial"/>
        </w:rPr>
      </w:pPr>
      <w:r w:rsidRPr="00C95FA4">
        <w:rPr>
          <w:rFonts w:cs="Arial"/>
        </w:rPr>
        <w:t xml:space="preserve">Involve diverse groups of stakeholders with widely varying needs; </w:t>
      </w:r>
    </w:p>
    <w:p w:rsidR="00631005" w:rsidRPr="00C95FA4" w:rsidRDefault="00631005" w:rsidP="00AB35D9">
      <w:pPr>
        <w:pStyle w:val="IPENZBulletLevel1"/>
        <w:numPr>
          <w:ilvl w:val="0"/>
          <w:numId w:val="14"/>
        </w:numPr>
        <w:rPr>
          <w:rFonts w:cs="Arial"/>
        </w:rPr>
      </w:pPr>
      <w:r w:rsidRPr="00C95FA4">
        <w:rPr>
          <w:rFonts w:cs="Arial"/>
        </w:rPr>
        <w:t xml:space="preserve">Have significant consequences in a range of contexts; </w:t>
      </w:r>
    </w:p>
    <w:p w:rsidR="00631005" w:rsidRPr="00C95FA4" w:rsidRDefault="00631005" w:rsidP="00AB35D9">
      <w:pPr>
        <w:pStyle w:val="IPENZBulletLevel1"/>
        <w:numPr>
          <w:ilvl w:val="0"/>
          <w:numId w:val="14"/>
        </w:numPr>
        <w:rPr>
          <w:rFonts w:cs="Arial"/>
        </w:rPr>
      </w:pPr>
      <w:r w:rsidRPr="00C95FA4">
        <w:rPr>
          <w:rFonts w:cs="Arial"/>
        </w:rPr>
        <w:t>Cannot be resolved without in-depth engineering knowledge</w:t>
      </w:r>
    </w:p>
    <w:p w:rsidR="00631005" w:rsidRDefault="002F1526" w:rsidP="00631005">
      <w:pPr>
        <w:pStyle w:val="IPENZBulletLevel1"/>
        <w:numPr>
          <w:ilvl w:val="0"/>
          <w:numId w:val="0"/>
        </w:numPr>
        <w:ind w:left="425" w:hanging="425"/>
        <w:rPr>
          <w:rFonts w:cs="Arial"/>
        </w:rPr>
      </w:pPr>
      <w:r>
        <w:rPr>
          <w:rFonts w:cs="Arial"/>
        </w:rPr>
        <w:br w:type="page"/>
      </w:r>
    </w:p>
    <w:p w:rsidR="00013290" w:rsidRPr="000B104C" w:rsidRDefault="00013290" w:rsidP="00631005">
      <w:pPr>
        <w:pStyle w:val="IPENZHeading1"/>
        <w:numPr>
          <w:ilvl w:val="0"/>
          <w:numId w:val="0"/>
        </w:numPr>
        <w:rPr>
          <w:rFonts w:cs="Arial"/>
          <w:sz w:val="40"/>
          <w:szCs w:val="40"/>
        </w:rPr>
      </w:pPr>
      <w:r w:rsidRPr="000B104C">
        <w:rPr>
          <w:rFonts w:cs="Arial"/>
          <w:sz w:val="40"/>
          <w:szCs w:val="40"/>
        </w:rPr>
        <w:lastRenderedPageBreak/>
        <w:t>Appendix Two</w:t>
      </w:r>
    </w:p>
    <w:p w:rsidR="00013290" w:rsidRDefault="00013290" w:rsidP="00631005">
      <w:pPr>
        <w:pStyle w:val="IPENZHeading1"/>
        <w:numPr>
          <w:ilvl w:val="0"/>
          <w:numId w:val="0"/>
        </w:numPr>
        <w:rPr>
          <w:rFonts w:cs="Arial"/>
        </w:rPr>
      </w:pPr>
    </w:p>
    <w:p w:rsidR="00631005" w:rsidRPr="008E5C4E" w:rsidRDefault="00631005" w:rsidP="00631005">
      <w:pPr>
        <w:pStyle w:val="IPENZHeading1"/>
        <w:numPr>
          <w:ilvl w:val="0"/>
          <w:numId w:val="0"/>
        </w:numPr>
        <w:rPr>
          <w:b w:val="0"/>
          <w:caps w:val="0"/>
          <w:color w:val="ADADAD"/>
          <w:sz w:val="48"/>
          <w:szCs w:val="48"/>
        </w:rPr>
      </w:pPr>
      <w:r>
        <w:rPr>
          <w:rFonts w:cs="Arial"/>
        </w:rPr>
        <w:t>Disciplines and fields of engineering</w:t>
      </w:r>
    </w:p>
    <w:p w:rsidR="00631005" w:rsidRPr="00C0188B" w:rsidRDefault="00631005" w:rsidP="00631005">
      <w:pPr>
        <w:spacing w:before="220"/>
        <w:jc w:val="both"/>
        <w:rPr>
          <w:szCs w:val="20"/>
        </w:rPr>
      </w:pPr>
      <w:r w:rsidRPr="00C0188B">
        <w:rPr>
          <w:szCs w:val="20"/>
        </w:rPr>
        <w:t>Engineering practice fields are loosely defined terms and are used as an indication of the nature of engineering work carried out by engineers practising in an engineering field of practice.  The following diagram is a graphical display of the relationships between the various fields and the four core disciplines. Some fields may extend into other fields of scientific endeavour.</w:t>
      </w:r>
    </w:p>
    <w:p w:rsidR="00631005" w:rsidRPr="008E5C4E" w:rsidRDefault="00903D4C" w:rsidP="00631005">
      <w:pPr>
        <w:spacing w:before="220"/>
        <w:jc w:val="both"/>
        <w:rPr>
          <w:sz w:val="22"/>
        </w:rPr>
      </w:pPr>
      <w:r>
        <w:rPr>
          <w:noProof/>
          <w:sz w:val="22"/>
          <w:lang w:val="en-US"/>
        </w:rPr>
        <w:drawing>
          <wp:inline distT="0" distB="0" distL="0" distR="0">
            <wp:extent cx="5829300" cy="44005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l="22174" t="14493" r="20068" b="8063"/>
                    <a:stretch>
                      <a:fillRect/>
                    </a:stretch>
                  </pic:blipFill>
                  <pic:spPr bwMode="auto">
                    <a:xfrm>
                      <a:off x="0" y="0"/>
                      <a:ext cx="5829300" cy="4400550"/>
                    </a:xfrm>
                    <a:prstGeom prst="rect">
                      <a:avLst/>
                    </a:prstGeom>
                    <a:noFill/>
                    <a:ln>
                      <a:noFill/>
                    </a:ln>
                  </pic:spPr>
                </pic:pic>
              </a:graphicData>
            </a:graphic>
          </wp:inline>
        </w:drawing>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Aerospace Engineering</w:t>
      </w:r>
    </w:p>
    <w:p w:rsidR="00631005" w:rsidRPr="00C0188B" w:rsidRDefault="00631005" w:rsidP="00631005">
      <w:pPr>
        <w:spacing w:before="220"/>
        <w:jc w:val="both"/>
        <w:rPr>
          <w:szCs w:val="20"/>
        </w:rPr>
      </w:pPr>
      <w:r w:rsidRPr="00C0188B">
        <w:rPr>
          <w:szCs w:val="20"/>
        </w:rPr>
        <w:t>Aerospace engineering is the design, development, and production of aircraft (aeronautical engineering), spacecraft (</w:t>
      </w:r>
      <w:proofErr w:type="spellStart"/>
      <w:r w:rsidRPr="00C0188B">
        <w:rPr>
          <w:szCs w:val="20"/>
        </w:rPr>
        <w:t>astronautical</w:t>
      </w:r>
      <w:proofErr w:type="spellEnd"/>
      <w:r w:rsidRPr="00C0188B">
        <w:rPr>
          <w:szCs w:val="20"/>
        </w:rPr>
        <w:t xml:space="preserve"> engineering) and related systems. Aerospace engineers may specialise in aerodynamics, avionics, structures, control systems or propulsion systems. It may involve planning maintenance programmes, designing repairs and modifications and exercising strict safety and quality controls to ensure airworthy operations.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Bio Engineering</w:t>
      </w:r>
    </w:p>
    <w:p w:rsidR="00631005" w:rsidRPr="00C0188B" w:rsidRDefault="00631005" w:rsidP="00631005">
      <w:pPr>
        <w:spacing w:before="220"/>
        <w:jc w:val="both"/>
        <w:rPr>
          <w:szCs w:val="20"/>
        </w:rPr>
      </w:pPr>
      <w:r w:rsidRPr="00C0188B">
        <w:rPr>
          <w:szCs w:val="20"/>
        </w:rPr>
        <w:t xml:space="preserve">Bioengineering draws heavily on the Chemical Engineering discipline and involves the engineered development of raw materials to produce higher value products, using biological systems (biological </w:t>
      </w:r>
      <w:r w:rsidRPr="00C0188B">
        <w:rPr>
          <w:szCs w:val="20"/>
        </w:rPr>
        <w:lastRenderedPageBreak/>
        <w:t>catalysts). The description also encompasses the general application of engineering to biological systems to develop new products or solve problems in existing production processes. As examples, bioengineers are found in medical research, genetic science, fermentation industries and industries treating biological wastes.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Building Services</w:t>
      </w:r>
    </w:p>
    <w:p w:rsidR="00631005" w:rsidRPr="00C0188B" w:rsidRDefault="00631005" w:rsidP="00631005">
      <w:pPr>
        <w:spacing w:before="220"/>
        <w:jc w:val="both"/>
        <w:rPr>
          <w:szCs w:val="20"/>
        </w:rPr>
      </w:pPr>
      <w:r w:rsidRPr="00C0188B">
        <w:rPr>
          <w:szCs w:val="20"/>
        </w:rPr>
        <w:t xml:space="preserve">Building Services engineering is the application of mechanical or electrical engineering principles, and an understanding of building structure, to enhance all aspects of  the built environment from air conditioning and mechanical ventilation, electrical light and power, fire services, fire safety engineering, water and waste services, data and communications, security and access control, vertical transportation, acoustics and energy management.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Chemical Engineering</w:t>
      </w:r>
    </w:p>
    <w:p w:rsidR="00631005" w:rsidRPr="00C0188B" w:rsidRDefault="00631005" w:rsidP="00631005">
      <w:pPr>
        <w:spacing w:before="220"/>
        <w:jc w:val="both"/>
        <w:rPr>
          <w:szCs w:val="20"/>
        </w:rPr>
      </w:pPr>
      <w:r w:rsidRPr="00C0188B">
        <w:rPr>
          <w:szCs w:val="20"/>
        </w:rPr>
        <w:t xml:space="preserve">Chemical engineering is concerned with the ways in which raw materials are changed into useful and commercial end products such as food, petrol, plastics, paints, paper, ceramics, minerals and metals. Often these processes are carried out at large scale plants. Research of raw materials and their properties, design and development of equipment and the evaluation of operating processes are all part of chemical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Civil Engineering</w:t>
      </w:r>
    </w:p>
    <w:p w:rsidR="00631005" w:rsidRPr="00C0188B" w:rsidRDefault="00631005" w:rsidP="00631005">
      <w:pPr>
        <w:spacing w:before="220"/>
        <w:jc w:val="both"/>
        <w:rPr>
          <w:szCs w:val="20"/>
        </w:rPr>
      </w:pPr>
      <w:r w:rsidRPr="00C0188B">
        <w:rPr>
          <w:szCs w:val="20"/>
        </w:rPr>
        <w:t xml:space="preserve">Civil engineering is a broad field of engineering concerned with the, design, construction, operation and maintenance of structures (buildings, bridges, dams, ports) and infrastructure assets (road, rail, water, sewerage).  The Civil engineering discipline underpins several engineering fields such as Structural, Mining, Geotechnical and Transportation engineering, in which civil engineers often specialise.  General Civil engineers are likely to be competent to undertake work that relates to one or more of these areas.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Electrical Engineering</w:t>
      </w:r>
    </w:p>
    <w:p w:rsidR="00631005" w:rsidRPr="00C0188B" w:rsidRDefault="00631005" w:rsidP="00631005">
      <w:pPr>
        <w:spacing w:before="220"/>
        <w:jc w:val="both"/>
        <w:rPr>
          <w:szCs w:val="20"/>
        </w:rPr>
      </w:pPr>
      <w:r w:rsidRPr="00C0188B">
        <w:rPr>
          <w:szCs w:val="20"/>
        </w:rPr>
        <w:t xml:space="preserve">Electrical engineering is the field of engineering which deals with the practical application of electricity. It deals with the aspects of planning, design, operation and maintenance of electricity generation and distribution, and use of electricity as a source of energy within major buildings, industrial processing complexes, facilities and transport systems. It includes the associated networks and the equipment involved such as switchboards, cabling, overhead lines/catenaries, </w:t>
      </w:r>
      <w:proofErr w:type="spellStart"/>
      <w:r w:rsidRPr="00C0188B">
        <w:rPr>
          <w:szCs w:val="20"/>
        </w:rPr>
        <w:t>earthing</w:t>
      </w:r>
      <w:proofErr w:type="spellEnd"/>
      <w:r w:rsidRPr="00C0188B">
        <w:rPr>
          <w:szCs w:val="20"/>
        </w:rPr>
        <w:t xml:space="preserve">, </w:t>
      </w:r>
      <w:proofErr w:type="gramStart"/>
      <w:r w:rsidRPr="00C0188B">
        <w:rPr>
          <w:szCs w:val="20"/>
        </w:rPr>
        <w:t>control</w:t>
      </w:r>
      <w:proofErr w:type="gramEnd"/>
      <w:r w:rsidRPr="00C0188B">
        <w:rPr>
          <w:szCs w:val="20"/>
        </w:rPr>
        <w:t xml:space="preserve"> and instrumentation systems.</w:t>
      </w:r>
    </w:p>
    <w:p w:rsidR="00631005" w:rsidRPr="00C0188B" w:rsidRDefault="00631005" w:rsidP="00631005">
      <w:pPr>
        <w:spacing w:before="220"/>
        <w:jc w:val="both"/>
        <w:rPr>
          <w:szCs w:val="20"/>
        </w:rPr>
      </w:pPr>
      <w:r w:rsidRPr="00C0188B">
        <w:rPr>
          <w:szCs w:val="20"/>
        </w:rPr>
        <w:t xml:space="preserve">Areas of specialisation within the wider electrical engineering discipline, such as electronics and telecommunications are usually concerned with using electricity to transmit information rather than energy. For this reason electronics and </w:t>
      </w:r>
      <w:proofErr w:type="spellStart"/>
      <w:r w:rsidRPr="00C0188B">
        <w:rPr>
          <w:szCs w:val="20"/>
        </w:rPr>
        <w:t>radiocommunications</w:t>
      </w:r>
      <w:proofErr w:type="spellEnd"/>
      <w:r w:rsidRPr="00C0188B">
        <w:rPr>
          <w:szCs w:val="20"/>
        </w:rPr>
        <w:t xml:space="preserve">/telecommunications are captured under the field of Information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 xml:space="preserve">Engineering management </w:t>
      </w:r>
    </w:p>
    <w:p w:rsidR="00281CB2" w:rsidRDefault="00637500" w:rsidP="00631005">
      <w:pPr>
        <w:keepNext/>
        <w:spacing w:before="240"/>
        <w:outlineLvl w:val="0"/>
        <w:rPr>
          <w:szCs w:val="20"/>
        </w:rPr>
      </w:pPr>
      <w:r w:rsidRPr="00637500">
        <w:t xml:space="preserve"> </w:t>
      </w:r>
      <w:r w:rsidRPr="00637500">
        <w:rPr>
          <w:szCs w:val="20"/>
        </w:rPr>
        <w:t>The Engineering Management practice field is used by engineers who manage multi-disciplinary engineering activities that are so multi-disciplined that it is difficult to readily link their engineering practice with any other specific practice field. Project managers, asset managers and engineers working in policy development are likely to use the</w:t>
      </w:r>
      <w:r w:rsidR="00421FB0">
        <w:rPr>
          <w:szCs w:val="20"/>
        </w:rPr>
        <w:t xml:space="preserve"> ‘Engineering Management’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Environmental Engineering</w:t>
      </w:r>
    </w:p>
    <w:p w:rsidR="00631005" w:rsidRPr="00C0188B" w:rsidRDefault="00631005" w:rsidP="00631005">
      <w:pPr>
        <w:spacing w:before="220"/>
        <w:jc w:val="both"/>
        <w:rPr>
          <w:szCs w:val="20"/>
        </w:rPr>
      </w:pPr>
      <w:r w:rsidRPr="00C0188B">
        <w:rPr>
          <w:szCs w:val="20"/>
        </w:rPr>
        <w:t xml:space="preserve">Environmental engineering draws on the Civil and Chemical engineering disciplines to provide healthy water, air and land to enhance human habitation. Environmental engineers devise, implement and manage solutions to protect and restore the environment, within an overall framework of sustainable </w:t>
      </w:r>
      <w:r w:rsidRPr="00C0188B">
        <w:rPr>
          <w:szCs w:val="20"/>
        </w:rPr>
        <w:lastRenderedPageBreak/>
        <w:t xml:space="preserve">development. The role of the environmental engineer embraces all of the air, water and soil environments, and the interactions between them.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Fire Engineering</w:t>
      </w:r>
    </w:p>
    <w:p w:rsidR="00631005" w:rsidRPr="00C0188B" w:rsidRDefault="00631005" w:rsidP="00631005">
      <w:pPr>
        <w:spacing w:before="220"/>
        <w:jc w:val="both"/>
        <w:rPr>
          <w:szCs w:val="20"/>
        </w:rPr>
      </w:pPr>
      <w:r w:rsidRPr="00C0188B">
        <w:rPr>
          <w:szCs w:val="20"/>
        </w:rPr>
        <w:t>Fire engineering draws on knowledge from the range of engineering disciplines to minimise the risk from fire to health and safety and damage to property through careful design and construction. It requires an understanding of the behaviour of fires and smoke, the behaviour of people exposed to fires and the performance of burning materials and structures, as well as the impact of fire protection systems including detection, alarm and extinguishing systems.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Geotechnical Engineering</w:t>
      </w:r>
    </w:p>
    <w:p w:rsidR="00631005" w:rsidRPr="00C0188B" w:rsidRDefault="00631005" w:rsidP="00631005">
      <w:pPr>
        <w:spacing w:before="220"/>
        <w:jc w:val="both"/>
        <w:rPr>
          <w:szCs w:val="20"/>
        </w:rPr>
      </w:pPr>
      <w:r w:rsidRPr="00C0188B">
        <w:rPr>
          <w:szCs w:val="20"/>
        </w:rPr>
        <w:t xml:space="preserve">Geotechnical engineering involves application of knowledge of earth materials in the design of structures, such as foundations, retaining walls, tunnels, dams and embankments.  Geotechnical engineers assess the properties and performance of earth materials such as their stability and strength, and the impact of groundwater.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industrial engineering</w:t>
      </w:r>
    </w:p>
    <w:p w:rsidR="00631005" w:rsidRPr="00C0188B" w:rsidRDefault="00631005" w:rsidP="00631005">
      <w:pPr>
        <w:spacing w:before="220"/>
        <w:jc w:val="both"/>
        <w:rPr>
          <w:szCs w:val="20"/>
        </w:rPr>
      </w:pPr>
      <w:r w:rsidRPr="00C0188B">
        <w:rPr>
          <w:szCs w:val="20"/>
        </w:rPr>
        <w:t xml:space="preserve">Industrial engineering is the application of mechanical and electrical engineering principles to the design and operation of production equipment, production lines and production processes for the efficient production of industrial goods. Industrial engineers understand plant and procedural design, the management of materials and energy, and human factors associated with worker integration with systems. Industrial engineers increasingly draw on specialised knowledge of robotics, mechatronics, and artificial intelligence.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Information engineering</w:t>
      </w:r>
    </w:p>
    <w:p w:rsidR="00631005" w:rsidRPr="00C0188B" w:rsidRDefault="00631005" w:rsidP="00631005">
      <w:pPr>
        <w:spacing w:before="220"/>
        <w:jc w:val="both"/>
        <w:rPr>
          <w:szCs w:val="20"/>
        </w:rPr>
      </w:pPr>
      <w:r w:rsidRPr="00C0188B">
        <w:rPr>
          <w:szCs w:val="20"/>
        </w:rPr>
        <w:t>The field of Information engineering is based on the Electrical engineering discipline but also draws heavily from Computer Science.  Three areas of further specialisation can be identified:</w:t>
      </w:r>
    </w:p>
    <w:p w:rsidR="00631005" w:rsidRPr="00C0188B" w:rsidRDefault="00631005" w:rsidP="00631005">
      <w:pPr>
        <w:spacing w:before="220"/>
        <w:jc w:val="both"/>
        <w:rPr>
          <w:szCs w:val="20"/>
        </w:rPr>
      </w:pPr>
      <w:proofErr w:type="gramStart"/>
      <w:r w:rsidRPr="00C0188B">
        <w:rPr>
          <w:szCs w:val="20"/>
        </w:rPr>
        <w:t>Software engineering - The development and operation of software-intensive systems that capture, store and process data.</w:t>
      </w:r>
      <w:proofErr w:type="gramEnd"/>
    </w:p>
    <w:p w:rsidR="00631005" w:rsidRPr="00C0188B" w:rsidRDefault="00631005" w:rsidP="00631005">
      <w:pPr>
        <w:spacing w:before="220"/>
        <w:jc w:val="both"/>
        <w:rPr>
          <w:szCs w:val="20"/>
        </w:rPr>
      </w:pPr>
      <w:proofErr w:type="gramStart"/>
      <w:r w:rsidRPr="00C0188B">
        <w:rPr>
          <w:szCs w:val="20"/>
        </w:rPr>
        <w:t>Telecommunications engineering - The development and operation of systems that encode, transmit and decode data via cable systems (including fibre optics) and wireless systems (</w:t>
      </w:r>
      <w:proofErr w:type="spellStart"/>
      <w:r w:rsidRPr="00C0188B">
        <w:rPr>
          <w:szCs w:val="20"/>
        </w:rPr>
        <w:t>radiocommunications</w:t>
      </w:r>
      <w:proofErr w:type="spellEnd"/>
      <w:r w:rsidRPr="00C0188B">
        <w:rPr>
          <w:szCs w:val="20"/>
        </w:rPr>
        <w:t>).</w:t>
      </w:r>
      <w:proofErr w:type="gramEnd"/>
    </w:p>
    <w:p w:rsidR="00631005" w:rsidRPr="00C0188B" w:rsidRDefault="00631005" w:rsidP="00631005">
      <w:pPr>
        <w:spacing w:before="220"/>
        <w:jc w:val="both"/>
        <w:rPr>
          <w:szCs w:val="20"/>
        </w:rPr>
      </w:pPr>
      <w:proofErr w:type="gramStart"/>
      <w:r w:rsidRPr="00C0188B">
        <w:rPr>
          <w:szCs w:val="20"/>
        </w:rPr>
        <w:t>Electronics engineering - The design, development and testing of electronic circuits and networks that use the electrical and electromagnetic properties of electronic components integrated circuits and microprocessors to sense, measure and control processes and systems.</w:t>
      </w:r>
      <w:proofErr w:type="gramEnd"/>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Mechanical Engineering</w:t>
      </w:r>
    </w:p>
    <w:p w:rsidR="00631005" w:rsidRPr="00D052DD" w:rsidRDefault="00631005" w:rsidP="00631005">
      <w:pPr>
        <w:spacing w:before="220"/>
        <w:jc w:val="both"/>
        <w:rPr>
          <w:szCs w:val="20"/>
        </w:rPr>
      </w:pPr>
      <w:r w:rsidRPr="00D052DD">
        <w:rPr>
          <w:szCs w:val="20"/>
        </w:rPr>
        <w:t>Mechanical Engineering involves the design, manufacture and maintenance of mechanical systems.  Mechanical engineers work across a range of industries and are involved with the design and manufacture of a range of machines or mechanical systems, typically applying principles of hydraulics (fluid control), pneumatics (air pressure control) or thermodynamics (heat energy transfer).  Mechanical engineers may specialise in the Building Services or Industrial engineering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Mining Engineering</w:t>
      </w:r>
    </w:p>
    <w:p w:rsidR="00631005" w:rsidRPr="00D052DD" w:rsidRDefault="00631005" w:rsidP="00631005">
      <w:pPr>
        <w:spacing w:before="220"/>
        <w:jc w:val="both"/>
        <w:rPr>
          <w:szCs w:val="20"/>
        </w:rPr>
      </w:pPr>
      <w:r w:rsidRPr="00D052DD">
        <w:rPr>
          <w:szCs w:val="20"/>
        </w:rPr>
        <w:t xml:space="preserve">Mining engineering involves extracting and processing minerals from the earth.  This may involve investigations, design, construction and operation of mining, extraction and processing facilities.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lastRenderedPageBreak/>
        <w:t xml:space="preserve">Petroleum Engineering </w:t>
      </w:r>
    </w:p>
    <w:p w:rsidR="00631005" w:rsidRPr="00D052DD" w:rsidRDefault="00631005" w:rsidP="00631005">
      <w:pPr>
        <w:spacing w:before="220"/>
        <w:jc w:val="both"/>
        <w:rPr>
          <w:szCs w:val="20"/>
        </w:rPr>
      </w:pPr>
      <w:r w:rsidRPr="00D052DD">
        <w:rPr>
          <w:szCs w:val="20"/>
        </w:rPr>
        <w:t xml:space="preserve">Petroleum engineering is a field of engineering relating to oil and gas exploration and production.  Petroleum engineers typically combine knowledge of geology and earth sciences with specialised Chemical engineering skills, but may also draw on Mechanical engineering expertise to design extraction and production methods and equipment.  Petroleum engineering activities are divided into two broad categories: </w:t>
      </w:r>
    </w:p>
    <w:p w:rsidR="00631005" w:rsidRPr="00D052DD" w:rsidRDefault="00631005" w:rsidP="00631005">
      <w:pPr>
        <w:spacing w:before="220"/>
        <w:jc w:val="both"/>
        <w:rPr>
          <w:szCs w:val="20"/>
        </w:rPr>
      </w:pPr>
      <w:r w:rsidRPr="00D052DD">
        <w:rPr>
          <w:szCs w:val="20"/>
        </w:rPr>
        <w:t xml:space="preserve">Upstream - locating oil and gas beneath the earth's surface and then developing methods to bring them out of the ground. </w:t>
      </w:r>
    </w:p>
    <w:p w:rsidR="00631005" w:rsidRPr="00D052DD" w:rsidRDefault="00631005" w:rsidP="00631005">
      <w:pPr>
        <w:spacing w:before="220"/>
        <w:jc w:val="both"/>
        <w:rPr>
          <w:szCs w:val="20"/>
        </w:rPr>
      </w:pPr>
      <w:r w:rsidRPr="00D052DD">
        <w:rPr>
          <w:szCs w:val="20"/>
        </w:rPr>
        <w:t>Downstream - the design and development of plant and infrastructure for the refinement and distribution of the mixture of oil, gas and water components that are extracted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Structural Engineering</w:t>
      </w:r>
    </w:p>
    <w:p w:rsidR="00631005" w:rsidRPr="00D052DD" w:rsidRDefault="00631005" w:rsidP="00631005">
      <w:pPr>
        <w:spacing w:before="220"/>
        <w:jc w:val="both"/>
        <w:rPr>
          <w:szCs w:val="20"/>
        </w:rPr>
      </w:pPr>
      <w:r w:rsidRPr="00D052DD">
        <w:rPr>
          <w:szCs w:val="20"/>
        </w:rPr>
        <w:t>Structural Engineering is a specialised field within the broader Civil engineering discipline that is concerned with the design and construction of structures.  Structures might include buildings, bridges, in-ground structures, footings, frameworks and space frames, including those for motor vehicles, space vehicles, ships, aeroplanes and cranes, composed of any structural material including composites and novel materials.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Transportation</w:t>
      </w:r>
    </w:p>
    <w:p w:rsidR="00631005" w:rsidRPr="00D052DD" w:rsidRDefault="00631005" w:rsidP="00631005">
      <w:pPr>
        <w:spacing w:before="220"/>
        <w:jc w:val="both"/>
        <w:rPr>
          <w:szCs w:val="20"/>
        </w:rPr>
      </w:pPr>
      <w:r w:rsidRPr="00D052DD">
        <w:rPr>
          <w:szCs w:val="20"/>
        </w:rPr>
        <w:t xml:space="preserve">Transportation engineering is a specialised field of practice in the civil engineering discipline relating to the movement of goods and people by road, water, rail and air. </w:t>
      </w:r>
    </w:p>
    <w:p w:rsidR="00631005" w:rsidRPr="00D052DD" w:rsidRDefault="00631005" w:rsidP="00631005">
      <w:pPr>
        <w:spacing w:before="220"/>
        <w:jc w:val="both"/>
        <w:rPr>
          <w:szCs w:val="20"/>
        </w:rPr>
      </w:pPr>
      <w:r w:rsidRPr="00D052DD">
        <w:rPr>
          <w:szCs w:val="20"/>
        </w:rPr>
        <w:t xml:space="preserve">A Transportation engineer might specialise in one or more of: pavement design, asset maintenance/management, construction/project management, traffic operations and control, transportation planning and systems analysis, freight transportation and logistics, road safety, railways or public transport systems. </w:t>
      </w:r>
    </w:p>
    <w:p w:rsidR="002A1A94" w:rsidRPr="005458D1" w:rsidRDefault="002A1A94" w:rsidP="000B104C">
      <w:pPr>
        <w:pStyle w:val="IPENZBodyText"/>
        <w:spacing w:before="120"/>
        <w:rPr>
          <w:rFonts w:cs="Arial"/>
        </w:rPr>
      </w:pPr>
    </w:p>
    <w:sectPr w:rsidR="002A1A94" w:rsidRPr="005458D1" w:rsidSect="000B104C">
      <w:pgSz w:w="11906" w:h="16838" w:code="9"/>
      <w:pgMar w:top="1814" w:right="1134" w:bottom="1871" w:left="1701" w:header="709" w:footer="425"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47B3" w:rsidRDefault="004A47B3">
      <w:r>
        <w:separator/>
      </w:r>
    </w:p>
  </w:endnote>
  <w:endnote w:type="continuationSeparator" w:id="0">
    <w:p w:rsidR="004A47B3" w:rsidRDefault="004A4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Bembo">
    <w:panose1 w:val="00000000000000000000"/>
    <w:charset w:val="00"/>
    <w:family w:val="roman"/>
    <w:notTrueType/>
    <w:pitch w:val="variable"/>
    <w:sig w:usb0="00000003" w:usb1="00000000" w:usb2="00000000" w:usb3="00000000" w:csb0="00000001" w:csb1="00000000"/>
  </w:font>
  <w:font w:name="Univers 47 CondensedLight">
    <w:altName w:val="Courier New"/>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7B3" w:rsidRPr="00414628" w:rsidRDefault="004A47B3" w:rsidP="00343CDD">
    <w:pPr>
      <w:pStyle w:val="Footer"/>
      <w:tabs>
        <w:tab w:val="clear" w:pos="4153"/>
        <w:tab w:val="clear" w:pos="8306"/>
        <w:tab w:val="left" w:pos="2800"/>
        <w:tab w:val="center" w:pos="8222"/>
        <w:tab w:val="right" w:pos="15700"/>
      </w:tabs>
      <w:rPr>
        <w:rStyle w:val="PageNumber"/>
        <w:rFonts w:cs="Arial"/>
      </w:rPr>
    </w:pPr>
    <w:r>
      <w:rPr>
        <w:rFonts w:cs="Arial"/>
        <w:szCs w:val="16"/>
      </w:rPr>
      <w:t>Form KA02</w:t>
    </w:r>
    <w:r>
      <w:rPr>
        <w:rFonts w:cs="Arial"/>
        <w:szCs w:val="16"/>
      </w:rPr>
      <w:tab/>
      <w:t>Knowledge Self Review (V 2.1 – 1 May 2015)</w:t>
    </w:r>
    <w:r>
      <w:rPr>
        <w:rFonts w:cs="Arial"/>
        <w:szCs w:val="16"/>
      </w:rPr>
      <w:tab/>
    </w:r>
    <w:r w:rsidRPr="008062A4">
      <w:rPr>
        <w:rFonts w:cs="Arial"/>
        <w:szCs w:val="16"/>
      </w:rPr>
      <w:t xml:space="preserve">Page </w:t>
    </w:r>
    <w:r w:rsidRPr="008062A4">
      <w:rPr>
        <w:rFonts w:cs="Arial"/>
        <w:szCs w:val="16"/>
      </w:rPr>
      <w:fldChar w:fldCharType="begin"/>
    </w:r>
    <w:r w:rsidRPr="008062A4">
      <w:rPr>
        <w:rFonts w:cs="Arial"/>
        <w:szCs w:val="16"/>
      </w:rPr>
      <w:instrText xml:space="preserve"> PAGE </w:instrText>
    </w:r>
    <w:r w:rsidRPr="008062A4">
      <w:rPr>
        <w:rFonts w:cs="Arial"/>
        <w:szCs w:val="16"/>
      </w:rPr>
      <w:fldChar w:fldCharType="separate"/>
    </w:r>
    <w:r w:rsidR="00074F5D">
      <w:rPr>
        <w:rFonts w:cs="Arial"/>
        <w:noProof/>
        <w:szCs w:val="16"/>
      </w:rPr>
      <w:t>95</w:t>
    </w:r>
    <w:r w:rsidRPr="008062A4">
      <w:rPr>
        <w:rFonts w:cs="Arial"/>
        <w:szCs w:val="16"/>
      </w:rPr>
      <w:fldChar w:fldCharType="end"/>
    </w:r>
    <w:r w:rsidRPr="008062A4">
      <w:rPr>
        <w:rFonts w:cs="Arial"/>
        <w:szCs w:val="16"/>
      </w:rPr>
      <w:t xml:space="preserve"> of </w:t>
    </w:r>
    <w:r w:rsidRPr="008062A4">
      <w:rPr>
        <w:rFonts w:cs="Arial"/>
        <w:szCs w:val="16"/>
      </w:rPr>
      <w:fldChar w:fldCharType="begin"/>
    </w:r>
    <w:r w:rsidRPr="008062A4">
      <w:rPr>
        <w:rFonts w:cs="Arial"/>
        <w:szCs w:val="16"/>
      </w:rPr>
      <w:instrText xml:space="preserve"> NUMPAGES </w:instrText>
    </w:r>
    <w:r w:rsidRPr="008062A4">
      <w:rPr>
        <w:rFonts w:cs="Arial"/>
        <w:szCs w:val="16"/>
      </w:rPr>
      <w:fldChar w:fldCharType="separate"/>
    </w:r>
    <w:r w:rsidR="00074F5D">
      <w:rPr>
        <w:rFonts w:cs="Arial"/>
        <w:noProof/>
        <w:szCs w:val="16"/>
      </w:rPr>
      <w:t>104</w:t>
    </w:r>
    <w:r w:rsidRPr="008062A4">
      <w:rPr>
        <w:rFonts w:cs="Arial"/>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7B3" w:rsidRPr="00C16D32" w:rsidRDefault="004A47B3" w:rsidP="00735F9C">
    <w:pPr>
      <w:pStyle w:val="Footer"/>
      <w:tabs>
        <w:tab w:val="clear" w:pos="4153"/>
        <w:tab w:val="clear" w:pos="8306"/>
        <w:tab w:val="left" w:pos="1418"/>
        <w:tab w:val="left" w:pos="7371"/>
        <w:tab w:val="right" w:pos="15700"/>
      </w:tabs>
      <w:ind w:right="-426"/>
      <w:jc w:val="center"/>
      <w:rPr>
        <w:rStyle w:val="PageNumber"/>
        <w:rFonts w:cs="Arial"/>
      </w:rPr>
    </w:pPr>
    <w:r>
      <w:rPr>
        <w:rFonts w:cs="Arial"/>
        <w:szCs w:val="16"/>
      </w:rPr>
      <w:t>Form KA02</w:t>
    </w:r>
    <w:r>
      <w:rPr>
        <w:rFonts w:cs="Arial"/>
        <w:szCs w:val="16"/>
      </w:rPr>
      <w:tab/>
      <w:t>Knowledge Self Review (V 2.1 – 24 August 2016)</w:t>
    </w:r>
    <w:r>
      <w:rPr>
        <w:rFonts w:cs="Arial"/>
        <w:szCs w:val="16"/>
      </w:rPr>
      <w:tab/>
    </w:r>
    <w:r w:rsidRPr="008062A4">
      <w:rPr>
        <w:rFonts w:cs="Arial"/>
        <w:szCs w:val="16"/>
      </w:rPr>
      <w:t xml:space="preserve">Page </w:t>
    </w:r>
    <w:r w:rsidRPr="008062A4">
      <w:rPr>
        <w:rFonts w:cs="Arial"/>
        <w:szCs w:val="16"/>
      </w:rPr>
      <w:fldChar w:fldCharType="begin"/>
    </w:r>
    <w:r w:rsidRPr="008062A4">
      <w:rPr>
        <w:rFonts w:cs="Arial"/>
        <w:szCs w:val="16"/>
      </w:rPr>
      <w:instrText xml:space="preserve"> PAGE </w:instrText>
    </w:r>
    <w:r w:rsidRPr="008062A4">
      <w:rPr>
        <w:rFonts w:cs="Arial"/>
        <w:szCs w:val="16"/>
      </w:rPr>
      <w:fldChar w:fldCharType="separate"/>
    </w:r>
    <w:r w:rsidR="00423AB8">
      <w:rPr>
        <w:rFonts w:cs="Arial"/>
        <w:noProof/>
        <w:szCs w:val="16"/>
      </w:rPr>
      <w:t>99</w:t>
    </w:r>
    <w:r w:rsidRPr="008062A4">
      <w:rPr>
        <w:rFonts w:cs="Arial"/>
        <w:szCs w:val="16"/>
      </w:rPr>
      <w:fldChar w:fldCharType="end"/>
    </w:r>
    <w:r w:rsidRPr="008062A4">
      <w:rPr>
        <w:rFonts w:cs="Arial"/>
        <w:szCs w:val="16"/>
      </w:rPr>
      <w:t xml:space="preserve"> of </w:t>
    </w:r>
    <w:r w:rsidRPr="008062A4">
      <w:rPr>
        <w:rFonts w:cs="Arial"/>
        <w:szCs w:val="16"/>
      </w:rPr>
      <w:fldChar w:fldCharType="begin"/>
    </w:r>
    <w:r w:rsidRPr="008062A4">
      <w:rPr>
        <w:rFonts w:cs="Arial"/>
        <w:szCs w:val="16"/>
      </w:rPr>
      <w:instrText xml:space="preserve"> NUMPAGES </w:instrText>
    </w:r>
    <w:r w:rsidRPr="008062A4">
      <w:rPr>
        <w:rFonts w:cs="Arial"/>
        <w:szCs w:val="16"/>
      </w:rPr>
      <w:fldChar w:fldCharType="separate"/>
    </w:r>
    <w:r w:rsidR="00423AB8">
      <w:rPr>
        <w:rFonts w:cs="Arial"/>
        <w:noProof/>
        <w:szCs w:val="16"/>
      </w:rPr>
      <w:t>104</w:t>
    </w:r>
    <w:r w:rsidRPr="008062A4">
      <w:rPr>
        <w:rFonts w:cs="Arial"/>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47B3" w:rsidRDefault="004A47B3">
      <w:r>
        <w:separator/>
      </w:r>
    </w:p>
  </w:footnote>
  <w:footnote w:type="continuationSeparator" w:id="0">
    <w:p w:rsidR="004A47B3" w:rsidRDefault="004A47B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7B3" w:rsidRDefault="004A47B3" w:rsidP="000C71BB">
    <w:pPr>
      <w:pStyle w:val="Header"/>
    </w:pPr>
  </w:p>
  <w:p w:rsidR="004A47B3" w:rsidRPr="000C71BB" w:rsidRDefault="004A47B3" w:rsidP="000C71BB">
    <w:pPr>
      <w:pStyle w:val="Header"/>
    </w:pPr>
    <w:r>
      <w:rPr>
        <w:noProof/>
        <w:lang w:val="en-US"/>
      </w:rPr>
      <w:drawing>
        <wp:anchor distT="0" distB="0" distL="114300" distR="114300" simplePos="0" relativeHeight="251657728" behindDoc="1" locked="0" layoutInCell="1" allowOverlap="1">
          <wp:simplePos x="0" y="0"/>
          <wp:positionH relativeFrom="page">
            <wp:posOffset>75565</wp:posOffset>
          </wp:positionH>
          <wp:positionV relativeFrom="page">
            <wp:posOffset>140970</wp:posOffset>
          </wp:positionV>
          <wp:extent cx="2524125" cy="1009650"/>
          <wp:effectExtent l="0" t="0" r="0" b="0"/>
          <wp:wrapNone/>
          <wp:docPr id="1" name="Picture 1" descr="ipenz_logo_grey_7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nz_logo_grey_70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10096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0"/>
    <w:lvl w:ilvl="0">
      <w:start w:val="1"/>
      <w:numFmt w:val="bullet"/>
      <w:lvlText w:val=""/>
      <w:lvlJc w:val="left"/>
      <w:pPr>
        <w:ind w:left="720" w:hanging="360"/>
      </w:pPr>
      <w:rPr>
        <w:rFonts w:ascii="Symbol" w:hAnsi="Symbol" w:cs="Symbol"/>
        <w:sz w:val="20"/>
      </w:rPr>
    </w:lvl>
    <w:lvl w:ilvl="1">
      <w:start w:val="1"/>
      <w:numFmt w:val="bullet"/>
      <w:lvlText w:val="o"/>
      <w:lvlJc w:val="left"/>
      <w:pPr>
        <w:ind w:left="1440" w:hanging="360"/>
      </w:pPr>
      <w:rPr>
        <w:rFonts w:ascii="Courier New" w:hAnsi="Courier New" w:cs="Courier New"/>
        <w:sz w:val="20"/>
      </w:rPr>
    </w:lvl>
    <w:lvl w:ilvl="2">
      <w:start w:val="1"/>
      <w:numFmt w:val="bullet"/>
      <w:lvlText w:val=""/>
      <w:lvlJc w:val="left"/>
      <w:pPr>
        <w:ind w:left="2160" w:hanging="360"/>
      </w:pPr>
      <w:rPr>
        <w:rFonts w:ascii="Wingdings" w:hAnsi="Wingdings" w:cs="Wingdings"/>
        <w:sz w:val="20"/>
      </w:rPr>
    </w:lvl>
    <w:lvl w:ilvl="3">
      <w:start w:val="1"/>
      <w:numFmt w:val="bullet"/>
      <w:lvlText w:val=""/>
      <w:lvlJc w:val="left"/>
      <w:pPr>
        <w:ind w:left="2880" w:hanging="360"/>
      </w:pPr>
      <w:rPr>
        <w:rFonts w:ascii="Symbol" w:hAnsi="Symbol" w:cs="Symbol"/>
        <w:sz w:val="20"/>
      </w:rPr>
    </w:lvl>
    <w:lvl w:ilvl="4">
      <w:start w:val="1"/>
      <w:numFmt w:val="bullet"/>
      <w:lvlText w:val="o"/>
      <w:lvlJc w:val="left"/>
      <w:pPr>
        <w:ind w:left="3600" w:hanging="360"/>
      </w:pPr>
      <w:rPr>
        <w:rFonts w:ascii="Courier New" w:hAnsi="Courier New" w:cs="Courier New"/>
        <w:sz w:val="20"/>
      </w:rPr>
    </w:lvl>
    <w:lvl w:ilvl="5">
      <w:start w:val="1"/>
      <w:numFmt w:val="bullet"/>
      <w:lvlText w:val=""/>
      <w:lvlJc w:val="left"/>
      <w:pPr>
        <w:ind w:left="4320" w:hanging="360"/>
      </w:pPr>
      <w:rPr>
        <w:rFonts w:ascii="Wingdings" w:hAnsi="Wingdings" w:cs="Wingdings"/>
        <w:sz w:val="20"/>
      </w:rPr>
    </w:lvl>
    <w:lvl w:ilvl="6">
      <w:start w:val="1"/>
      <w:numFmt w:val="bullet"/>
      <w:lvlText w:val=""/>
      <w:lvlJc w:val="left"/>
      <w:pPr>
        <w:ind w:left="5040" w:hanging="360"/>
      </w:pPr>
      <w:rPr>
        <w:rFonts w:ascii="Symbol" w:hAnsi="Symbol" w:cs="Symbol"/>
        <w:sz w:val="20"/>
      </w:rPr>
    </w:lvl>
    <w:lvl w:ilvl="7">
      <w:start w:val="1"/>
      <w:numFmt w:val="bullet"/>
      <w:lvlText w:val="o"/>
      <w:lvlJc w:val="left"/>
      <w:pPr>
        <w:ind w:left="5760" w:hanging="360"/>
      </w:pPr>
      <w:rPr>
        <w:rFonts w:ascii="Courier New" w:hAnsi="Courier New" w:cs="Courier New"/>
        <w:sz w:val="20"/>
      </w:rPr>
    </w:lvl>
    <w:lvl w:ilvl="8">
      <w:start w:val="1"/>
      <w:numFmt w:val="bullet"/>
      <w:lvlText w:val=""/>
      <w:lvlJc w:val="left"/>
      <w:pPr>
        <w:ind w:left="6480" w:hanging="360"/>
      </w:pPr>
      <w:rPr>
        <w:rFonts w:ascii="Wingdings" w:hAnsi="Wingdings" w:cs="Wingdings"/>
        <w:sz w:val="20"/>
      </w:rPr>
    </w:lvl>
  </w:abstractNum>
  <w:abstractNum w:abstractNumId="1">
    <w:nsid w:val="0038232C"/>
    <w:multiLevelType w:val="hybridMultilevel"/>
    <w:tmpl w:val="060EBE2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
    <w:nsid w:val="00E56E11"/>
    <w:multiLevelType w:val="hybridMultilevel"/>
    <w:tmpl w:val="65E684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14D205F"/>
    <w:multiLevelType w:val="hybridMultilevel"/>
    <w:tmpl w:val="42341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2DA0850"/>
    <w:multiLevelType w:val="hybridMultilevel"/>
    <w:tmpl w:val="13446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6555CE"/>
    <w:multiLevelType w:val="hybridMultilevel"/>
    <w:tmpl w:val="F9C6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3E768A"/>
    <w:multiLevelType w:val="hybridMultilevel"/>
    <w:tmpl w:val="A254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4B7339"/>
    <w:multiLevelType w:val="multilevel"/>
    <w:tmpl w:val="3676B3FE"/>
    <w:lvl w:ilvl="0">
      <w:start w:val="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079A3E8F"/>
    <w:multiLevelType w:val="hybridMultilevel"/>
    <w:tmpl w:val="61489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BD5300"/>
    <w:multiLevelType w:val="hybridMultilevel"/>
    <w:tmpl w:val="E9481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0C87BA1"/>
    <w:multiLevelType w:val="multilevel"/>
    <w:tmpl w:val="F91ADF54"/>
    <w:lvl w:ilvl="0">
      <w:start w:val="1"/>
      <w:numFmt w:val="decimal"/>
      <w:pStyle w:val="IPENZHeading1"/>
      <w:lvlText w:val="%1."/>
      <w:lvlJc w:val="left"/>
      <w:pPr>
        <w:tabs>
          <w:tab w:val="num" w:pos="851"/>
        </w:tabs>
        <w:ind w:left="851" w:hanging="851"/>
      </w:pPr>
      <w:rPr>
        <w:rFonts w:hint="default"/>
      </w:rPr>
    </w:lvl>
    <w:lvl w:ilvl="1">
      <w:start w:val="1"/>
      <w:numFmt w:val="decimal"/>
      <w:pStyle w:val="IPENZHeading2"/>
      <w:lvlText w:val="%1.%2"/>
      <w:lvlJc w:val="left"/>
      <w:pPr>
        <w:tabs>
          <w:tab w:val="num" w:pos="851"/>
        </w:tabs>
        <w:ind w:left="851" w:hanging="851"/>
      </w:pPr>
      <w:rPr>
        <w:rFonts w:hint="default"/>
      </w:rPr>
    </w:lvl>
    <w:lvl w:ilvl="2">
      <w:start w:val="1"/>
      <w:numFmt w:val="decimal"/>
      <w:pStyle w:val="IPENZHeading3"/>
      <w:lvlText w:val="%1.%2.%3"/>
      <w:lvlJc w:val="left"/>
      <w:pPr>
        <w:tabs>
          <w:tab w:val="num" w:pos="851"/>
        </w:tabs>
        <w:ind w:left="851" w:hanging="851"/>
      </w:pPr>
      <w:rPr>
        <w:rFonts w:hint="default"/>
        <w:u w:val="none"/>
      </w:rPr>
    </w:lvl>
    <w:lvl w:ilvl="3">
      <w:start w:val="1"/>
      <w:numFmt w:val="none"/>
      <w:suff w:val="nothing"/>
      <w:lvlText w:val=""/>
      <w:lvlJc w:val="left"/>
      <w:pPr>
        <w:ind w:left="0" w:firstLine="0"/>
      </w:pPr>
      <w:rPr>
        <w:rFonts w:hint="default"/>
        <w:b w:val="0"/>
        <w:i w: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123A6065"/>
    <w:multiLevelType w:val="hybridMultilevel"/>
    <w:tmpl w:val="0BBA585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2D81DDD"/>
    <w:multiLevelType w:val="hybridMultilevel"/>
    <w:tmpl w:val="DFAC8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F83C23"/>
    <w:multiLevelType w:val="hybridMultilevel"/>
    <w:tmpl w:val="53AC7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F6116EA"/>
    <w:multiLevelType w:val="hybridMultilevel"/>
    <w:tmpl w:val="F1EA4946"/>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5">
    <w:nsid w:val="20517F78"/>
    <w:multiLevelType w:val="hybridMultilevel"/>
    <w:tmpl w:val="9DA42ECC"/>
    <w:lvl w:ilvl="0" w:tplc="14090001">
      <w:start w:val="1"/>
      <w:numFmt w:val="bullet"/>
      <w:lvlText w:val=""/>
      <w:lvlJc w:val="left"/>
      <w:pPr>
        <w:ind w:left="851" w:hanging="360"/>
      </w:pPr>
      <w:rPr>
        <w:rFonts w:ascii="Symbol" w:hAnsi="Symbol" w:hint="default"/>
      </w:rPr>
    </w:lvl>
    <w:lvl w:ilvl="1" w:tplc="14090003" w:tentative="1">
      <w:start w:val="1"/>
      <w:numFmt w:val="bullet"/>
      <w:lvlText w:val="o"/>
      <w:lvlJc w:val="left"/>
      <w:pPr>
        <w:ind w:left="1571" w:hanging="360"/>
      </w:pPr>
      <w:rPr>
        <w:rFonts w:ascii="Courier New" w:hAnsi="Courier New" w:cs="Courier New" w:hint="default"/>
      </w:rPr>
    </w:lvl>
    <w:lvl w:ilvl="2" w:tplc="14090005" w:tentative="1">
      <w:start w:val="1"/>
      <w:numFmt w:val="bullet"/>
      <w:lvlText w:val=""/>
      <w:lvlJc w:val="left"/>
      <w:pPr>
        <w:ind w:left="2291" w:hanging="360"/>
      </w:pPr>
      <w:rPr>
        <w:rFonts w:ascii="Wingdings" w:hAnsi="Wingdings" w:hint="default"/>
      </w:rPr>
    </w:lvl>
    <w:lvl w:ilvl="3" w:tplc="14090001" w:tentative="1">
      <w:start w:val="1"/>
      <w:numFmt w:val="bullet"/>
      <w:lvlText w:val=""/>
      <w:lvlJc w:val="left"/>
      <w:pPr>
        <w:ind w:left="3011" w:hanging="360"/>
      </w:pPr>
      <w:rPr>
        <w:rFonts w:ascii="Symbol" w:hAnsi="Symbol" w:hint="default"/>
      </w:rPr>
    </w:lvl>
    <w:lvl w:ilvl="4" w:tplc="14090003" w:tentative="1">
      <w:start w:val="1"/>
      <w:numFmt w:val="bullet"/>
      <w:lvlText w:val="o"/>
      <w:lvlJc w:val="left"/>
      <w:pPr>
        <w:ind w:left="3731" w:hanging="360"/>
      </w:pPr>
      <w:rPr>
        <w:rFonts w:ascii="Courier New" w:hAnsi="Courier New" w:cs="Courier New" w:hint="default"/>
      </w:rPr>
    </w:lvl>
    <w:lvl w:ilvl="5" w:tplc="14090005" w:tentative="1">
      <w:start w:val="1"/>
      <w:numFmt w:val="bullet"/>
      <w:lvlText w:val=""/>
      <w:lvlJc w:val="left"/>
      <w:pPr>
        <w:ind w:left="4451" w:hanging="360"/>
      </w:pPr>
      <w:rPr>
        <w:rFonts w:ascii="Wingdings" w:hAnsi="Wingdings" w:hint="default"/>
      </w:rPr>
    </w:lvl>
    <w:lvl w:ilvl="6" w:tplc="14090001" w:tentative="1">
      <w:start w:val="1"/>
      <w:numFmt w:val="bullet"/>
      <w:lvlText w:val=""/>
      <w:lvlJc w:val="left"/>
      <w:pPr>
        <w:ind w:left="5171" w:hanging="360"/>
      </w:pPr>
      <w:rPr>
        <w:rFonts w:ascii="Symbol" w:hAnsi="Symbol" w:hint="default"/>
      </w:rPr>
    </w:lvl>
    <w:lvl w:ilvl="7" w:tplc="14090003" w:tentative="1">
      <w:start w:val="1"/>
      <w:numFmt w:val="bullet"/>
      <w:lvlText w:val="o"/>
      <w:lvlJc w:val="left"/>
      <w:pPr>
        <w:ind w:left="5891" w:hanging="360"/>
      </w:pPr>
      <w:rPr>
        <w:rFonts w:ascii="Courier New" w:hAnsi="Courier New" w:cs="Courier New" w:hint="default"/>
      </w:rPr>
    </w:lvl>
    <w:lvl w:ilvl="8" w:tplc="14090005" w:tentative="1">
      <w:start w:val="1"/>
      <w:numFmt w:val="bullet"/>
      <w:lvlText w:val=""/>
      <w:lvlJc w:val="left"/>
      <w:pPr>
        <w:ind w:left="6611" w:hanging="360"/>
      </w:pPr>
      <w:rPr>
        <w:rFonts w:ascii="Wingdings" w:hAnsi="Wingdings" w:hint="default"/>
      </w:rPr>
    </w:lvl>
  </w:abstractNum>
  <w:abstractNum w:abstractNumId="16">
    <w:nsid w:val="22C651BE"/>
    <w:multiLevelType w:val="hybridMultilevel"/>
    <w:tmpl w:val="79CE6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39F349D"/>
    <w:multiLevelType w:val="hybridMultilevel"/>
    <w:tmpl w:val="89ECCE90"/>
    <w:lvl w:ilvl="0" w:tplc="A12E08EC">
      <w:start w:val="1"/>
      <w:numFmt w:val="decimal"/>
      <w:pStyle w:val="IPENZNumberedList"/>
      <w:lvlText w:val="%1."/>
      <w:lvlJc w:val="left"/>
      <w:pPr>
        <w:tabs>
          <w:tab w:val="num" w:pos="425"/>
        </w:tabs>
        <w:ind w:left="425" w:hanging="425"/>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23B35585"/>
    <w:multiLevelType w:val="hybridMultilevel"/>
    <w:tmpl w:val="7AA69AF8"/>
    <w:lvl w:ilvl="0" w:tplc="40090011">
      <w:start w:val="1"/>
      <w:numFmt w:val="decimal"/>
      <w:lvlText w:val="%1)"/>
      <w:lvlJc w:val="left"/>
      <w:pPr>
        <w:ind w:left="786"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9">
    <w:nsid w:val="273E34C9"/>
    <w:multiLevelType w:val="multilevel"/>
    <w:tmpl w:val="559CC0CA"/>
    <w:lvl w:ilvl="0">
      <w:start w:val="1"/>
      <w:numFmt w:val="decimal"/>
      <w:pStyle w:val="IPENZLevel1NumHeading"/>
      <w:lvlText w:val="%1.0"/>
      <w:lvlJc w:val="left"/>
      <w:pPr>
        <w:tabs>
          <w:tab w:val="num" w:pos="992"/>
        </w:tabs>
        <w:ind w:left="992" w:hanging="992"/>
      </w:pPr>
      <w:rPr>
        <w:rFonts w:hint="default"/>
        <w:b/>
        <w:i w:val="0"/>
        <w:sz w:val="24"/>
        <w:szCs w:val="24"/>
      </w:rPr>
    </w:lvl>
    <w:lvl w:ilvl="1">
      <w:start w:val="1"/>
      <w:numFmt w:val="decimal"/>
      <w:pStyle w:val="IPENZL1FollowPara"/>
      <w:lvlText w:val="%1.%2"/>
      <w:lvlJc w:val="left"/>
      <w:pPr>
        <w:tabs>
          <w:tab w:val="num" w:pos="992"/>
        </w:tabs>
        <w:ind w:left="992" w:hanging="992"/>
      </w:pPr>
      <w:rPr>
        <w:rFonts w:hint="default"/>
        <w:b w:val="0"/>
        <w:i w:val="0"/>
        <w:sz w:val="22"/>
        <w:szCs w:val="22"/>
      </w:rPr>
    </w:lvl>
    <w:lvl w:ilvl="2">
      <w:start w:val="1"/>
      <w:numFmt w:val="decimal"/>
      <w:pStyle w:val="IPENZLevel2NumHeading"/>
      <w:lvlText w:val="%1.%3.0"/>
      <w:lvlJc w:val="left"/>
      <w:pPr>
        <w:tabs>
          <w:tab w:val="num" w:pos="992"/>
        </w:tabs>
        <w:ind w:left="992" w:hanging="992"/>
      </w:pPr>
      <w:rPr>
        <w:rFonts w:hint="default"/>
        <w:b/>
        <w:i w:val="0"/>
        <w:sz w:val="24"/>
        <w:szCs w:val="24"/>
      </w:rPr>
    </w:lvl>
    <w:lvl w:ilvl="3">
      <w:start w:val="1"/>
      <w:numFmt w:val="decimal"/>
      <w:pStyle w:val="IPENZL2FollowPara"/>
      <w:lvlText w:val="%1.%3.%4"/>
      <w:lvlJc w:val="left"/>
      <w:pPr>
        <w:tabs>
          <w:tab w:val="num" w:pos="992"/>
        </w:tabs>
        <w:ind w:left="992" w:hanging="992"/>
      </w:pPr>
      <w:rPr>
        <w:rFonts w:hint="default"/>
      </w:rPr>
    </w:lvl>
    <w:lvl w:ilvl="4">
      <w:start w:val="1"/>
      <w:numFmt w:val="decimal"/>
      <w:pStyle w:val="IPENZLevel3NumHeading"/>
      <w:lvlText w:val="%1.%3.%5.0"/>
      <w:lvlJc w:val="left"/>
      <w:pPr>
        <w:tabs>
          <w:tab w:val="num" w:pos="992"/>
        </w:tabs>
        <w:ind w:left="992" w:hanging="992"/>
      </w:pPr>
      <w:rPr>
        <w:rFonts w:hint="default"/>
        <w:b/>
        <w:i w:val="0"/>
      </w:rPr>
    </w:lvl>
    <w:lvl w:ilvl="5">
      <w:start w:val="1"/>
      <w:numFmt w:val="decimal"/>
      <w:pStyle w:val="IPENZL3FollowPara"/>
      <w:lvlText w:val="%1.%3.%5.%6"/>
      <w:lvlJc w:val="left"/>
      <w:pPr>
        <w:tabs>
          <w:tab w:val="num" w:pos="992"/>
        </w:tabs>
        <w:ind w:left="992" w:hanging="992"/>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nsid w:val="275C1DA4"/>
    <w:multiLevelType w:val="hybridMultilevel"/>
    <w:tmpl w:val="ABDED8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nsid w:val="29931E2B"/>
    <w:multiLevelType w:val="hybridMultilevel"/>
    <w:tmpl w:val="39C49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A4A248B"/>
    <w:multiLevelType w:val="hybridMultilevel"/>
    <w:tmpl w:val="9F68D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B517D9F"/>
    <w:multiLevelType w:val="hybridMultilevel"/>
    <w:tmpl w:val="3CCAA5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D292996"/>
    <w:multiLevelType w:val="hybridMultilevel"/>
    <w:tmpl w:val="2EF6F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2DAD6F7E"/>
    <w:multiLevelType w:val="hybridMultilevel"/>
    <w:tmpl w:val="B05E97E4"/>
    <w:lvl w:ilvl="0" w:tplc="01FC7360">
      <w:start w:val="1"/>
      <w:numFmt w:val="lowerLetter"/>
      <w:pStyle w:val="IPENZAlphaList"/>
      <w:lvlText w:val="%1."/>
      <w:lvlJc w:val="left"/>
      <w:pPr>
        <w:tabs>
          <w:tab w:val="num" w:pos="425"/>
        </w:tabs>
        <w:ind w:left="425" w:hanging="425"/>
      </w:pPr>
      <w:rPr>
        <w:rFonts w:ascii="Franklin Gothic Book" w:hAnsi="Franklin Gothic Book"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nsid w:val="2EA35AED"/>
    <w:multiLevelType w:val="hybridMultilevel"/>
    <w:tmpl w:val="B8EE0A50"/>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27">
    <w:nsid w:val="2FF750F3"/>
    <w:multiLevelType w:val="hybridMultilevel"/>
    <w:tmpl w:val="D4ECEE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03D6013"/>
    <w:multiLevelType w:val="multilevel"/>
    <w:tmpl w:val="9A9CF47A"/>
    <w:lvl w:ilvl="0">
      <w:start w:val="1"/>
      <w:numFmt w:val="decimal"/>
      <w:pStyle w:val="IPENZNumberedListIndented"/>
      <w:lvlText w:val="%1."/>
      <w:lvlJc w:val="left"/>
      <w:pPr>
        <w:tabs>
          <w:tab w:val="num" w:pos="1276"/>
        </w:tabs>
        <w:ind w:left="1276" w:hanging="425"/>
      </w:pPr>
      <w:rPr>
        <w:rFonts w:hint="default"/>
        <w:b w:val="0"/>
        <w:i w:val="0"/>
        <w:sz w:val="20"/>
        <w:szCs w:val="20"/>
      </w:rPr>
    </w:lvl>
    <w:lvl w:ilvl="1">
      <w:start w:val="1"/>
      <w:numFmt w:val="none"/>
      <w:lvlText w:val=""/>
      <w:lvlJc w:val="left"/>
      <w:pPr>
        <w:tabs>
          <w:tab w:val="num" w:pos="-851"/>
        </w:tabs>
        <w:ind w:left="-851" w:firstLine="0"/>
      </w:pPr>
      <w:rPr>
        <w:rFonts w:hint="default"/>
      </w:rPr>
    </w:lvl>
    <w:lvl w:ilvl="2">
      <w:start w:val="1"/>
      <w:numFmt w:val="decimal"/>
      <w:lvlText w:val="%1.%2.%3"/>
      <w:lvlJc w:val="left"/>
      <w:pPr>
        <w:tabs>
          <w:tab w:val="num" w:pos="-4100"/>
        </w:tabs>
        <w:ind w:left="-4100" w:hanging="720"/>
      </w:pPr>
      <w:rPr>
        <w:rFonts w:hint="default"/>
      </w:rPr>
    </w:lvl>
    <w:lvl w:ilvl="3">
      <w:start w:val="1"/>
      <w:numFmt w:val="decimal"/>
      <w:lvlText w:val="%1.%2.%3.%4"/>
      <w:lvlJc w:val="left"/>
      <w:pPr>
        <w:tabs>
          <w:tab w:val="num" w:pos="-3956"/>
        </w:tabs>
        <w:ind w:left="-3956" w:hanging="864"/>
      </w:pPr>
      <w:rPr>
        <w:rFonts w:hint="default"/>
      </w:rPr>
    </w:lvl>
    <w:lvl w:ilvl="4">
      <w:start w:val="1"/>
      <w:numFmt w:val="decimal"/>
      <w:lvlText w:val="%1.%2.%3.%4.%5"/>
      <w:lvlJc w:val="left"/>
      <w:pPr>
        <w:tabs>
          <w:tab w:val="num" w:pos="-3812"/>
        </w:tabs>
        <w:ind w:left="-3812" w:hanging="1008"/>
      </w:pPr>
      <w:rPr>
        <w:rFonts w:hint="default"/>
      </w:rPr>
    </w:lvl>
    <w:lvl w:ilvl="5">
      <w:start w:val="1"/>
      <w:numFmt w:val="decimal"/>
      <w:lvlText w:val="%1.%2.%3.%4.%5.%6"/>
      <w:lvlJc w:val="left"/>
      <w:pPr>
        <w:tabs>
          <w:tab w:val="num" w:pos="-3668"/>
        </w:tabs>
        <w:ind w:left="-3668" w:hanging="1152"/>
      </w:pPr>
      <w:rPr>
        <w:rFonts w:hint="default"/>
      </w:rPr>
    </w:lvl>
    <w:lvl w:ilvl="6">
      <w:start w:val="1"/>
      <w:numFmt w:val="decimal"/>
      <w:lvlText w:val="%1.%2.%3.%4.%5.%6.%7"/>
      <w:lvlJc w:val="left"/>
      <w:pPr>
        <w:tabs>
          <w:tab w:val="num" w:pos="-3524"/>
        </w:tabs>
        <w:ind w:left="-3524" w:hanging="1296"/>
      </w:pPr>
      <w:rPr>
        <w:rFonts w:hint="default"/>
      </w:rPr>
    </w:lvl>
    <w:lvl w:ilvl="7">
      <w:start w:val="1"/>
      <w:numFmt w:val="decimal"/>
      <w:lvlText w:val="%1.%2.%3.%4.%5.%6.%7.%8"/>
      <w:lvlJc w:val="left"/>
      <w:pPr>
        <w:tabs>
          <w:tab w:val="num" w:pos="-3380"/>
        </w:tabs>
        <w:ind w:left="-3380" w:hanging="1440"/>
      </w:pPr>
      <w:rPr>
        <w:rFonts w:hint="default"/>
      </w:rPr>
    </w:lvl>
    <w:lvl w:ilvl="8">
      <w:start w:val="1"/>
      <w:numFmt w:val="decimal"/>
      <w:lvlText w:val="%1.%2.%3.%4.%5.%6.%7.%8.%9"/>
      <w:lvlJc w:val="left"/>
      <w:pPr>
        <w:tabs>
          <w:tab w:val="num" w:pos="-3236"/>
        </w:tabs>
        <w:ind w:left="-3236" w:hanging="1584"/>
      </w:pPr>
      <w:rPr>
        <w:rFonts w:hint="default"/>
      </w:rPr>
    </w:lvl>
  </w:abstractNum>
  <w:abstractNum w:abstractNumId="29">
    <w:nsid w:val="30D341C6"/>
    <w:multiLevelType w:val="multilevel"/>
    <w:tmpl w:val="7550138E"/>
    <w:lvl w:ilvl="0">
      <w:start w:val="1"/>
      <w:numFmt w:val="lowerLetter"/>
      <w:pStyle w:val="IPENZAlphaListIndented"/>
      <w:lvlText w:val="%1."/>
      <w:lvlJc w:val="left"/>
      <w:pPr>
        <w:tabs>
          <w:tab w:val="num" w:pos="1276"/>
        </w:tabs>
        <w:ind w:left="1276" w:hanging="425"/>
      </w:pPr>
      <w:rPr>
        <w:rFonts w:ascii="Franklin Gothic Book" w:hAnsi="Franklin Gothic Book" w:hint="default"/>
        <w:b w:val="0"/>
        <w:i w:val="0"/>
        <w:color w:val="auto"/>
        <w:sz w:val="22"/>
        <w:szCs w:val="22"/>
      </w:rPr>
    </w:lvl>
    <w:lvl w:ilvl="1">
      <w:start w:val="1"/>
      <w:numFmt w:val="none"/>
      <w:suff w:val="nothing"/>
      <w:lvlText w:val=""/>
      <w:lvlJc w:val="left"/>
      <w:pPr>
        <w:ind w:left="0" w:firstLine="0"/>
      </w:pPr>
      <w:rPr>
        <w:rFonts w:ascii="Arial" w:hAnsi="Arial" w:hint="default"/>
        <w:b/>
        <w:i w:val="0"/>
        <w:color w:val="999999"/>
        <w:sz w:val="20"/>
        <w:szCs w:val="20"/>
      </w:rPr>
    </w:lvl>
    <w:lvl w:ilvl="2">
      <w:start w:val="1"/>
      <w:numFmt w:val="none"/>
      <w:lvlRestart w:val="0"/>
      <w:suff w:val="nothing"/>
      <w:lvlText w:val=""/>
      <w:lvlJc w:val="left"/>
      <w:pPr>
        <w:ind w:left="0" w:firstLine="0"/>
      </w:pPr>
      <w:rPr>
        <w:rFonts w:ascii="Arial" w:hAnsi="Arial" w:hint="default"/>
        <w:b/>
        <w:i w:val="0"/>
        <w:color w:val="999999"/>
        <w:sz w:val="20"/>
        <w:szCs w:val="20"/>
      </w:rPr>
    </w:lvl>
    <w:lvl w:ilvl="3">
      <w:start w:val="1"/>
      <w:numFmt w:val="none"/>
      <w:lvlRestart w:val="0"/>
      <w:suff w:val="nothing"/>
      <w:lvlText w:val=""/>
      <w:lvlJc w:val="left"/>
      <w:pPr>
        <w:ind w:left="0" w:firstLine="0"/>
      </w:pPr>
      <w:rPr>
        <w:rFonts w:ascii="Arial" w:hAnsi="Arial" w:hint="default"/>
        <w:b/>
        <w:i w:val="0"/>
        <w:color w:val="999999"/>
        <w:sz w:val="20"/>
        <w:szCs w:val="20"/>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lvlRestart w:val="0"/>
      <w:suff w:val="nothing"/>
      <w:lvlText w:val=""/>
      <w:lvlJc w:val="left"/>
      <w:pPr>
        <w:ind w:left="0" w:firstLine="0"/>
      </w:pPr>
      <w:rPr>
        <w:rFonts w:hint="default"/>
      </w:rPr>
    </w:lvl>
    <w:lvl w:ilvl="7">
      <w:start w:val="1"/>
      <w:numFmt w:val="none"/>
      <w:lvlRestart w:val="0"/>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nsid w:val="32A5180D"/>
    <w:multiLevelType w:val="hybridMultilevel"/>
    <w:tmpl w:val="D60E9768"/>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1">
    <w:nsid w:val="32AA68E4"/>
    <w:multiLevelType w:val="hybridMultilevel"/>
    <w:tmpl w:val="63D2D2F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32">
    <w:nsid w:val="34542E75"/>
    <w:multiLevelType w:val="hybridMultilevel"/>
    <w:tmpl w:val="F9921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7186407"/>
    <w:multiLevelType w:val="hybridMultilevel"/>
    <w:tmpl w:val="54246FD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nsid w:val="38112E44"/>
    <w:multiLevelType w:val="hybridMultilevel"/>
    <w:tmpl w:val="5F942C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3A4E072A"/>
    <w:multiLevelType w:val="multilevel"/>
    <w:tmpl w:val="BB86A044"/>
    <w:lvl w:ilvl="0">
      <w:start w:val="1"/>
      <w:numFmt w:val="bullet"/>
      <w:pStyle w:val="IPENZBulletLevel1Indent"/>
      <w:lvlText w:val=""/>
      <w:lvlJc w:val="left"/>
      <w:pPr>
        <w:tabs>
          <w:tab w:val="num" w:pos="1276"/>
        </w:tabs>
        <w:ind w:left="1276" w:hanging="425"/>
      </w:pPr>
      <w:rPr>
        <w:rFonts w:ascii="Symbol" w:hAnsi="Symbol" w:hint="default"/>
        <w:b/>
        <w:i w:val="0"/>
        <w:sz w:val="20"/>
      </w:rPr>
    </w:lvl>
    <w:lvl w:ilvl="1">
      <w:start w:val="1"/>
      <w:numFmt w:val="bullet"/>
      <w:pStyle w:val="IPENZBulletLevel2Indent"/>
      <w:lvlText w:val="o"/>
      <w:lvlJc w:val="left"/>
      <w:pPr>
        <w:tabs>
          <w:tab w:val="num" w:pos="1701"/>
        </w:tabs>
        <w:ind w:left="1701" w:hanging="425"/>
      </w:pPr>
      <w:rPr>
        <w:rFonts w:ascii="Courier New" w:hAnsi="Courier New" w:hint="default"/>
        <w:b w:val="0"/>
        <w:i w:val="0"/>
        <w:sz w:val="20"/>
        <w:szCs w:val="20"/>
      </w:rPr>
    </w:lvl>
    <w:lvl w:ilvl="2">
      <w:start w:val="1"/>
      <w:numFmt w:val="none"/>
      <w:lvlText w:val="%1"/>
      <w:lvlJc w:val="left"/>
      <w:pPr>
        <w:tabs>
          <w:tab w:val="num" w:pos="0"/>
        </w:tabs>
        <w:ind w:left="0" w:firstLine="0"/>
      </w:pPr>
      <w:rPr>
        <w:rFonts w:hint="default"/>
      </w:rPr>
    </w:lvl>
    <w:lvl w:ilvl="3">
      <w:start w:val="1"/>
      <w:numFmt w:val="none"/>
      <w:lvlText w:val="%1"/>
      <w:lvlJc w:val="left"/>
      <w:pPr>
        <w:tabs>
          <w:tab w:val="num" w:pos="0"/>
        </w:tabs>
        <w:ind w:left="0" w:firstLine="0"/>
      </w:pPr>
      <w:rPr>
        <w:rFonts w:hint="default"/>
      </w:rPr>
    </w:lvl>
    <w:lvl w:ilvl="4">
      <w:start w:val="1"/>
      <w:numFmt w:val="none"/>
      <w:lvlText w:val="%1"/>
      <w:lvlJc w:val="left"/>
      <w:pPr>
        <w:tabs>
          <w:tab w:val="num" w:pos="-31680"/>
        </w:tabs>
        <w:ind w:left="-32767" w:firstLine="32767"/>
      </w:pPr>
      <w:rPr>
        <w:rFonts w:hint="default"/>
      </w:rPr>
    </w:lvl>
    <w:lvl w:ilvl="5">
      <w:start w:val="1"/>
      <w:numFmt w:val="none"/>
      <w:lvlText w:val="%1"/>
      <w:lvlJc w:val="left"/>
      <w:pPr>
        <w:tabs>
          <w:tab w:val="num" w:pos="-31680"/>
        </w:tabs>
        <w:ind w:left="0" w:firstLine="0"/>
      </w:pPr>
      <w:rPr>
        <w:rFonts w:hint="default"/>
      </w:rPr>
    </w:lvl>
    <w:lvl w:ilvl="6">
      <w:start w:val="1"/>
      <w:numFmt w:val="none"/>
      <w:lvlText w:val="%1"/>
      <w:lvlJc w:val="left"/>
      <w:pPr>
        <w:tabs>
          <w:tab w:val="num" w:pos="-31680"/>
        </w:tabs>
        <w:ind w:left="0" w:firstLine="0"/>
      </w:pPr>
      <w:rPr>
        <w:rFonts w:hint="default"/>
      </w:rPr>
    </w:lvl>
    <w:lvl w:ilvl="7">
      <w:start w:val="1"/>
      <w:numFmt w:val="none"/>
      <w:lvlText w:val="%1"/>
      <w:lvlJc w:val="left"/>
      <w:pPr>
        <w:tabs>
          <w:tab w:val="num" w:pos="0"/>
        </w:tabs>
        <w:ind w:left="0" w:firstLine="0"/>
      </w:pPr>
      <w:rPr>
        <w:rFonts w:hint="default"/>
      </w:rPr>
    </w:lvl>
    <w:lvl w:ilvl="8">
      <w:start w:val="1"/>
      <w:numFmt w:val="none"/>
      <w:lvlText w:val="%1"/>
      <w:lvlJc w:val="left"/>
      <w:pPr>
        <w:tabs>
          <w:tab w:val="num" w:pos="0"/>
        </w:tabs>
        <w:ind w:left="0" w:firstLine="0"/>
      </w:pPr>
      <w:rPr>
        <w:rFonts w:hint="default"/>
      </w:rPr>
    </w:lvl>
  </w:abstractNum>
  <w:abstractNum w:abstractNumId="36">
    <w:nsid w:val="3AC00717"/>
    <w:multiLevelType w:val="hybridMultilevel"/>
    <w:tmpl w:val="4CDE3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F130F17"/>
    <w:multiLevelType w:val="hybridMultilevel"/>
    <w:tmpl w:val="10144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028787B"/>
    <w:multiLevelType w:val="hybridMultilevel"/>
    <w:tmpl w:val="951CF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40DD1C1A"/>
    <w:multiLevelType w:val="multilevel"/>
    <w:tmpl w:val="6F548478"/>
    <w:lvl w:ilvl="0">
      <w:start w:val="3"/>
      <w:numFmt w:val="decimal"/>
      <w:lvlText w:val="%1."/>
      <w:lvlJc w:val="left"/>
      <w:pPr>
        <w:ind w:left="495" w:hanging="49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nsid w:val="412616CB"/>
    <w:multiLevelType w:val="multilevel"/>
    <w:tmpl w:val="17D48CB4"/>
    <w:lvl w:ilvl="0">
      <w:start w:val="1"/>
      <w:numFmt w:val="bullet"/>
      <w:pStyle w:val="IPENZBulletLevel1"/>
      <w:lvlText w:val=""/>
      <w:lvlJc w:val="left"/>
      <w:pPr>
        <w:tabs>
          <w:tab w:val="num" w:pos="850"/>
        </w:tabs>
        <w:ind w:left="850" w:hanging="425"/>
      </w:pPr>
      <w:rPr>
        <w:rFonts w:ascii="Symbol" w:hAnsi="Symbol" w:hint="default"/>
        <w:color w:val="auto"/>
      </w:rPr>
    </w:lvl>
    <w:lvl w:ilvl="1">
      <w:start w:val="1"/>
      <w:numFmt w:val="bullet"/>
      <w:pStyle w:val="IPENZBulletLevel2"/>
      <w:lvlText w:val="o"/>
      <w:lvlJc w:val="left"/>
      <w:pPr>
        <w:tabs>
          <w:tab w:val="num" w:pos="1276"/>
        </w:tabs>
        <w:ind w:left="1276" w:hanging="426"/>
      </w:pPr>
      <w:rPr>
        <w:rFonts w:ascii="Courier New" w:hAnsi="Courier New" w:hint="default"/>
      </w:rPr>
    </w:lvl>
    <w:lvl w:ilvl="2">
      <w:start w:val="1"/>
      <w:numFmt w:val="none"/>
      <w:lvlRestart w:val="0"/>
      <w:suff w:val="nothing"/>
      <w:lvlText w:val="%3"/>
      <w:lvlJc w:val="left"/>
      <w:pPr>
        <w:ind w:left="425" w:firstLine="0"/>
      </w:pPr>
      <w:rPr>
        <w:rFonts w:hint="default"/>
      </w:rPr>
    </w:lvl>
    <w:lvl w:ilvl="3">
      <w:start w:val="1"/>
      <w:numFmt w:val="none"/>
      <w:lvlRestart w:val="0"/>
      <w:suff w:val="nothing"/>
      <w:lvlText w:val="%4"/>
      <w:lvlJc w:val="left"/>
      <w:pPr>
        <w:ind w:left="425" w:firstLine="0"/>
      </w:pPr>
      <w:rPr>
        <w:rFonts w:hint="default"/>
      </w:rPr>
    </w:lvl>
    <w:lvl w:ilvl="4">
      <w:start w:val="1"/>
      <w:numFmt w:val="none"/>
      <w:lvlRestart w:val="0"/>
      <w:suff w:val="nothing"/>
      <w:lvlText w:val=""/>
      <w:lvlJc w:val="left"/>
      <w:pPr>
        <w:ind w:left="425" w:firstLine="0"/>
      </w:pPr>
      <w:rPr>
        <w:rFonts w:hint="default"/>
      </w:rPr>
    </w:lvl>
    <w:lvl w:ilvl="5">
      <w:start w:val="1"/>
      <w:numFmt w:val="none"/>
      <w:lvlRestart w:val="0"/>
      <w:suff w:val="nothing"/>
      <w:lvlText w:val=""/>
      <w:lvlJc w:val="left"/>
      <w:pPr>
        <w:ind w:left="425" w:firstLine="0"/>
      </w:pPr>
      <w:rPr>
        <w:rFonts w:hint="default"/>
      </w:rPr>
    </w:lvl>
    <w:lvl w:ilvl="6">
      <w:start w:val="1"/>
      <w:numFmt w:val="none"/>
      <w:lvlRestart w:val="0"/>
      <w:suff w:val="nothing"/>
      <w:lvlText w:val=""/>
      <w:lvlJc w:val="left"/>
      <w:pPr>
        <w:ind w:left="425" w:firstLine="0"/>
      </w:pPr>
      <w:rPr>
        <w:rFonts w:hint="default"/>
      </w:rPr>
    </w:lvl>
    <w:lvl w:ilvl="7">
      <w:start w:val="1"/>
      <w:numFmt w:val="none"/>
      <w:lvlRestart w:val="0"/>
      <w:suff w:val="nothing"/>
      <w:lvlText w:val=""/>
      <w:lvlJc w:val="left"/>
      <w:pPr>
        <w:ind w:left="425" w:firstLine="0"/>
      </w:pPr>
      <w:rPr>
        <w:rFonts w:hint="default"/>
      </w:rPr>
    </w:lvl>
    <w:lvl w:ilvl="8">
      <w:start w:val="1"/>
      <w:numFmt w:val="none"/>
      <w:suff w:val="nothing"/>
      <w:lvlText w:val=""/>
      <w:lvlJc w:val="left"/>
      <w:pPr>
        <w:ind w:left="425" w:firstLine="0"/>
      </w:pPr>
      <w:rPr>
        <w:rFonts w:hint="default"/>
      </w:rPr>
    </w:lvl>
  </w:abstractNum>
  <w:abstractNum w:abstractNumId="41">
    <w:nsid w:val="47124A47"/>
    <w:multiLevelType w:val="hybridMultilevel"/>
    <w:tmpl w:val="C63A20B0"/>
    <w:lvl w:ilvl="0" w:tplc="68389368">
      <w:start w:val="1"/>
      <w:numFmt w:val="bullet"/>
      <w:pStyle w:val="PerfIndicator"/>
      <w:lvlText w:val=""/>
      <w:lvlJc w:val="left"/>
      <w:pPr>
        <w:tabs>
          <w:tab w:val="num" w:pos="180"/>
        </w:tabs>
        <w:ind w:left="180" w:hanging="360"/>
      </w:pPr>
      <w:rPr>
        <w:rFonts w:ascii="Symbol" w:hAnsi="Symbol" w:hint="default"/>
      </w:rPr>
    </w:lvl>
    <w:lvl w:ilvl="1" w:tplc="14090003">
      <w:start w:val="1"/>
      <w:numFmt w:val="bullet"/>
      <w:lvlText w:val="o"/>
      <w:lvlJc w:val="left"/>
      <w:pPr>
        <w:tabs>
          <w:tab w:val="num" w:pos="900"/>
        </w:tabs>
        <w:ind w:left="900" w:hanging="360"/>
      </w:pPr>
      <w:rPr>
        <w:rFonts w:ascii="Courier New" w:hAnsi="Courier New" w:hint="default"/>
      </w:rPr>
    </w:lvl>
    <w:lvl w:ilvl="2" w:tplc="14090005" w:tentative="1">
      <w:start w:val="1"/>
      <w:numFmt w:val="bullet"/>
      <w:lvlText w:val=""/>
      <w:lvlJc w:val="left"/>
      <w:pPr>
        <w:tabs>
          <w:tab w:val="num" w:pos="1620"/>
        </w:tabs>
        <w:ind w:left="1620" w:hanging="360"/>
      </w:pPr>
      <w:rPr>
        <w:rFonts w:ascii="Wingdings" w:hAnsi="Wingdings" w:hint="default"/>
      </w:rPr>
    </w:lvl>
    <w:lvl w:ilvl="3" w:tplc="14090001" w:tentative="1">
      <w:start w:val="1"/>
      <w:numFmt w:val="bullet"/>
      <w:lvlText w:val=""/>
      <w:lvlJc w:val="left"/>
      <w:pPr>
        <w:tabs>
          <w:tab w:val="num" w:pos="2340"/>
        </w:tabs>
        <w:ind w:left="2340" w:hanging="360"/>
      </w:pPr>
      <w:rPr>
        <w:rFonts w:ascii="Symbol" w:hAnsi="Symbol" w:hint="default"/>
      </w:rPr>
    </w:lvl>
    <w:lvl w:ilvl="4" w:tplc="14090003" w:tentative="1">
      <w:start w:val="1"/>
      <w:numFmt w:val="bullet"/>
      <w:lvlText w:val="o"/>
      <w:lvlJc w:val="left"/>
      <w:pPr>
        <w:tabs>
          <w:tab w:val="num" w:pos="3060"/>
        </w:tabs>
        <w:ind w:left="3060" w:hanging="360"/>
      </w:pPr>
      <w:rPr>
        <w:rFonts w:ascii="Courier New" w:hAnsi="Courier New" w:hint="default"/>
      </w:rPr>
    </w:lvl>
    <w:lvl w:ilvl="5" w:tplc="14090005" w:tentative="1">
      <w:start w:val="1"/>
      <w:numFmt w:val="bullet"/>
      <w:lvlText w:val=""/>
      <w:lvlJc w:val="left"/>
      <w:pPr>
        <w:tabs>
          <w:tab w:val="num" w:pos="3780"/>
        </w:tabs>
        <w:ind w:left="3780" w:hanging="360"/>
      </w:pPr>
      <w:rPr>
        <w:rFonts w:ascii="Wingdings" w:hAnsi="Wingdings" w:hint="default"/>
      </w:rPr>
    </w:lvl>
    <w:lvl w:ilvl="6" w:tplc="14090001" w:tentative="1">
      <w:start w:val="1"/>
      <w:numFmt w:val="bullet"/>
      <w:lvlText w:val=""/>
      <w:lvlJc w:val="left"/>
      <w:pPr>
        <w:tabs>
          <w:tab w:val="num" w:pos="4500"/>
        </w:tabs>
        <w:ind w:left="4500" w:hanging="360"/>
      </w:pPr>
      <w:rPr>
        <w:rFonts w:ascii="Symbol" w:hAnsi="Symbol" w:hint="default"/>
      </w:rPr>
    </w:lvl>
    <w:lvl w:ilvl="7" w:tplc="14090003" w:tentative="1">
      <w:start w:val="1"/>
      <w:numFmt w:val="bullet"/>
      <w:lvlText w:val="o"/>
      <w:lvlJc w:val="left"/>
      <w:pPr>
        <w:tabs>
          <w:tab w:val="num" w:pos="5220"/>
        </w:tabs>
        <w:ind w:left="5220" w:hanging="360"/>
      </w:pPr>
      <w:rPr>
        <w:rFonts w:ascii="Courier New" w:hAnsi="Courier New" w:hint="default"/>
      </w:rPr>
    </w:lvl>
    <w:lvl w:ilvl="8" w:tplc="14090005" w:tentative="1">
      <w:start w:val="1"/>
      <w:numFmt w:val="bullet"/>
      <w:lvlText w:val=""/>
      <w:lvlJc w:val="left"/>
      <w:pPr>
        <w:tabs>
          <w:tab w:val="num" w:pos="5940"/>
        </w:tabs>
        <w:ind w:left="5940" w:hanging="360"/>
      </w:pPr>
      <w:rPr>
        <w:rFonts w:ascii="Wingdings" w:hAnsi="Wingdings" w:hint="default"/>
      </w:rPr>
    </w:lvl>
  </w:abstractNum>
  <w:abstractNum w:abstractNumId="42">
    <w:nsid w:val="48CB5F6D"/>
    <w:multiLevelType w:val="multilevel"/>
    <w:tmpl w:val="5FCA66F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49C83B5F"/>
    <w:multiLevelType w:val="hybridMultilevel"/>
    <w:tmpl w:val="F91666E8"/>
    <w:lvl w:ilvl="0" w:tplc="BA42ED8E">
      <w:numFmt w:val="bullet"/>
      <w:lvlText w:val="-"/>
      <w:lvlJc w:val="left"/>
      <w:pPr>
        <w:ind w:left="2433" w:hanging="360"/>
      </w:pPr>
      <w:rPr>
        <w:rFonts w:ascii="Arial" w:eastAsia="Times New Roman" w:hAnsi="Arial" w:cs="Arial" w:hint="default"/>
      </w:rPr>
    </w:lvl>
    <w:lvl w:ilvl="1" w:tplc="40090003" w:tentative="1">
      <w:start w:val="1"/>
      <w:numFmt w:val="bullet"/>
      <w:lvlText w:val="o"/>
      <w:lvlJc w:val="left"/>
      <w:pPr>
        <w:ind w:left="3153" w:hanging="360"/>
      </w:pPr>
      <w:rPr>
        <w:rFonts w:ascii="Courier New" w:hAnsi="Courier New" w:cs="Courier New" w:hint="default"/>
      </w:rPr>
    </w:lvl>
    <w:lvl w:ilvl="2" w:tplc="40090005" w:tentative="1">
      <w:start w:val="1"/>
      <w:numFmt w:val="bullet"/>
      <w:lvlText w:val=""/>
      <w:lvlJc w:val="left"/>
      <w:pPr>
        <w:ind w:left="3873" w:hanging="360"/>
      </w:pPr>
      <w:rPr>
        <w:rFonts w:ascii="Wingdings" w:hAnsi="Wingdings" w:hint="default"/>
      </w:rPr>
    </w:lvl>
    <w:lvl w:ilvl="3" w:tplc="40090001" w:tentative="1">
      <w:start w:val="1"/>
      <w:numFmt w:val="bullet"/>
      <w:lvlText w:val=""/>
      <w:lvlJc w:val="left"/>
      <w:pPr>
        <w:ind w:left="4593" w:hanging="360"/>
      </w:pPr>
      <w:rPr>
        <w:rFonts w:ascii="Symbol" w:hAnsi="Symbol" w:hint="default"/>
      </w:rPr>
    </w:lvl>
    <w:lvl w:ilvl="4" w:tplc="40090003" w:tentative="1">
      <w:start w:val="1"/>
      <w:numFmt w:val="bullet"/>
      <w:lvlText w:val="o"/>
      <w:lvlJc w:val="left"/>
      <w:pPr>
        <w:ind w:left="5313" w:hanging="360"/>
      </w:pPr>
      <w:rPr>
        <w:rFonts w:ascii="Courier New" w:hAnsi="Courier New" w:cs="Courier New" w:hint="default"/>
      </w:rPr>
    </w:lvl>
    <w:lvl w:ilvl="5" w:tplc="40090005" w:tentative="1">
      <w:start w:val="1"/>
      <w:numFmt w:val="bullet"/>
      <w:lvlText w:val=""/>
      <w:lvlJc w:val="left"/>
      <w:pPr>
        <w:ind w:left="6033" w:hanging="360"/>
      </w:pPr>
      <w:rPr>
        <w:rFonts w:ascii="Wingdings" w:hAnsi="Wingdings" w:hint="default"/>
      </w:rPr>
    </w:lvl>
    <w:lvl w:ilvl="6" w:tplc="40090001" w:tentative="1">
      <w:start w:val="1"/>
      <w:numFmt w:val="bullet"/>
      <w:lvlText w:val=""/>
      <w:lvlJc w:val="left"/>
      <w:pPr>
        <w:ind w:left="6753" w:hanging="360"/>
      </w:pPr>
      <w:rPr>
        <w:rFonts w:ascii="Symbol" w:hAnsi="Symbol" w:hint="default"/>
      </w:rPr>
    </w:lvl>
    <w:lvl w:ilvl="7" w:tplc="40090003" w:tentative="1">
      <w:start w:val="1"/>
      <w:numFmt w:val="bullet"/>
      <w:lvlText w:val="o"/>
      <w:lvlJc w:val="left"/>
      <w:pPr>
        <w:ind w:left="7473" w:hanging="360"/>
      </w:pPr>
      <w:rPr>
        <w:rFonts w:ascii="Courier New" w:hAnsi="Courier New" w:cs="Courier New" w:hint="default"/>
      </w:rPr>
    </w:lvl>
    <w:lvl w:ilvl="8" w:tplc="40090005" w:tentative="1">
      <w:start w:val="1"/>
      <w:numFmt w:val="bullet"/>
      <w:lvlText w:val=""/>
      <w:lvlJc w:val="left"/>
      <w:pPr>
        <w:ind w:left="8193" w:hanging="360"/>
      </w:pPr>
      <w:rPr>
        <w:rFonts w:ascii="Wingdings" w:hAnsi="Wingdings" w:hint="default"/>
      </w:rPr>
    </w:lvl>
  </w:abstractNum>
  <w:abstractNum w:abstractNumId="44">
    <w:nsid w:val="4B57194D"/>
    <w:multiLevelType w:val="hybridMultilevel"/>
    <w:tmpl w:val="8E5036BC"/>
    <w:lvl w:ilvl="0" w:tplc="14090001">
      <w:start w:val="1"/>
      <w:numFmt w:val="bullet"/>
      <w:lvlText w:val=""/>
      <w:lvlJc w:val="left"/>
      <w:pPr>
        <w:ind w:left="785" w:hanging="360"/>
      </w:pPr>
      <w:rPr>
        <w:rFonts w:ascii="Symbol" w:hAnsi="Symbol" w:hint="default"/>
      </w:rPr>
    </w:lvl>
    <w:lvl w:ilvl="1" w:tplc="14090003" w:tentative="1">
      <w:start w:val="1"/>
      <w:numFmt w:val="bullet"/>
      <w:lvlText w:val="o"/>
      <w:lvlJc w:val="left"/>
      <w:pPr>
        <w:ind w:left="1505" w:hanging="360"/>
      </w:pPr>
      <w:rPr>
        <w:rFonts w:ascii="Courier New" w:hAnsi="Courier New" w:cs="Courier New" w:hint="default"/>
      </w:rPr>
    </w:lvl>
    <w:lvl w:ilvl="2" w:tplc="14090005" w:tentative="1">
      <w:start w:val="1"/>
      <w:numFmt w:val="bullet"/>
      <w:lvlText w:val=""/>
      <w:lvlJc w:val="left"/>
      <w:pPr>
        <w:ind w:left="2225" w:hanging="360"/>
      </w:pPr>
      <w:rPr>
        <w:rFonts w:ascii="Wingdings" w:hAnsi="Wingdings" w:hint="default"/>
      </w:rPr>
    </w:lvl>
    <w:lvl w:ilvl="3" w:tplc="14090001" w:tentative="1">
      <w:start w:val="1"/>
      <w:numFmt w:val="bullet"/>
      <w:lvlText w:val=""/>
      <w:lvlJc w:val="left"/>
      <w:pPr>
        <w:ind w:left="2945" w:hanging="360"/>
      </w:pPr>
      <w:rPr>
        <w:rFonts w:ascii="Symbol" w:hAnsi="Symbol" w:hint="default"/>
      </w:rPr>
    </w:lvl>
    <w:lvl w:ilvl="4" w:tplc="14090003" w:tentative="1">
      <w:start w:val="1"/>
      <w:numFmt w:val="bullet"/>
      <w:lvlText w:val="o"/>
      <w:lvlJc w:val="left"/>
      <w:pPr>
        <w:ind w:left="3665" w:hanging="360"/>
      </w:pPr>
      <w:rPr>
        <w:rFonts w:ascii="Courier New" w:hAnsi="Courier New" w:cs="Courier New" w:hint="default"/>
      </w:rPr>
    </w:lvl>
    <w:lvl w:ilvl="5" w:tplc="14090005" w:tentative="1">
      <w:start w:val="1"/>
      <w:numFmt w:val="bullet"/>
      <w:lvlText w:val=""/>
      <w:lvlJc w:val="left"/>
      <w:pPr>
        <w:ind w:left="4385" w:hanging="360"/>
      </w:pPr>
      <w:rPr>
        <w:rFonts w:ascii="Wingdings" w:hAnsi="Wingdings" w:hint="default"/>
      </w:rPr>
    </w:lvl>
    <w:lvl w:ilvl="6" w:tplc="14090001" w:tentative="1">
      <w:start w:val="1"/>
      <w:numFmt w:val="bullet"/>
      <w:lvlText w:val=""/>
      <w:lvlJc w:val="left"/>
      <w:pPr>
        <w:ind w:left="5105" w:hanging="360"/>
      </w:pPr>
      <w:rPr>
        <w:rFonts w:ascii="Symbol" w:hAnsi="Symbol" w:hint="default"/>
      </w:rPr>
    </w:lvl>
    <w:lvl w:ilvl="7" w:tplc="14090003" w:tentative="1">
      <w:start w:val="1"/>
      <w:numFmt w:val="bullet"/>
      <w:lvlText w:val="o"/>
      <w:lvlJc w:val="left"/>
      <w:pPr>
        <w:ind w:left="5825" w:hanging="360"/>
      </w:pPr>
      <w:rPr>
        <w:rFonts w:ascii="Courier New" w:hAnsi="Courier New" w:cs="Courier New" w:hint="default"/>
      </w:rPr>
    </w:lvl>
    <w:lvl w:ilvl="8" w:tplc="14090005" w:tentative="1">
      <w:start w:val="1"/>
      <w:numFmt w:val="bullet"/>
      <w:lvlText w:val=""/>
      <w:lvlJc w:val="left"/>
      <w:pPr>
        <w:ind w:left="6545" w:hanging="360"/>
      </w:pPr>
      <w:rPr>
        <w:rFonts w:ascii="Wingdings" w:hAnsi="Wingdings" w:hint="default"/>
      </w:rPr>
    </w:lvl>
  </w:abstractNum>
  <w:abstractNum w:abstractNumId="45">
    <w:nsid w:val="4C9F2812"/>
    <w:multiLevelType w:val="hybridMultilevel"/>
    <w:tmpl w:val="EEB2E01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46">
    <w:nsid w:val="51045E33"/>
    <w:multiLevelType w:val="hybridMultilevel"/>
    <w:tmpl w:val="4BEE5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12251FA"/>
    <w:multiLevelType w:val="hybridMultilevel"/>
    <w:tmpl w:val="39D2B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515563A2"/>
    <w:multiLevelType w:val="hybridMultilevel"/>
    <w:tmpl w:val="79E482FC"/>
    <w:lvl w:ilvl="0" w:tplc="40090005">
      <w:start w:val="1"/>
      <w:numFmt w:val="bullet"/>
      <w:lvlText w:val=""/>
      <w:lvlJc w:val="left"/>
      <w:pPr>
        <w:ind w:left="2073" w:hanging="360"/>
      </w:pPr>
      <w:rPr>
        <w:rFonts w:ascii="Wingdings" w:hAnsi="Wingdings"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49">
    <w:nsid w:val="51F60600"/>
    <w:multiLevelType w:val="hybridMultilevel"/>
    <w:tmpl w:val="CE041342"/>
    <w:lvl w:ilvl="0" w:tplc="36DA90B4">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30E0AD5"/>
    <w:multiLevelType w:val="hybridMultilevel"/>
    <w:tmpl w:val="23749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559D424A"/>
    <w:multiLevelType w:val="hybridMultilevel"/>
    <w:tmpl w:val="9E5A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5FF6EAD"/>
    <w:multiLevelType w:val="hybridMultilevel"/>
    <w:tmpl w:val="903A629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53">
    <w:nsid w:val="591418E5"/>
    <w:multiLevelType w:val="hybridMultilevel"/>
    <w:tmpl w:val="A1ACCB4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4">
    <w:nsid w:val="5A2912F0"/>
    <w:multiLevelType w:val="hybridMultilevel"/>
    <w:tmpl w:val="70306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ABF1FEC"/>
    <w:multiLevelType w:val="hybridMultilevel"/>
    <w:tmpl w:val="194A8ECA"/>
    <w:lvl w:ilvl="0" w:tplc="4009000D">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56">
    <w:nsid w:val="5DD75787"/>
    <w:multiLevelType w:val="hybridMultilevel"/>
    <w:tmpl w:val="CD82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5E5C3A3C"/>
    <w:multiLevelType w:val="hybridMultilevel"/>
    <w:tmpl w:val="BE1E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2FB73AE"/>
    <w:multiLevelType w:val="hybridMultilevel"/>
    <w:tmpl w:val="715E96AE"/>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59">
    <w:nsid w:val="66383A88"/>
    <w:multiLevelType w:val="hybridMultilevel"/>
    <w:tmpl w:val="B1020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66646635"/>
    <w:multiLevelType w:val="multilevel"/>
    <w:tmpl w:val="A22840E6"/>
    <w:lvl w:ilvl="0">
      <w:start w:val="4"/>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61">
    <w:nsid w:val="6854380E"/>
    <w:multiLevelType w:val="hybridMultilevel"/>
    <w:tmpl w:val="7F740B62"/>
    <w:lvl w:ilvl="0" w:tplc="4009000B">
      <w:start w:val="1"/>
      <w:numFmt w:val="bullet"/>
      <w:lvlText w:val=""/>
      <w:lvlJc w:val="left"/>
      <w:pPr>
        <w:ind w:left="1995" w:hanging="360"/>
      </w:pPr>
      <w:rPr>
        <w:rFonts w:ascii="Wingdings" w:hAnsi="Wingdings" w:hint="default"/>
      </w:rPr>
    </w:lvl>
    <w:lvl w:ilvl="1" w:tplc="40090003" w:tentative="1">
      <w:start w:val="1"/>
      <w:numFmt w:val="bullet"/>
      <w:lvlText w:val="o"/>
      <w:lvlJc w:val="left"/>
      <w:pPr>
        <w:ind w:left="2715" w:hanging="360"/>
      </w:pPr>
      <w:rPr>
        <w:rFonts w:ascii="Courier New" w:hAnsi="Courier New" w:cs="Courier New" w:hint="default"/>
      </w:rPr>
    </w:lvl>
    <w:lvl w:ilvl="2" w:tplc="40090005" w:tentative="1">
      <w:start w:val="1"/>
      <w:numFmt w:val="bullet"/>
      <w:lvlText w:val=""/>
      <w:lvlJc w:val="left"/>
      <w:pPr>
        <w:ind w:left="3435" w:hanging="360"/>
      </w:pPr>
      <w:rPr>
        <w:rFonts w:ascii="Wingdings" w:hAnsi="Wingdings" w:hint="default"/>
      </w:rPr>
    </w:lvl>
    <w:lvl w:ilvl="3" w:tplc="40090001" w:tentative="1">
      <w:start w:val="1"/>
      <w:numFmt w:val="bullet"/>
      <w:lvlText w:val=""/>
      <w:lvlJc w:val="left"/>
      <w:pPr>
        <w:ind w:left="4155" w:hanging="360"/>
      </w:pPr>
      <w:rPr>
        <w:rFonts w:ascii="Symbol" w:hAnsi="Symbol" w:hint="default"/>
      </w:rPr>
    </w:lvl>
    <w:lvl w:ilvl="4" w:tplc="40090003" w:tentative="1">
      <w:start w:val="1"/>
      <w:numFmt w:val="bullet"/>
      <w:lvlText w:val="o"/>
      <w:lvlJc w:val="left"/>
      <w:pPr>
        <w:ind w:left="4875" w:hanging="360"/>
      </w:pPr>
      <w:rPr>
        <w:rFonts w:ascii="Courier New" w:hAnsi="Courier New" w:cs="Courier New" w:hint="default"/>
      </w:rPr>
    </w:lvl>
    <w:lvl w:ilvl="5" w:tplc="40090005" w:tentative="1">
      <w:start w:val="1"/>
      <w:numFmt w:val="bullet"/>
      <w:lvlText w:val=""/>
      <w:lvlJc w:val="left"/>
      <w:pPr>
        <w:ind w:left="5595" w:hanging="360"/>
      </w:pPr>
      <w:rPr>
        <w:rFonts w:ascii="Wingdings" w:hAnsi="Wingdings" w:hint="default"/>
      </w:rPr>
    </w:lvl>
    <w:lvl w:ilvl="6" w:tplc="40090001" w:tentative="1">
      <w:start w:val="1"/>
      <w:numFmt w:val="bullet"/>
      <w:lvlText w:val=""/>
      <w:lvlJc w:val="left"/>
      <w:pPr>
        <w:ind w:left="6315" w:hanging="360"/>
      </w:pPr>
      <w:rPr>
        <w:rFonts w:ascii="Symbol" w:hAnsi="Symbol" w:hint="default"/>
      </w:rPr>
    </w:lvl>
    <w:lvl w:ilvl="7" w:tplc="40090003" w:tentative="1">
      <w:start w:val="1"/>
      <w:numFmt w:val="bullet"/>
      <w:lvlText w:val="o"/>
      <w:lvlJc w:val="left"/>
      <w:pPr>
        <w:ind w:left="7035" w:hanging="360"/>
      </w:pPr>
      <w:rPr>
        <w:rFonts w:ascii="Courier New" w:hAnsi="Courier New" w:cs="Courier New" w:hint="default"/>
      </w:rPr>
    </w:lvl>
    <w:lvl w:ilvl="8" w:tplc="40090005" w:tentative="1">
      <w:start w:val="1"/>
      <w:numFmt w:val="bullet"/>
      <w:lvlText w:val=""/>
      <w:lvlJc w:val="left"/>
      <w:pPr>
        <w:ind w:left="7755" w:hanging="360"/>
      </w:pPr>
      <w:rPr>
        <w:rFonts w:ascii="Wingdings" w:hAnsi="Wingdings" w:hint="default"/>
      </w:rPr>
    </w:lvl>
  </w:abstractNum>
  <w:abstractNum w:abstractNumId="62">
    <w:nsid w:val="68A72BC4"/>
    <w:multiLevelType w:val="hybridMultilevel"/>
    <w:tmpl w:val="910CD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nsid w:val="68B24734"/>
    <w:multiLevelType w:val="hybridMultilevel"/>
    <w:tmpl w:val="96328D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691C29EC"/>
    <w:multiLevelType w:val="multilevel"/>
    <w:tmpl w:val="CD7CBB92"/>
    <w:lvl w:ilvl="0">
      <w:start w:val="1"/>
      <w:numFmt w:val="bullet"/>
      <w:lvlText w:val=""/>
      <w:lvlJc w:val="left"/>
      <w:pPr>
        <w:tabs>
          <w:tab w:val="num" w:pos="340"/>
        </w:tabs>
        <w:ind w:left="340" w:hanging="340"/>
      </w:pPr>
      <w:rPr>
        <w:rFonts w:ascii="Symbol" w:hAnsi="Symbol" w:hint="default"/>
        <w:color w:val="auto"/>
      </w:rPr>
    </w:lvl>
    <w:lvl w:ilvl="1">
      <w:start w:val="1"/>
      <w:numFmt w:val="bullet"/>
      <w:lvlText w:val="o"/>
      <w:lvlJc w:val="left"/>
      <w:pPr>
        <w:tabs>
          <w:tab w:val="num" w:pos="680"/>
        </w:tabs>
        <w:ind w:left="680" w:hanging="340"/>
      </w:pPr>
      <w:rPr>
        <w:rFonts w:ascii="Courier New" w:hAnsi="Courier New"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65">
    <w:nsid w:val="69703A70"/>
    <w:multiLevelType w:val="hybridMultilevel"/>
    <w:tmpl w:val="F42822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nsid w:val="6B2E7F09"/>
    <w:multiLevelType w:val="hybridMultilevel"/>
    <w:tmpl w:val="AEC8DC3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67">
    <w:nsid w:val="6C8E48FB"/>
    <w:multiLevelType w:val="hybridMultilevel"/>
    <w:tmpl w:val="0B60B24A"/>
    <w:lvl w:ilvl="0" w:tplc="4D52A0A8">
      <w:start w:val="1"/>
      <w:numFmt w:val="decimal"/>
      <w:lvlText w:val="%1)"/>
      <w:lvlJc w:val="left"/>
      <w:pPr>
        <w:ind w:left="720" w:hanging="360"/>
      </w:pPr>
      <w:rPr>
        <w:rFonts w:ascii="Arial" w:hAnsi="Arial" w:cs="Arial" w:hint="default"/>
        <w:b/>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nsid w:val="6CB23038"/>
    <w:multiLevelType w:val="hybridMultilevel"/>
    <w:tmpl w:val="FD00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2771AA8"/>
    <w:multiLevelType w:val="hybridMultilevel"/>
    <w:tmpl w:val="B8F64E3A"/>
    <w:lvl w:ilvl="0" w:tplc="0409000B">
      <w:start w:val="1"/>
      <w:numFmt w:val="bullet"/>
      <w:lvlText w:val=""/>
      <w:lvlJc w:val="left"/>
      <w:pPr>
        <w:ind w:left="1557" w:hanging="360"/>
      </w:pPr>
      <w:rPr>
        <w:rFonts w:ascii="Wingdings" w:hAnsi="Wingdings"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70">
    <w:nsid w:val="74912056"/>
    <w:multiLevelType w:val="multilevel"/>
    <w:tmpl w:val="DFC4F810"/>
    <w:lvl w:ilvl="0">
      <w:start w:val="1"/>
      <w:numFmt w:val="decimal"/>
      <w:pStyle w:val="IPENZL1MainHeading"/>
      <w:lvlText w:val="%1."/>
      <w:lvlJc w:val="left"/>
      <w:pPr>
        <w:tabs>
          <w:tab w:val="num" w:pos="992"/>
        </w:tabs>
        <w:ind w:left="992" w:hanging="992"/>
      </w:pPr>
      <w:rPr>
        <w:rFonts w:hint="default"/>
        <w:b/>
        <w:i w:val="0"/>
        <w:sz w:val="24"/>
        <w:szCs w:val="24"/>
      </w:rPr>
    </w:lvl>
    <w:lvl w:ilvl="1">
      <w:start w:val="1"/>
      <w:numFmt w:val="decimal"/>
      <w:pStyle w:val="IPENZL2SubPara"/>
      <w:lvlText w:val="%1.%2"/>
      <w:lvlJc w:val="left"/>
      <w:pPr>
        <w:tabs>
          <w:tab w:val="num" w:pos="992"/>
        </w:tabs>
        <w:ind w:left="992" w:hanging="992"/>
      </w:pPr>
      <w:rPr>
        <w:rFonts w:hint="default"/>
        <w:sz w:val="22"/>
        <w:szCs w:val="22"/>
      </w:rPr>
    </w:lvl>
    <w:lvl w:ilvl="2">
      <w:start w:val="1"/>
      <w:numFmt w:val="decimal"/>
      <w:pStyle w:val="IPENZL3SubPara"/>
      <w:lvlText w:val="%1.%2.%3"/>
      <w:lvlJc w:val="left"/>
      <w:pPr>
        <w:tabs>
          <w:tab w:val="num" w:pos="992"/>
        </w:tabs>
        <w:ind w:left="992" w:hanging="992"/>
      </w:pPr>
      <w:rPr>
        <w:rFonts w:hint="default"/>
      </w:rPr>
    </w:lvl>
    <w:lvl w:ilvl="3">
      <w:start w:val="1"/>
      <w:numFmt w:val="decimal"/>
      <w:pStyle w:val="IPENZL4SubPara"/>
      <w:lvlText w:val="%1.%2.%3.%4"/>
      <w:lvlJc w:val="left"/>
      <w:pPr>
        <w:tabs>
          <w:tab w:val="num" w:pos="1985"/>
        </w:tabs>
        <w:ind w:left="1985" w:hanging="993"/>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1">
    <w:nsid w:val="75B74CBB"/>
    <w:multiLevelType w:val="hybridMultilevel"/>
    <w:tmpl w:val="CE041342"/>
    <w:lvl w:ilvl="0" w:tplc="36DA90B4">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5EA6D58"/>
    <w:multiLevelType w:val="multilevel"/>
    <w:tmpl w:val="BEEE462E"/>
    <w:styleLink w:val="111111"/>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73">
    <w:nsid w:val="788D173D"/>
    <w:multiLevelType w:val="hybridMultilevel"/>
    <w:tmpl w:val="0A7A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C1F7D60"/>
    <w:multiLevelType w:val="hybridMultilevel"/>
    <w:tmpl w:val="CE041342"/>
    <w:lvl w:ilvl="0" w:tplc="36DA90B4">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FD44351"/>
    <w:multiLevelType w:val="hybridMultilevel"/>
    <w:tmpl w:val="54C45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64"/>
  </w:num>
  <w:num w:numId="3">
    <w:abstractNumId w:val="25"/>
  </w:num>
  <w:num w:numId="4">
    <w:abstractNumId w:val="29"/>
  </w:num>
  <w:num w:numId="5">
    <w:abstractNumId w:val="40"/>
  </w:num>
  <w:num w:numId="6">
    <w:abstractNumId w:val="35"/>
  </w:num>
  <w:num w:numId="7">
    <w:abstractNumId w:val="10"/>
  </w:num>
  <w:num w:numId="8">
    <w:abstractNumId w:val="17"/>
  </w:num>
  <w:num w:numId="9">
    <w:abstractNumId w:val="19"/>
  </w:num>
  <w:num w:numId="10">
    <w:abstractNumId w:val="28"/>
  </w:num>
  <w:num w:numId="11">
    <w:abstractNumId w:val="70"/>
  </w:num>
  <w:num w:numId="12">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2"/>
  </w:num>
  <w:num w:numId="14">
    <w:abstractNumId w:val="66"/>
  </w:num>
  <w:num w:numId="15">
    <w:abstractNumId w:val="14"/>
  </w:num>
  <w:num w:numId="16">
    <w:abstractNumId w:val="15"/>
  </w:num>
  <w:num w:numId="17">
    <w:abstractNumId w:val="20"/>
  </w:num>
  <w:num w:numId="18">
    <w:abstractNumId w:val="44"/>
  </w:num>
  <w:num w:numId="19">
    <w:abstractNumId w:val="33"/>
  </w:num>
  <w:num w:numId="20">
    <w:abstractNumId w:val="24"/>
  </w:num>
  <w:num w:numId="21">
    <w:abstractNumId w:val="26"/>
  </w:num>
  <w:num w:numId="22">
    <w:abstractNumId w:val="45"/>
  </w:num>
  <w:num w:numId="23">
    <w:abstractNumId w:val="55"/>
  </w:num>
  <w:num w:numId="24">
    <w:abstractNumId w:val="31"/>
  </w:num>
  <w:num w:numId="25">
    <w:abstractNumId w:val="58"/>
  </w:num>
  <w:num w:numId="26">
    <w:abstractNumId w:val="3"/>
  </w:num>
  <w:num w:numId="27">
    <w:abstractNumId w:val="8"/>
  </w:num>
  <w:num w:numId="28">
    <w:abstractNumId w:val="34"/>
  </w:num>
  <w:num w:numId="29">
    <w:abstractNumId w:val="63"/>
  </w:num>
  <w:num w:numId="30">
    <w:abstractNumId w:val="47"/>
  </w:num>
  <w:num w:numId="31">
    <w:abstractNumId w:val="48"/>
  </w:num>
  <w:num w:numId="32">
    <w:abstractNumId w:val="43"/>
  </w:num>
  <w:num w:numId="33">
    <w:abstractNumId w:val="11"/>
  </w:num>
  <w:num w:numId="34">
    <w:abstractNumId w:val="53"/>
  </w:num>
  <w:num w:numId="35">
    <w:abstractNumId w:val="21"/>
  </w:num>
  <w:num w:numId="36">
    <w:abstractNumId w:val="16"/>
  </w:num>
  <w:num w:numId="37">
    <w:abstractNumId w:val="62"/>
  </w:num>
  <w:num w:numId="38">
    <w:abstractNumId w:val="59"/>
  </w:num>
  <w:num w:numId="39">
    <w:abstractNumId w:val="13"/>
  </w:num>
  <w:num w:numId="40">
    <w:abstractNumId w:val="65"/>
  </w:num>
  <w:num w:numId="41">
    <w:abstractNumId w:val="46"/>
  </w:num>
  <w:num w:numId="42">
    <w:abstractNumId w:val="30"/>
  </w:num>
  <w:num w:numId="43">
    <w:abstractNumId w:val="9"/>
  </w:num>
  <w:num w:numId="44">
    <w:abstractNumId w:val="18"/>
  </w:num>
  <w:num w:numId="45">
    <w:abstractNumId w:val="42"/>
  </w:num>
  <w:num w:numId="46">
    <w:abstractNumId w:val="39"/>
  </w:num>
  <w:num w:numId="47">
    <w:abstractNumId w:val="7"/>
  </w:num>
  <w:num w:numId="48">
    <w:abstractNumId w:val="60"/>
  </w:num>
  <w:num w:numId="49">
    <w:abstractNumId w:val="61"/>
  </w:num>
  <w:num w:numId="50">
    <w:abstractNumId w:val="56"/>
  </w:num>
  <w:num w:numId="51">
    <w:abstractNumId w:val="37"/>
  </w:num>
  <w:num w:numId="52">
    <w:abstractNumId w:val="57"/>
  </w:num>
  <w:num w:numId="53">
    <w:abstractNumId w:val="6"/>
  </w:num>
  <w:num w:numId="54">
    <w:abstractNumId w:val="4"/>
  </w:num>
  <w:num w:numId="55">
    <w:abstractNumId w:val="0"/>
  </w:num>
  <w:num w:numId="56">
    <w:abstractNumId w:val="54"/>
  </w:num>
  <w:num w:numId="57">
    <w:abstractNumId w:val="38"/>
  </w:num>
  <w:num w:numId="58">
    <w:abstractNumId w:val="5"/>
  </w:num>
  <w:num w:numId="59">
    <w:abstractNumId w:val="68"/>
  </w:num>
  <w:num w:numId="60">
    <w:abstractNumId w:val="2"/>
  </w:num>
  <w:num w:numId="61">
    <w:abstractNumId w:val="23"/>
  </w:num>
  <w:num w:numId="62">
    <w:abstractNumId w:val="50"/>
  </w:num>
  <w:num w:numId="63">
    <w:abstractNumId w:val="67"/>
  </w:num>
  <w:num w:numId="64">
    <w:abstractNumId w:val="22"/>
  </w:num>
  <w:num w:numId="65">
    <w:abstractNumId w:val="32"/>
  </w:num>
  <w:num w:numId="66">
    <w:abstractNumId w:val="1"/>
  </w:num>
  <w:num w:numId="67">
    <w:abstractNumId w:val="51"/>
  </w:num>
  <w:num w:numId="68">
    <w:abstractNumId w:val="27"/>
  </w:num>
  <w:num w:numId="69">
    <w:abstractNumId w:val="74"/>
  </w:num>
  <w:num w:numId="70">
    <w:abstractNumId w:val="36"/>
  </w:num>
  <w:num w:numId="71">
    <w:abstractNumId w:val="71"/>
  </w:num>
  <w:num w:numId="72">
    <w:abstractNumId w:val="49"/>
  </w:num>
  <w:num w:numId="73">
    <w:abstractNumId w:val="75"/>
  </w:num>
  <w:num w:numId="74">
    <w:abstractNumId w:val="73"/>
  </w:num>
  <w:num w:numId="75">
    <w:abstractNumId w:val="69"/>
  </w:num>
  <w:num w:numId="76">
    <w:abstractNumId w:val="1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linkStyles/>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drawingGridHorizontalSpacing w:val="100"/>
  <w:displayHorizontalDrawingGridEvery w:val="2"/>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02"/>
    <w:rsid w:val="00001622"/>
    <w:rsid w:val="00002491"/>
    <w:rsid w:val="00002595"/>
    <w:rsid w:val="00010AAA"/>
    <w:rsid w:val="00010B7E"/>
    <w:rsid w:val="00013290"/>
    <w:rsid w:val="000172E8"/>
    <w:rsid w:val="0002092F"/>
    <w:rsid w:val="00020B96"/>
    <w:rsid w:val="000305E4"/>
    <w:rsid w:val="00030A18"/>
    <w:rsid w:val="00031E56"/>
    <w:rsid w:val="00032E24"/>
    <w:rsid w:val="00033763"/>
    <w:rsid w:val="00033A49"/>
    <w:rsid w:val="00033C7B"/>
    <w:rsid w:val="000355F8"/>
    <w:rsid w:val="000358D7"/>
    <w:rsid w:val="00037DDE"/>
    <w:rsid w:val="00040CF7"/>
    <w:rsid w:val="000413DF"/>
    <w:rsid w:val="00041BFC"/>
    <w:rsid w:val="000424D8"/>
    <w:rsid w:val="00045247"/>
    <w:rsid w:val="00045850"/>
    <w:rsid w:val="000477FF"/>
    <w:rsid w:val="00047C74"/>
    <w:rsid w:val="00047C7D"/>
    <w:rsid w:val="0005089B"/>
    <w:rsid w:val="00052214"/>
    <w:rsid w:val="000524A2"/>
    <w:rsid w:val="000538D6"/>
    <w:rsid w:val="000541BE"/>
    <w:rsid w:val="00054563"/>
    <w:rsid w:val="00055B13"/>
    <w:rsid w:val="00060DD4"/>
    <w:rsid w:val="00062A04"/>
    <w:rsid w:val="00062A70"/>
    <w:rsid w:val="00062EF7"/>
    <w:rsid w:val="000632D2"/>
    <w:rsid w:val="000658AF"/>
    <w:rsid w:val="00067B02"/>
    <w:rsid w:val="00067BEB"/>
    <w:rsid w:val="00067F99"/>
    <w:rsid w:val="000707EA"/>
    <w:rsid w:val="000733F2"/>
    <w:rsid w:val="00074F5D"/>
    <w:rsid w:val="000760DB"/>
    <w:rsid w:val="000765B4"/>
    <w:rsid w:val="00076E61"/>
    <w:rsid w:val="00080559"/>
    <w:rsid w:val="00080F3D"/>
    <w:rsid w:val="0008474B"/>
    <w:rsid w:val="00084EFC"/>
    <w:rsid w:val="00087980"/>
    <w:rsid w:val="000916C9"/>
    <w:rsid w:val="00091E7B"/>
    <w:rsid w:val="000953BD"/>
    <w:rsid w:val="00095902"/>
    <w:rsid w:val="000976B0"/>
    <w:rsid w:val="000A246A"/>
    <w:rsid w:val="000A2D89"/>
    <w:rsid w:val="000A359B"/>
    <w:rsid w:val="000A66E3"/>
    <w:rsid w:val="000A7BDE"/>
    <w:rsid w:val="000B104C"/>
    <w:rsid w:val="000B17A9"/>
    <w:rsid w:val="000B3710"/>
    <w:rsid w:val="000B3DE9"/>
    <w:rsid w:val="000B4478"/>
    <w:rsid w:val="000B4B61"/>
    <w:rsid w:val="000B539B"/>
    <w:rsid w:val="000C1286"/>
    <w:rsid w:val="000C3E50"/>
    <w:rsid w:val="000C4076"/>
    <w:rsid w:val="000C595F"/>
    <w:rsid w:val="000C61F3"/>
    <w:rsid w:val="000C71BB"/>
    <w:rsid w:val="000D03C6"/>
    <w:rsid w:val="000D19F5"/>
    <w:rsid w:val="000D5DCB"/>
    <w:rsid w:val="000D5FBE"/>
    <w:rsid w:val="000E060F"/>
    <w:rsid w:val="000E2176"/>
    <w:rsid w:val="000E25C3"/>
    <w:rsid w:val="000E2EC4"/>
    <w:rsid w:val="000E3748"/>
    <w:rsid w:val="000E4405"/>
    <w:rsid w:val="000E7419"/>
    <w:rsid w:val="000F2008"/>
    <w:rsid w:val="000F2315"/>
    <w:rsid w:val="000F3DB7"/>
    <w:rsid w:val="000F61FB"/>
    <w:rsid w:val="000F6461"/>
    <w:rsid w:val="000F72C7"/>
    <w:rsid w:val="001001FC"/>
    <w:rsid w:val="001008B6"/>
    <w:rsid w:val="00100BBC"/>
    <w:rsid w:val="00106870"/>
    <w:rsid w:val="00106AE7"/>
    <w:rsid w:val="00107EB5"/>
    <w:rsid w:val="00112D8C"/>
    <w:rsid w:val="001142AF"/>
    <w:rsid w:val="001148AA"/>
    <w:rsid w:val="001152E5"/>
    <w:rsid w:val="001157D1"/>
    <w:rsid w:val="00116679"/>
    <w:rsid w:val="0011775F"/>
    <w:rsid w:val="00121CC2"/>
    <w:rsid w:val="00123337"/>
    <w:rsid w:val="00126205"/>
    <w:rsid w:val="00132490"/>
    <w:rsid w:val="0013270E"/>
    <w:rsid w:val="00133C2B"/>
    <w:rsid w:val="00134530"/>
    <w:rsid w:val="00135B5D"/>
    <w:rsid w:val="0013699D"/>
    <w:rsid w:val="001374BF"/>
    <w:rsid w:val="0013786D"/>
    <w:rsid w:val="001424B8"/>
    <w:rsid w:val="001449BD"/>
    <w:rsid w:val="001465BD"/>
    <w:rsid w:val="001466EA"/>
    <w:rsid w:val="001505AB"/>
    <w:rsid w:val="00150E27"/>
    <w:rsid w:val="0015323C"/>
    <w:rsid w:val="001569E1"/>
    <w:rsid w:val="001604DA"/>
    <w:rsid w:val="00160503"/>
    <w:rsid w:val="001624EB"/>
    <w:rsid w:val="00162A5C"/>
    <w:rsid w:val="001703B2"/>
    <w:rsid w:val="00172594"/>
    <w:rsid w:val="00175612"/>
    <w:rsid w:val="0017736F"/>
    <w:rsid w:val="00177F13"/>
    <w:rsid w:val="0018018E"/>
    <w:rsid w:val="00181E40"/>
    <w:rsid w:val="0018236F"/>
    <w:rsid w:val="00182EBA"/>
    <w:rsid w:val="001833DD"/>
    <w:rsid w:val="00183864"/>
    <w:rsid w:val="00183D49"/>
    <w:rsid w:val="00184101"/>
    <w:rsid w:val="0018462A"/>
    <w:rsid w:val="00185754"/>
    <w:rsid w:val="00186056"/>
    <w:rsid w:val="00195612"/>
    <w:rsid w:val="001971F1"/>
    <w:rsid w:val="00197292"/>
    <w:rsid w:val="001A0C95"/>
    <w:rsid w:val="001A1E6C"/>
    <w:rsid w:val="001A42A6"/>
    <w:rsid w:val="001A49D6"/>
    <w:rsid w:val="001A721D"/>
    <w:rsid w:val="001B0324"/>
    <w:rsid w:val="001B2BB0"/>
    <w:rsid w:val="001B301D"/>
    <w:rsid w:val="001B314B"/>
    <w:rsid w:val="001B3B3B"/>
    <w:rsid w:val="001B40A3"/>
    <w:rsid w:val="001B4C98"/>
    <w:rsid w:val="001B6E4F"/>
    <w:rsid w:val="001C1522"/>
    <w:rsid w:val="001C1D99"/>
    <w:rsid w:val="001C2B94"/>
    <w:rsid w:val="001C2C52"/>
    <w:rsid w:val="001C43F7"/>
    <w:rsid w:val="001C4EFE"/>
    <w:rsid w:val="001C5ABD"/>
    <w:rsid w:val="001D10BD"/>
    <w:rsid w:val="001D1101"/>
    <w:rsid w:val="001D1275"/>
    <w:rsid w:val="001D27BA"/>
    <w:rsid w:val="001D3012"/>
    <w:rsid w:val="001D3D41"/>
    <w:rsid w:val="001D5AE7"/>
    <w:rsid w:val="001D5B8C"/>
    <w:rsid w:val="001D7937"/>
    <w:rsid w:val="001E041C"/>
    <w:rsid w:val="001E046C"/>
    <w:rsid w:val="001E1026"/>
    <w:rsid w:val="001E1523"/>
    <w:rsid w:val="001E20AF"/>
    <w:rsid w:val="001E5E36"/>
    <w:rsid w:val="001E629E"/>
    <w:rsid w:val="001E6510"/>
    <w:rsid w:val="001E7B82"/>
    <w:rsid w:val="001F21A2"/>
    <w:rsid w:val="001F5A18"/>
    <w:rsid w:val="001F7345"/>
    <w:rsid w:val="001F784B"/>
    <w:rsid w:val="00201117"/>
    <w:rsid w:val="00203426"/>
    <w:rsid w:val="00203A1F"/>
    <w:rsid w:val="00203BB9"/>
    <w:rsid w:val="0020546A"/>
    <w:rsid w:val="00206A5D"/>
    <w:rsid w:val="002070F4"/>
    <w:rsid w:val="002076C6"/>
    <w:rsid w:val="00210646"/>
    <w:rsid w:val="00213BBF"/>
    <w:rsid w:val="00214818"/>
    <w:rsid w:val="002214CE"/>
    <w:rsid w:val="002236EE"/>
    <w:rsid w:val="00223902"/>
    <w:rsid w:val="002279F1"/>
    <w:rsid w:val="00230658"/>
    <w:rsid w:val="00231578"/>
    <w:rsid w:val="00232854"/>
    <w:rsid w:val="00234853"/>
    <w:rsid w:val="002356FB"/>
    <w:rsid w:val="002367BA"/>
    <w:rsid w:val="0024792D"/>
    <w:rsid w:val="00250C1C"/>
    <w:rsid w:val="002518BE"/>
    <w:rsid w:val="00254F59"/>
    <w:rsid w:val="002552F0"/>
    <w:rsid w:val="00255840"/>
    <w:rsid w:val="00255936"/>
    <w:rsid w:val="002565E5"/>
    <w:rsid w:val="00257253"/>
    <w:rsid w:val="0026000F"/>
    <w:rsid w:val="0026281E"/>
    <w:rsid w:val="00263593"/>
    <w:rsid w:val="00266EB1"/>
    <w:rsid w:val="00267421"/>
    <w:rsid w:val="00267BC5"/>
    <w:rsid w:val="00267CC3"/>
    <w:rsid w:val="00270181"/>
    <w:rsid w:val="00270426"/>
    <w:rsid w:val="002705A1"/>
    <w:rsid w:val="00270AF8"/>
    <w:rsid w:val="00270FB0"/>
    <w:rsid w:val="00272309"/>
    <w:rsid w:val="00274328"/>
    <w:rsid w:val="00275FAC"/>
    <w:rsid w:val="002773D9"/>
    <w:rsid w:val="00277C8B"/>
    <w:rsid w:val="00280593"/>
    <w:rsid w:val="00281588"/>
    <w:rsid w:val="00281CB2"/>
    <w:rsid w:val="00282215"/>
    <w:rsid w:val="00283DFA"/>
    <w:rsid w:val="00291EC6"/>
    <w:rsid w:val="00292017"/>
    <w:rsid w:val="0029534C"/>
    <w:rsid w:val="002A1A94"/>
    <w:rsid w:val="002A1C91"/>
    <w:rsid w:val="002A1EBE"/>
    <w:rsid w:val="002A228A"/>
    <w:rsid w:val="002A4220"/>
    <w:rsid w:val="002A5255"/>
    <w:rsid w:val="002A53B5"/>
    <w:rsid w:val="002A542B"/>
    <w:rsid w:val="002A6631"/>
    <w:rsid w:val="002A74C2"/>
    <w:rsid w:val="002B29DF"/>
    <w:rsid w:val="002B2EFD"/>
    <w:rsid w:val="002B66DB"/>
    <w:rsid w:val="002C21B2"/>
    <w:rsid w:val="002C3630"/>
    <w:rsid w:val="002D06AB"/>
    <w:rsid w:val="002D111B"/>
    <w:rsid w:val="002D1D7B"/>
    <w:rsid w:val="002D2C5E"/>
    <w:rsid w:val="002D5481"/>
    <w:rsid w:val="002D6C74"/>
    <w:rsid w:val="002E27A8"/>
    <w:rsid w:val="002E42ED"/>
    <w:rsid w:val="002E6C02"/>
    <w:rsid w:val="002F042B"/>
    <w:rsid w:val="002F0ED0"/>
    <w:rsid w:val="002F1526"/>
    <w:rsid w:val="002F18CE"/>
    <w:rsid w:val="002F20F3"/>
    <w:rsid w:val="002F515F"/>
    <w:rsid w:val="0030168C"/>
    <w:rsid w:val="00303297"/>
    <w:rsid w:val="00304372"/>
    <w:rsid w:val="003075DF"/>
    <w:rsid w:val="00307B7A"/>
    <w:rsid w:val="0031083C"/>
    <w:rsid w:val="0031272B"/>
    <w:rsid w:val="003137A2"/>
    <w:rsid w:val="00313A08"/>
    <w:rsid w:val="00315CFF"/>
    <w:rsid w:val="00317DBC"/>
    <w:rsid w:val="00320087"/>
    <w:rsid w:val="003234C6"/>
    <w:rsid w:val="003245EA"/>
    <w:rsid w:val="00326E9B"/>
    <w:rsid w:val="003311F7"/>
    <w:rsid w:val="003317C5"/>
    <w:rsid w:val="00335D1A"/>
    <w:rsid w:val="00336349"/>
    <w:rsid w:val="0033666F"/>
    <w:rsid w:val="003375D7"/>
    <w:rsid w:val="0034199D"/>
    <w:rsid w:val="00341A22"/>
    <w:rsid w:val="00342EDF"/>
    <w:rsid w:val="00343A4B"/>
    <w:rsid w:val="00343CDD"/>
    <w:rsid w:val="0034599D"/>
    <w:rsid w:val="00346154"/>
    <w:rsid w:val="0035238A"/>
    <w:rsid w:val="003549E1"/>
    <w:rsid w:val="0035613F"/>
    <w:rsid w:val="003609DF"/>
    <w:rsid w:val="003623F7"/>
    <w:rsid w:val="00364580"/>
    <w:rsid w:val="00364B45"/>
    <w:rsid w:val="0036536C"/>
    <w:rsid w:val="00365F84"/>
    <w:rsid w:val="00366236"/>
    <w:rsid w:val="00367C36"/>
    <w:rsid w:val="00373108"/>
    <w:rsid w:val="0037441D"/>
    <w:rsid w:val="00375982"/>
    <w:rsid w:val="0037611C"/>
    <w:rsid w:val="00377710"/>
    <w:rsid w:val="00380A80"/>
    <w:rsid w:val="00385660"/>
    <w:rsid w:val="00385A23"/>
    <w:rsid w:val="003860DB"/>
    <w:rsid w:val="00386E94"/>
    <w:rsid w:val="00386F84"/>
    <w:rsid w:val="003879EC"/>
    <w:rsid w:val="0039096C"/>
    <w:rsid w:val="003913B6"/>
    <w:rsid w:val="00391E77"/>
    <w:rsid w:val="00391F5D"/>
    <w:rsid w:val="0039213E"/>
    <w:rsid w:val="003926AB"/>
    <w:rsid w:val="00395A95"/>
    <w:rsid w:val="003961A0"/>
    <w:rsid w:val="003A01AE"/>
    <w:rsid w:val="003A27EA"/>
    <w:rsid w:val="003A2996"/>
    <w:rsid w:val="003A3F27"/>
    <w:rsid w:val="003A49E7"/>
    <w:rsid w:val="003A4FFC"/>
    <w:rsid w:val="003B0B9E"/>
    <w:rsid w:val="003B1358"/>
    <w:rsid w:val="003B3E72"/>
    <w:rsid w:val="003B4CB4"/>
    <w:rsid w:val="003B5A83"/>
    <w:rsid w:val="003C5996"/>
    <w:rsid w:val="003C6084"/>
    <w:rsid w:val="003D1968"/>
    <w:rsid w:val="003D3620"/>
    <w:rsid w:val="003D3C13"/>
    <w:rsid w:val="003D433E"/>
    <w:rsid w:val="003D50D7"/>
    <w:rsid w:val="003D5466"/>
    <w:rsid w:val="003E0A72"/>
    <w:rsid w:val="003E0E50"/>
    <w:rsid w:val="003E1A7E"/>
    <w:rsid w:val="003E1C96"/>
    <w:rsid w:val="003E1F39"/>
    <w:rsid w:val="003E2797"/>
    <w:rsid w:val="003E3693"/>
    <w:rsid w:val="003E4AC3"/>
    <w:rsid w:val="003E722D"/>
    <w:rsid w:val="003E7883"/>
    <w:rsid w:val="003E7E02"/>
    <w:rsid w:val="003F06B2"/>
    <w:rsid w:val="003F0A0E"/>
    <w:rsid w:val="003F0B8F"/>
    <w:rsid w:val="003F0E9F"/>
    <w:rsid w:val="003F4926"/>
    <w:rsid w:val="003F5F7E"/>
    <w:rsid w:val="003F67FD"/>
    <w:rsid w:val="00401676"/>
    <w:rsid w:val="00401D13"/>
    <w:rsid w:val="0040289C"/>
    <w:rsid w:val="004032BF"/>
    <w:rsid w:val="00404375"/>
    <w:rsid w:val="00404923"/>
    <w:rsid w:val="00404B10"/>
    <w:rsid w:val="0040764F"/>
    <w:rsid w:val="004078CF"/>
    <w:rsid w:val="00411C0A"/>
    <w:rsid w:val="00414628"/>
    <w:rsid w:val="00414A15"/>
    <w:rsid w:val="00414B90"/>
    <w:rsid w:val="0041569E"/>
    <w:rsid w:val="004209D5"/>
    <w:rsid w:val="00420BBF"/>
    <w:rsid w:val="00421E01"/>
    <w:rsid w:val="00421F77"/>
    <w:rsid w:val="00421FB0"/>
    <w:rsid w:val="00423AB8"/>
    <w:rsid w:val="00424035"/>
    <w:rsid w:val="004247B3"/>
    <w:rsid w:val="0042481C"/>
    <w:rsid w:val="004269B6"/>
    <w:rsid w:val="004269D4"/>
    <w:rsid w:val="004274A4"/>
    <w:rsid w:val="00427983"/>
    <w:rsid w:val="00427B92"/>
    <w:rsid w:val="004300FA"/>
    <w:rsid w:val="004302D3"/>
    <w:rsid w:val="00430392"/>
    <w:rsid w:val="004305EC"/>
    <w:rsid w:val="00431491"/>
    <w:rsid w:val="004316CF"/>
    <w:rsid w:val="00436C58"/>
    <w:rsid w:val="00437AA2"/>
    <w:rsid w:val="00437DFE"/>
    <w:rsid w:val="00442766"/>
    <w:rsid w:val="004429CA"/>
    <w:rsid w:val="00446AB2"/>
    <w:rsid w:val="00446CE6"/>
    <w:rsid w:val="0045111E"/>
    <w:rsid w:val="00451179"/>
    <w:rsid w:val="004513A0"/>
    <w:rsid w:val="0045164A"/>
    <w:rsid w:val="00451C46"/>
    <w:rsid w:val="0045472A"/>
    <w:rsid w:val="0045610D"/>
    <w:rsid w:val="00456602"/>
    <w:rsid w:val="00457D94"/>
    <w:rsid w:val="00457DB9"/>
    <w:rsid w:val="00457FC7"/>
    <w:rsid w:val="004604BD"/>
    <w:rsid w:val="004609CE"/>
    <w:rsid w:val="00462361"/>
    <w:rsid w:val="00464C04"/>
    <w:rsid w:val="00465DC2"/>
    <w:rsid w:val="0047081F"/>
    <w:rsid w:val="00470AA1"/>
    <w:rsid w:val="00472F9E"/>
    <w:rsid w:val="00474CA4"/>
    <w:rsid w:val="00475076"/>
    <w:rsid w:val="004815B8"/>
    <w:rsid w:val="004839BA"/>
    <w:rsid w:val="00484586"/>
    <w:rsid w:val="00484720"/>
    <w:rsid w:val="004859C1"/>
    <w:rsid w:val="0048733D"/>
    <w:rsid w:val="00490702"/>
    <w:rsid w:val="00490A5B"/>
    <w:rsid w:val="00490C83"/>
    <w:rsid w:val="0049169E"/>
    <w:rsid w:val="0049437C"/>
    <w:rsid w:val="004973AF"/>
    <w:rsid w:val="00497E63"/>
    <w:rsid w:val="004A0530"/>
    <w:rsid w:val="004A0DEB"/>
    <w:rsid w:val="004A47B3"/>
    <w:rsid w:val="004A5855"/>
    <w:rsid w:val="004B2256"/>
    <w:rsid w:val="004B3DDA"/>
    <w:rsid w:val="004B4709"/>
    <w:rsid w:val="004B539D"/>
    <w:rsid w:val="004B5569"/>
    <w:rsid w:val="004B583A"/>
    <w:rsid w:val="004C0C92"/>
    <w:rsid w:val="004C17A5"/>
    <w:rsid w:val="004C1FEE"/>
    <w:rsid w:val="004C200E"/>
    <w:rsid w:val="004C25DD"/>
    <w:rsid w:val="004C57DA"/>
    <w:rsid w:val="004C57F0"/>
    <w:rsid w:val="004C656E"/>
    <w:rsid w:val="004C7483"/>
    <w:rsid w:val="004D10A8"/>
    <w:rsid w:val="004D2472"/>
    <w:rsid w:val="004D39D3"/>
    <w:rsid w:val="004D4E79"/>
    <w:rsid w:val="004D4E8D"/>
    <w:rsid w:val="004D7C26"/>
    <w:rsid w:val="004E0399"/>
    <w:rsid w:val="004E3D32"/>
    <w:rsid w:val="004E3FA4"/>
    <w:rsid w:val="004E53A2"/>
    <w:rsid w:val="004E59E4"/>
    <w:rsid w:val="004E6599"/>
    <w:rsid w:val="004E6ED2"/>
    <w:rsid w:val="004F0BB7"/>
    <w:rsid w:val="004F1D0B"/>
    <w:rsid w:val="004F5300"/>
    <w:rsid w:val="004F6677"/>
    <w:rsid w:val="004F73F9"/>
    <w:rsid w:val="00501E3D"/>
    <w:rsid w:val="005035EF"/>
    <w:rsid w:val="00505554"/>
    <w:rsid w:val="00506595"/>
    <w:rsid w:val="00506695"/>
    <w:rsid w:val="00506BB4"/>
    <w:rsid w:val="00510562"/>
    <w:rsid w:val="00510859"/>
    <w:rsid w:val="00510E70"/>
    <w:rsid w:val="00510F6F"/>
    <w:rsid w:val="00513607"/>
    <w:rsid w:val="0051551E"/>
    <w:rsid w:val="00517936"/>
    <w:rsid w:val="00526045"/>
    <w:rsid w:val="00526611"/>
    <w:rsid w:val="005277DF"/>
    <w:rsid w:val="005300E5"/>
    <w:rsid w:val="0053017D"/>
    <w:rsid w:val="0053057F"/>
    <w:rsid w:val="00530D38"/>
    <w:rsid w:val="005340BB"/>
    <w:rsid w:val="005364E3"/>
    <w:rsid w:val="00536ECB"/>
    <w:rsid w:val="0054012B"/>
    <w:rsid w:val="00540778"/>
    <w:rsid w:val="00540AE1"/>
    <w:rsid w:val="00541AA0"/>
    <w:rsid w:val="0054289E"/>
    <w:rsid w:val="00542BA8"/>
    <w:rsid w:val="005444E7"/>
    <w:rsid w:val="005458D1"/>
    <w:rsid w:val="00545E94"/>
    <w:rsid w:val="00550C1A"/>
    <w:rsid w:val="005533A8"/>
    <w:rsid w:val="00554B6F"/>
    <w:rsid w:val="00554FD8"/>
    <w:rsid w:val="0055557D"/>
    <w:rsid w:val="00557063"/>
    <w:rsid w:val="00557348"/>
    <w:rsid w:val="005618ED"/>
    <w:rsid w:val="00561A2D"/>
    <w:rsid w:val="00563BEF"/>
    <w:rsid w:val="00565B93"/>
    <w:rsid w:val="00566068"/>
    <w:rsid w:val="005662D7"/>
    <w:rsid w:val="00571477"/>
    <w:rsid w:val="005718FC"/>
    <w:rsid w:val="0057463B"/>
    <w:rsid w:val="00574B80"/>
    <w:rsid w:val="00581D32"/>
    <w:rsid w:val="005820A4"/>
    <w:rsid w:val="00582C87"/>
    <w:rsid w:val="00582E5B"/>
    <w:rsid w:val="0058319F"/>
    <w:rsid w:val="00585BCB"/>
    <w:rsid w:val="005879B3"/>
    <w:rsid w:val="00593344"/>
    <w:rsid w:val="0059446A"/>
    <w:rsid w:val="00597D3B"/>
    <w:rsid w:val="005A0FBB"/>
    <w:rsid w:val="005A223A"/>
    <w:rsid w:val="005A3129"/>
    <w:rsid w:val="005A41B1"/>
    <w:rsid w:val="005A4E8B"/>
    <w:rsid w:val="005A56FA"/>
    <w:rsid w:val="005B0565"/>
    <w:rsid w:val="005B058E"/>
    <w:rsid w:val="005B2128"/>
    <w:rsid w:val="005B2721"/>
    <w:rsid w:val="005B2FC5"/>
    <w:rsid w:val="005B56F8"/>
    <w:rsid w:val="005B5A0D"/>
    <w:rsid w:val="005B5F4E"/>
    <w:rsid w:val="005B765E"/>
    <w:rsid w:val="005C0430"/>
    <w:rsid w:val="005C1770"/>
    <w:rsid w:val="005C38F5"/>
    <w:rsid w:val="005C4D06"/>
    <w:rsid w:val="005C62AE"/>
    <w:rsid w:val="005C7435"/>
    <w:rsid w:val="005C7569"/>
    <w:rsid w:val="005D2603"/>
    <w:rsid w:val="005D426E"/>
    <w:rsid w:val="005D4809"/>
    <w:rsid w:val="005D50B8"/>
    <w:rsid w:val="005D5A90"/>
    <w:rsid w:val="005D67FE"/>
    <w:rsid w:val="005D7A81"/>
    <w:rsid w:val="005E0C69"/>
    <w:rsid w:val="005E17CD"/>
    <w:rsid w:val="005E24AF"/>
    <w:rsid w:val="005E2F3B"/>
    <w:rsid w:val="005E416F"/>
    <w:rsid w:val="005E4852"/>
    <w:rsid w:val="005E7FAE"/>
    <w:rsid w:val="005F03FA"/>
    <w:rsid w:val="005F1A5C"/>
    <w:rsid w:val="005F399D"/>
    <w:rsid w:val="005F3CA0"/>
    <w:rsid w:val="005F4C99"/>
    <w:rsid w:val="005F6C64"/>
    <w:rsid w:val="005F705F"/>
    <w:rsid w:val="005F75EE"/>
    <w:rsid w:val="005F762D"/>
    <w:rsid w:val="0060119A"/>
    <w:rsid w:val="00603C03"/>
    <w:rsid w:val="0060409A"/>
    <w:rsid w:val="0060584F"/>
    <w:rsid w:val="0060789F"/>
    <w:rsid w:val="0061020E"/>
    <w:rsid w:val="00612C4C"/>
    <w:rsid w:val="00613898"/>
    <w:rsid w:val="006174DC"/>
    <w:rsid w:val="0061767A"/>
    <w:rsid w:val="006206BA"/>
    <w:rsid w:val="0062192A"/>
    <w:rsid w:val="006219BC"/>
    <w:rsid w:val="00621B85"/>
    <w:rsid w:val="00622CC7"/>
    <w:rsid w:val="006239B0"/>
    <w:rsid w:val="00624083"/>
    <w:rsid w:val="006272F8"/>
    <w:rsid w:val="00630C7D"/>
    <w:rsid w:val="00631005"/>
    <w:rsid w:val="00631D99"/>
    <w:rsid w:val="00632284"/>
    <w:rsid w:val="0063298F"/>
    <w:rsid w:val="00634080"/>
    <w:rsid w:val="00634A64"/>
    <w:rsid w:val="00635E65"/>
    <w:rsid w:val="006363A8"/>
    <w:rsid w:val="006366F4"/>
    <w:rsid w:val="00637500"/>
    <w:rsid w:val="00641399"/>
    <w:rsid w:val="00643D4E"/>
    <w:rsid w:val="00643D71"/>
    <w:rsid w:val="00644DB5"/>
    <w:rsid w:val="006462EF"/>
    <w:rsid w:val="00646C2B"/>
    <w:rsid w:val="0065064B"/>
    <w:rsid w:val="00651922"/>
    <w:rsid w:val="006535DB"/>
    <w:rsid w:val="00654BD4"/>
    <w:rsid w:val="0065766B"/>
    <w:rsid w:val="00661324"/>
    <w:rsid w:val="006614A6"/>
    <w:rsid w:val="006617E1"/>
    <w:rsid w:val="00662FAC"/>
    <w:rsid w:val="00663B91"/>
    <w:rsid w:val="0066456D"/>
    <w:rsid w:val="00664FE7"/>
    <w:rsid w:val="006652A7"/>
    <w:rsid w:val="006664E0"/>
    <w:rsid w:val="006678D8"/>
    <w:rsid w:val="006730B9"/>
    <w:rsid w:val="00675004"/>
    <w:rsid w:val="00675448"/>
    <w:rsid w:val="00680B5F"/>
    <w:rsid w:val="00682C20"/>
    <w:rsid w:val="00683E88"/>
    <w:rsid w:val="006845A9"/>
    <w:rsid w:val="00684BC8"/>
    <w:rsid w:val="006864F4"/>
    <w:rsid w:val="00691B62"/>
    <w:rsid w:val="00691FAB"/>
    <w:rsid w:val="00691FCE"/>
    <w:rsid w:val="0069283E"/>
    <w:rsid w:val="0069437C"/>
    <w:rsid w:val="00694A3C"/>
    <w:rsid w:val="00694EDF"/>
    <w:rsid w:val="00696224"/>
    <w:rsid w:val="006A06D1"/>
    <w:rsid w:val="006A0BF0"/>
    <w:rsid w:val="006A4A7E"/>
    <w:rsid w:val="006B1D37"/>
    <w:rsid w:val="006B305B"/>
    <w:rsid w:val="006B478B"/>
    <w:rsid w:val="006B58E1"/>
    <w:rsid w:val="006B6B31"/>
    <w:rsid w:val="006C0666"/>
    <w:rsid w:val="006C0D49"/>
    <w:rsid w:val="006C20A1"/>
    <w:rsid w:val="006C2415"/>
    <w:rsid w:val="006C2D2B"/>
    <w:rsid w:val="006D1D59"/>
    <w:rsid w:val="006D3042"/>
    <w:rsid w:val="006D432F"/>
    <w:rsid w:val="006D4CCD"/>
    <w:rsid w:val="006D5450"/>
    <w:rsid w:val="006D56CF"/>
    <w:rsid w:val="006D62D0"/>
    <w:rsid w:val="006D7170"/>
    <w:rsid w:val="006D7582"/>
    <w:rsid w:val="006E1569"/>
    <w:rsid w:val="006E2FFD"/>
    <w:rsid w:val="006E51F1"/>
    <w:rsid w:val="006E54FB"/>
    <w:rsid w:val="006E769E"/>
    <w:rsid w:val="006F0F20"/>
    <w:rsid w:val="006F32A0"/>
    <w:rsid w:val="006F4CC8"/>
    <w:rsid w:val="006F5932"/>
    <w:rsid w:val="006F6844"/>
    <w:rsid w:val="006F6DA0"/>
    <w:rsid w:val="00700824"/>
    <w:rsid w:val="00701708"/>
    <w:rsid w:val="00701B4B"/>
    <w:rsid w:val="00704C57"/>
    <w:rsid w:val="007050CE"/>
    <w:rsid w:val="00705D96"/>
    <w:rsid w:val="00706E99"/>
    <w:rsid w:val="00712E94"/>
    <w:rsid w:val="00712F5B"/>
    <w:rsid w:val="007138BD"/>
    <w:rsid w:val="007153A7"/>
    <w:rsid w:val="00715AC6"/>
    <w:rsid w:val="007168CC"/>
    <w:rsid w:val="00716F50"/>
    <w:rsid w:val="0071780C"/>
    <w:rsid w:val="00717C88"/>
    <w:rsid w:val="0072228C"/>
    <w:rsid w:val="00722B32"/>
    <w:rsid w:val="00723243"/>
    <w:rsid w:val="00723328"/>
    <w:rsid w:val="00723661"/>
    <w:rsid w:val="0072409B"/>
    <w:rsid w:val="00727C09"/>
    <w:rsid w:val="00730FC9"/>
    <w:rsid w:val="007321A7"/>
    <w:rsid w:val="00733A9B"/>
    <w:rsid w:val="00733BE6"/>
    <w:rsid w:val="0073439F"/>
    <w:rsid w:val="00734944"/>
    <w:rsid w:val="00735F9C"/>
    <w:rsid w:val="00736478"/>
    <w:rsid w:val="00737184"/>
    <w:rsid w:val="00737E2D"/>
    <w:rsid w:val="00742695"/>
    <w:rsid w:val="0074417D"/>
    <w:rsid w:val="007449BE"/>
    <w:rsid w:val="007465FC"/>
    <w:rsid w:val="007466D0"/>
    <w:rsid w:val="00747413"/>
    <w:rsid w:val="0075023D"/>
    <w:rsid w:val="00750DA8"/>
    <w:rsid w:val="00751963"/>
    <w:rsid w:val="00752796"/>
    <w:rsid w:val="00752BD5"/>
    <w:rsid w:val="00755F87"/>
    <w:rsid w:val="00757CAA"/>
    <w:rsid w:val="0076048C"/>
    <w:rsid w:val="00761BC7"/>
    <w:rsid w:val="00765ACA"/>
    <w:rsid w:val="00766543"/>
    <w:rsid w:val="00773B31"/>
    <w:rsid w:val="00774D55"/>
    <w:rsid w:val="00774D6B"/>
    <w:rsid w:val="00776558"/>
    <w:rsid w:val="00776F28"/>
    <w:rsid w:val="0077746A"/>
    <w:rsid w:val="00777C90"/>
    <w:rsid w:val="0078600A"/>
    <w:rsid w:val="00786E2A"/>
    <w:rsid w:val="00787E59"/>
    <w:rsid w:val="0079217E"/>
    <w:rsid w:val="007A0423"/>
    <w:rsid w:val="007A4C63"/>
    <w:rsid w:val="007A4EFF"/>
    <w:rsid w:val="007A5044"/>
    <w:rsid w:val="007A55C5"/>
    <w:rsid w:val="007A5A25"/>
    <w:rsid w:val="007A625B"/>
    <w:rsid w:val="007A667F"/>
    <w:rsid w:val="007A777D"/>
    <w:rsid w:val="007A78B6"/>
    <w:rsid w:val="007B0BC7"/>
    <w:rsid w:val="007B684C"/>
    <w:rsid w:val="007B75FF"/>
    <w:rsid w:val="007C000D"/>
    <w:rsid w:val="007C065E"/>
    <w:rsid w:val="007C0765"/>
    <w:rsid w:val="007C1DF5"/>
    <w:rsid w:val="007C2734"/>
    <w:rsid w:val="007C2766"/>
    <w:rsid w:val="007C314F"/>
    <w:rsid w:val="007C4E98"/>
    <w:rsid w:val="007C6470"/>
    <w:rsid w:val="007D00B4"/>
    <w:rsid w:val="007D0FB5"/>
    <w:rsid w:val="007D1766"/>
    <w:rsid w:val="007D380A"/>
    <w:rsid w:val="007D5FDF"/>
    <w:rsid w:val="007D635B"/>
    <w:rsid w:val="007D7ED7"/>
    <w:rsid w:val="007F320E"/>
    <w:rsid w:val="007F36DA"/>
    <w:rsid w:val="007F417C"/>
    <w:rsid w:val="007F539F"/>
    <w:rsid w:val="00800557"/>
    <w:rsid w:val="00800FC3"/>
    <w:rsid w:val="00801342"/>
    <w:rsid w:val="008013D2"/>
    <w:rsid w:val="00801831"/>
    <w:rsid w:val="00801C0E"/>
    <w:rsid w:val="00805240"/>
    <w:rsid w:val="00805B24"/>
    <w:rsid w:val="008062A4"/>
    <w:rsid w:val="008064C7"/>
    <w:rsid w:val="0080750B"/>
    <w:rsid w:val="00810477"/>
    <w:rsid w:val="00815669"/>
    <w:rsid w:val="00816959"/>
    <w:rsid w:val="008177A0"/>
    <w:rsid w:val="0082214C"/>
    <w:rsid w:val="00825177"/>
    <w:rsid w:val="00832095"/>
    <w:rsid w:val="0083610D"/>
    <w:rsid w:val="00841769"/>
    <w:rsid w:val="008423E0"/>
    <w:rsid w:val="0084259F"/>
    <w:rsid w:val="008425ED"/>
    <w:rsid w:val="00845CE4"/>
    <w:rsid w:val="00850C3F"/>
    <w:rsid w:val="00851514"/>
    <w:rsid w:val="00851A4E"/>
    <w:rsid w:val="00852A38"/>
    <w:rsid w:val="00853267"/>
    <w:rsid w:val="00854085"/>
    <w:rsid w:val="008546CC"/>
    <w:rsid w:val="008559B8"/>
    <w:rsid w:val="00855D5E"/>
    <w:rsid w:val="00860C6A"/>
    <w:rsid w:val="00865454"/>
    <w:rsid w:val="008703E5"/>
    <w:rsid w:val="00871A7D"/>
    <w:rsid w:val="008728BC"/>
    <w:rsid w:val="00873AD6"/>
    <w:rsid w:val="0087647E"/>
    <w:rsid w:val="008818A4"/>
    <w:rsid w:val="008875AA"/>
    <w:rsid w:val="00887C90"/>
    <w:rsid w:val="0089077B"/>
    <w:rsid w:val="008910BC"/>
    <w:rsid w:val="00891C5D"/>
    <w:rsid w:val="00892958"/>
    <w:rsid w:val="00893130"/>
    <w:rsid w:val="00894286"/>
    <w:rsid w:val="00895433"/>
    <w:rsid w:val="008A160F"/>
    <w:rsid w:val="008A1735"/>
    <w:rsid w:val="008A2334"/>
    <w:rsid w:val="008A583F"/>
    <w:rsid w:val="008A7107"/>
    <w:rsid w:val="008B16B0"/>
    <w:rsid w:val="008B2CD9"/>
    <w:rsid w:val="008B2E2A"/>
    <w:rsid w:val="008B5B1D"/>
    <w:rsid w:val="008B5CD7"/>
    <w:rsid w:val="008B66F5"/>
    <w:rsid w:val="008B677D"/>
    <w:rsid w:val="008B79F0"/>
    <w:rsid w:val="008B7B19"/>
    <w:rsid w:val="008B7DE3"/>
    <w:rsid w:val="008C1F8D"/>
    <w:rsid w:val="008C25E1"/>
    <w:rsid w:val="008C516C"/>
    <w:rsid w:val="008C5879"/>
    <w:rsid w:val="008C795E"/>
    <w:rsid w:val="008D0625"/>
    <w:rsid w:val="008D254A"/>
    <w:rsid w:val="008D3943"/>
    <w:rsid w:val="008D3A53"/>
    <w:rsid w:val="008D614E"/>
    <w:rsid w:val="008E1811"/>
    <w:rsid w:val="008E1A26"/>
    <w:rsid w:val="008E463A"/>
    <w:rsid w:val="008E552D"/>
    <w:rsid w:val="008E5C4E"/>
    <w:rsid w:val="008E60CA"/>
    <w:rsid w:val="008E6DEB"/>
    <w:rsid w:val="008E7C73"/>
    <w:rsid w:val="008F230F"/>
    <w:rsid w:val="008F75BF"/>
    <w:rsid w:val="00900122"/>
    <w:rsid w:val="00901D75"/>
    <w:rsid w:val="00903D4C"/>
    <w:rsid w:val="00905070"/>
    <w:rsid w:val="009060D3"/>
    <w:rsid w:val="00906229"/>
    <w:rsid w:val="00906729"/>
    <w:rsid w:val="00907694"/>
    <w:rsid w:val="00907920"/>
    <w:rsid w:val="009079BA"/>
    <w:rsid w:val="0091369F"/>
    <w:rsid w:val="009148AB"/>
    <w:rsid w:val="00916A0B"/>
    <w:rsid w:val="00921163"/>
    <w:rsid w:val="00921360"/>
    <w:rsid w:val="0092457D"/>
    <w:rsid w:val="00927253"/>
    <w:rsid w:val="00927AA8"/>
    <w:rsid w:val="009306BE"/>
    <w:rsid w:val="00930FE3"/>
    <w:rsid w:val="00931F5E"/>
    <w:rsid w:val="00931FA5"/>
    <w:rsid w:val="00932623"/>
    <w:rsid w:val="009327E3"/>
    <w:rsid w:val="00933039"/>
    <w:rsid w:val="00934920"/>
    <w:rsid w:val="00941420"/>
    <w:rsid w:val="009424B5"/>
    <w:rsid w:val="00945E0B"/>
    <w:rsid w:val="009467A1"/>
    <w:rsid w:val="00946CF2"/>
    <w:rsid w:val="00950CEB"/>
    <w:rsid w:val="0095238B"/>
    <w:rsid w:val="00953918"/>
    <w:rsid w:val="009541B6"/>
    <w:rsid w:val="009606C9"/>
    <w:rsid w:val="009609FD"/>
    <w:rsid w:val="00961130"/>
    <w:rsid w:val="00961C9A"/>
    <w:rsid w:val="009629BF"/>
    <w:rsid w:val="00963431"/>
    <w:rsid w:val="00963E6B"/>
    <w:rsid w:val="00966DC8"/>
    <w:rsid w:val="00967FDE"/>
    <w:rsid w:val="00971B7D"/>
    <w:rsid w:val="009723D1"/>
    <w:rsid w:val="009727B1"/>
    <w:rsid w:val="00972B45"/>
    <w:rsid w:val="009740D0"/>
    <w:rsid w:val="0097572B"/>
    <w:rsid w:val="00975F22"/>
    <w:rsid w:val="0097783D"/>
    <w:rsid w:val="009806F3"/>
    <w:rsid w:val="00982185"/>
    <w:rsid w:val="0098274B"/>
    <w:rsid w:val="00982CD2"/>
    <w:rsid w:val="00983724"/>
    <w:rsid w:val="00985691"/>
    <w:rsid w:val="00987800"/>
    <w:rsid w:val="009913AB"/>
    <w:rsid w:val="0099151B"/>
    <w:rsid w:val="0099374D"/>
    <w:rsid w:val="00993D57"/>
    <w:rsid w:val="0099436C"/>
    <w:rsid w:val="00996985"/>
    <w:rsid w:val="009A1C31"/>
    <w:rsid w:val="009A5B9E"/>
    <w:rsid w:val="009A6986"/>
    <w:rsid w:val="009A72F3"/>
    <w:rsid w:val="009A7365"/>
    <w:rsid w:val="009B33F3"/>
    <w:rsid w:val="009B5FAB"/>
    <w:rsid w:val="009B64B0"/>
    <w:rsid w:val="009B66A8"/>
    <w:rsid w:val="009C1C45"/>
    <w:rsid w:val="009C1F8A"/>
    <w:rsid w:val="009C5978"/>
    <w:rsid w:val="009C697A"/>
    <w:rsid w:val="009C6BF3"/>
    <w:rsid w:val="009C73D6"/>
    <w:rsid w:val="009C74A5"/>
    <w:rsid w:val="009D1F39"/>
    <w:rsid w:val="009D2AA0"/>
    <w:rsid w:val="009D3064"/>
    <w:rsid w:val="009D3FE2"/>
    <w:rsid w:val="009D5B5C"/>
    <w:rsid w:val="009D7902"/>
    <w:rsid w:val="009E26A9"/>
    <w:rsid w:val="009E2A62"/>
    <w:rsid w:val="009E411C"/>
    <w:rsid w:val="009E42F9"/>
    <w:rsid w:val="009F158A"/>
    <w:rsid w:val="009F201A"/>
    <w:rsid w:val="009F2FC1"/>
    <w:rsid w:val="009F5ABC"/>
    <w:rsid w:val="009F6151"/>
    <w:rsid w:val="009F653B"/>
    <w:rsid w:val="00A001D0"/>
    <w:rsid w:val="00A00858"/>
    <w:rsid w:val="00A019B2"/>
    <w:rsid w:val="00A01B56"/>
    <w:rsid w:val="00A03B77"/>
    <w:rsid w:val="00A05306"/>
    <w:rsid w:val="00A05EE2"/>
    <w:rsid w:val="00A109FD"/>
    <w:rsid w:val="00A12061"/>
    <w:rsid w:val="00A124FD"/>
    <w:rsid w:val="00A13568"/>
    <w:rsid w:val="00A138B5"/>
    <w:rsid w:val="00A139EC"/>
    <w:rsid w:val="00A14D42"/>
    <w:rsid w:val="00A16B69"/>
    <w:rsid w:val="00A173FA"/>
    <w:rsid w:val="00A20668"/>
    <w:rsid w:val="00A20CD1"/>
    <w:rsid w:val="00A2464A"/>
    <w:rsid w:val="00A24C2D"/>
    <w:rsid w:val="00A309EA"/>
    <w:rsid w:val="00A311A2"/>
    <w:rsid w:val="00A31D95"/>
    <w:rsid w:val="00A34FF4"/>
    <w:rsid w:val="00A40604"/>
    <w:rsid w:val="00A412B7"/>
    <w:rsid w:val="00A41ABC"/>
    <w:rsid w:val="00A458F7"/>
    <w:rsid w:val="00A46841"/>
    <w:rsid w:val="00A500A5"/>
    <w:rsid w:val="00A517B0"/>
    <w:rsid w:val="00A5223B"/>
    <w:rsid w:val="00A53556"/>
    <w:rsid w:val="00A565F8"/>
    <w:rsid w:val="00A57300"/>
    <w:rsid w:val="00A57A9C"/>
    <w:rsid w:val="00A63743"/>
    <w:rsid w:val="00A65371"/>
    <w:rsid w:val="00A65C7D"/>
    <w:rsid w:val="00A67BB2"/>
    <w:rsid w:val="00A70F30"/>
    <w:rsid w:val="00A71052"/>
    <w:rsid w:val="00A72499"/>
    <w:rsid w:val="00A739C4"/>
    <w:rsid w:val="00A75C25"/>
    <w:rsid w:val="00A762DA"/>
    <w:rsid w:val="00A80087"/>
    <w:rsid w:val="00A80B05"/>
    <w:rsid w:val="00A8271F"/>
    <w:rsid w:val="00A861A9"/>
    <w:rsid w:val="00A8672E"/>
    <w:rsid w:val="00A9020A"/>
    <w:rsid w:val="00A933F1"/>
    <w:rsid w:val="00A94556"/>
    <w:rsid w:val="00A95A02"/>
    <w:rsid w:val="00A972E9"/>
    <w:rsid w:val="00A979BD"/>
    <w:rsid w:val="00AA3E26"/>
    <w:rsid w:val="00AA4CE3"/>
    <w:rsid w:val="00AA4D26"/>
    <w:rsid w:val="00AA6D5D"/>
    <w:rsid w:val="00AA734E"/>
    <w:rsid w:val="00AB0B57"/>
    <w:rsid w:val="00AB35D9"/>
    <w:rsid w:val="00AB6EB8"/>
    <w:rsid w:val="00AB7F1E"/>
    <w:rsid w:val="00AC05C4"/>
    <w:rsid w:val="00AC20F4"/>
    <w:rsid w:val="00AC3F96"/>
    <w:rsid w:val="00AC3FC9"/>
    <w:rsid w:val="00AC40EF"/>
    <w:rsid w:val="00AC6F29"/>
    <w:rsid w:val="00AC7E74"/>
    <w:rsid w:val="00AD0A67"/>
    <w:rsid w:val="00AD2D6F"/>
    <w:rsid w:val="00AD3847"/>
    <w:rsid w:val="00AD3C43"/>
    <w:rsid w:val="00AD4DCD"/>
    <w:rsid w:val="00AD50FB"/>
    <w:rsid w:val="00AD57CD"/>
    <w:rsid w:val="00AD77AE"/>
    <w:rsid w:val="00AE064F"/>
    <w:rsid w:val="00AE1ED8"/>
    <w:rsid w:val="00AE2656"/>
    <w:rsid w:val="00AE266E"/>
    <w:rsid w:val="00AE5710"/>
    <w:rsid w:val="00AE6C09"/>
    <w:rsid w:val="00AF0821"/>
    <w:rsid w:val="00AF21CD"/>
    <w:rsid w:val="00AF2295"/>
    <w:rsid w:val="00AF351D"/>
    <w:rsid w:val="00AF4148"/>
    <w:rsid w:val="00AF54F5"/>
    <w:rsid w:val="00AF62FD"/>
    <w:rsid w:val="00AF7B38"/>
    <w:rsid w:val="00AF7DEF"/>
    <w:rsid w:val="00B0045D"/>
    <w:rsid w:val="00B015FC"/>
    <w:rsid w:val="00B0203E"/>
    <w:rsid w:val="00B02686"/>
    <w:rsid w:val="00B02BDF"/>
    <w:rsid w:val="00B04B26"/>
    <w:rsid w:val="00B05DDA"/>
    <w:rsid w:val="00B06ABE"/>
    <w:rsid w:val="00B06AC7"/>
    <w:rsid w:val="00B0714F"/>
    <w:rsid w:val="00B0719A"/>
    <w:rsid w:val="00B101CE"/>
    <w:rsid w:val="00B10819"/>
    <w:rsid w:val="00B10EAE"/>
    <w:rsid w:val="00B128DF"/>
    <w:rsid w:val="00B13405"/>
    <w:rsid w:val="00B1489C"/>
    <w:rsid w:val="00B15C1C"/>
    <w:rsid w:val="00B17FD6"/>
    <w:rsid w:val="00B215E8"/>
    <w:rsid w:val="00B2221A"/>
    <w:rsid w:val="00B22C16"/>
    <w:rsid w:val="00B25C8A"/>
    <w:rsid w:val="00B26689"/>
    <w:rsid w:val="00B269AB"/>
    <w:rsid w:val="00B321B7"/>
    <w:rsid w:val="00B3247D"/>
    <w:rsid w:val="00B325D6"/>
    <w:rsid w:val="00B327DB"/>
    <w:rsid w:val="00B36F04"/>
    <w:rsid w:val="00B37571"/>
    <w:rsid w:val="00B407FC"/>
    <w:rsid w:val="00B40B74"/>
    <w:rsid w:val="00B44FEA"/>
    <w:rsid w:val="00B4607D"/>
    <w:rsid w:val="00B518EF"/>
    <w:rsid w:val="00B51DE7"/>
    <w:rsid w:val="00B52EEB"/>
    <w:rsid w:val="00B55C30"/>
    <w:rsid w:val="00B55D39"/>
    <w:rsid w:val="00B55F6A"/>
    <w:rsid w:val="00B60E32"/>
    <w:rsid w:val="00B61D34"/>
    <w:rsid w:val="00B6251D"/>
    <w:rsid w:val="00B62B28"/>
    <w:rsid w:val="00B6331C"/>
    <w:rsid w:val="00B65CD5"/>
    <w:rsid w:val="00B660FC"/>
    <w:rsid w:val="00B700FD"/>
    <w:rsid w:val="00B720E3"/>
    <w:rsid w:val="00B75A4B"/>
    <w:rsid w:val="00B75F4C"/>
    <w:rsid w:val="00B76E16"/>
    <w:rsid w:val="00B806EE"/>
    <w:rsid w:val="00B80DA2"/>
    <w:rsid w:val="00B81158"/>
    <w:rsid w:val="00B83871"/>
    <w:rsid w:val="00B85774"/>
    <w:rsid w:val="00B86772"/>
    <w:rsid w:val="00B912C4"/>
    <w:rsid w:val="00B92C12"/>
    <w:rsid w:val="00B95A9A"/>
    <w:rsid w:val="00B96458"/>
    <w:rsid w:val="00BA30A8"/>
    <w:rsid w:val="00BA442A"/>
    <w:rsid w:val="00BA6571"/>
    <w:rsid w:val="00BB3E78"/>
    <w:rsid w:val="00BB53C6"/>
    <w:rsid w:val="00BB73EF"/>
    <w:rsid w:val="00BB7AAD"/>
    <w:rsid w:val="00BC03AE"/>
    <w:rsid w:val="00BC0BCF"/>
    <w:rsid w:val="00BC1CAA"/>
    <w:rsid w:val="00BC4AE9"/>
    <w:rsid w:val="00BC586F"/>
    <w:rsid w:val="00BC5B07"/>
    <w:rsid w:val="00BC5E19"/>
    <w:rsid w:val="00BC65EA"/>
    <w:rsid w:val="00BC702E"/>
    <w:rsid w:val="00BD0C1A"/>
    <w:rsid w:val="00BD117F"/>
    <w:rsid w:val="00BD4AD3"/>
    <w:rsid w:val="00BD60BC"/>
    <w:rsid w:val="00BE1F60"/>
    <w:rsid w:val="00BE4D17"/>
    <w:rsid w:val="00BE4E7D"/>
    <w:rsid w:val="00BE7F7E"/>
    <w:rsid w:val="00BF0466"/>
    <w:rsid w:val="00BF0DB8"/>
    <w:rsid w:val="00BF44C2"/>
    <w:rsid w:val="00BF5EA6"/>
    <w:rsid w:val="00C0124D"/>
    <w:rsid w:val="00C0188B"/>
    <w:rsid w:val="00C01D4B"/>
    <w:rsid w:val="00C024B8"/>
    <w:rsid w:val="00C07268"/>
    <w:rsid w:val="00C12D98"/>
    <w:rsid w:val="00C130FF"/>
    <w:rsid w:val="00C14AA4"/>
    <w:rsid w:val="00C1581C"/>
    <w:rsid w:val="00C16A96"/>
    <w:rsid w:val="00C16D32"/>
    <w:rsid w:val="00C1777A"/>
    <w:rsid w:val="00C17DB5"/>
    <w:rsid w:val="00C237AA"/>
    <w:rsid w:val="00C25FD7"/>
    <w:rsid w:val="00C26A1F"/>
    <w:rsid w:val="00C305C6"/>
    <w:rsid w:val="00C307E8"/>
    <w:rsid w:val="00C30DAB"/>
    <w:rsid w:val="00C31281"/>
    <w:rsid w:val="00C322C6"/>
    <w:rsid w:val="00C32EA2"/>
    <w:rsid w:val="00C3459A"/>
    <w:rsid w:val="00C34BE8"/>
    <w:rsid w:val="00C3528B"/>
    <w:rsid w:val="00C36FB5"/>
    <w:rsid w:val="00C370C0"/>
    <w:rsid w:val="00C40D23"/>
    <w:rsid w:val="00C41C84"/>
    <w:rsid w:val="00C41CFD"/>
    <w:rsid w:val="00C42317"/>
    <w:rsid w:val="00C4288A"/>
    <w:rsid w:val="00C42E00"/>
    <w:rsid w:val="00C43044"/>
    <w:rsid w:val="00C45FF7"/>
    <w:rsid w:val="00C47764"/>
    <w:rsid w:val="00C51315"/>
    <w:rsid w:val="00C51E80"/>
    <w:rsid w:val="00C5276F"/>
    <w:rsid w:val="00C528D4"/>
    <w:rsid w:val="00C54595"/>
    <w:rsid w:val="00C54B43"/>
    <w:rsid w:val="00C54C02"/>
    <w:rsid w:val="00C56FCC"/>
    <w:rsid w:val="00C61DE2"/>
    <w:rsid w:val="00C66017"/>
    <w:rsid w:val="00C67A65"/>
    <w:rsid w:val="00C71021"/>
    <w:rsid w:val="00C72459"/>
    <w:rsid w:val="00C72804"/>
    <w:rsid w:val="00C7577F"/>
    <w:rsid w:val="00C765BA"/>
    <w:rsid w:val="00C77C31"/>
    <w:rsid w:val="00C807E9"/>
    <w:rsid w:val="00C817A7"/>
    <w:rsid w:val="00C831F0"/>
    <w:rsid w:val="00C83E36"/>
    <w:rsid w:val="00C879B7"/>
    <w:rsid w:val="00C92511"/>
    <w:rsid w:val="00C95FA4"/>
    <w:rsid w:val="00C964FF"/>
    <w:rsid w:val="00C9715F"/>
    <w:rsid w:val="00CA03B4"/>
    <w:rsid w:val="00CA0A2B"/>
    <w:rsid w:val="00CA1E78"/>
    <w:rsid w:val="00CA4915"/>
    <w:rsid w:val="00CA6DB1"/>
    <w:rsid w:val="00CB48DF"/>
    <w:rsid w:val="00CB593D"/>
    <w:rsid w:val="00CB5FB4"/>
    <w:rsid w:val="00CB62D4"/>
    <w:rsid w:val="00CB6DF7"/>
    <w:rsid w:val="00CC1249"/>
    <w:rsid w:val="00CC13E9"/>
    <w:rsid w:val="00CC2E0C"/>
    <w:rsid w:val="00CC4078"/>
    <w:rsid w:val="00CC4B2D"/>
    <w:rsid w:val="00CC513B"/>
    <w:rsid w:val="00CC5A0D"/>
    <w:rsid w:val="00CC626E"/>
    <w:rsid w:val="00CC7454"/>
    <w:rsid w:val="00CD2AC8"/>
    <w:rsid w:val="00CD2DD8"/>
    <w:rsid w:val="00CD41A1"/>
    <w:rsid w:val="00CD5036"/>
    <w:rsid w:val="00CD5DEB"/>
    <w:rsid w:val="00CD6239"/>
    <w:rsid w:val="00CD791D"/>
    <w:rsid w:val="00CE02FB"/>
    <w:rsid w:val="00CE1F4B"/>
    <w:rsid w:val="00CE5C76"/>
    <w:rsid w:val="00CE5CDC"/>
    <w:rsid w:val="00CE60CF"/>
    <w:rsid w:val="00CE7D40"/>
    <w:rsid w:val="00CF1E71"/>
    <w:rsid w:val="00CF36FE"/>
    <w:rsid w:val="00CF44EB"/>
    <w:rsid w:val="00CF4A8F"/>
    <w:rsid w:val="00CF4AED"/>
    <w:rsid w:val="00CF7015"/>
    <w:rsid w:val="00D02C83"/>
    <w:rsid w:val="00D03C98"/>
    <w:rsid w:val="00D0428A"/>
    <w:rsid w:val="00D0428B"/>
    <w:rsid w:val="00D052DD"/>
    <w:rsid w:val="00D06DAC"/>
    <w:rsid w:val="00D151F1"/>
    <w:rsid w:val="00D15F95"/>
    <w:rsid w:val="00D17C9E"/>
    <w:rsid w:val="00D2044A"/>
    <w:rsid w:val="00D23418"/>
    <w:rsid w:val="00D24F21"/>
    <w:rsid w:val="00D27051"/>
    <w:rsid w:val="00D31CC2"/>
    <w:rsid w:val="00D336A4"/>
    <w:rsid w:val="00D348BF"/>
    <w:rsid w:val="00D36165"/>
    <w:rsid w:val="00D37021"/>
    <w:rsid w:val="00D37C50"/>
    <w:rsid w:val="00D4356E"/>
    <w:rsid w:val="00D4579C"/>
    <w:rsid w:val="00D45D9C"/>
    <w:rsid w:val="00D45DFF"/>
    <w:rsid w:val="00D50B4D"/>
    <w:rsid w:val="00D50DA2"/>
    <w:rsid w:val="00D511D4"/>
    <w:rsid w:val="00D54AB0"/>
    <w:rsid w:val="00D57E80"/>
    <w:rsid w:val="00D6123B"/>
    <w:rsid w:val="00D61A3D"/>
    <w:rsid w:val="00D623BF"/>
    <w:rsid w:val="00D62860"/>
    <w:rsid w:val="00D660C4"/>
    <w:rsid w:val="00D66955"/>
    <w:rsid w:val="00D67E05"/>
    <w:rsid w:val="00D7006E"/>
    <w:rsid w:val="00D70D5C"/>
    <w:rsid w:val="00D70FD3"/>
    <w:rsid w:val="00D7122E"/>
    <w:rsid w:val="00D71751"/>
    <w:rsid w:val="00D71DE0"/>
    <w:rsid w:val="00D729F9"/>
    <w:rsid w:val="00D72FBE"/>
    <w:rsid w:val="00D730AF"/>
    <w:rsid w:val="00D74A5E"/>
    <w:rsid w:val="00D75A73"/>
    <w:rsid w:val="00D776B6"/>
    <w:rsid w:val="00D7785B"/>
    <w:rsid w:val="00D806E6"/>
    <w:rsid w:val="00D80C98"/>
    <w:rsid w:val="00D80D13"/>
    <w:rsid w:val="00D821C6"/>
    <w:rsid w:val="00D82605"/>
    <w:rsid w:val="00D83C7A"/>
    <w:rsid w:val="00D84EFF"/>
    <w:rsid w:val="00D86A72"/>
    <w:rsid w:val="00D90096"/>
    <w:rsid w:val="00D92AA3"/>
    <w:rsid w:val="00D93B0B"/>
    <w:rsid w:val="00D94B68"/>
    <w:rsid w:val="00D952F4"/>
    <w:rsid w:val="00D96BC3"/>
    <w:rsid w:val="00D96D7A"/>
    <w:rsid w:val="00D974FE"/>
    <w:rsid w:val="00DA2C7D"/>
    <w:rsid w:val="00DA50F0"/>
    <w:rsid w:val="00DA5E18"/>
    <w:rsid w:val="00DA74BE"/>
    <w:rsid w:val="00DB1855"/>
    <w:rsid w:val="00DB4951"/>
    <w:rsid w:val="00DB54CB"/>
    <w:rsid w:val="00DC1AEF"/>
    <w:rsid w:val="00DC3DA2"/>
    <w:rsid w:val="00DC47D8"/>
    <w:rsid w:val="00DC59C9"/>
    <w:rsid w:val="00DC5C27"/>
    <w:rsid w:val="00DC6DD1"/>
    <w:rsid w:val="00DD4249"/>
    <w:rsid w:val="00DD6238"/>
    <w:rsid w:val="00DD6282"/>
    <w:rsid w:val="00DD7157"/>
    <w:rsid w:val="00DD7622"/>
    <w:rsid w:val="00DE3C72"/>
    <w:rsid w:val="00DE5012"/>
    <w:rsid w:val="00DE5F36"/>
    <w:rsid w:val="00DE720D"/>
    <w:rsid w:val="00DF203D"/>
    <w:rsid w:val="00E02AD7"/>
    <w:rsid w:val="00E02E48"/>
    <w:rsid w:val="00E11E32"/>
    <w:rsid w:val="00E13806"/>
    <w:rsid w:val="00E1388B"/>
    <w:rsid w:val="00E151B3"/>
    <w:rsid w:val="00E154A4"/>
    <w:rsid w:val="00E155A8"/>
    <w:rsid w:val="00E16C79"/>
    <w:rsid w:val="00E17742"/>
    <w:rsid w:val="00E17F02"/>
    <w:rsid w:val="00E22156"/>
    <w:rsid w:val="00E23518"/>
    <w:rsid w:val="00E255DA"/>
    <w:rsid w:val="00E270B9"/>
    <w:rsid w:val="00E27979"/>
    <w:rsid w:val="00E359B2"/>
    <w:rsid w:val="00E37289"/>
    <w:rsid w:val="00E37498"/>
    <w:rsid w:val="00E40C67"/>
    <w:rsid w:val="00E4225B"/>
    <w:rsid w:val="00E47D92"/>
    <w:rsid w:val="00E503FA"/>
    <w:rsid w:val="00E5158F"/>
    <w:rsid w:val="00E5179B"/>
    <w:rsid w:val="00E5372C"/>
    <w:rsid w:val="00E56743"/>
    <w:rsid w:val="00E573A2"/>
    <w:rsid w:val="00E57868"/>
    <w:rsid w:val="00E57FD4"/>
    <w:rsid w:val="00E64A1A"/>
    <w:rsid w:val="00E7028F"/>
    <w:rsid w:val="00E7081B"/>
    <w:rsid w:val="00E716C5"/>
    <w:rsid w:val="00E725D2"/>
    <w:rsid w:val="00E738AC"/>
    <w:rsid w:val="00E75738"/>
    <w:rsid w:val="00E7642F"/>
    <w:rsid w:val="00E80CED"/>
    <w:rsid w:val="00E80F8A"/>
    <w:rsid w:val="00E80F9E"/>
    <w:rsid w:val="00E815FA"/>
    <w:rsid w:val="00E81747"/>
    <w:rsid w:val="00E847EA"/>
    <w:rsid w:val="00E85A40"/>
    <w:rsid w:val="00E85A82"/>
    <w:rsid w:val="00E85F20"/>
    <w:rsid w:val="00E8660D"/>
    <w:rsid w:val="00E879AC"/>
    <w:rsid w:val="00E9079F"/>
    <w:rsid w:val="00E949BE"/>
    <w:rsid w:val="00E96305"/>
    <w:rsid w:val="00E96516"/>
    <w:rsid w:val="00E971E7"/>
    <w:rsid w:val="00EA05BF"/>
    <w:rsid w:val="00EA6726"/>
    <w:rsid w:val="00EA78AE"/>
    <w:rsid w:val="00EA7EFC"/>
    <w:rsid w:val="00EB1DE5"/>
    <w:rsid w:val="00EB39B3"/>
    <w:rsid w:val="00EB6D97"/>
    <w:rsid w:val="00EC0971"/>
    <w:rsid w:val="00EC09B1"/>
    <w:rsid w:val="00EC1095"/>
    <w:rsid w:val="00EC19F2"/>
    <w:rsid w:val="00EC35B1"/>
    <w:rsid w:val="00EC4424"/>
    <w:rsid w:val="00EC5763"/>
    <w:rsid w:val="00EC6BD1"/>
    <w:rsid w:val="00ED1342"/>
    <w:rsid w:val="00ED17A5"/>
    <w:rsid w:val="00ED324A"/>
    <w:rsid w:val="00ED3841"/>
    <w:rsid w:val="00ED505E"/>
    <w:rsid w:val="00EE026B"/>
    <w:rsid w:val="00EE09F7"/>
    <w:rsid w:val="00EE12CB"/>
    <w:rsid w:val="00EE19E7"/>
    <w:rsid w:val="00EE2884"/>
    <w:rsid w:val="00EE62E5"/>
    <w:rsid w:val="00EE6D3B"/>
    <w:rsid w:val="00EE75C2"/>
    <w:rsid w:val="00EE75D6"/>
    <w:rsid w:val="00EF08F0"/>
    <w:rsid w:val="00EF1830"/>
    <w:rsid w:val="00EF26A1"/>
    <w:rsid w:val="00EF3A43"/>
    <w:rsid w:val="00EF4707"/>
    <w:rsid w:val="00EF6209"/>
    <w:rsid w:val="00EF66B0"/>
    <w:rsid w:val="00F006E7"/>
    <w:rsid w:val="00F04B44"/>
    <w:rsid w:val="00F05C53"/>
    <w:rsid w:val="00F07860"/>
    <w:rsid w:val="00F07ADF"/>
    <w:rsid w:val="00F10B83"/>
    <w:rsid w:val="00F11665"/>
    <w:rsid w:val="00F119FF"/>
    <w:rsid w:val="00F13011"/>
    <w:rsid w:val="00F154C7"/>
    <w:rsid w:val="00F24239"/>
    <w:rsid w:val="00F247D5"/>
    <w:rsid w:val="00F253F3"/>
    <w:rsid w:val="00F25BF4"/>
    <w:rsid w:val="00F30654"/>
    <w:rsid w:val="00F30886"/>
    <w:rsid w:val="00F31099"/>
    <w:rsid w:val="00F33F0D"/>
    <w:rsid w:val="00F349F4"/>
    <w:rsid w:val="00F353E1"/>
    <w:rsid w:val="00F36630"/>
    <w:rsid w:val="00F3664F"/>
    <w:rsid w:val="00F371D2"/>
    <w:rsid w:val="00F37784"/>
    <w:rsid w:val="00F42663"/>
    <w:rsid w:val="00F45883"/>
    <w:rsid w:val="00F45C34"/>
    <w:rsid w:val="00F4622D"/>
    <w:rsid w:val="00F4678E"/>
    <w:rsid w:val="00F474D3"/>
    <w:rsid w:val="00F53DC4"/>
    <w:rsid w:val="00F54C3E"/>
    <w:rsid w:val="00F55492"/>
    <w:rsid w:val="00F55993"/>
    <w:rsid w:val="00F5638A"/>
    <w:rsid w:val="00F5770F"/>
    <w:rsid w:val="00F6249B"/>
    <w:rsid w:val="00F63B8A"/>
    <w:rsid w:val="00F6639B"/>
    <w:rsid w:val="00F668B8"/>
    <w:rsid w:val="00F675E5"/>
    <w:rsid w:val="00F67995"/>
    <w:rsid w:val="00F7095C"/>
    <w:rsid w:val="00F724FD"/>
    <w:rsid w:val="00F76770"/>
    <w:rsid w:val="00F815F0"/>
    <w:rsid w:val="00F8285E"/>
    <w:rsid w:val="00F82AAA"/>
    <w:rsid w:val="00F8502E"/>
    <w:rsid w:val="00F87A6F"/>
    <w:rsid w:val="00F91BC0"/>
    <w:rsid w:val="00F928A7"/>
    <w:rsid w:val="00F93554"/>
    <w:rsid w:val="00F94254"/>
    <w:rsid w:val="00F95A04"/>
    <w:rsid w:val="00FA03DC"/>
    <w:rsid w:val="00FA0A5B"/>
    <w:rsid w:val="00FA16CA"/>
    <w:rsid w:val="00FA2792"/>
    <w:rsid w:val="00FA2E23"/>
    <w:rsid w:val="00FA38A4"/>
    <w:rsid w:val="00FA3A99"/>
    <w:rsid w:val="00FA48CD"/>
    <w:rsid w:val="00FA63B7"/>
    <w:rsid w:val="00FB2F44"/>
    <w:rsid w:val="00FB3F55"/>
    <w:rsid w:val="00FB54DF"/>
    <w:rsid w:val="00FB5F2C"/>
    <w:rsid w:val="00FC0A8B"/>
    <w:rsid w:val="00FC186B"/>
    <w:rsid w:val="00FC1F2C"/>
    <w:rsid w:val="00FC553B"/>
    <w:rsid w:val="00FC61D1"/>
    <w:rsid w:val="00FC75AC"/>
    <w:rsid w:val="00FD503C"/>
    <w:rsid w:val="00FD6874"/>
    <w:rsid w:val="00FD707F"/>
    <w:rsid w:val="00FD7DA2"/>
    <w:rsid w:val="00FE0841"/>
    <w:rsid w:val="00FE0B26"/>
    <w:rsid w:val="00FE17D7"/>
    <w:rsid w:val="00FE3516"/>
    <w:rsid w:val="00FE529D"/>
    <w:rsid w:val="00FE56A5"/>
    <w:rsid w:val="00FE65C2"/>
    <w:rsid w:val="00FE7110"/>
    <w:rsid w:val="00FE7441"/>
    <w:rsid w:val="00FF00C5"/>
    <w:rsid w:val="00FF0B97"/>
    <w:rsid w:val="00FF188A"/>
    <w:rsid w:val="00FF1C2A"/>
    <w:rsid w:val="00FF43E6"/>
    <w:rsid w:val="00FF503D"/>
    <w:rsid w:val="00FF54A5"/>
    <w:rsid w:val="00FF6680"/>
    <w:rsid w:val="00FF7F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327705">
      <w:bodyDiv w:val="1"/>
      <w:marLeft w:val="0"/>
      <w:marRight w:val="0"/>
      <w:marTop w:val="0"/>
      <w:marBottom w:val="0"/>
      <w:divBdr>
        <w:top w:val="none" w:sz="0" w:space="0" w:color="auto"/>
        <w:left w:val="none" w:sz="0" w:space="0" w:color="auto"/>
        <w:bottom w:val="none" w:sz="0" w:space="0" w:color="auto"/>
        <w:right w:val="none" w:sz="0" w:space="0" w:color="auto"/>
      </w:divBdr>
    </w:div>
    <w:div w:id="551503691">
      <w:bodyDiv w:val="1"/>
      <w:marLeft w:val="0"/>
      <w:marRight w:val="0"/>
      <w:marTop w:val="0"/>
      <w:marBottom w:val="0"/>
      <w:divBdr>
        <w:top w:val="none" w:sz="0" w:space="0" w:color="auto"/>
        <w:left w:val="none" w:sz="0" w:space="0" w:color="auto"/>
        <w:bottom w:val="none" w:sz="0" w:space="0" w:color="auto"/>
        <w:right w:val="none" w:sz="0" w:space="0" w:color="auto"/>
      </w:divBdr>
    </w:div>
    <w:div w:id="636574042">
      <w:bodyDiv w:val="1"/>
      <w:marLeft w:val="0"/>
      <w:marRight w:val="0"/>
      <w:marTop w:val="0"/>
      <w:marBottom w:val="0"/>
      <w:divBdr>
        <w:top w:val="none" w:sz="0" w:space="0" w:color="auto"/>
        <w:left w:val="none" w:sz="0" w:space="0" w:color="auto"/>
        <w:bottom w:val="none" w:sz="0" w:space="0" w:color="auto"/>
        <w:right w:val="none" w:sz="0" w:space="0" w:color="auto"/>
      </w:divBdr>
    </w:div>
    <w:div w:id="1029140594">
      <w:bodyDiv w:val="1"/>
      <w:marLeft w:val="0"/>
      <w:marRight w:val="0"/>
      <w:marTop w:val="0"/>
      <w:marBottom w:val="0"/>
      <w:divBdr>
        <w:top w:val="none" w:sz="0" w:space="0" w:color="auto"/>
        <w:left w:val="none" w:sz="0" w:space="0" w:color="auto"/>
        <w:bottom w:val="none" w:sz="0" w:space="0" w:color="auto"/>
        <w:right w:val="none" w:sz="0" w:space="0" w:color="auto"/>
      </w:divBdr>
    </w:div>
    <w:div w:id="1043674046">
      <w:bodyDiv w:val="1"/>
      <w:marLeft w:val="0"/>
      <w:marRight w:val="0"/>
      <w:marTop w:val="0"/>
      <w:marBottom w:val="0"/>
      <w:divBdr>
        <w:top w:val="none" w:sz="0" w:space="0" w:color="auto"/>
        <w:left w:val="none" w:sz="0" w:space="0" w:color="auto"/>
        <w:bottom w:val="none" w:sz="0" w:space="0" w:color="auto"/>
        <w:right w:val="none" w:sz="0" w:space="0" w:color="auto"/>
      </w:divBdr>
    </w:div>
    <w:div w:id="1059207160">
      <w:bodyDiv w:val="1"/>
      <w:marLeft w:val="0"/>
      <w:marRight w:val="0"/>
      <w:marTop w:val="0"/>
      <w:marBottom w:val="0"/>
      <w:divBdr>
        <w:top w:val="none" w:sz="0" w:space="0" w:color="auto"/>
        <w:left w:val="none" w:sz="0" w:space="0" w:color="auto"/>
        <w:bottom w:val="none" w:sz="0" w:space="0" w:color="auto"/>
        <w:right w:val="none" w:sz="0" w:space="0" w:color="auto"/>
      </w:divBdr>
    </w:div>
    <w:div w:id="1071389218">
      <w:bodyDiv w:val="1"/>
      <w:marLeft w:val="0"/>
      <w:marRight w:val="0"/>
      <w:marTop w:val="0"/>
      <w:marBottom w:val="0"/>
      <w:divBdr>
        <w:top w:val="none" w:sz="0" w:space="0" w:color="auto"/>
        <w:left w:val="none" w:sz="0" w:space="0" w:color="auto"/>
        <w:bottom w:val="none" w:sz="0" w:space="0" w:color="auto"/>
        <w:right w:val="none" w:sz="0" w:space="0" w:color="auto"/>
      </w:divBdr>
    </w:div>
    <w:div w:id="1162428309">
      <w:bodyDiv w:val="1"/>
      <w:marLeft w:val="0"/>
      <w:marRight w:val="0"/>
      <w:marTop w:val="0"/>
      <w:marBottom w:val="0"/>
      <w:divBdr>
        <w:top w:val="none" w:sz="0" w:space="0" w:color="auto"/>
        <w:left w:val="none" w:sz="0" w:space="0" w:color="auto"/>
        <w:bottom w:val="none" w:sz="0" w:space="0" w:color="auto"/>
        <w:right w:val="none" w:sz="0" w:space="0" w:color="auto"/>
      </w:divBdr>
    </w:div>
    <w:div w:id="1225985902">
      <w:bodyDiv w:val="1"/>
      <w:marLeft w:val="0"/>
      <w:marRight w:val="0"/>
      <w:marTop w:val="0"/>
      <w:marBottom w:val="0"/>
      <w:divBdr>
        <w:top w:val="none" w:sz="0" w:space="0" w:color="auto"/>
        <w:left w:val="none" w:sz="0" w:space="0" w:color="auto"/>
        <w:bottom w:val="none" w:sz="0" w:space="0" w:color="auto"/>
        <w:right w:val="none" w:sz="0" w:space="0" w:color="auto"/>
      </w:divBdr>
    </w:div>
    <w:div w:id="1601252020">
      <w:bodyDiv w:val="1"/>
      <w:marLeft w:val="0"/>
      <w:marRight w:val="0"/>
      <w:marTop w:val="0"/>
      <w:marBottom w:val="0"/>
      <w:divBdr>
        <w:top w:val="none" w:sz="0" w:space="0" w:color="auto"/>
        <w:left w:val="none" w:sz="0" w:space="0" w:color="auto"/>
        <w:bottom w:val="none" w:sz="0" w:space="0" w:color="auto"/>
        <w:right w:val="none" w:sz="0" w:space="0" w:color="auto"/>
      </w:divBdr>
    </w:div>
    <w:div w:id="1797941917">
      <w:bodyDiv w:val="1"/>
      <w:marLeft w:val="0"/>
      <w:marRight w:val="0"/>
      <w:marTop w:val="0"/>
      <w:marBottom w:val="0"/>
      <w:divBdr>
        <w:top w:val="none" w:sz="0" w:space="0" w:color="auto"/>
        <w:left w:val="none" w:sz="0" w:space="0" w:color="auto"/>
        <w:bottom w:val="none" w:sz="0" w:space="0" w:color="auto"/>
        <w:right w:val="none" w:sz="0" w:space="0" w:color="auto"/>
      </w:divBdr>
    </w:div>
    <w:div w:id="192907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eff\Application%20Data\Microsoft\Templates\IPENZ%20Form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B11A1A-7814-42EC-A461-00D795E1E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IPENZ Forms.dot</Template>
  <TotalTime>776</TotalTime>
  <Pages>104</Pages>
  <Words>25262</Words>
  <Characters>145759</Characters>
  <Application>Microsoft Office Word</Application>
  <DocSecurity>0</DocSecurity>
  <Lines>1214</Lines>
  <Paragraphs>341</Paragraphs>
  <ScaleCrop>false</ScaleCrop>
  <HeadingPairs>
    <vt:vector size="2" baseType="variant">
      <vt:variant>
        <vt:lpstr>Title</vt:lpstr>
      </vt:variant>
      <vt:variant>
        <vt:i4>1</vt:i4>
      </vt:variant>
    </vt:vector>
  </HeadingPairs>
  <TitlesOfParts>
    <vt:vector size="1" baseType="lpstr">
      <vt:lpstr>Initial Competency Self Review Form</vt:lpstr>
    </vt:vector>
  </TitlesOfParts>
  <Company>Hewlett-Packard Company</Company>
  <LinksUpToDate>false</LinksUpToDate>
  <CharactersWithSpaces>170680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Competency Self Review Form</dc:title>
  <dc:subject/>
  <dc:creator>Lisa</dc:creator>
  <cp:keywords/>
  <cp:lastModifiedBy>Kanth, Sashi [ICG-IT]</cp:lastModifiedBy>
  <cp:revision>139</cp:revision>
  <cp:lastPrinted>2015-03-20T07:03:00Z</cp:lastPrinted>
  <dcterms:created xsi:type="dcterms:W3CDTF">2016-12-05T18:42:00Z</dcterms:created>
  <dcterms:modified xsi:type="dcterms:W3CDTF">2016-12-08T16:11:00Z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ogo">
    <vt:bool>true</vt:bool>
  </property>
</Properties>
</file>